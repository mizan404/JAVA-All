
<file path=[Content_Types].xml><?xml version="1.0" encoding="utf-8"?>
<Types xmlns="http://schemas.openxmlformats.org/package/2006/content-types">
  <Default Extension="emf" ContentType="image/x-emf"/>
  <Default Extension="gif" ContentType="image/gif"/>
  <Default Extension="png" ContentType="image/png"/>
  <Default Extension="rels" ContentType="application/vnd.openxmlformats-package.relationships+xml"/>
  <Default Extension="vsd" ContentType="application/vnd.visio"/>
  <Default Extension="vsdx" ContentType="application/vnd.ms-visio.drawi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5550EB5" w14:textId="470885FB" w:rsidR="00E17382" w:rsidRDefault="00E17382" w:rsidP="00E17382">
      <w:pPr>
        <w:spacing w:after="0" w:line="240" w:lineRule="auto"/>
        <w:rPr>
          <w:sz w:val="20"/>
          <w:szCs w:val="20"/>
        </w:rPr>
      </w:pPr>
    </w:p>
    <w:p w14:paraId="649CAD1F" w14:textId="77777777" w:rsidR="00E553A4" w:rsidRPr="00F9104B" w:rsidRDefault="00E553A4" w:rsidP="00E553A4">
      <w:pPr>
        <w:spacing w:after="0" w:line="240" w:lineRule="auto"/>
        <w:contextualSpacing/>
        <w:rPr>
          <w:rFonts w:eastAsia="Times New Roman" w:cs="Tahoma"/>
          <w:lang w:eastAsia="en-US" w:bidi="bn-IN"/>
        </w:rPr>
      </w:pPr>
      <w:r w:rsidRPr="00F9104B">
        <w:rPr>
          <w:rFonts w:eastAsia="Times New Roman" w:cs="Tahoma"/>
          <w:lang w:eastAsia="en-US" w:bidi="bn-IN"/>
        </w:rPr>
        <w:t xml:space="preserve">Q1. </w:t>
      </w:r>
      <w:r>
        <w:rPr>
          <w:rFonts w:eastAsia="Times New Roman" w:cs="Tahoma"/>
          <w:lang w:eastAsia="en-US" w:bidi="bn-IN"/>
        </w:rPr>
        <w:t>Which one is used in UML activity diagram to combine</w:t>
      </w:r>
      <w:r w:rsidRPr="005046CC">
        <w:rPr>
          <w:rFonts w:eastAsia="Times New Roman" w:cs="Tahoma"/>
          <w:lang w:eastAsia="en-US" w:bidi="bn-IN"/>
        </w:rPr>
        <w:t xml:space="preserve"> two concurrent activities and re-introduces them to a flow where only one activity occurs at a time</w:t>
      </w:r>
      <w:r>
        <w:rPr>
          <w:rFonts w:eastAsia="Times New Roman" w:cs="Tahoma"/>
          <w:lang w:eastAsia="en-US" w:bidi="bn-IN"/>
        </w:rPr>
        <w:t>?</w:t>
      </w:r>
    </w:p>
    <w:p w14:paraId="69AA5AB9" w14:textId="61FFB1DE" w:rsidR="00E553A4" w:rsidRPr="00F9104B" w:rsidRDefault="00E553A4" w:rsidP="00E553A4">
      <w:pPr>
        <w:spacing w:after="0" w:line="240" w:lineRule="auto"/>
        <w:contextualSpacing/>
        <w:rPr>
          <w:rFonts w:eastAsia="Times New Roman" w:cs="Tahoma"/>
          <w:lang w:eastAsia="en-US" w:bidi="bn-IN"/>
        </w:rPr>
      </w:pPr>
      <w:r>
        <w:object w:dxaOrig="11400" w:dyaOrig="1642" w14:anchorId="4627B1C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2309" type="#_x0000_t75" style="width:510.9pt;height:73.25pt" o:ole="">
            <v:imagedata r:id="rId7" o:title=""/>
          </v:shape>
          <o:OLEObject Type="Embed" ProgID="Visio.Drawing.15" ShapeID="_x0000_i2309" DrawAspect="Content" ObjectID="_1610007303" r:id="rId8"/>
        </w:object>
      </w:r>
    </w:p>
    <w:p w14:paraId="1E63B6CD" w14:textId="77EB5CD5" w:rsidR="00777933" w:rsidRDefault="00777933" w:rsidP="00E553A4">
      <w:pPr>
        <w:spacing w:after="0" w:line="240" w:lineRule="auto"/>
        <w:rPr>
          <w:rFonts w:eastAsia="Times New Roman" w:cs="Tahoma"/>
          <w:lang w:eastAsia="en-US" w:bidi="bn-IN"/>
        </w:rPr>
      </w:pPr>
      <w:r>
        <w:rPr>
          <w:rFonts w:eastAsia="Times New Roman" w:cs="Tahoma"/>
          <w:lang w:eastAsia="en-US" w:bidi="bn-IN"/>
        </w:rPr>
        <w:t>Answer: C</w:t>
      </w:r>
    </w:p>
    <w:p w14:paraId="47674A97" w14:textId="29578A5C" w:rsidR="00E553A4" w:rsidRPr="00F9104B" w:rsidRDefault="00E553A4" w:rsidP="00E553A4">
      <w:pPr>
        <w:spacing w:after="0" w:line="240" w:lineRule="auto"/>
        <w:rPr>
          <w:rFonts w:eastAsia="Times New Roman" w:cs="Tahoma"/>
          <w:lang w:eastAsia="en-US" w:bidi="bn-IN"/>
        </w:rPr>
      </w:pPr>
      <w:r w:rsidRPr="00F9104B">
        <w:rPr>
          <w:rFonts w:eastAsia="Times New Roman" w:cs="Tahoma"/>
          <w:lang w:eastAsia="en-US" w:bidi="bn-IN"/>
        </w:rPr>
        <w:t xml:space="preserve">Q2. </w:t>
      </w:r>
      <w:r>
        <w:rPr>
          <w:rFonts w:eastAsia="Times New Roman" w:cs="Tahoma"/>
          <w:lang w:eastAsia="en-US" w:bidi="bn-IN"/>
        </w:rPr>
        <w:t>What does the dashed line with open arrow denote in activity diagram?</w:t>
      </w:r>
    </w:p>
    <w:p w14:paraId="60A56576" w14:textId="0FED4A7B" w:rsidR="00E553A4" w:rsidRPr="00F9104B" w:rsidRDefault="00E553A4" w:rsidP="00E553A4">
      <w:pPr>
        <w:spacing w:after="0" w:line="240" w:lineRule="auto"/>
        <w:ind w:left="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1D4F0177" wp14:editId="7AA430D1">
                <wp:simplePos x="0" y="0"/>
                <wp:positionH relativeFrom="column">
                  <wp:posOffset>1897964</wp:posOffset>
                </wp:positionH>
                <wp:positionV relativeFrom="paragraph">
                  <wp:posOffset>600888</wp:posOffset>
                </wp:positionV>
                <wp:extent cx="848563" cy="343815"/>
                <wp:effectExtent l="0" t="0" r="27940" b="18415"/>
                <wp:wrapNone/>
                <wp:docPr id="4" name="Rectangle: Rounded Corners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8563" cy="343815"/>
                        </a:xfrm>
                        <a:prstGeom prst="roundRect">
                          <a:avLst/>
                        </a:prstGeom>
                        <a:noFill/>
                        <a:ln w="635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482F2E8F" id="Rectangle: Rounded Corners 4" o:spid="_x0000_s1026" style="position:absolute;margin-left:149.45pt;margin-top:47.3pt;width:66.8pt;height:27.05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" filled="f" strokecolor="#570a09 [1604]" strokeweight=".5pt">
                <v:stroke endcap="round"/>
              </v:roundrect>
            </w:pict>
          </mc:Fallback>
        </mc:AlternateContent>
      </w:r>
      <w:r>
        <w:object w:dxaOrig="4370" w:dyaOrig="3110" w14:anchorId="7BDB1DAA">
          <v:shape id="_x0000_i2310" type="#_x0000_t75" style="width:185.3pt;height:132.1pt" o:ole="">
            <v:imagedata r:id="rId9" o:title=""/>
          </v:shape>
          <o:OLEObject Type="Embed" ProgID="Visio.Drawing.15" ShapeID="_x0000_i2310" DrawAspect="Content" ObjectID="_1610007304" r:id="rId10"/>
        </w:object>
      </w:r>
    </w:p>
    <w:p w14:paraId="44323B34" w14:textId="77777777" w:rsidR="00E553A4" w:rsidRPr="00F9104B" w:rsidRDefault="00E553A4" w:rsidP="00D13787">
      <w:pPr>
        <w:pStyle w:val="ListParagraph"/>
        <w:numPr>
          <w:ilvl w:val="0"/>
          <w:numId w:val="21"/>
        </w:numPr>
        <w:spacing w:after="0" w:line="240" w:lineRule="auto"/>
        <w:rPr>
          <w:rFonts w:eastAsia="Times New Roman" w:cs="Tahoma"/>
          <w:lang w:eastAsia="en-US" w:bidi="bn-IN"/>
        </w:rPr>
      </w:pPr>
      <w:r>
        <w:rPr>
          <w:rFonts w:eastAsia="Times New Roman" w:cs="Tahoma"/>
          <w:lang w:eastAsia="en-US" w:bidi="bn-IN"/>
        </w:rPr>
        <w:t>Transition</w:t>
      </w:r>
    </w:p>
    <w:p w14:paraId="561623D7" w14:textId="77777777" w:rsidR="00E553A4" w:rsidRPr="00F9104B" w:rsidRDefault="00E553A4" w:rsidP="00D13787">
      <w:pPr>
        <w:pStyle w:val="ListParagraph"/>
        <w:numPr>
          <w:ilvl w:val="0"/>
          <w:numId w:val="21"/>
        </w:numPr>
        <w:spacing w:after="0" w:line="240" w:lineRule="auto"/>
        <w:rPr>
          <w:rFonts w:eastAsia="Times New Roman" w:cs="Tahoma"/>
          <w:lang w:eastAsia="en-US" w:bidi="bn-IN"/>
        </w:rPr>
      </w:pPr>
      <w:r>
        <w:rPr>
          <w:rFonts w:eastAsia="Times New Roman" w:cs="Tahoma"/>
          <w:lang w:eastAsia="en-US" w:bidi="bn-IN"/>
        </w:rPr>
        <w:t>Activity</w:t>
      </w:r>
    </w:p>
    <w:p w14:paraId="2A69C2CD" w14:textId="77777777" w:rsidR="00E553A4" w:rsidRPr="00F9104B" w:rsidRDefault="00E553A4" w:rsidP="00D13787">
      <w:pPr>
        <w:pStyle w:val="ListParagraph"/>
        <w:numPr>
          <w:ilvl w:val="0"/>
          <w:numId w:val="21"/>
        </w:numPr>
        <w:spacing w:after="0" w:line="240" w:lineRule="auto"/>
        <w:rPr>
          <w:rFonts w:eastAsia="Times New Roman" w:cs="Tahoma"/>
          <w:lang w:eastAsia="en-US" w:bidi="bn-IN"/>
        </w:rPr>
      </w:pPr>
      <w:r>
        <w:rPr>
          <w:rFonts w:eastAsia="Times New Roman" w:cs="Tahoma"/>
          <w:lang w:eastAsia="en-US" w:bidi="bn-IN"/>
        </w:rPr>
        <w:t>Object flow</w:t>
      </w:r>
    </w:p>
    <w:p w14:paraId="36630831" w14:textId="1B555BA1" w:rsidR="00E553A4" w:rsidRDefault="00E553A4" w:rsidP="00D13787">
      <w:pPr>
        <w:pStyle w:val="ListParagraph"/>
        <w:numPr>
          <w:ilvl w:val="0"/>
          <w:numId w:val="21"/>
        </w:numPr>
        <w:spacing w:after="0" w:line="240" w:lineRule="auto"/>
        <w:rPr>
          <w:rFonts w:eastAsia="Times New Roman" w:cs="Tahoma"/>
          <w:lang w:eastAsia="en-US" w:bidi="bn-IN"/>
        </w:rPr>
      </w:pPr>
      <w:r>
        <w:rPr>
          <w:rFonts w:eastAsia="Times New Roman" w:cs="Tahoma"/>
          <w:lang w:eastAsia="en-US" w:bidi="bn-IN"/>
        </w:rPr>
        <w:t>Guard condition</w:t>
      </w:r>
    </w:p>
    <w:p w14:paraId="34A8F9E5" w14:textId="033FDF3E" w:rsidR="00777933" w:rsidRPr="00777933" w:rsidRDefault="00777933" w:rsidP="00777933">
      <w:pPr>
        <w:spacing w:after="0" w:line="240" w:lineRule="auto"/>
        <w:rPr>
          <w:rFonts w:eastAsia="Times New Roman" w:cs="Tahoma"/>
          <w:lang w:eastAsia="en-US" w:bidi="bn-IN"/>
        </w:rPr>
      </w:pPr>
      <w:r>
        <w:rPr>
          <w:rFonts w:eastAsia="Times New Roman" w:cs="Tahoma"/>
          <w:lang w:eastAsia="en-US" w:bidi="bn-IN"/>
        </w:rPr>
        <w:t>Answer: C</w:t>
      </w:r>
    </w:p>
    <w:p w14:paraId="103E11DA" w14:textId="77777777" w:rsidR="00E553A4" w:rsidRPr="00F9104B" w:rsidRDefault="00E553A4" w:rsidP="00E553A4">
      <w:pPr>
        <w:spacing w:after="0" w:line="240" w:lineRule="auto"/>
        <w:rPr>
          <w:rFonts w:eastAsia="Times New Roman" w:cs="Tahoma"/>
          <w:lang w:eastAsia="en-US" w:bidi="bn-IN"/>
        </w:rPr>
      </w:pPr>
      <w:r w:rsidRPr="00F9104B">
        <w:rPr>
          <w:rFonts w:eastAsia="Times New Roman" w:cs="Tahoma"/>
          <w:lang w:eastAsia="en-US" w:bidi="bn-IN"/>
        </w:rPr>
        <w:t xml:space="preserve">Q3. </w:t>
      </w:r>
      <w:r>
        <w:rPr>
          <w:rFonts w:eastAsia="Times New Roman" w:cs="Tahoma"/>
          <w:lang w:eastAsia="en-US" w:bidi="bn-IN"/>
        </w:rPr>
        <w:t>Which one denotes an asynchronous message?</w:t>
      </w:r>
    </w:p>
    <w:p w14:paraId="383F87B3" w14:textId="77777777" w:rsidR="00E553A4" w:rsidRPr="00F9104B" w:rsidRDefault="00E553A4" w:rsidP="00E553A4">
      <w:pPr>
        <w:spacing w:after="0" w:line="240" w:lineRule="auto"/>
      </w:pPr>
      <w:r>
        <w:object w:dxaOrig="11748" w:dyaOrig="624" w14:anchorId="200DF9D2">
          <v:shape id="_x0000_i2311" type="#_x0000_t75" style="width:522.8pt;height:27.55pt" o:ole="">
            <v:imagedata r:id="rId11" o:title=""/>
          </v:shape>
          <o:OLEObject Type="Embed" ProgID="Visio.Drawing.15" ShapeID="_x0000_i2311" DrawAspect="Content" ObjectID="_1610007305" r:id="rId12"/>
        </w:object>
      </w:r>
    </w:p>
    <w:p w14:paraId="4B872EAC" w14:textId="792F9A2C" w:rsidR="00777933" w:rsidRDefault="00777933" w:rsidP="00E553A4">
      <w:pPr>
        <w:spacing w:after="0" w:line="240" w:lineRule="auto"/>
        <w:rPr>
          <w:rFonts w:eastAsia="Times New Roman" w:cs="Tahoma"/>
          <w:lang w:eastAsia="en-US" w:bidi="bn-IN"/>
        </w:rPr>
      </w:pPr>
      <w:r>
        <w:rPr>
          <w:rFonts w:eastAsia="Times New Roman" w:cs="Tahoma"/>
          <w:lang w:eastAsia="en-US" w:bidi="bn-IN"/>
        </w:rPr>
        <w:t>Answer: A</w:t>
      </w:r>
    </w:p>
    <w:p w14:paraId="7845BE02" w14:textId="44640100" w:rsidR="00E553A4" w:rsidRDefault="00E553A4" w:rsidP="00E553A4">
      <w:pPr>
        <w:spacing w:after="0" w:line="240" w:lineRule="auto"/>
        <w:rPr>
          <w:rFonts w:eastAsia="Times New Roman" w:cs="Tahoma"/>
          <w:lang w:eastAsia="en-US" w:bidi="bn-IN"/>
        </w:rPr>
      </w:pPr>
      <w:r>
        <w:rPr>
          <w:rFonts w:eastAsia="Times New Roman" w:cs="Tahoma"/>
          <w:lang w:eastAsia="en-US" w:bidi="bn-IN"/>
        </w:rPr>
        <w:t>Q4</w:t>
      </w:r>
      <w:r w:rsidRPr="00F9104B">
        <w:rPr>
          <w:rFonts w:eastAsia="Times New Roman" w:cs="Tahoma"/>
          <w:lang w:eastAsia="en-US" w:bidi="bn-IN"/>
        </w:rPr>
        <w:t xml:space="preserve">. </w:t>
      </w:r>
      <w:r>
        <w:rPr>
          <w:rFonts w:eastAsia="Times New Roman" w:cs="Tahoma"/>
          <w:lang w:eastAsia="en-US" w:bidi="bn-IN"/>
        </w:rPr>
        <w:t>Which one shows message iteration in sequence diagram correctly?</w:t>
      </w:r>
    </w:p>
    <w:p w14:paraId="269746B8" w14:textId="77777777" w:rsidR="00E553A4" w:rsidRDefault="00E553A4" w:rsidP="00E553A4">
      <w:pPr>
        <w:spacing w:after="0" w:line="240" w:lineRule="auto"/>
      </w:pPr>
      <w:r>
        <w:object w:dxaOrig="13368" w:dyaOrig="2057" w14:anchorId="5335B8E4">
          <v:shape id="_x0000_i2312" type="#_x0000_t75" style="width:522.8pt;height:80.15pt" o:ole="">
            <v:imagedata r:id="rId13" o:title=""/>
          </v:shape>
          <o:OLEObject Type="Embed" ProgID="Visio.Drawing.15" ShapeID="_x0000_i2312" DrawAspect="Content" ObjectID="_1610007306" r:id="rId14"/>
        </w:object>
      </w:r>
    </w:p>
    <w:p w14:paraId="0A052E80" w14:textId="01BC4C90" w:rsidR="00777933" w:rsidRDefault="00777933" w:rsidP="00E553A4">
      <w:pPr>
        <w:spacing w:after="0" w:line="240" w:lineRule="auto"/>
        <w:rPr>
          <w:rFonts w:eastAsia="Times New Roman" w:cs="Tahoma"/>
          <w:lang w:eastAsia="en-US" w:bidi="bn-IN"/>
        </w:rPr>
      </w:pPr>
      <w:r>
        <w:rPr>
          <w:rFonts w:eastAsia="Times New Roman" w:cs="Tahoma"/>
          <w:lang w:eastAsia="en-US" w:bidi="bn-IN"/>
        </w:rPr>
        <w:t>Answer: B</w:t>
      </w:r>
    </w:p>
    <w:p w14:paraId="1480BB37" w14:textId="323A84CB" w:rsidR="00E553A4" w:rsidRDefault="00E553A4" w:rsidP="00E553A4">
      <w:pPr>
        <w:spacing w:after="0" w:line="240" w:lineRule="auto"/>
        <w:rPr>
          <w:rFonts w:eastAsia="Times New Roman" w:cs="Tahoma"/>
          <w:lang w:eastAsia="en-US" w:bidi="bn-IN"/>
        </w:rPr>
      </w:pPr>
      <w:r>
        <w:rPr>
          <w:rFonts w:eastAsia="Times New Roman" w:cs="Tahoma"/>
          <w:lang w:eastAsia="en-US" w:bidi="bn-IN"/>
        </w:rPr>
        <w:t>Q5. The following is a __________________________.</w:t>
      </w:r>
    </w:p>
    <w:p w14:paraId="299AF391" w14:textId="77777777" w:rsidR="00E553A4" w:rsidRDefault="00E553A4" w:rsidP="00E553A4">
      <w:pPr>
        <w:spacing w:after="0" w:line="240" w:lineRule="auto"/>
        <w:ind w:left="720"/>
        <w:rPr>
          <w:rFonts w:eastAsia="Times New Roman" w:cs="Tahoma"/>
          <w:lang w:eastAsia="en-US" w:bidi="bn-IN"/>
        </w:rPr>
      </w:pPr>
      <w:r>
        <w:object w:dxaOrig="1951" w:dyaOrig="1141" w14:anchorId="4F02E73B">
          <v:shape id="_x0000_i2313" type="#_x0000_t75" style="width:98.3pt;height:56.95pt" o:ole="">
            <v:imagedata r:id="rId15" o:title=""/>
          </v:shape>
          <o:OLEObject Type="Embed" ProgID="Visio.Drawing.15" ShapeID="_x0000_i2313" DrawAspect="Content" ObjectID="_1610007307" r:id="rId16"/>
        </w:object>
      </w:r>
    </w:p>
    <w:p w14:paraId="387EB933" w14:textId="77777777" w:rsidR="00E553A4" w:rsidRDefault="00E553A4" w:rsidP="00D13787">
      <w:pPr>
        <w:pStyle w:val="ListParagraph"/>
        <w:numPr>
          <w:ilvl w:val="0"/>
          <w:numId w:val="22"/>
        </w:numPr>
        <w:spacing w:after="0" w:line="240" w:lineRule="auto"/>
        <w:rPr>
          <w:rFonts w:eastAsia="Times New Roman" w:cs="Tahoma"/>
          <w:lang w:eastAsia="en-US" w:bidi="bn-IN"/>
        </w:rPr>
      </w:pPr>
      <w:r>
        <w:rPr>
          <w:rFonts w:eastAsia="Times New Roman" w:cs="Tahoma"/>
          <w:lang w:eastAsia="en-US" w:bidi="bn-IN"/>
        </w:rPr>
        <w:t>class diagram</w:t>
      </w:r>
    </w:p>
    <w:p w14:paraId="7093A3DB" w14:textId="77777777" w:rsidR="00E553A4" w:rsidRDefault="00E553A4" w:rsidP="00D13787">
      <w:pPr>
        <w:pStyle w:val="ListParagraph"/>
        <w:numPr>
          <w:ilvl w:val="0"/>
          <w:numId w:val="22"/>
        </w:numPr>
        <w:spacing w:after="0" w:line="240" w:lineRule="auto"/>
        <w:rPr>
          <w:rFonts w:eastAsia="Times New Roman" w:cs="Tahoma"/>
          <w:lang w:eastAsia="en-US" w:bidi="bn-IN"/>
        </w:rPr>
      </w:pPr>
      <w:r>
        <w:rPr>
          <w:rFonts w:eastAsia="Times New Roman" w:cs="Tahoma"/>
          <w:lang w:eastAsia="en-US" w:bidi="bn-IN"/>
        </w:rPr>
        <w:t>instance diagram</w:t>
      </w:r>
    </w:p>
    <w:p w14:paraId="6B01E997" w14:textId="77777777" w:rsidR="00E553A4" w:rsidRDefault="00E553A4" w:rsidP="00D13787">
      <w:pPr>
        <w:pStyle w:val="ListParagraph"/>
        <w:numPr>
          <w:ilvl w:val="0"/>
          <w:numId w:val="22"/>
        </w:numPr>
        <w:spacing w:after="0" w:line="240" w:lineRule="auto"/>
        <w:rPr>
          <w:rFonts w:eastAsia="Times New Roman" w:cs="Tahoma"/>
          <w:lang w:eastAsia="en-US" w:bidi="bn-IN"/>
        </w:rPr>
      </w:pPr>
      <w:r>
        <w:rPr>
          <w:rFonts w:eastAsia="Times New Roman" w:cs="Tahoma"/>
          <w:lang w:eastAsia="en-US" w:bidi="bn-IN"/>
        </w:rPr>
        <w:t>object lifeline</w:t>
      </w:r>
    </w:p>
    <w:p w14:paraId="436B2863" w14:textId="77777777" w:rsidR="00E553A4" w:rsidRDefault="00E553A4" w:rsidP="00D13787">
      <w:pPr>
        <w:pStyle w:val="ListParagraph"/>
        <w:numPr>
          <w:ilvl w:val="0"/>
          <w:numId w:val="22"/>
        </w:numPr>
        <w:spacing w:after="0" w:line="240" w:lineRule="auto"/>
        <w:rPr>
          <w:rFonts w:eastAsia="Times New Roman" w:cs="Tahoma"/>
          <w:lang w:eastAsia="en-US" w:bidi="bn-IN"/>
        </w:rPr>
      </w:pPr>
      <w:r>
        <w:rPr>
          <w:rFonts w:eastAsia="Times New Roman" w:cs="Tahoma"/>
          <w:lang w:eastAsia="en-US" w:bidi="bn-IN"/>
        </w:rPr>
        <w:t>actor</w:t>
      </w:r>
    </w:p>
    <w:p w14:paraId="201CE514" w14:textId="6FD015AE" w:rsidR="00777933" w:rsidRDefault="00777933" w:rsidP="00E553A4">
      <w:pPr>
        <w:spacing w:after="0" w:line="240" w:lineRule="auto"/>
        <w:rPr>
          <w:rFonts w:eastAsia="Times New Roman" w:cs="Tahoma"/>
          <w:lang w:eastAsia="en-US" w:bidi="bn-IN"/>
        </w:rPr>
      </w:pPr>
      <w:r>
        <w:rPr>
          <w:rFonts w:eastAsia="Times New Roman" w:cs="Tahoma"/>
          <w:lang w:eastAsia="en-US" w:bidi="bn-IN"/>
        </w:rPr>
        <w:t>Answer: B</w:t>
      </w:r>
    </w:p>
    <w:p w14:paraId="00F9326A" w14:textId="2FD1D674" w:rsidR="00E553A4" w:rsidRDefault="00E553A4" w:rsidP="00E553A4">
      <w:pPr>
        <w:spacing w:after="0" w:line="240" w:lineRule="auto"/>
        <w:rPr>
          <w:rFonts w:eastAsia="Times New Roman" w:cs="Tahoma"/>
          <w:lang w:eastAsia="en-US" w:bidi="bn-IN"/>
        </w:rPr>
      </w:pPr>
      <w:r>
        <w:rPr>
          <w:rFonts w:eastAsia="Times New Roman" w:cs="Tahoma"/>
          <w:lang w:eastAsia="en-US" w:bidi="bn-IN"/>
        </w:rPr>
        <w:t>Q6. The solid line in the following diagram is ______________.</w:t>
      </w:r>
    </w:p>
    <w:p w14:paraId="730FB4D1" w14:textId="77777777" w:rsidR="00E553A4" w:rsidRDefault="00E553A4" w:rsidP="00E553A4">
      <w:pPr>
        <w:spacing w:after="0" w:line="240" w:lineRule="auto"/>
        <w:ind w:left="720"/>
        <w:rPr>
          <w:rFonts w:eastAsia="Times New Roman" w:cs="Tahoma"/>
          <w:lang w:eastAsia="en-US" w:bidi="bn-IN"/>
        </w:rPr>
      </w:pPr>
      <w:r>
        <w:object w:dxaOrig="5280" w:dyaOrig="477" w14:anchorId="3D6DAB8F">
          <v:shape id="_x0000_i2314" type="#_x0000_t75" style="width:263.6pt;height:23.8pt" o:ole="">
            <v:imagedata r:id="rId17" o:title=""/>
          </v:shape>
          <o:OLEObject Type="Embed" ProgID="Visio.Drawing.15" ShapeID="_x0000_i2314" DrawAspect="Content" ObjectID="_1610007308" r:id="rId18"/>
        </w:object>
      </w:r>
    </w:p>
    <w:p w14:paraId="3C98AB7D" w14:textId="77777777" w:rsidR="00E553A4" w:rsidRDefault="00E553A4" w:rsidP="00D13787">
      <w:pPr>
        <w:pStyle w:val="ListParagraph"/>
        <w:numPr>
          <w:ilvl w:val="0"/>
          <w:numId w:val="23"/>
        </w:numPr>
        <w:spacing w:after="0" w:line="240" w:lineRule="auto"/>
        <w:rPr>
          <w:rFonts w:eastAsia="Times New Roman" w:cs="Tahoma"/>
          <w:lang w:eastAsia="en-US" w:bidi="bn-IN"/>
        </w:rPr>
      </w:pPr>
      <w:r>
        <w:rPr>
          <w:rFonts w:eastAsia="Times New Roman" w:cs="Tahoma"/>
          <w:lang w:eastAsia="en-US" w:bidi="bn-IN"/>
        </w:rPr>
        <w:t>association</w:t>
      </w:r>
    </w:p>
    <w:p w14:paraId="47F7BFA3" w14:textId="77777777" w:rsidR="00E553A4" w:rsidRDefault="00E553A4" w:rsidP="00D13787">
      <w:pPr>
        <w:pStyle w:val="ListParagraph"/>
        <w:numPr>
          <w:ilvl w:val="0"/>
          <w:numId w:val="23"/>
        </w:numPr>
        <w:spacing w:after="0" w:line="240" w:lineRule="auto"/>
        <w:rPr>
          <w:rFonts w:eastAsia="Times New Roman" w:cs="Tahoma"/>
          <w:lang w:eastAsia="en-US" w:bidi="bn-IN"/>
        </w:rPr>
      </w:pPr>
      <w:r>
        <w:rPr>
          <w:rFonts w:eastAsia="Times New Roman" w:cs="Tahoma"/>
          <w:lang w:eastAsia="en-US" w:bidi="bn-IN"/>
        </w:rPr>
        <w:t>link</w:t>
      </w:r>
    </w:p>
    <w:p w14:paraId="067FB945" w14:textId="77777777" w:rsidR="00E553A4" w:rsidRDefault="00E553A4" w:rsidP="00D13787">
      <w:pPr>
        <w:pStyle w:val="ListParagraph"/>
        <w:numPr>
          <w:ilvl w:val="0"/>
          <w:numId w:val="23"/>
        </w:numPr>
        <w:spacing w:after="0" w:line="240" w:lineRule="auto"/>
        <w:rPr>
          <w:rFonts w:eastAsia="Times New Roman" w:cs="Tahoma"/>
          <w:lang w:eastAsia="en-US" w:bidi="bn-IN"/>
        </w:rPr>
      </w:pPr>
      <w:r>
        <w:rPr>
          <w:rFonts w:eastAsia="Times New Roman" w:cs="Tahoma"/>
          <w:lang w:eastAsia="en-US" w:bidi="bn-IN"/>
        </w:rPr>
        <w:t>dependency</w:t>
      </w:r>
    </w:p>
    <w:p w14:paraId="6CF33281" w14:textId="77777777" w:rsidR="00E553A4" w:rsidRDefault="00E553A4" w:rsidP="00D13787">
      <w:pPr>
        <w:pStyle w:val="ListParagraph"/>
        <w:numPr>
          <w:ilvl w:val="0"/>
          <w:numId w:val="23"/>
        </w:numPr>
        <w:spacing w:after="0" w:line="240" w:lineRule="auto"/>
        <w:rPr>
          <w:rFonts w:eastAsia="Times New Roman" w:cs="Tahoma"/>
          <w:lang w:eastAsia="en-US" w:bidi="bn-IN"/>
        </w:rPr>
      </w:pPr>
      <w:r>
        <w:rPr>
          <w:rFonts w:eastAsia="Times New Roman" w:cs="Tahoma"/>
          <w:lang w:eastAsia="en-US" w:bidi="bn-IN"/>
        </w:rPr>
        <w:t>communication</w:t>
      </w:r>
    </w:p>
    <w:p w14:paraId="55508E50" w14:textId="7B4BB836" w:rsidR="00777933" w:rsidRDefault="00777933" w:rsidP="00E553A4">
      <w:pPr>
        <w:spacing w:after="0" w:line="240" w:lineRule="auto"/>
        <w:rPr>
          <w:rFonts w:eastAsia="Times New Roman" w:cs="Tahoma"/>
          <w:lang w:eastAsia="en-US" w:bidi="bn-IN"/>
        </w:rPr>
      </w:pPr>
      <w:r>
        <w:rPr>
          <w:rFonts w:eastAsia="Times New Roman" w:cs="Tahoma"/>
          <w:lang w:eastAsia="en-US" w:bidi="bn-IN"/>
        </w:rPr>
        <w:t xml:space="preserve">Answer: B </w:t>
      </w:r>
    </w:p>
    <w:p w14:paraId="22E6F537" w14:textId="234A2EF6" w:rsidR="00777933" w:rsidRDefault="00777933" w:rsidP="00E553A4">
      <w:pPr>
        <w:spacing w:after="0" w:line="240" w:lineRule="auto"/>
        <w:rPr>
          <w:rFonts w:eastAsia="Times New Roman" w:cs="Tahoma"/>
          <w:lang w:eastAsia="en-US" w:bidi="bn-IN"/>
        </w:rPr>
      </w:pPr>
      <w:r>
        <w:rPr>
          <w:rFonts w:eastAsia="Times New Roman" w:cs="Tahoma"/>
          <w:lang w:eastAsia="en-US" w:bidi="bn-IN"/>
        </w:rPr>
        <w:t>[Class to class association and object to object link]</w:t>
      </w:r>
    </w:p>
    <w:p w14:paraId="48E55FAC" w14:textId="1CDC9518" w:rsidR="00E553A4" w:rsidRPr="0075651F" w:rsidRDefault="00E553A4" w:rsidP="00E553A4">
      <w:pPr>
        <w:spacing w:after="0" w:line="240" w:lineRule="auto"/>
        <w:rPr>
          <w:rFonts w:eastAsia="Times New Roman" w:cs="Tahoma"/>
          <w:lang w:eastAsia="en-US" w:bidi="bn-IN"/>
        </w:rPr>
      </w:pPr>
      <w:r w:rsidRPr="0075651F">
        <w:rPr>
          <w:rFonts w:eastAsia="Times New Roman" w:cs="Tahoma"/>
          <w:lang w:eastAsia="en-US" w:bidi="bn-IN"/>
        </w:rPr>
        <w:t>Q</w:t>
      </w:r>
      <w:r>
        <w:rPr>
          <w:rFonts w:eastAsia="Times New Roman" w:cs="Tahoma"/>
          <w:lang w:eastAsia="en-US" w:bidi="bn-IN"/>
        </w:rPr>
        <w:t>7</w:t>
      </w:r>
      <w:r w:rsidRPr="0075651F">
        <w:rPr>
          <w:rFonts w:eastAsia="Times New Roman" w:cs="Tahoma"/>
          <w:lang w:eastAsia="en-US" w:bidi="bn-IN"/>
        </w:rPr>
        <w:t>. CRC stands for ___________________________.</w:t>
      </w:r>
    </w:p>
    <w:p w14:paraId="2294170A" w14:textId="77777777" w:rsidR="00E553A4" w:rsidRDefault="00E553A4" w:rsidP="00D13787">
      <w:pPr>
        <w:pStyle w:val="ListParagraph"/>
        <w:numPr>
          <w:ilvl w:val="0"/>
          <w:numId w:val="24"/>
        </w:numPr>
        <w:spacing w:after="0" w:line="240" w:lineRule="auto"/>
        <w:rPr>
          <w:rFonts w:eastAsia="Times New Roman" w:cs="Tahoma"/>
          <w:lang w:eastAsia="en-US" w:bidi="bn-IN"/>
        </w:rPr>
      </w:pPr>
      <w:r>
        <w:rPr>
          <w:rFonts w:eastAsia="Times New Roman" w:cs="Tahoma"/>
          <w:lang w:eastAsia="en-US" w:bidi="bn-IN"/>
        </w:rPr>
        <w:t>Client Responsibility Collaboration</w:t>
      </w:r>
    </w:p>
    <w:p w14:paraId="26448E09" w14:textId="77777777" w:rsidR="00E553A4" w:rsidRDefault="00E553A4" w:rsidP="00D13787">
      <w:pPr>
        <w:pStyle w:val="ListParagraph"/>
        <w:numPr>
          <w:ilvl w:val="0"/>
          <w:numId w:val="24"/>
        </w:numPr>
        <w:spacing w:after="0" w:line="240" w:lineRule="auto"/>
        <w:rPr>
          <w:rFonts w:eastAsia="Times New Roman" w:cs="Tahoma"/>
          <w:lang w:eastAsia="en-US" w:bidi="bn-IN"/>
        </w:rPr>
      </w:pPr>
      <w:r>
        <w:rPr>
          <w:rFonts w:eastAsia="Times New Roman" w:cs="Tahoma"/>
          <w:lang w:eastAsia="en-US" w:bidi="bn-IN"/>
        </w:rPr>
        <w:t>Client Responsibility Class</w:t>
      </w:r>
    </w:p>
    <w:p w14:paraId="2F09B9F9" w14:textId="77777777" w:rsidR="00E553A4" w:rsidRPr="0075651F" w:rsidRDefault="00E553A4" w:rsidP="00D13787">
      <w:pPr>
        <w:pStyle w:val="ListParagraph"/>
        <w:numPr>
          <w:ilvl w:val="0"/>
          <w:numId w:val="24"/>
        </w:numPr>
        <w:spacing w:after="0" w:line="240" w:lineRule="auto"/>
        <w:rPr>
          <w:rFonts w:eastAsia="Times New Roman" w:cs="Tahoma"/>
          <w:lang w:eastAsia="en-US" w:bidi="bn-IN"/>
        </w:rPr>
      </w:pPr>
      <w:r>
        <w:rPr>
          <w:rFonts w:eastAsia="Times New Roman" w:cs="Tahoma"/>
          <w:lang w:eastAsia="en-US" w:bidi="bn-IN"/>
        </w:rPr>
        <w:t>Class Responsibility Consistency</w:t>
      </w:r>
    </w:p>
    <w:p w14:paraId="233062F8" w14:textId="77777777" w:rsidR="00E553A4" w:rsidRDefault="00E553A4" w:rsidP="00D13787">
      <w:pPr>
        <w:pStyle w:val="ListParagraph"/>
        <w:numPr>
          <w:ilvl w:val="0"/>
          <w:numId w:val="24"/>
        </w:numPr>
        <w:spacing w:after="0" w:line="240" w:lineRule="auto"/>
        <w:rPr>
          <w:rFonts w:eastAsia="Times New Roman" w:cs="Tahoma"/>
          <w:lang w:eastAsia="en-US" w:bidi="bn-IN"/>
        </w:rPr>
      </w:pPr>
      <w:r>
        <w:rPr>
          <w:rFonts w:eastAsia="Times New Roman" w:cs="Tahoma"/>
          <w:lang w:eastAsia="en-US" w:bidi="bn-IN"/>
        </w:rPr>
        <w:lastRenderedPageBreak/>
        <w:t>Class Responsibility Collaboration</w:t>
      </w:r>
    </w:p>
    <w:p w14:paraId="26ADD102" w14:textId="45CC8149" w:rsidR="00777933" w:rsidRDefault="00777933" w:rsidP="00E553A4">
      <w:pPr>
        <w:spacing w:after="0" w:line="240" w:lineRule="auto"/>
        <w:rPr>
          <w:rFonts w:eastAsia="Times New Roman" w:cs="Tahoma"/>
          <w:lang w:eastAsia="en-US" w:bidi="bn-IN"/>
        </w:rPr>
      </w:pPr>
      <w:r>
        <w:rPr>
          <w:rFonts w:eastAsia="Times New Roman" w:cs="Tahoma"/>
          <w:lang w:eastAsia="en-US" w:bidi="bn-IN"/>
        </w:rPr>
        <w:t>Answer: D</w:t>
      </w:r>
    </w:p>
    <w:p w14:paraId="125191F3" w14:textId="6FF860FE" w:rsidR="00E553A4" w:rsidRDefault="00E553A4" w:rsidP="00E553A4">
      <w:pPr>
        <w:spacing w:after="0" w:line="240" w:lineRule="auto"/>
        <w:rPr>
          <w:rFonts w:eastAsia="Times New Roman" w:cs="Tahoma"/>
          <w:lang w:eastAsia="en-US" w:bidi="bn-IN"/>
        </w:rPr>
      </w:pPr>
      <w:r>
        <w:rPr>
          <w:rFonts w:eastAsia="Times New Roman" w:cs="Tahoma"/>
          <w:lang w:eastAsia="en-US" w:bidi="bn-IN"/>
        </w:rPr>
        <w:t>Q8. What does the following USE CASE define?</w:t>
      </w:r>
    </w:p>
    <w:p w14:paraId="5E58C030" w14:textId="77777777" w:rsidR="00E553A4" w:rsidRDefault="00E553A4" w:rsidP="00E553A4">
      <w:pPr>
        <w:spacing w:after="0" w:line="240" w:lineRule="auto"/>
        <w:ind w:left="720"/>
        <w:rPr>
          <w:rFonts w:eastAsia="Times New Roman" w:cs="Tahoma"/>
          <w:lang w:eastAsia="en-US" w:bidi="bn-IN"/>
        </w:rPr>
      </w:pPr>
      <w:r w:rsidRPr="00DB0477">
        <w:rPr>
          <w:rFonts w:eastAsia="Times New Roman" w:cs="Tahoma"/>
          <w:noProof/>
          <w:lang w:eastAsia="en-US" w:bidi="bn-IN"/>
        </w:rPr>
        <w:drawing>
          <wp:inline distT="0" distB="0" distL="0" distR="0" wp14:anchorId="0837C9E9" wp14:editId="5F499ED9">
            <wp:extent cx="2241550" cy="1638300"/>
            <wp:effectExtent l="0" t="0" r="6350" b="0"/>
            <wp:docPr id="3" name="Picture 3" descr="includ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include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1550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D1D206" w14:textId="77777777" w:rsidR="00E553A4" w:rsidRDefault="00E553A4" w:rsidP="00D13787">
      <w:pPr>
        <w:pStyle w:val="ListParagraph"/>
        <w:numPr>
          <w:ilvl w:val="0"/>
          <w:numId w:val="25"/>
        </w:numPr>
        <w:spacing w:after="0" w:line="240" w:lineRule="auto"/>
        <w:rPr>
          <w:rFonts w:eastAsia="Times New Roman" w:cs="Tahoma"/>
          <w:lang w:eastAsia="en-US" w:bidi="bn-IN"/>
        </w:rPr>
      </w:pPr>
      <w:r w:rsidRPr="00A01F36">
        <w:rPr>
          <w:rFonts w:eastAsia="Times New Roman" w:cs="Tahoma"/>
          <w:lang w:eastAsia="en-US" w:bidi="bn-IN"/>
        </w:rPr>
        <w:t xml:space="preserve">the behavior of B </w:t>
      </w:r>
      <w:r>
        <w:rPr>
          <w:rFonts w:eastAsia="Times New Roman" w:cs="Tahoma"/>
          <w:lang w:eastAsia="en-US" w:bidi="bn-IN"/>
        </w:rPr>
        <w:t>frequently used in</w:t>
      </w:r>
      <w:r w:rsidRPr="00A01F36">
        <w:rPr>
          <w:rFonts w:eastAsia="Times New Roman" w:cs="Tahoma"/>
          <w:lang w:eastAsia="en-US" w:bidi="bn-IN"/>
        </w:rPr>
        <w:t xml:space="preserve"> the behavior of A</w:t>
      </w:r>
    </w:p>
    <w:p w14:paraId="4572E8D3" w14:textId="77777777" w:rsidR="00E553A4" w:rsidRPr="00A01F36" w:rsidRDefault="00E553A4" w:rsidP="00D13787">
      <w:pPr>
        <w:pStyle w:val="ListParagraph"/>
        <w:numPr>
          <w:ilvl w:val="0"/>
          <w:numId w:val="25"/>
        </w:numPr>
        <w:spacing w:after="0" w:line="240" w:lineRule="auto"/>
        <w:rPr>
          <w:rFonts w:eastAsia="Times New Roman" w:cs="Tahoma"/>
          <w:lang w:eastAsia="en-US" w:bidi="bn-IN"/>
        </w:rPr>
      </w:pPr>
      <w:r w:rsidRPr="00A01F36">
        <w:rPr>
          <w:rFonts w:eastAsia="Times New Roman" w:cs="Tahoma"/>
          <w:lang w:eastAsia="en-US" w:bidi="bn-IN"/>
        </w:rPr>
        <w:t xml:space="preserve">the behavior of </w:t>
      </w:r>
      <w:r>
        <w:rPr>
          <w:rFonts w:eastAsia="Times New Roman" w:cs="Tahoma"/>
          <w:lang w:eastAsia="en-US" w:bidi="bn-IN"/>
        </w:rPr>
        <w:t>A</w:t>
      </w:r>
      <w:r w:rsidRPr="00A01F36">
        <w:rPr>
          <w:rFonts w:eastAsia="Times New Roman" w:cs="Tahoma"/>
          <w:lang w:eastAsia="en-US" w:bidi="bn-IN"/>
        </w:rPr>
        <w:t xml:space="preserve"> frequently used in the behavior of </w:t>
      </w:r>
      <w:r>
        <w:rPr>
          <w:rFonts w:eastAsia="Times New Roman" w:cs="Tahoma"/>
          <w:lang w:eastAsia="en-US" w:bidi="bn-IN"/>
        </w:rPr>
        <w:t>B</w:t>
      </w:r>
    </w:p>
    <w:p w14:paraId="645ACCC7" w14:textId="77777777" w:rsidR="00E553A4" w:rsidRPr="00A01F36" w:rsidRDefault="00E553A4" w:rsidP="00D13787">
      <w:pPr>
        <w:pStyle w:val="ListParagraph"/>
        <w:numPr>
          <w:ilvl w:val="0"/>
          <w:numId w:val="25"/>
        </w:numPr>
        <w:spacing w:after="0" w:line="240" w:lineRule="auto"/>
        <w:rPr>
          <w:rFonts w:eastAsia="Times New Roman" w:cs="Tahoma"/>
          <w:lang w:eastAsia="en-US" w:bidi="bn-IN"/>
        </w:rPr>
      </w:pPr>
      <w:r w:rsidRPr="00A01F36">
        <w:rPr>
          <w:rFonts w:eastAsia="Times New Roman" w:cs="Tahoma"/>
          <w:lang w:eastAsia="en-US" w:bidi="bn-IN"/>
        </w:rPr>
        <w:t xml:space="preserve">the behavior of B </w:t>
      </w:r>
      <w:r>
        <w:rPr>
          <w:rFonts w:eastAsia="Times New Roman" w:cs="Tahoma"/>
          <w:lang w:eastAsia="en-US" w:bidi="bn-IN"/>
        </w:rPr>
        <w:t>might be</w:t>
      </w:r>
      <w:r w:rsidRPr="00A01F36">
        <w:rPr>
          <w:rFonts w:eastAsia="Times New Roman" w:cs="Tahoma"/>
          <w:lang w:eastAsia="en-US" w:bidi="bn-IN"/>
        </w:rPr>
        <w:t xml:space="preserve"> used in the behavior of A</w:t>
      </w:r>
    </w:p>
    <w:p w14:paraId="0A6EDE3D" w14:textId="77777777" w:rsidR="00E553A4" w:rsidRPr="00A76CE1" w:rsidRDefault="00E553A4" w:rsidP="00D13787">
      <w:pPr>
        <w:pStyle w:val="ListParagraph"/>
        <w:numPr>
          <w:ilvl w:val="0"/>
          <w:numId w:val="25"/>
        </w:numPr>
        <w:spacing w:after="0" w:line="240" w:lineRule="auto"/>
        <w:rPr>
          <w:rFonts w:eastAsia="Times New Roman" w:cs="Tahoma"/>
          <w:lang w:eastAsia="en-US" w:bidi="bn-IN"/>
        </w:rPr>
      </w:pPr>
      <w:r w:rsidRPr="00A01F36">
        <w:rPr>
          <w:rFonts w:eastAsia="Times New Roman" w:cs="Tahoma"/>
          <w:lang w:eastAsia="en-US" w:bidi="bn-IN"/>
        </w:rPr>
        <w:t xml:space="preserve">the behavior of </w:t>
      </w:r>
      <w:r>
        <w:rPr>
          <w:rFonts w:eastAsia="Times New Roman" w:cs="Tahoma"/>
          <w:lang w:eastAsia="en-US" w:bidi="bn-IN"/>
        </w:rPr>
        <w:t>A</w:t>
      </w:r>
      <w:r w:rsidRPr="00A01F36">
        <w:rPr>
          <w:rFonts w:eastAsia="Times New Roman" w:cs="Tahoma"/>
          <w:lang w:eastAsia="en-US" w:bidi="bn-IN"/>
        </w:rPr>
        <w:t xml:space="preserve"> </w:t>
      </w:r>
      <w:r>
        <w:rPr>
          <w:rFonts w:eastAsia="Times New Roman" w:cs="Tahoma"/>
          <w:lang w:eastAsia="en-US" w:bidi="bn-IN"/>
        </w:rPr>
        <w:t>might be used in the behavior of B</w:t>
      </w:r>
    </w:p>
    <w:p w14:paraId="056C04DC" w14:textId="5EC959BC" w:rsidR="00777933" w:rsidRDefault="00777933" w:rsidP="00E553A4">
      <w:pPr>
        <w:spacing w:after="0" w:line="240" w:lineRule="auto"/>
        <w:rPr>
          <w:rFonts w:eastAsia="Times New Roman" w:cs="Tahoma"/>
          <w:lang w:eastAsia="en-US" w:bidi="bn-IN"/>
        </w:rPr>
      </w:pPr>
      <w:r>
        <w:rPr>
          <w:rFonts w:eastAsia="Times New Roman" w:cs="Tahoma"/>
          <w:lang w:eastAsia="en-US" w:bidi="bn-IN"/>
        </w:rPr>
        <w:t>Answer: B</w:t>
      </w:r>
    </w:p>
    <w:p w14:paraId="5A508BDF" w14:textId="5188BA9D" w:rsidR="00E553A4" w:rsidRDefault="00E553A4" w:rsidP="00E553A4">
      <w:pPr>
        <w:spacing w:after="0" w:line="240" w:lineRule="auto"/>
        <w:rPr>
          <w:rFonts w:eastAsia="Times New Roman" w:cs="Tahoma"/>
          <w:lang w:eastAsia="en-US" w:bidi="bn-IN"/>
        </w:rPr>
      </w:pPr>
      <w:r>
        <w:rPr>
          <w:rFonts w:eastAsia="Times New Roman" w:cs="Tahoma"/>
          <w:lang w:eastAsia="en-US" w:bidi="bn-IN"/>
        </w:rPr>
        <w:t>Q9</w:t>
      </w:r>
      <w:r w:rsidRPr="00F9104B">
        <w:rPr>
          <w:rFonts w:eastAsia="Times New Roman" w:cs="Tahoma"/>
          <w:lang w:eastAsia="en-US" w:bidi="bn-IN"/>
        </w:rPr>
        <w:t>.</w:t>
      </w:r>
      <w:r>
        <w:rPr>
          <w:rFonts w:eastAsia="Times New Roman" w:cs="Tahoma"/>
          <w:lang w:eastAsia="en-US" w:bidi="bn-IN"/>
        </w:rPr>
        <w:t xml:space="preserve"> Look at class shown below</w:t>
      </w:r>
    </w:p>
    <w:p w14:paraId="5F12CF50" w14:textId="77777777" w:rsidR="00E553A4" w:rsidRDefault="00E553A4" w:rsidP="00E553A4">
      <w:pPr>
        <w:spacing w:after="0" w:line="240" w:lineRule="auto"/>
        <w:ind w:left="720"/>
      </w:pPr>
      <w:r>
        <w:object w:dxaOrig="1905" w:dyaOrig="781" w14:anchorId="335B60B8">
          <v:shape id="_x0000_i2315" type="#_x0000_t75" style="width:95.15pt;height:39.45pt" o:ole="">
            <v:imagedata r:id="rId20" o:title=""/>
          </v:shape>
          <o:OLEObject Type="Embed" ProgID="Visio.Drawing.15" ShapeID="_x0000_i2315" DrawAspect="Content" ObjectID="_1610007309" r:id="rId21"/>
        </w:object>
      </w:r>
    </w:p>
    <w:p w14:paraId="6FA82014" w14:textId="77777777" w:rsidR="00E553A4" w:rsidRDefault="00E553A4" w:rsidP="00E553A4">
      <w:pPr>
        <w:spacing w:after="0" w:line="240" w:lineRule="auto"/>
        <w:rPr>
          <w:rFonts w:eastAsia="Times New Roman" w:cs="Tahoma"/>
          <w:lang w:eastAsia="en-US" w:bidi="bn-IN"/>
        </w:rPr>
      </w:pPr>
      <w:r w:rsidRPr="009063CE">
        <w:rPr>
          <w:rFonts w:eastAsia="Times New Roman" w:cs="Tahoma"/>
          <w:lang w:eastAsia="en-US" w:bidi="bn-IN"/>
        </w:rPr>
        <w:t>The above can alternatively be shown as _________</w:t>
      </w:r>
    </w:p>
    <w:p w14:paraId="1FE38E50" w14:textId="77777777" w:rsidR="00E553A4" w:rsidRDefault="00E553A4" w:rsidP="00E553A4">
      <w:pPr>
        <w:spacing w:after="0" w:line="240" w:lineRule="auto"/>
        <w:rPr>
          <w:rFonts w:eastAsia="Times New Roman" w:cs="Tahoma"/>
          <w:lang w:eastAsia="en-US" w:bidi="bn-IN"/>
        </w:rPr>
      </w:pPr>
      <w:r>
        <w:object w:dxaOrig="10365" w:dyaOrig="1010" w14:anchorId="539A4F87">
          <v:shape id="_x0000_i2316" type="#_x0000_t75" style="width:518.4pt;height:50.1pt" o:ole="">
            <v:imagedata r:id="rId22" o:title=""/>
          </v:shape>
          <o:OLEObject Type="Embed" ProgID="Visio.Drawing.15" ShapeID="_x0000_i2316" DrawAspect="Content" ObjectID="_1610007310" r:id="rId23"/>
        </w:object>
      </w:r>
    </w:p>
    <w:p w14:paraId="0BF0A523" w14:textId="3A4B5F3D" w:rsidR="00777933" w:rsidRDefault="00777933" w:rsidP="00E553A4">
      <w:pPr>
        <w:spacing w:after="0" w:line="240" w:lineRule="auto"/>
        <w:rPr>
          <w:rFonts w:eastAsia="Times New Roman" w:cs="Tahoma"/>
          <w:lang w:eastAsia="en-US" w:bidi="bn-IN"/>
        </w:rPr>
      </w:pPr>
      <w:r>
        <w:rPr>
          <w:rFonts w:eastAsia="Times New Roman" w:cs="Tahoma"/>
          <w:lang w:eastAsia="en-US" w:bidi="bn-IN"/>
        </w:rPr>
        <w:t>Answer: C</w:t>
      </w:r>
    </w:p>
    <w:p w14:paraId="77D74E07" w14:textId="6D846A58" w:rsidR="00E553A4" w:rsidRDefault="00E553A4" w:rsidP="00E553A4">
      <w:pPr>
        <w:spacing w:after="0" w:line="240" w:lineRule="auto"/>
        <w:rPr>
          <w:rFonts w:eastAsia="Times New Roman" w:cs="Tahoma"/>
          <w:lang w:eastAsia="en-US" w:bidi="bn-IN"/>
        </w:rPr>
      </w:pPr>
      <w:r>
        <w:rPr>
          <w:rFonts w:eastAsia="Times New Roman" w:cs="Tahoma"/>
          <w:lang w:eastAsia="en-US" w:bidi="bn-IN"/>
        </w:rPr>
        <w:t>Q10. The following diaphragm shows ___________________________________.</w:t>
      </w:r>
    </w:p>
    <w:p w14:paraId="19D960E0" w14:textId="77777777" w:rsidR="00E553A4" w:rsidRPr="00F9104B" w:rsidRDefault="00E553A4" w:rsidP="00E553A4">
      <w:pPr>
        <w:spacing w:after="0" w:line="240" w:lineRule="auto"/>
        <w:ind w:left="720"/>
        <w:rPr>
          <w:rFonts w:eastAsia="Times New Roman" w:cs="Tahoma"/>
          <w:lang w:eastAsia="en-US" w:bidi="bn-IN"/>
        </w:rPr>
      </w:pPr>
      <w:r>
        <w:object w:dxaOrig="3794" w:dyaOrig="2464" w14:anchorId="61E9E254">
          <v:shape id="_x0000_i2317" type="#_x0000_t75" style="width:189.7pt;height:123.35pt" o:ole="">
            <v:imagedata r:id="rId24" o:title=""/>
          </v:shape>
          <o:OLEObject Type="Embed" ProgID="Visio.Drawing.15" ShapeID="_x0000_i2317" DrawAspect="Content" ObjectID="_1610007311" r:id="rId25"/>
        </w:object>
      </w:r>
    </w:p>
    <w:p w14:paraId="43662E71" w14:textId="77777777" w:rsidR="00E553A4" w:rsidRDefault="00E553A4" w:rsidP="00D13787">
      <w:pPr>
        <w:pStyle w:val="ListParagraph"/>
        <w:numPr>
          <w:ilvl w:val="0"/>
          <w:numId w:val="20"/>
        </w:numPr>
        <w:spacing w:after="0" w:line="240" w:lineRule="auto"/>
        <w:rPr>
          <w:rFonts w:eastAsia="Times New Roman" w:cs="Tahoma"/>
          <w:lang w:eastAsia="en-US" w:bidi="bn-IN"/>
        </w:rPr>
      </w:pPr>
      <w:r>
        <w:rPr>
          <w:rFonts w:eastAsia="Times New Roman" w:cs="Tahoma"/>
          <w:lang w:eastAsia="en-US" w:bidi="bn-IN"/>
        </w:rPr>
        <w:t>generalization and aggregation</w:t>
      </w:r>
    </w:p>
    <w:p w14:paraId="42108050" w14:textId="77777777" w:rsidR="00E553A4" w:rsidRDefault="00E553A4" w:rsidP="00D13787">
      <w:pPr>
        <w:pStyle w:val="ListParagraph"/>
        <w:numPr>
          <w:ilvl w:val="0"/>
          <w:numId w:val="20"/>
        </w:numPr>
        <w:spacing w:after="0" w:line="240" w:lineRule="auto"/>
        <w:rPr>
          <w:rFonts w:eastAsia="Times New Roman" w:cs="Tahoma"/>
          <w:lang w:eastAsia="en-US" w:bidi="bn-IN"/>
        </w:rPr>
      </w:pPr>
      <w:r>
        <w:rPr>
          <w:rFonts w:eastAsia="Times New Roman" w:cs="Tahoma"/>
          <w:lang w:eastAsia="en-US" w:bidi="bn-IN"/>
        </w:rPr>
        <w:t>generalization and composition</w:t>
      </w:r>
    </w:p>
    <w:p w14:paraId="0E17600C" w14:textId="77777777" w:rsidR="00E553A4" w:rsidRDefault="00E553A4" w:rsidP="00D13787">
      <w:pPr>
        <w:pStyle w:val="ListParagraph"/>
        <w:numPr>
          <w:ilvl w:val="0"/>
          <w:numId w:val="20"/>
        </w:numPr>
        <w:spacing w:after="0" w:line="240" w:lineRule="auto"/>
        <w:rPr>
          <w:rFonts w:eastAsia="Times New Roman" w:cs="Tahoma"/>
          <w:lang w:eastAsia="en-US" w:bidi="bn-IN"/>
        </w:rPr>
      </w:pPr>
      <w:r>
        <w:rPr>
          <w:rFonts w:eastAsia="Times New Roman" w:cs="Tahoma"/>
          <w:lang w:eastAsia="en-US" w:bidi="bn-IN"/>
        </w:rPr>
        <w:t>composition and aggregation</w:t>
      </w:r>
    </w:p>
    <w:p w14:paraId="31CC5DD0" w14:textId="77777777" w:rsidR="00E553A4" w:rsidRPr="008938F4" w:rsidRDefault="00E553A4" w:rsidP="00D13787">
      <w:pPr>
        <w:pStyle w:val="ListParagraph"/>
        <w:numPr>
          <w:ilvl w:val="0"/>
          <w:numId w:val="20"/>
        </w:numPr>
        <w:spacing w:after="0" w:line="240" w:lineRule="auto"/>
        <w:rPr>
          <w:rFonts w:eastAsia="Times New Roman" w:cs="Tahoma"/>
          <w:lang w:eastAsia="en-US" w:bidi="bn-IN"/>
        </w:rPr>
      </w:pPr>
      <w:r>
        <w:rPr>
          <w:rFonts w:eastAsia="Times New Roman" w:cs="Tahoma"/>
          <w:lang w:eastAsia="en-US" w:bidi="bn-IN"/>
        </w:rPr>
        <w:t>composition and specialization</w:t>
      </w:r>
    </w:p>
    <w:p w14:paraId="2D08D031" w14:textId="69F3BB92" w:rsidR="00E553A4" w:rsidRDefault="00777933" w:rsidP="00E17382">
      <w:pPr>
        <w:spacing w:after="0" w:line="240" w:lineRule="auto"/>
        <w:rPr>
          <w:sz w:val="20"/>
          <w:szCs w:val="20"/>
        </w:rPr>
      </w:pPr>
      <w:r>
        <w:rPr>
          <w:sz w:val="20"/>
          <w:szCs w:val="20"/>
        </w:rPr>
        <w:t>Answer: A</w:t>
      </w:r>
    </w:p>
    <w:p w14:paraId="0C7D46C9" w14:textId="77777777" w:rsidR="008C25EA" w:rsidRDefault="008C25EA" w:rsidP="00E17382">
      <w:pPr>
        <w:spacing w:after="0" w:line="240" w:lineRule="auto"/>
        <w:rPr>
          <w:sz w:val="18"/>
          <w:szCs w:val="18"/>
        </w:rPr>
        <w:sectPr w:rsidR="008C25EA" w:rsidSect="006458AE">
          <w:pgSz w:w="12240" w:h="15840"/>
          <w:pgMar w:top="720" w:right="720" w:bottom="720" w:left="720" w:header="720" w:footer="720" w:gutter="0"/>
          <w:cols w:space="720"/>
          <w:docGrid w:linePitch="231"/>
        </w:sectPr>
      </w:pPr>
    </w:p>
    <w:p w14:paraId="22D104A7" w14:textId="466FB7BD" w:rsidR="0054491D" w:rsidRPr="00FA2464" w:rsidRDefault="00E17382" w:rsidP="00E17382">
      <w:pPr>
        <w:spacing w:after="0" w:line="240" w:lineRule="auto"/>
        <w:rPr>
          <w:sz w:val="18"/>
          <w:szCs w:val="18"/>
        </w:rPr>
      </w:pPr>
      <w:r w:rsidRPr="00FA2464">
        <w:rPr>
          <w:sz w:val="18"/>
          <w:szCs w:val="18"/>
        </w:rPr>
        <w:t>Q</w:t>
      </w:r>
      <w:r w:rsidR="00777933">
        <w:rPr>
          <w:sz w:val="18"/>
          <w:szCs w:val="18"/>
        </w:rPr>
        <w:t>1</w:t>
      </w:r>
      <w:r w:rsidRPr="00FA2464">
        <w:rPr>
          <w:sz w:val="18"/>
          <w:szCs w:val="18"/>
        </w:rPr>
        <w:t xml:space="preserve">1. </w:t>
      </w:r>
      <w:r w:rsidR="0027216C">
        <w:rPr>
          <w:sz w:val="18"/>
          <w:szCs w:val="18"/>
        </w:rPr>
        <w:t>Which one is the correct UML nation for Sub-system</w:t>
      </w:r>
      <w:r w:rsidRPr="00FA2464">
        <w:rPr>
          <w:sz w:val="18"/>
          <w:szCs w:val="18"/>
        </w:rPr>
        <w:t>?</w:t>
      </w:r>
    </w:p>
    <w:p w14:paraId="22964E9C" w14:textId="13BB2909" w:rsidR="00E17382" w:rsidRPr="0027216C" w:rsidRDefault="00E553A4" w:rsidP="00D13787">
      <w:pPr>
        <w:pStyle w:val="ListParagraph"/>
        <w:numPr>
          <w:ilvl w:val="0"/>
          <w:numId w:val="1"/>
        </w:numPr>
        <w:spacing w:after="0" w:line="240" w:lineRule="auto"/>
        <w:rPr>
          <w:sz w:val="18"/>
          <w:szCs w:val="18"/>
        </w:rPr>
      </w:pPr>
      <w:r>
        <w:rPr>
          <w:noProof/>
        </w:rPr>
        <w:object w:dxaOrig="11400" w:dyaOrig="1642" w14:anchorId="5867C8A5">
          <v:shape id="_x0000_s1034" type="#_x0000_t75" style="position:absolute;left:0;text-align:left;margin-left:36.7pt;margin-top:0;width:73.35pt;height:46.4pt;z-index:251668480;mso-position-horizontal:absolute;mso-position-horizontal-relative:text;mso-position-vertical:absolute;mso-position-vertical-relative:text">
            <v:imagedata r:id="rId26" o:title=""/>
          </v:shape>
          <o:OLEObject Type="Embed" ProgID="Visio.Drawing.15" ShapeID="_x0000_s1034" DrawAspect="Content" ObjectID="_1610007427" r:id="rId27"/>
        </w:object>
      </w:r>
    </w:p>
    <w:p w14:paraId="41294DE3" w14:textId="77777777" w:rsidR="00C5465D" w:rsidRDefault="00C5465D" w:rsidP="00C5465D">
      <w:pPr>
        <w:spacing w:after="0" w:line="240" w:lineRule="auto"/>
        <w:rPr>
          <w:sz w:val="18"/>
          <w:szCs w:val="18"/>
        </w:rPr>
      </w:pPr>
    </w:p>
    <w:p w14:paraId="083D3553" w14:textId="1E5101FD" w:rsidR="00C5465D" w:rsidRDefault="00C5465D" w:rsidP="00C5465D">
      <w:pPr>
        <w:spacing w:after="0" w:line="240" w:lineRule="auto"/>
        <w:rPr>
          <w:sz w:val="18"/>
          <w:szCs w:val="18"/>
        </w:rPr>
      </w:pPr>
    </w:p>
    <w:p w14:paraId="24C60541" w14:textId="77777777" w:rsidR="00E9601C" w:rsidRDefault="00E9601C" w:rsidP="00C5465D">
      <w:pPr>
        <w:spacing w:after="0" w:line="240" w:lineRule="auto"/>
        <w:rPr>
          <w:sz w:val="18"/>
          <w:szCs w:val="18"/>
        </w:rPr>
      </w:pPr>
    </w:p>
    <w:p w14:paraId="62B67A00" w14:textId="77777777" w:rsidR="00C5465D" w:rsidRDefault="00C5465D" w:rsidP="00C5465D">
      <w:pPr>
        <w:spacing w:after="0" w:line="240" w:lineRule="auto"/>
        <w:rPr>
          <w:sz w:val="18"/>
          <w:szCs w:val="18"/>
        </w:rPr>
      </w:pPr>
    </w:p>
    <w:p w14:paraId="1C69C508" w14:textId="6D8DDEEC" w:rsidR="00E9601C" w:rsidRPr="00E9601C" w:rsidRDefault="00E553A4" w:rsidP="00D13787">
      <w:pPr>
        <w:pStyle w:val="ListParagraph"/>
        <w:numPr>
          <w:ilvl w:val="0"/>
          <w:numId w:val="1"/>
        </w:numPr>
        <w:spacing w:after="0" w:line="240" w:lineRule="auto"/>
        <w:rPr>
          <w:sz w:val="18"/>
          <w:szCs w:val="18"/>
        </w:rPr>
      </w:pPr>
      <w:r>
        <w:rPr>
          <w:noProof/>
        </w:rPr>
        <w:object w:dxaOrig="11400" w:dyaOrig="1642" w14:anchorId="0D9DEBA3">
          <v:shape id="_x0000_s1041" type="#_x0000_t75" style="position:absolute;left:0;text-align:left;margin-left:36.7pt;margin-top:0;width:73.75pt;height:46.4pt;z-index:251680768;mso-position-horizontal:absolute;mso-position-horizontal-relative:text;mso-position-vertical:absolute;mso-position-vertical-relative:text">
            <v:imagedata r:id="rId28" o:title=""/>
          </v:shape>
          <o:OLEObject Type="Embed" ProgID="Visio.Drawing.15" ShapeID="_x0000_s1041" DrawAspect="Content" ObjectID="_1610007428" r:id="rId29"/>
        </w:object>
      </w:r>
    </w:p>
    <w:p w14:paraId="1B846DCF" w14:textId="084AD472" w:rsidR="00C5465D" w:rsidRPr="00E9601C" w:rsidRDefault="00C5465D" w:rsidP="00E9601C">
      <w:pPr>
        <w:spacing w:after="0" w:line="240" w:lineRule="auto"/>
        <w:rPr>
          <w:sz w:val="18"/>
          <w:szCs w:val="18"/>
        </w:rPr>
      </w:pPr>
    </w:p>
    <w:p w14:paraId="74555733" w14:textId="77777777" w:rsidR="00C5465D" w:rsidRDefault="00C5465D" w:rsidP="00C5465D">
      <w:pPr>
        <w:spacing w:after="0" w:line="240" w:lineRule="auto"/>
        <w:rPr>
          <w:sz w:val="18"/>
          <w:szCs w:val="18"/>
        </w:rPr>
      </w:pPr>
    </w:p>
    <w:p w14:paraId="533C9136" w14:textId="3C4AF0CB" w:rsidR="0027216C" w:rsidRDefault="0027216C" w:rsidP="00C5465D">
      <w:pPr>
        <w:spacing w:after="0" w:line="240" w:lineRule="auto"/>
        <w:rPr>
          <w:sz w:val="18"/>
          <w:szCs w:val="18"/>
        </w:rPr>
      </w:pPr>
    </w:p>
    <w:p w14:paraId="22046986" w14:textId="77777777" w:rsidR="00E9601C" w:rsidRPr="00C5465D" w:rsidRDefault="00E9601C" w:rsidP="00C5465D">
      <w:pPr>
        <w:spacing w:after="0" w:line="240" w:lineRule="auto"/>
        <w:rPr>
          <w:sz w:val="18"/>
          <w:szCs w:val="18"/>
        </w:rPr>
      </w:pPr>
    </w:p>
    <w:p w14:paraId="57F1887D" w14:textId="17017EF1" w:rsidR="0027216C" w:rsidRPr="0027216C" w:rsidRDefault="00E553A4" w:rsidP="00D13787">
      <w:pPr>
        <w:pStyle w:val="ListParagraph"/>
        <w:numPr>
          <w:ilvl w:val="0"/>
          <w:numId w:val="1"/>
        </w:numPr>
        <w:spacing w:after="0" w:line="240" w:lineRule="auto"/>
        <w:rPr>
          <w:sz w:val="18"/>
          <w:szCs w:val="18"/>
        </w:rPr>
      </w:pPr>
      <w:r>
        <w:rPr>
          <w:noProof/>
        </w:rPr>
        <w:object w:dxaOrig="11400" w:dyaOrig="1642" w14:anchorId="18E04A8E">
          <v:shape id="_x0000_s1037" type="#_x0000_t75" style="position:absolute;left:0;text-align:left;margin-left:36.7pt;margin-top:0;width:73.75pt;height:46.4pt;z-index:251672576;mso-position-horizontal:absolute;mso-position-horizontal-relative:text;mso-position-vertical:absolute;mso-position-vertical-relative:text">
            <v:imagedata r:id="rId30" o:title=""/>
          </v:shape>
          <o:OLEObject Type="Embed" ProgID="Visio.Drawing.15" ShapeID="_x0000_s1037" DrawAspect="Content" ObjectID="_1610007429" r:id="rId31"/>
        </w:object>
      </w:r>
    </w:p>
    <w:p w14:paraId="347A0716" w14:textId="646BFFA3" w:rsidR="00C5465D" w:rsidRDefault="00C5465D" w:rsidP="00C5465D">
      <w:pPr>
        <w:spacing w:after="0" w:line="240" w:lineRule="auto"/>
        <w:rPr>
          <w:sz w:val="18"/>
          <w:szCs w:val="18"/>
        </w:rPr>
      </w:pPr>
    </w:p>
    <w:p w14:paraId="4327BC3D" w14:textId="75624BC1" w:rsidR="00C5465D" w:rsidRDefault="00C5465D" w:rsidP="00C5465D">
      <w:pPr>
        <w:spacing w:after="0" w:line="240" w:lineRule="auto"/>
        <w:rPr>
          <w:sz w:val="18"/>
          <w:szCs w:val="18"/>
        </w:rPr>
      </w:pPr>
    </w:p>
    <w:p w14:paraId="57012BB0" w14:textId="77777777" w:rsidR="00C5465D" w:rsidRDefault="00C5465D" w:rsidP="00C5465D">
      <w:pPr>
        <w:spacing w:after="0" w:line="240" w:lineRule="auto"/>
        <w:rPr>
          <w:sz w:val="18"/>
          <w:szCs w:val="18"/>
        </w:rPr>
      </w:pPr>
    </w:p>
    <w:p w14:paraId="0BD07BC0" w14:textId="77777777" w:rsidR="00C5465D" w:rsidRDefault="00C5465D" w:rsidP="00C5465D">
      <w:pPr>
        <w:spacing w:after="0" w:line="240" w:lineRule="auto"/>
        <w:rPr>
          <w:sz w:val="18"/>
          <w:szCs w:val="18"/>
        </w:rPr>
      </w:pPr>
    </w:p>
    <w:p w14:paraId="523116EB" w14:textId="6DD2C9C9" w:rsidR="0027216C" w:rsidRPr="00C5465D" w:rsidRDefault="00E553A4" w:rsidP="00D13787">
      <w:pPr>
        <w:pStyle w:val="ListParagraph"/>
        <w:numPr>
          <w:ilvl w:val="0"/>
          <w:numId w:val="1"/>
        </w:numPr>
        <w:spacing w:after="0" w:line="240" w:lineRule="auto"/>
        <w:rPr>
          <w:sz w:val="18"/>
          <w:szCs w:val="18"/>
        </w:rPr>
      </w:pPr>
      <w:r>
        <w:rPr>
          <w:noProof/>
        </w:rPr>
        <w:object w:dxaOrig="11400" w:dyaOrig="1642" w14:anchorId="1CEC6B50">
          <v:shape id="_x0000_s1042" type="#_x0000_t75" style="position:absolute;left:0;text-align:left;margin-left:36.7pt;margin-top:0;width:73.75pt;height:46.4pt;z-index:251682816;mso-position-horizontal:absolute;mso-position-horizontal-relative:text;mso-position-vertical:absolute;mso-position-vertical-relative:text">
            <v:imagedata r:id="rId32" o:title=""/>
          </v:shape>
          <o:OLEObject Type="Embed" ProgID="Visio.Drawing.15" ShapeID="_x0000_s1042" DrawAspect="Content" ObjectID="_1610007430" r:id="rId33"/>
        </w:object>
      </w:r>
    </w:p>
    <w:p w14:paraId="4D054394" w14:textId="2EBA61D7" w:rsidR="00C5465D" w:rsidRDefault="00C5465D" w:rsidP="00C5465D">
      <w:pPr>
        <w:spacing w:after="0" w:line="240" w:lineRule="auto"/>
        <w:contextualSpacing/>
        <w:rPr>
          <w:sz w:val="18"/>
          <w:szCs w:val="18"/>
        </w:rPr>
      </w:pPr>
    </w:p>
    <w:p w14:paraId="3F483B63" w14:textId="77777777" w:rsidR="00E9601C" w:rsidRDefault="00E9601C" w:rsidP="00C5465D">
      <w:pPr>
        <w:spacing w:after="0" w:line="240" w:lineRule="auto"/>
        <w:contextualSpacing/>
        <w:rPr>
          <w:sz w:val="18"/>
          <w:szCs w:val="18"/>
        </w:rPr>
      </w:pPr>
    </w:p>
    <w:p w14:paraId="01553F6F" w14:textId="77777777" w:rsidR="00C5465D" w:rsidRDefault="00C5465D" w:rsidP="00C5465D">
      <w:pPr>
        <w:spacing w:after="0" w:line="240" w:lineRule="auto"/>
        <w:contextualSpacing/>
        <w:rPr>
          <w:sz w:val="18"/>
          <w:szCs w:val="18"/>
        </w:rPr>
      </w:pPr>
    </w:p>
    <w:p w14:paraId="4CCE978A" w14:textId="74507745" w:rsidR="00C5465D" w:rsidRDefault="00777933" w:rsidP="00C5465D">
      <w:pPr>
        <w:spacing w:after="0" w:line="240" w:lineRule="auto"/>
        <w:contextualSpacing/>
        <w:rPr>
          <w:sz w:val="18"/>
          <w:szCs w:val="18"/>
        </w:rPr>
      </w:pPr>
      <w:r>
        <w:rPr>
          <w:sz w:val="18"/>
          <w:szCs w:val="18"/>
        </w:rPr>
        <w:t>Answer: B</w:t>
      </w:r>
    </w:p>
    <w:p w14:paraId="7CDC9E04" w14:textId="0DF7961F" w:rsidR="00C5465D" w:rsidRDefault="00DD6F9E" w:rsidP="00C5465D">
      <w:pPr>
        <w:spacing w:after="0" w:line="240" w:lineRule="auto"/>
        <w:contextualSpacing/>
        <w:rPr>
          <w:rFonts w:eastAsia="Times New Roman" w:cs="Tahoma"/>
          <w:lang w:eastAsia="en-US" w:bidi="bn-IN"/>
        </w:rPr>
      </w:pPr>
      <w:r>
        <w:rPr>
          <w:sz w:val="18"/>
          <w:szCs w:val="18"/>
        </w:rPr>
        <w:t>Q</w:t>
      </w:r>
      <w:r w:rsidR="00777933">
        <w:rPr>
          <w:sz w:val="18"/>
          <w:szCs w:val="18"/>
        </w:rPr>
        <w:t>1</w:t>
      </w:r>
      <w:r>
        <w:rPr>
          <w:sz w:val="18"/>
          <w:szCs w:val="18"/>
        </w:rPr>
        <w:t xml:space="preserve">2. </w:t>
      </w:r>
      <w:r w:rsidR="00C5465D">
        <w:rPr>
          <w:rFonts w:eastAsia="Times New Roman" w:cs="Tahoma"/>
          <w:lang w:eastAsia="en-US" w:bidi="bn-IN"/>
        </w:rPr>
        <w:t>What does the following diagram show?</w:t>
      </w:r>
    </w:p>
    <w:p w14:paraId="36A6F5B1" w14:textId="77777777" w:rsidR="00C5465D" w:rsidRPr="00CB7800" w:rsidRDefault="00C5465D" w:rsidP="00C5465D">
      <w:pPr>
        <w:spacing w:after="0" w:line="240" w:lineRule="auto"/>
        <w:ind w:left="720"/>
        <w:contextualSpacing/>
        <w:rPr>
          <w:rFonts w:eastAsia="Times New Roman" w:cs="Tahoma"/>
          <w:lang w:eastAsia="en-US" w:bidi="bn-IN"/>
        </w:rPr>
      </w:pPr>
      <w:r>
        <w:object w:dxaOrig="4910" w:dyaOrig="2166" w14:anchorId="02B1DFA0">
          <v:shape id="_x0000_i2299" type="#_x0000_t75" style="width:165.3pt;height:1in" o:ole="">
            <v:imagedata r:id="rId34" o:title=""/>
          </v:shape>
          <o:OLEObject Type="Embed" ProgID="Visio.Drawing.15" ShapeID="_x0000_i2299" DrawAspect="Content" ObjectID="_1610007312" r:id="rId35"/>
        </w:object>
      </w:r>
    </w:p>
    <w:p w14:paraId="3E2C69FB" w14:textId="77777777" w:rsidR="00C5465D" w:rsidRPr="00221593" w:rsidRDefault="00C5465D" w:rsidP="00D13787">
      <w:pPr>
        <w:pStyle w:val="ListParagraph"/>
        <w:numPr>
          <w:ilvl w:val="0"/>
          <w:numId w:val="2"/>
        </w:numPr>
        <w:spacing w:after="0" w:line="240" w:lineRule="auto"/>
        <w:rPr>
          <w:rFonts w:eastAsia="Times New Roman" w:cs="Tahoma"/>
          <w:lang w:eastAsia="en-US" w:bidi="bn-IN"/>
        </w:rPr>
      </w:pPr>
      <w:r w:rsidRPr="00221593">
        <w:rPr>
          <w:rFonts w:eastAsia="Times New Roman" w:cs="Tahoma"/>
          <w:lang w:eastAsia="en-US" w:bidi="bn-IN"/>
        </w:rPr>
        <w:t>Package dependency</w:t>
      </w:r>
    </w:p>
    <w:p w14:paraId="48EAA47D" w14:textId="77777777" w:rsidR="00C5465D" w:rsidRDefault="00C5465D" w:rsidP="00D13787">
      <w:pPr>
        <w:pStyle w:val="ListParagraph"/>
        <w:numPr>
          <w:ilvl w:val="0"/>
          <w:numId w:val="2"/>
        </w:numPr>
        <w:spacing w:after="0" w:line="240" w:lineRule="auto"/>
        <w:rPr>
          <w:rFonts w:eastAsia="Times New Roman" w:cs="Tahoma"/>
          <w:lang w:eastAsia="en-US" w:bidi="bn-IN"/>
        </w:rPr>
      </w:pPr>
      <w:r>
        <w:rPr>
          <w:rFonts w:eastAsia="Times New Roman" w:cs="Tahoma"/>
          <w:lang w:eastAsia="en-US" w:bidi="bn-IN"/>
        </w:rPr>
        <w:t>Sub-systems containment of a system</w:t>
      </w:r>
    </w:p>
    <w:p w14:paraId="6CB5353C" w14:textId="77777777" w:rsidR="00C5465D" w:rsidRDefault="00C5465D" w:rsidP="00D13787">
      <w:pPr>
        <w:pStyle w:val="ListParagraph"/>
        <w:numPr>
          <w:ilvl w:val="0"/>
          <w:numId w:val="2"/>
        </w:numPr>
        <w:spacing w:after="0" w:line="240" w:lineRule="auto"/>
        <w:rPr>
          <w:rFonts w:eastAsia="Times New Roman" w:cs="Tahoma"/>
          <w:lang w:eastAsia="en-US" w:bidi="bn-IN"/>
        </w:rPr>
      </w:pPr>
      <w:r>
        <w:rPr>
          <w:rFonts w:eastAsia="Times New Roman" w:cs="Tahoma"/>
          <w:lang w:eastAsia="en-US" w:bidi="bn-IN"/>
        </w:rPr>
        <w:t>Relationship of sub-systems of a system</w:t>
      </w:r>
    </w:p>
    <w:p w14:paraId="7EC8393A" w14:textId="77777777" w:rsidR="00C5465D" w:rsidRDefault="00C5465D" w:rsidP="00D13787">
      <w:pPr>
        <w:pStyle w:val="ListParagraph"/>
        <w:numPr>
          <w:ilvl w:val="0"/>
          <w:numId w:val="2"/>
        </w:numPr>
        <w:spacing w:after="0" w:line="240" w:lineRule="auto"/>
        <w:rPr>
          <w:rFonts w:eastAsia="Times New Roman" w:cs="Tahoma"/>
          <w:lang w:eastAsia="en-US" w:bidi="bn-IN"/>
        </w:rPr>
      </w:pPr>
      <w:r>
        <w:rPr>
          <w:rFonts w:eastAsia="Times New Roman" w:cs="Tahoma"/>
          <w:lang w:eastAsia="en-US" w:bidi="bn-IN"/>
        </w:rPr>
        <w:t>Sub-systems of a component</w:t>
      </w:r>
    </w:p>
    <w:p w14:paraId="6A6DB64D" w14:textId="2AA9AC13" w:rsidR="00777933" w:rsidRDefault="00777933" w:rsidP="00C5465D">
      <w:pPr>
        <w:spacing w:after="0" w:line="240" w:lineRule="auto"/>
        <w:rPr>
          <w:rFonts w:eastAsia="Times New Roman" w:cs="Tahoma"/>
          <w:lang w:eastAsia="en-US" w:bidi="bn-IN"/>
        </w:rPr>
      </w:pPr>
      <w:r>
        <w:rPr>
          <w:rFonts w:eastAsia="Times New Roman" w:cs="Tahoma"/>
          <w:lang w:eastAsia="en-US" w:bidi="bn-IN"/>
        </w:rPr>
        <w:t>Answer: B</w:t>
      </w:r>
    </w:p>
    <w:p w14:paraId="3D7FE22E" w14:textId="4DFC7DAA" w:rsidR="00C5465D" w:rsidRDefault="00C5465D" w:rsidP="00C5465D">
      <w:pPr>
        <w:spacing w:after="0" w:line="240" w:lineRule="auto"/>
        <w:rPr>
          <w:rFonts w:eastAsia="Times New Roman" w:cs="Tahoma"/>
          <w:lang w:eastAsia="en-US" w:bidi="bn-IN"/>
        </w:rPr>
      </w:pPr>
      <w:r>
        <w:rPr>
          <w:rFonts w:eastAsia="Times New Roman" w:cs="Tahoma"/>
          <w:lang w:eastAsia="en-US" w:bidi="bn-IN"/>
        </w:rPr>
        <w:t>Q3. What does the following diagram show?</w:t>
      </w:r>
    </w:p>
    <w:p w14:paraId="6E14CDAF" w14:textId="77777777" w:rsidR="00C5465D" w:rsidRDefault="00C5465D" w:rsidP="00C5465D">
      <w:pPr>
        <w:spacing w:after="0" w:line="240" w:lineRule="auto"/>
        <w:ind w:left="720"/>
      </w:pPr>
      <w:r>
        <w:object w:dxaOrig="5090" w:dyaOrig="3155" w14:anchorId="5DDB34A7">
          <v:shape id="_x0000_i2300" type="#_x0000_t75" style="width:165.3pt;height:100.15pt" o:ole="">
            <v:imagedata r:id="rId36" o:title=""/>
          </v:shape>
          <o:OLEObject Type="Embed" ProgID="Visio.Drawing.15" ShapeID="_x0000_i2300" DrawAspect="Content" ObjectID="_1610007313" r:id="rId37"/>
        </w:object>
      </w:r>
    </w:p>
    <w:p w14:paraId="2F239DA6" w14:textId="77777777" w:rsidR="00C5465D" w:rsidRPr="00221593" w:rsidRDefault="00C5465D" w:rsidP="00D13787">
      <w:pPr>
        <w:pStyle w:val="ListParagraph"/>
        <w:numPr>
          <w:ilvl w:val="0"/>
          <w:numId w:val="3"/>
        </w:numPr>
        <w:spacing w:after="0" w:line="240" w:lineRule="auto"/>
        <w:rPr>
          <w:rFonts w:eastAsia="Times New Roman" w:cs="Tahoma"/>
          <w:lang w:eastAsia="en-US" w:bidi="bn-IN"/>
        </w:rPr>
      </w:pPr>
      <w:r w:rsidRPr="00221593">
        <w:rPr>
          <w:rFonts w:eastAsia="Times New Roman" w:cs="Tahoma"/>
          <w:lang w:eastAsia="en-US" w:bidi="bn-IN"/>
        </w:rPr>
        <w:t>Package dependency</w:t>
      </w:r>
    </w:p>
    <w:p w14:paraId="0463B283" w14:textId="77777777" w:rsidR="00C5465D" w:rsidRDefault="00C5465D" w:rsidP="00D13787">
      <w:pPr>
        <w:pStyle w:val="ListParagraph"/>
        <w:numPr>
          <w:ilvl w:val="0"/>
          <w:numId w:val="3"/>
        </w:numPr>
        <w:spacing w:after="0" w:line="240" w:lineRule="auto"/>
        <w:rPr>
          <w:rFonts w:eastAsia="Times New Roman" w:cs="Tahoma"/>
          <w:lang w:eastAsia="en-US" w:bidi="bn-IN"/>
        </w:rPr>
      </w:pPr>
      <w:r>
        <w:rPr>
          <w:rFonts w:eastAsia="Times New Roman" w:cs="Tahoma"/>
          <w:lang w:eastAsia="en-US" w:bidi="bn-IN"/>
        </w:rPr>
        <w:t>Sub-systems containment of a system</w:t>
      </w:r>
    </w:p>
    <w:p w14:paraId="7FC410D2" w14:textId="77777777" w:rsidR="00C5465D" w:rsidRDefault="00C5465D" w:rsidP="00D13787">
      <w:pPr>
        <w:pStyle w:val="ListParagraph"/>
        <w:numPr>
          <w:ilvl w:val="0"/>
          <w:numId w:val="3"/>
        </w:numPr>
        <w:spacing w:after="0" w:line="240" w:lineRule="auto"/>
        <w:rPr>
          <w:rFonts w:eastAsia="Times New Roman" w:cs="Tahoma"/>
          <w:lang w:eastAsia="en-US" w:bidi="bn-IN"/>
        </w:rPr>
      </w:pPr>
      <w:r>
        <w:rPr>
          <w:rFonts w:eastAsia="Times New Roman" w:cs="Tahoma"/>
          <w:lang w:eastAsia="en-US" w:bidi="bn-IN"/>
        </w:rPr>
        <w:t>Relationship of sub-systems of a system</w:t>
      </w:r>
    </w:p>
    <w:p w14:paraId="1FC64233" w14:textId="77777777" w:rsidR="00C5465D" w:rsidRPr="00B667A4" w:rsidRDefault="00C5465D" w:rsidP="00D13787">
      <w:pPr>
        <w:pStyle w:val="ListParagraph"/>
        <w:numPr>
          <w:ilvl w:val="0"/>
          <w:numId w:val="3"/>
        </w:numPr>
        <w:spacing w:after="0" w:line="240" w:lineRule="auto"/>
        <w:rPr>
          <w:rFonts w:eastAsia="Times New Roman" w:cs="Tahoma"/>
          <w:lang w:eastAsia="en-US" w:bidi="bn-IN"/>
        </w:rPr>
      </w:pPr>
      <w:r>
        <w:rPr>
          <w:rFonts w:eastAsia="Times New Roman" w:cs="Tahoma"/>
          <w:lang w:eastAsia="en-US" w:bidi="bn-IN"/>
        </w:rPr>
        <w:t>Sub-systems of a component</w:t>
      </w:r>
    </w:p>
    <w:p w14:paraId="5BF2DB64" w14:textId="56511204" w:rsidR="00777933" w:rsidRDefault="00777933" w:rsidP="00C5465D">
      <w:pPr>
        <w:spacing w:after="0" w:line="240" w:lineRule="auto"/>
        <w:rPr>
          <w:rFonts w:eastAsia="Times New Roman" w:cs="Tahoma"/>
          <w:lang w:eastAsia="en-US" w:bidi="bn-IN"/>
        </w:rPr>
      </w:pPr>
      <w:r>
        <w:rPr>
          <w:rFonts w:eastAsia="Times New Roman" w:cs="Tahoma"/>
          <w:lang w:eastAsia="en-US" w:bidi="bn-IN"/>
        </w:rPr>
        <w:t>Answer: C</w:t>
      </w:r>
    </w:p>
    <w:p w14:paraId="15B954EA" w14:textId="4A3B31D0" w:rsidR="00C5465D" w:rsidRDefault="00C5465D" w:rsidP="00C5465D">
      <w:pPr>
        <w:spacing w:after="0" w:line="240" w:lineRule="auto"/>
        <w:rPr>
          <w:rFonts w:eastAsia="Times New Roman" w:cs="Tahoma"/>
          <w:lang w:eastAsia="en-US" w:bidi="bn-IN"/>
        </w:rPr>
      </w:pPr>
      <w:r>
        <w:rPr>
          <w:rFonts w:eastAsia="Times New Roman" w:cs="Tahoma"/>
          <w:lang w:eastAsia="en-US" w:bidi="bn-IN"/>
        </w:rPr>
        <w:t>Q4. Which one is the symbol for a use case?</w:t>
      </w:r>
    </w:p>
    <w:p w14:paraId="01FB57C6" w14:textId="77777777" w:rsidR="00C5465D" w:rsidRDefault="00E553A4" w:rsidP="00C5465D">
      <w:pPr>
        <w:spacing w:after="0" w:line="240" w:lineRule="auto"/>
        <w:rPr>
          <w:rFonts w:eastAsia="Times New Roman" w:cs="Tahoma"/>
          <w:lang w:eastAsia="en-US" w:bidi="bn-IN"/>
        </w:rPr>
      </w:pPr>
      <w:r>
        <w:rPr>
          <w:noProof/>
          <w:sz w:val="22"/>
          <w:szCs w:val="22"/>
        </w:rPr>
        <w:object w:dxaOrig="11400" w:dyaOrig="1642" w14:anchorId="64AE8031">
          <v:shape id="_x0000_s1026" type="#_x0000_t75" style="position:absolute;margin-left:34.8pt;margin-top:2pt;width:64.3pt;height:33.15pt;z-index:251658240;mso-position-horizontal-relative:text;mso-position-vertical-relative:text">
            <v:imagedata r:id="rId38" o:title=""/>
          </v:shape>
          <o:OLEObject Type="Embed" ProgID="Visio.Drawing.15" ShapeID="_x0000_s1026" DrawAspect="Content" ObjectID="_1610007431" r:id="rId39"/>
        </w:object>
      </w:r>
    </w:p>
    <w:p w14:paraId="2262F457" w14:textId="77777777" w:rsidR="00C5465D" w:rsidRPr="00353768" w:rsidRDefault="00C5465D" w:rsidP="00D13787">
      <w:pPr>
        <w:pStyle w:val="ListParagraph"/>
        <w:numPr>
          <w:ilvl w:val="0"/>
          <w:numId w:val="4"/>
        </w:numPr>
        <w:spacing w:after="0" w:line="240" w:lineRule="auto"/>
        <w:rPr>
          <w:rFonts w:eastAsia="Times New Roman" w:cs="Tahoma"/>
          <w:lang w:eastAsia="en-US" w:bidi="bn-IN"/>
        </w:rPr>
      </w:pPr>
    </w:p>
    <w:p w14:paraId="494463EE" w14:textId="77777777" w:rsidR="00C5465D" w:rsidRDefault="00C5465D" w:rsidP="00C5465D">
      <w:pPr>
        <w:pStyle w:val="ListParagraph"/>
        <w:spacing w:after="0" w:line="240" w:lineRule="auto"/>
        <w:rPr>
          <w:rFonts w:eastAsia="Times New Roman" w:cs="Tahoma"/>
          <w:lang w:eastAsia="en-US" w:bidi="bn-IN"/>
        </w:rPr>
      </w:pPr>
    </w:p>
    <w:p w14:paraId="5FBA8663" w14:textId="35691B37" w:rsidR="00C5465D" w:rsidRPr="00B667A4" w:rsidRDefault="00E553A4" w:rsidP="00C5465D">
      <w:pPr>
        <w:pStyle w:val="ListParagraph"/>
        <w:spacing w:after="0" w:line="240" w:lineRule="auto"/>
        <w:rPr>
          <w:rFonts w:eastAsia="Times New Roman" w:cs="Tahoma"/>
          <w:lang w:eastAsia="en-US" w:bidi="bn-IN"/>
        </w:rPr>
      </w:pPr>
      <w:r>
        <w:rPr>
          <w:noProof/>
          <w:sz w:val="22"/>
          <w:szCs w:val="22"/>
        </w:rPr>
        <w:object w:dxaOrig="11400" w:dyaOrig="1642" w14:anchorId="1578C1AD">
          <v:shape id="_x0000_s1027" type="#_x0000_t75" style="position:absolute;left:0;text-align:left;margin-left:36pt;margin-top:10.4pt;width:62.6pt;height:32.3pt;z-index:251660288;mso-position-horizontal:absolute;mso-position-horizontal-relative:text;mso-position-vertical:absolute;mso-position-vertical-relative:text">
            <v:imagedata r:id="rId40" o:title=""/>
          </v:shape>
          <o:OLEObject Type="Embed" ProgID="Visio.Drawing.15" ShapeID="_x0000_s1027" DrawAspect="Content" ObjectID="_1610007432" r:id="rId41"/>
        </w:object>
      </w:r>
    </w:p>
    <w:p w14:paraId="11C27782" w14:textId="3BF80874" w:rsidR="00C5465D" w:rsidRDefault="00C5465D" w:rsidP="00D13787">
      <w:pPr>
        <w:pStyle w:val="ListParagraph"/>
        <w:numPr>
          <w:ilvl w:val="0"/>
          <w:numId w:val="4"/>
        </w:numPr>
        <w:spacing w:after="0" w:line="240" w:lineRule="auto"/>
        <w:rPr>
          <w:rFonts w:eastAsia="Times New Roman" w:cs="Tahoma"/>
          <w:lang w:eastAsia="en-US" w:bidi="bn-IN"/>
        </w:rPr>
      </w:pPr>
      <w:r>
        <w:rPr>
          <w:rFonts w:eastAsia="Times New Roman" w:cs="Tahoma"/>
          <w:lang w:eastAsia="en-US" w:bidi="bn-IN"/>
        </w:rPr>
        <w:t xml:space="preserve"> </w:t>
      </w:r>
    </w:p>
    <w:p w14:paraId="6C6F6D26" w14:textId="77777777" w:rsidR="00C5465D" w:rsidRDefault="00C5465D" w:rsidP="00C5465D">
      <w:pPr>
        <w:spacing w:after="0" w:line="240" w:lineRule="auto"/>
        <w:rPr>
          <w:rFonts w:eastAsia="Times New Roman" w:cs="Tahoma"/>
          <w:lang w:eastAsia="en-US" w:bidi="bn-IN"/>
        </w:rPr>
      </w:pPr>
    </w:p>
    <w:p w14:paraId="09BB2A1E" w14:textId="77777777" w:rsidR="00C5465D" w:rsidRDefault="00C5465D" w:rsidP="00C5465D">
      <w:pPr>
        <w:spacing w:after="0" w:line="240" w:lineRule="auto"/>
        <w:rPr>
          <w:rFonts w:eastAsia="Times New Roman" w:cs="Tahoma"/>
          <w:lang w:eastAsia="en-US" w:bidi="bn-IN"/>
        </w:rPr>
      </w:pPr>
    </w:p>
    <w:p w14:paraId="6C4B762C" w14:textId="4544696D" w:rsidR="00C5465D" w:rsidRPr="00353768" w:rsidRDefault="00E553A4" w:rsidP="00C5465D">
      <w:pPr>
        <w:spacing w:after="0" w:line="240" w:lineRule="auto"/>
        <w:rPr>
          <w:rFonts w:eastAsia="Times New Roman" w:cs="Tahoma"/>
          <w:lang w:eastAsia="en-US" w:bidi="bn-IN"/>
        </w:rPr>
      </w:pPr>
      <w:r>
        <w:rPr>
          <w:noProof/>
          <w:sz w:val="22"/>
          <w:szCs w:val="22"/>
        </w:rPr>
        <w:object w:dxaOrig="11400" w:dyaOrig="1642" w14:anchorId="54AAD693">
          <v:shape id="_x0000_s1028" type="#_x0000_t75" style="position:absolute;margin-left:36pt;margin-top:10.45pt;width:64.4pt;height:33.2pt;z-index:251661312;mso-position-horizontal:absolute;mso-position-horizontal-relative:text;mso-position-vertical:absolute;mso-position-vertical-relative:text">
            <v:imagedata r:id="rId42" o:title=""/>
          </v:shape>
          <o:OLEObject Type="Embed" ProgID="Visio.Drawing.15" ShapeID="_x0000_s1028" DrawAspect="Content" ObjectID="_1610007433" r:id="rId43"/>
        </w:object>
      </w:r>
    </w:p>
    <w:p w14:paraId="26015572" w14:textId="1EFC0479" w:rsidR="00C5465D" w:rsidRDefault="00C5465D" w:rsidP="00D13787">
      <w:pPr>
        <w:pStyle w:val="ListParagraph"/>
        <w:numPr>
          <w:ilvl w:val="0"/>
          <w:numId w:val="4"/>
        </w:numPr>
        <w:spacing w:after="0" w:line="240" w:lineRule="auto"/>
        <w:rPr>
          <w:rFonts w:eastAsia="Times New Roman" w:cs="Tahoma"/>
          <w:lang w:eastAsia="en-US" w:bidi="bn-IN"/>
        </w:rPr>
      </w:pPr>
      <w:r>
        <w:rPr>
          <w:rFonts w:eastAsia="Times New Roman" w:cs="Tahoma"/>
          <w:lang w:eastAsia="en-US" w:bidi="bn-IN"/>
        </w:rPr>
        <w:t xml:space="preserve"> </w:t>
      </w:r>
    </w:p>
    <w:p w14:paraId="1C37B9C7" w14:textId="77777777" w:rsidR="00C5465D" w:rsidRDefault="00C5465D" w:rsidP="00C5465D">
      <w:pPr>
        <w:spacing w:after="0" w:line="240" w:lineRule="auto"/>
        <w:rPr>
          <w:rFonts w:eastAsia="Times New Roman" w:cs="Tahoma"/>
          <w:lang w:eastAsia="en-US" w:bidi="bn-IN"/>
        </w:rPr>
      </w:pPr>
    </w:p>
    <w:p w14:paraId="20DEC616" w14:textId="77777777" w:rsidR="00C5465D" w:rsidRDefault="00C5465D" w:rsidP="00C5465D">
      <w:pPr>
        <w:spacing w:after="0" w:line="240" w:lineRule="auto"/>
        <w:rPr>
          <w:rFonts w:eastAsia="Times New Roman" w:cs="Tahoma"/>
          <w:lang w:eastAsia="en-US" w:bidi="bn-IN"/>
        </w:rPr>
      </w:pPr>
    </w:p>
    <w:p w14:paraId="1D61F5B6" w14:textId="2FBF26E8" w:rsidR="00C5465D" w:rsidRPr="00353768" w:rsidRDefault="009B6B40" w:rsidP="00C5465D">
      <w:pPr>
        <w:spacing w:after="0" w:line="240" w:lineRule="auto"/>
        <w:rPr>
          <w:rFonts w:eastAsia="Times New Roman" w:cs="Tahoma"/>
          <w:lang w:eastAsia="en-US" w:bidi="bn-IN"/>
        </w:rPr>
      </w:pPr>
      <w:r>
        <w:rPr>
          <w:rFonts w:eastAsia="Times New Roman" w:cs="Tahoma"/>
          <w:noProof/>
          <w:lang w:eastAsia="en-US" w:bidi="bn-IN"/>
        </w:rPr>
        <w:drawing>
          <wp:anchor distT="0" distB="0" distL="114300" distR="114300" simplePos="0" relativeHeight="251683840" behindDoc="0" locked="0" layoutInCell="1" allowOverlap="1" wp14:anchorId="7772C2F7" wp14:editId="08EEDDB5">
            <wp:simplePos x="0" y="0"/>
            <wp:positionH relativeFrom="column">
              <wp:posOffset>463399</wp:posOffset>
            </wp:positionH>
            <wp:positionV relativeFrom="paragraph">
              <wp:posOffset>58923</wp:posOffset>
            </wp:positionV>
            <wp:extent cx="847725" cy="466725"/>
            <wp:effectExtent l="0" t="0" r="9525" b="9525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7725" cy="4667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21C180A" w14:textId="3C47F642" w:rsidR="00C5465D" w:rsidRDefault="00C5465D" w:rsidP="00D13787">
      <w:pPr>
        <w:pStyle w:val="ListParagraph"/>
        <w:numPr>
          <w:ilvl w:val="0"/>
          <w:numId w:val="4"/>
        </w:numPr>
        <w:spacing w:after="0" w:line="240" w:lineRule="auto"/>
        <w:rPr>
          <w:rFonts w:eastAsia="Times New Roman" w:cs="Tahoma"/>
          <w:lang w:eastAsia="en-US" w:bidi="bn-IN"/>
        </w:rPr>
      </w:pPr>
      <w:r>
        <w:rPr>
          <w:rFonts w:eastAsia="Times New Roman" w:cs="Tahoma"/>
          <w:lang w:eastAsia="en-US" w:bidi="bn-IN"/>
        </w:rPr>
        <w:t xml:space="preserve"> </w:t>
      </w:r>
    </w:p>
    <w:p w14:paraId="07EF0043" w14:textId="27648CF6" w:rsidR="00C5465D" w:rsidRDefault="00C5465D" w:rsidP="00C5465D">
      <w:pPr>
        <w:spacing w:after="0" w:line="240" w:lineRule="auto"/>
        <w:rPr>
          <w:rFonts w:eastAsia="Times New Roman" w:cs="Tahoma"/>
          <w:lang w:eastAsia="en-US" w:bidi="bn-IN"/>
        </w:rPr>
      </w:pPr>
    </w:p>
    <w:p w14:paraId="4F5A632D" w14:textId="77777777" w:rsidR="009B6B40" w:rsidRDefault="009B6B40" w:rsidP="00C5465D">
      <w:pPr>
        <w:spacing w:after="0" w:line="240" w:lineRule="auto"/>
        <w:rPr>
          <w:rFonts w:eastAsia="Times New Roman" w:cs="Tahoma"/>
          <w:lang w:eastAsia="en-US" w:bidi="bn-IN"/>
        </w:rPr>
      </w:pPr>
    </w:p>
    <w:p w14:paraId="4323CFD4" w14:textId="2D787818" w:rsidR="009B6B40" w:rsidRDefault="00777933" w:rsidP="00C5465D">
      <w:pPr>
        <w:spacing w:after="0" w:line="240" w:lineRule="auto"/>
        <w:rPr>
          <w:rFonts w:eastAsia="Times New Roman" w:cs="Tahoma"/>
          <w:lang w:eastAsia="en-US" w:bidi="bn-IN"/>
        </w:rPr>
      </w:pPr>
      <w:r>
        <w:rPr>
          <w:rFonts w:eastAsia="Times New Roman" w:cs="Tahoma"/>
          <w:lang w:eastAsia="en-US" w:bidi="bn-IN"/>
        </w:rPr>
        <w:t>Answer: A</w:t>
      </w:r>
    </w:p>
    <w:p w14:paraId="76E9ACCE" w14:textId="599BA55D" w:rsidR="00C5465D" w:rsidRDefault="00C5465D" w:rsidP="00C5465D">
      <w:pPr>
        <w:spacing w:after="0" w:line="240" w:lineRule="auto"/>
        <w:rPr>
          <w:rFonts w:eastAsia="Times New Roman" w:cs="Tahoma"/>
          <w:lang w:eastAsia="en-US" w:bidi="bn-IN"/>
        </w:rPr>
      </w:pPr>
      <w:r>
        <w:rPr>
          <w:rFonts w:eastAsia="Times New Roman" w:cs="Tahoma"/>
          <w:lang w:eastAsia="en-US" w:bidi="bn-IN"/>
        </w:rPr>
        <w:t>Q5. Which of the alternative nation of the following class?</w:t>
      </w:r>
    </w:p>
    <w:p w14:paraId="7D9749F3" w14:textId="77777777" w:rsidR="00C5465D" w:rsidRDefault="00C5465D" w:rsidP="00C5465D">
      <w:pPr>
        <w:spacing w:after="0" w:line="240" w:lineRule="auto"/>
        <w:ind w:left="720"/>
      </w:pPr>
      <w:r>
        <w:object w:dxaOrig="1760" w:dyaOrig="1941" w14:anchorId="30C2E968">
          <v:shape id="_x0000_i2301" type="#_x0000_t75" style="width:86.4pt;height:93.3pt" o:ole="">
            <v:imagedata r:id="rId45" o:title=""/>
          </v:shape>
          <o:OLEObject Type="Embed" ProgID="Visio.Drawing.15" ShapeID="_x0000_i2301" DrawAspect="Content" ObjectID="_1610007314" r:id="rId46"/>
        </w:object>
      </w:r>
    </w:p>
    <w:p w14:paraId="2FFCFDDE" w14:textId="77777777" w:rsidR="00C5465D" w:rsidRDefault="00C5465D" w:rsidP="00C5465D">
      <w:pPr>
        <w:spacing w:after="0" w:line="240" w:lineRule="auto"/>
        <w:ind w:left="720"/>
      </w:pPr>
    </w:p>
    <w:p w14:paraId="17A3FA9A" w14:textId="77777777" w:rsidR="00C5465D" w:rsidRDefault="00E553A4" w:rsidP="00D13787">
      <w:pPr>
        <w:pStyle w:val="ListParagraph"/>
        <w:numPr>
          <w:ilvl w:val="0"/>
          <w:numId w:val="5"/>
        </w:numPr>
        <w:spacing w:after="0" w:line="240" w:lineRule="auto"/>
        <w:rPr>
          <w:rFonts w:eastAsia="Times New Roman" w:cs="Tahoma"/>
          <w:lang w:eastAsia="en-US" w:bidi="bn-IN"/>
        </w:rPr>
      </w:pPr>
      <w:r>
        <w:rPr>
          <w:noProof/>
          <w:sz w:val="22"/>
          <w:szCs w:val="22"/>
        </w:rPr>
        <w:object w:dxaOrig="11400" w:dyaOrig="1642" w14:anchorId="6847DF31">
          <v:shape id="_x0000_s1030" type="#_x0000_t75" style="position:absolute;left:0;text-align:left;margin-left:36pt;margin-top:0;width:87.8pt;height:96.9pt;z-index:251663360;mso-position-horizontal:absolute;mso-position-horizontal-relative:text;mso-position-vertical:absolute;mso-position-vertical-relative:text">
            <v:imagedata r:id="rId47" o:title=""/>
          </v:shape>
          <o:OLEObject Type="Embed" ProgID="Visio.Drawing.15" ShapeID="_x0000_s1030" DrawAspect="Content" ObjectID="_1610007434" r:id="rId48"/>
        </w:object>
      </w:r>
      <w:r w:rsidR="00C5465D">
        <w:rPr>
          <w:rFonts w:eastAsia="Times New Roman" w:cs="Tahoma"/>
          <w:lang w:eastAsia="en-US" w:bidi="bn-IN"/>
        </w:rPr>
        <w:t xml:space="preserve"> </w:t>
      </w:r>
    </w:p>
    <w:p w14:paraId="08D1AE54" w14:textId="77777777" w:rsidR="00C5465D" w:rsidRDefault="00C5465D" w:rsidP="00C5465D">
      <w:pPr>
        <w:spacing w:after="0" w:line="240" w:lineRule="auto"/>
        <w:rPr>
          <w:rFonts w:eastAsia="Times New Roman" w:cs="Tahoma"/>
          <w:lang w:eastAsia="en-US" w:bidi="bn-IN"/>
        </w:rPr>
      </w:pPr>
    </w:p>
    <w:p w14:paraId="6F1991D2" w14:textId="77777777" w:rsidR="00C5465D" w:rsidRDefault="00C5465D" w:rsidP="00C5465D">
      <w:pPr>
        <w:spacing w:after="0" w:line="240" w:lineRule="auto"/>
        <w:rPr>
          <w:rFonts w:eastAsia="Times New Roman" w:cs="Tahoma"/>
          <w:lang w:eastAsia="en-US" w:bidi="bn-IN"/>
        </w:rPr>
      </w:pPr>
    </w:p>
    <w:p w14:paraId="42FC262A" w14:textId="77777777" w:rsidR="00C5465D" w:rsidRDefault="00C5465D" w:rsidP="00C5465D">
      <w:pPr>
        <w:spacing w:after="0" w:line="240" w:lineRule="auto"/>
        <w:rPr>
          <w:rFonts w:eastAsia="Times New Roman" w:cs="Tahoma"/>
          <w:lang w:eastAsia="en-US" w:bidi="bn-IN"/>
        </w:rPr>
      </w:pPr>
    </w:p>
    <w:p w14:paraId="5E510348" w14:textId="77777777" w:rsidR="00C5465D" w:rsidRDefault="00C5465D" w:rsidP="00C5465D">
      <w:pPr>
        <w:spacing w:after="0" w:line="240" w:lineRule="auto"/>
        <w:rPr>
          <w:rFonts w:eastAsia="Times New Roman" w:cs="Tahoma"/>
          <w:lang w:eastAsia="en-US" w:bidi="bn-IN"/>
        </w:rPr>
      </w:pPr>
    </w:p>
    <w:p w14:paraId="64F7BBD1" w14:textId="77777777" w:rsidR="00C5465D" w:rsidRDefault="00C5465D" w:rsidP="00C5465D">
      <w:pPr>
        <w:spacing w:after="0" w:line="240" w:lineRule="auto"/>
        <w:rPr>
          <w:rFonts w:eastAsia="Times New Roman" w:cs="Tahoma"/>
          <w:lang w:eastAsia="en-US" w:bidi="bn-IN"/>
        </w:rPr>
      </w:pPr>
    </w:p>
    <w:p w14:paraId="0EED38E4" w14:textId="77777777" w:rsidR="00C5465D" w:rsidRDefault="00C5465D" w:rsidP="00C5465D">
      <w:pPr>
        <w:spacing w:after="0" w:line="240" w:lineRule="auto"/>
        <w:rPr>
          <w:rFonts w:eastAsia="Times New Roman" w:cs="Tahoma"/>
          <w:lang w:eastAsia="en-US" w:bidi="bn-IN"/>
        </w:rPr>
      </w:pPr>
    </w:p>
    <w:p w14:paraId="3DAC2EE3" w14:textId="77777777" w:rsidR="00C5465D" w:rsidRDefault="00C5465D" w:rsidP="00C5465D">
      <w:pPr>
        <w:spacing w:after="0" w:line="240" w:lineRule="auto"/>
        <w:rPr>
          <w:rFonts w:eastAsia="Times New Roman" w:cs="Tahoma"/>
          <w:lang w:eastAsia="en-US" w:bidi="bn-IN"/>
        </w:rPr>
      </w:pPr>
    </w:p>
    <w:p w14:paraId="118F8CD0" w14:textId="77777777" w:rsidR="00C5465D" w:rsidRDefault="00C5465D" w:rsidP="00C5465D">
      <w:pPr>
        <w:spacing w:after="0" w:line="240" w:lineRule="auto"/>
        <w:rPr>
          <w:rFonts w:eastAsia="Times New Roman" w:cs="Tahoma"/>
          <w:lang w:eastAsia="en-US" w:bidi="bn-IN"/>
        </w:rPr>
      </w:pPr>
    </w:p>
    <w:p w14:paraId="4B19D2F1" w14:textId="77777777" w:rsidR="00C5465D" w:rsidRPr="00351878" w:rsidRDefault="00C5465D" w:rsidP="00C5465D">
      <w:pPr>
        <w:spacing w:after="0" w:line="240" w:lineRule="auto"/>
        <w:rPr>
          <w:rFonts w:eastAsia="Times New Roman" w:cs="Tahoma"/>
          <w:lang w:eastAsia="en-US" w:bidi="bn-IN"/>
        </w:rPr>
      </w:pPr>
    </w:p>
    <w:p w14:paraId="38BE370D" w14:textId="77777777" w:rsidR="00C5465D" w:rsidRDefault="00E553A4" w:rsidP="00D13787">
      <w:pPr>
        <w:pStyle w:val="ListParagraph"/>
        <w:numPr>
          <w:ilvl w:val="0"/>
          <w:numId w:val="5"/>
        </w:numPr>
        <w:spacing w:after="0" w:line="240" w:lineRule="auto"/>
        <w:rPr>
          <w:rFonts w:eastAsia="Times New Roman" w:cs="Tahoma"/>
          <w:lang w:eastAsia="en-US" w:bidi="bn-IN"/>
        </w:rPr>
      </w:pPr>
      <w:r>
        <w:rPr>
          <w:noProof/>
          <w:sz w:val="22"/>
          <w:szCs w:val="22"/>
        </w:rPr>
        <w:object w:dxaOrig="11400" w:dyaOrig="1642" w14:anchorId="284A5A8E">
          <v:shape id="_x0000_s1031" type="#_x0000_t75" style="position:absolute;left:0;text-align:left;margin-left:36pt;margin-top:0;width:87.8pt;height:96.9pt;z-index:251664384;mso-position-horizontal:absolute;mso-position-horizontal-relative:text;mso-position-vertical:absolute;mso-position-vertical-relative:text">
            <v:imagedata r:id="rId49" o:title=""/>
          </v:shape>
          <o:OLEObject Type="Embed" ProgID="Visio.Drawing.15" ShapeID="_x0000_s1031" DrawAspect="Content" ObjectID="_1610007435" r:id="rId50"/>
        </w:object>
      </w:r>
      <w:r w:rsidR="00C5465D">
        <w:rPr>
          <w:rFonts w:eastAsia="Times New Roman" w:cs="Tahoma"/>
          <w:lang w:eastAsia="en-US" w:bidi="bn-IN"/>
        </w:rPr>
        <w:t xml:space="preserve"> </w:t>
      </w:r>
    </w:p>
    <w:p w14:paraId="7452BCD8" w14:textId="77777777" w:rsidR="00C5465D" w:rsidRDefault="00C5465D" w:rsidP="00C5465D">
      <w:pPr>
        <w:spacing w:after="0" w:line="240" w:lineRule="auto"/>
        <w:rPr>
          <w:rFonts w:eastAsia="Times New Roman" w:cs="Tahoma"/>
          <w:lang w:eastAsia="en-US" w:bidi="bn-IN"/>
        </w:rPr>
      </w:pPr>
    </w:p>
    <w:p w14:paraId="2523A37B" w14:textId="77777777" w:rsidR="00C5465D" w:rsidRDefault="00C5465D" w:rsidP="00C5465D">
      <w:pPr>
        <w:spacing w:after="0" w:line="240" w:lineRule="auto"/>
        <w:rPr>
          <w:rFonts w:eastAsia="Times New Roman" w:cs="Tahoma"/>
          <w:lang w:eastAsia="en-US" w:bidi="bn-IN"/>
        </w:rPr>
      </w:pPr>
    </w:p>
    <w:p w14:paraId="634366A5" w14:textId="77777777" w:rsidR="00C5465D" w:rsidRDefault="00C5465D" w:rsidP="00C5465D">
      <w:pPr>
        <w:spacing w:after="0" w:line="240" w:lineRule="auto"/>
        <w:rPr>
          <w:rFonts w:eastAsia="Times New Roman" w:cs="Tahoma"/>
          <w:lang w:eastAsia="en-US" w:bidi="bn-IN"/>
        </w:rPr>
      </w:pPr>
    </w:p>
    <w:p w14:paraId="2BC5B44A" w14:textId="77777777" w:rsidR="00C5465D" w:rsidRDefault="00C5465D" w:rsidP="00C5465D">
      <w:pPr>
        <w:spacing w:after="0" w:line="240" w:lineRule="auto"/>
        <w:rPr>
          <w:rFonts w:eastAsia="Times New Roman" w:cs="Tahoma"/>
          <w:lang w:eastAsia="en-US" w:bidi="bn-IN"/>
        </w:rPr>
      </w:pPr>
    </w:p>
    <w:p w14:paraId="5AA24762" w14:textId="77777777" w:rsidR="00C5465D" w:rsidRDefault="00C5465D" w:rsidP="00C5465D">
      <w:pPr>
        <w:spacing w:after="0" w:line="240" w:lineRule="auto"/>
        <w:rPr>
          <w:rFonts w:eastAsia="Times New Roman" w:cs="Tahoma"/>
          <w:lang w:eastAsia="en-US" w:bidi="bn-IN"/>
        </w:rPr>
      </w:pPr>
    </w:p>
    <w:p w14:paraId="1E9965E7" w14:textId="77777777" w:rsidR="00C5465D" w:rsidRDefault="00C5465D" w:rsidP="00C5465D">
      <w:pPr>
        <w:spacing w:after="0" w:line="240" w:lineRule="auto"/>
        <w:rPr>
          <w:rFonts w:eastAsia="Times New Roman" w:cs="Tahoma"/>
          <w:lang w:eastAsia="en-US" w:bidi="bn-IN"/>
        </w:rPr>
      </w:pPr>
    </w:p>
    <w:p w14:paraId="7DE70696" w14:textId="77777777" w:rsidR="00C5465D" w:rsidRDefault="00C5465D" w:rsidP="00C5465D">
      <w:pPr>
        <w:spacing w:after="0" w:line="240" w:lineRule="auto"/>
        <w:rPr>
          <w:rFonts w:eastAsia="Times New Roman" w:cs="Tahoma"/>
          <w:lang w:eastAsia="en-US" w:bidi="bn-IN"/>
        </w:rPr>
      </w:pPr>
    </w:p>
    <w:p w14:paraId="22F4A720" w14:textId="77777777" w:rsidR="00C5465D" w:rsidRDefault="00C5465D" w:rsidP="00C5465D">
      <w:pPr>
        <w:spacing w:after="0" w:line="240" w:lineRule="auto"/>
        <w:rPr>
          <w:rFonts w:eastAsia="Times New Roman" w:cs="Tahoma"/>
          <w:lang w:eastAsia="en-US" w:bidi="bn-IN"/>
        </w:rPr>
      </w:pPr>
    </w:p>
    <w:p w14:paraId="1EBC2934" w14:textId="77777777" w:rsidR="00C5465D" w:rsidRPr="00351878" w:rsidRDefault="00C5465D" w:rsidP="00C5465D">
      <w:pPr>
        <w:spacing w:after="0" w:line="240" w:lineRule="auto"/>
        <w:rPr>
          <w:rFonts w:eastAsia="Times New Roman" w:cs="Tahoma"/>
          <w:lang w:eastAsia="en-US" w:bidi="bn-IN"/>
        </w:rPr>
      </w:pPr>
    </w:p>
    <w:p w14:paraId="33857AAC" w14:textId="77777777" w:rsidR="00C5465D" w:rsidRDefault="00E553A4" w:rsidP="00D13787">
      <w:pPr>
        <w:pStyle w:val="ListParagraph"/>
        <w:numPr>
          <w:ilvl w:val="0"/>
          <w:numId w:val="5"/>
        </w:numPr>
        <w:spacing w:after="0" w:line="240" w:lineRule="auto"/>
        <w:rPr>
          <w:rFonts w:eastAsia="Times New Roman" w:cs="Tahoma"/>
          <w:lang w:eastAsia="en-US" w:bidi="bn-IN"/>
        </w:rPr>
      </w:pPr>
      <w:r>
        <w:rPr>
          <w:noProof/>
          <w:sz w:val="22"/>
          <w:szCs w:val="22"/>
        </w:rPr>
        <w:object w:dxaOrig="11400" w:dyaOrig="1642" w14:anchorId="4780C7D0">
          <v:shape id="_x0000_s1032" type="#_x0000_t75" style="position:absolute;left:0;text-align:left;margin-left:36pt;margin-top:0;width:87.8pt;height:106.4pt;z-index:251665408;mso-position-horizontal:absolute;mso-position-horizontal-relative:text;mso-position-vertical:absolute;mso-position-vertical-relative:text">
            <v:imagedata r:id="rId51" o:title=""/>
          </v:shape>
          <o:OLEObject Type="Embed" ProgID="Visio.Drawing.15" ShapeID="_x0000_s1032" DrawAspect="Content" ObjectID="_1610007436" r:id="rId52"/>
        </w:object>
      </w:r>
      <w:r w:rsidR="00C5465D">
        <w:rPr>
          <w:rFonts w:eastAsia="Times New Roman" w:cs="Tahoma"/>
          <w:lang w:eastAsia="en-US" w:bidi="bn-IN"/>
        </w:rPr>
        <w:t xml:space="preserve"> </w:t>
      </w:r>
    </w:p>
    <w:p w14:paraId="22BFD69A" w14:textId="77777777" w:rsidR="00C5465D" w:rsidRDefault="00C5465D" w:rsidP="00C5465D">
      <w:pPr>
        <w:spacing w:after="0" w:line="240" w:lineRule="auto"/>
        <w:rPr>
          <w:rFonts w:eastAsia="Times New Roman" w:cs="Tahoma"/>
          <w:lang w:eastAsia="en-US" w:bidi="bn-IN"/>
        </w:rPr>
      </w:pPr>
    </w:p>
    <w:p w14:paraId="34989BAD" w14:textId="77777777" w:rsidR="00C5465D" w:rsidRDefault="00C5465D" w:rsidP="00C5465D">
      <w:pPr>
        <w:spacing w:after="0" w:line="240" w:lineRule="auto"/>
        <w:rPr>
          <w:rFonts w:eastAsia="Times New Roman" w:cs="Tahoma"/>
          <w:lang w:eastAsia="en-US" w:bidi="bn-IN"/>
        </w:rPr>
      </w:pPr>
    </w:p>
    <w:p w14:paraId="5D990B7F" w14:textId="77777777" w:rsidR="00C5465D" w:rsidRDefault="00C5465D" w:rsidP="00C5465D">
      <w:pPr>
        <w:spacing w:after="0" w:line="240" w:lineRule="auto"/>
        <w:rPr>
          <w:rFonts w:eastAsia="Times New Roman" w:cs="Tahoma"/>
          <w:lang w:eastAsia="en-US" w:bidi="bn-IN"/>
        </w:rPr>
      </w:pPr>
    </w:p>
    <w:p w14:paraId="535AE432" w14:textId="77777777" w:rsidR="00C5465D" w:rsidRDefault="00C5465D" w:rsidP="00C5465D">
      <w:pPr>
        <w:spacing w:after="0" w:line="240" w:lineRule="auto"/>
        <w:rPr>
          <w:rFonts w:eastAsia="Times New Roman" w:cs="Tahoma"/>
          <w:lang w:eastAsia="en-US" w:bidi="bn-IN"/>
        </w:rPr>
      </w:pPr>
    </w:p>
    <w:p w14:paraId="60F142EE" w14:textId="77777777" w:rsidR="00C5465D" w:rsidRDefault="00C5465D" w:rsidP="00C5465D">
      <w:pPr>
        <w:spacing w:after="0" w:line="240" w:lineRule="auto"/>
        <w:rPr>
          <w:rFonts w:eastAsia="Times New Roman" w:cs="Tahoma"/>
          <w:lang w:eastAsia="en-US" w:bidi="bn-IN"/>
        </w:rPr>
      </w:pPr>
    </w:p>
    <w:p w14:paraId="22A18C77" w14:textId="77777777" w:rsidR="00C5465D" w:rsidRDefault="00C5465D" w:rsidP="00C5465D">
      <w:pPr>
        <w:spacing w:after="0" w:line="240" w:lineRule="auto"/>
        <w:rPr>
          <w:rFonts w:eastAsia="Times New Roman" w:cs="Tahoma"/>
          <w:lang w:eastAsia="en-US" w:bidi="bn-IN"/>
        </w:rPr>
      </w:pPr>
    </w:p>
    <w:p w14:paraId="2A966934" w14:textId="77777777" w:rsidR="00C5465D" w:rsidRDefault="00C5465D" w:rsidP="00C5465D">
      <w:pPr>
        <w:spacing w:after="0" w:line="240" w:lineRule="auto"/>
        <w:rPr>
          <w:rFonts w:eastAsia="Times New Roman" w:cs="Tahoma"/>
          <w:lang w:eastAsia="en-US" w:bidi="bn-IN"/>
        </w:rPr>
      </w:pPr>
    </w:p>
    <w:p w14:paraId="674EBDAA" w14:textId="77777777" w:rsidR="00C5465D" w:rsidRDefault="00C5465D" w:rsidP="00C5465D">
      <w:pPr>
        <w:spacing w:after="0" w:line="240" w:lineRule="auto"/>
        <w:rPr>
          <w:rFonts w:eastAsia="Times New Roman" w:cs="Tahoma"/>
          <w:lang w:eastAsia="en-US" w:bidi="bn-IN"/>
        </w:rPr>
      </w:pPr>
    </w:p>
    <w:p w14:paraId="52CF116D" w14:textId="77777777" w:rsidR="00C5465D" w:rsidRDefault="00C5465D" w:rsidP="00C5465D">
      <w:pPr>
        <w:spacing w:after="0" w:line="240" w:lineRule="auto"/>
        <w:rPr>
          <w:rFonts w:eastAsia="Times New Roman" w:cs="Tahoma"/>
          <w:lang w:eastAsia="en-US" w:bidi="bn-IN"/>
        </w:rPr>
      </w:pPr>
    </w:p>
    <w:p w14:paraId="6CDC674D" w14:textId="77777777" w:rsidR="00C5465D" w:rsidRPr="00351878" w:rsidRDefault="00C5465D" w:rsidP="00C5465D">
      <w:pPr>
        <w:spacing w:after="0" w:line="240" w:lineRule="auto"/>
        <w:rPr>
          <w:rFonts w:eastAsia="Times New Roman" w:cs="Tahoma"/>
          <w:lang w:eastAsia="en-US" w:bidi="bn-IN"/>
        </w:rPr>
      </w:pPr>
    </w:p>
    <w:p w14:paraId="5E73D39B" w14:textId="77777777" w:rsidR="00C5465D" w:rsidRDefault="00E553A4" w:rsidP="00D13787">
      <w:pPr>
        <w:pStyle w:val="ListParagraph"/>
        <w:numPr>
          <w:ilvl w:val="0"/>
          <w:numId w:val="5"/>
        </w:numPr>
        <w:spacing w:after="0" w:line="240" w:lineRule="auto"/>
        <w:rPr>
          <w:rFonts w:eastAsia="Times New Roman" w:cs="Tahoma"/>
          <w:lang w:eastAsia="en-US" w:bidi="bn-IN"/>
        </w:rPr>
      </w:pPr>
      <w:r>
        <w:rPr>
          <w:noProof/>
          <w:sz w:val="22"/>
          <w:szCs w:val="22"/>
        </w:rPr>
        <w:object w:dxaOrig="11400" w:dyaOrig="1642" w14:anchorId="327E4251">
          <v:shape id="_x0000_s1033" type="#_x0000_t75" style="position:absolute;left:0;text-align:left;margin-left:36pt;margin-top:0;width:87.8pt;height:108.4pt;z-index:251666432;mso-position-horizontal:absolute;mso-position-horizontal-relative:text;mso-position-vertical:absolute;mso-position-vertical-relative:text">
            <v:imagedata r:id="rId53" o:title=""/>
          </v:shape>
          <o:OLEObject Type="Embed" ProgID="Visio.Drawing.15" ShapeID="_x0000_s1033" DrawAspect="Content" ObjectID="_1610007437" r:id="rId54"/>
        </w:object>
      </w:r>
      <w:r w:rsidR="00C5465D">
        <w:rPr>
          <w:rFonts w:eastAsia="Times New Roman" w:cs="Tahoma"/>
          <w:lang w:eastAsia="en-US" w:bidi="bn-IN"/>
        </w:rPr>
        <w:t xml:space="preserve"> </w:t>
      </w:r>
    </w:p>
    <w:p w14:paraId="1C89CB09" w14:textId="77777777" w:rsidR="00C5465D" w:rsidRDefault="00C5465D" w:rsidP="00C5465D">
      <w:pPr>
        <w:spacing w:after="0" w:line="240" w:lineRule="auto"/>
        <w:rPr>
          <w:rFonts w:eastAsia="Times New Roman" w:cs="Tahoma"/>
          <w:lang w:eastAsia="en-US" w:bidi="bn-IN"/>
        </w:rPr>
      </w:pPr>
    </w:p>
    <w:p w14:paraId="6D3ED70F" w14:textId="77777777" w:rsidR="00C5465D" w:rsidRDefault="00C5465D" w:rsidP="00C5465D">
      <w:pPr>
        <w:spacing w:after="0" w:line="240" w:lineRule="auto"/>
        <w:rPr>
          <w:rFonts w:eastAsia="Times New Roman" w:cs="Tahoma"/>
          <w:lang w:eastAsia="en-US" w:bidi="bn-IN"/>
        </w:rPr>
      </w:pPr>
    </w:p>
    <w:p w14:paraId="1ECD3C88" w14:textId="77777777" w:rsidR="00C5465D" w:rsidRDefault="00C5465D" w:rsidP="00C5465D">
      <w:pPr>
        <w:spacing w:after="0" w:line="240" w:lineRule="auto"/>
        <w:rPr>
          <w:rFonts w:eastAsia="Times New Roman" w:cs="Tahoma"/>
          <w:lang w:eastAsia="en-US" w:bidi="bn-IN"/>
        </w:rPr>
      </w:pPr>
    </w:p>
    <w:p w14:paraId="4297FE67" w14:textId="77777777" w:rsidR="00C5465D" w:rsidRDefault="00C5465D" w:rsidP="00C5465D">
      <w:pPr>
        <w:spacing w:after="0" w:line="240" w:lineRule="auto"/>
        <w:rPr>
          <w:rFonts w:eastAsia="Times New Roman" w:cs="Tahoma"/>
          <w:lang w:eastAsia="en-US" w:bidi="bn-IN"/>
        </w:rPr>
      </w:pPr>
    </w:p>
    <w:p w14:paraId="5C079CD1" w14:textId="77777777" w:rsidR="00C5465D" w:rsidRDefault="00C5465D" w:rsidP="00C5465D">
      <w:pPr>
        <w:spacing w:after="0" w:line="240" w:lineRule="auto"/>
        <w:rPr>
          <w:rFonts w:eastAsia="Times New Roman" w:cs="Tahoma"/>
          <w:lang w:eastAsia="en-US" w:bidi="bn-IN"/>
        </w:rPr>
      </w:pPr>
    </w:p>
    <w:p w14:paraId="2B17F13E" w14:textId="77777777" w:rsidR="00C5465D" w:rsidRDefault="00C5465D" w:rsidP="00C5465D">
      <w:pPr>
        <w:spacing w:after="0" w:line="240" w:lineRule="auto"/>
        <w:rPr>
          <w:rFonts w:eastAsia="Times New Roman" w:cs="Tahoma"/>
          <w:lang w:eastAsia="en-US" w:bidi="bn-IN"/>
        </w:rPr>
      </w:pPr>
    </w:p>
    <w:p w14:paraId="508E9FE7" w14:textId="77777777" w:rsidR="00C5465D" w:rsidRDefault="00C5465D" w:rsidP="00C5465D">
      <w:pPr>
        <w:spacing w:after="0" w:line="240" w:lineRule="auto"/>
        <w:rPr>
          <w:rFonts w:eastAsia="Times New Roman" w:cs="Tahoma"/>
          <w:lang w:eastAsia="en-US" w:bidi="bn-IN"/>
        </w:rPr>
      </w:pPr>
    </w:p>
    <w:p w14:paraId="0A994C98" w14:textId="77777777" w:rsidR="00C5465D" w:rsidRDefault="00C5465D" w:rsidP="00C5465D">
      <w:pPr>
        <w:spacing w:after="0" w:line="240" w:lineRule="auto"/>
        <w:rPr>
          <w:rFonts w:eastAsia="Times New Roman" w:cs="Tahoma"/>
          <w:lang w:eastAsia="en-US" w:bidi="bn-IN"/>
        </w:rPr>
      </w:pPr>
    </w:p>
    <w:p w14:paraId="361C175F" w14:textId="00D98F0E" w:rsidR="00C5465D" w:rsidRDefault="00C5465D" w:rsidP="00C5465D">
      <w:pPr>
        <w:spacing w:after="0" w:line="240" w:lineRule="auto"/>
        <w:rPr>
          <w:rFonts w:eastAsia="Times New Roman" w:cs="Tahoma"/>
          <w:lang w:eastAsia="en-US" w:bidi="bn-IN"/>
        </w:rPr>
      </w:pPr>
    </w:p>
    <w:p w14:paraId="3551C615" w14:textId="77777777" w:rsidR="00C5465D" w:rsidRDefault="00C5465D" w:rsidP="00C5465D">
      <w:pPr>
        <w:spacing w:after="0" w:line="240" w:lineRule="auto"/>
        <w:rPr>
          <w:rFonts w:eastAsia="Times New Roman" w:cs="Tahoma"/>
          <w:lang w:eastAsia="en-US" w:bidi="bn-IN"/>
        </w:rPr>
      </w:pPr>
    </w:p>
    <w:p w14:paraId="0A618237" w14:textId="314A65EE" w:rsidR="00777933" w:rsidRDefault="00777933" w:rsidP="00C5465D">
      <w:pPr>
        <w:spacing w:after="0" w:line="240" w:lineRule="auto"/>
        <w:contextualSpacing/>
      </w:pPr>
      <w:r>
        <w:t>Answer: A</w:t>
      </w:r>
    </w:p>
    <w:p w14:paraId="3F1B6B1A" w14:textId="01A3F7AE" w:rsidR="00C5465D" w:rsidRDefault="00C5465D" w:rsidP="00C5465D">
      <w:pPr>
        <w:spacing w:after="0" w:line="240" w:lineRule="auto"/>
        <w:contextualSpacing/>
      </w:pPr>
      <w:r>
        <w:t>Q6. The following diagram is a ____________________.</w:t>
      </w:r>
    </w:p>
    <w:p w14:paraId="19E88C3B" w14:textId="64B7BA70" w:rsidR="00C5465D" w:rsidRDefault="008C25EA" w:rsidP="00C5465D">
      <w:pPr>
        <w:spacing w:after="0" w:line="240" w:lineRule="auto"/>
        <w:ind w:left="720"/>
        <w:contextualSpacing/>
      </w:pPr>
      <w:r>
        <w:object w:dxaOrig="3661" w:dyaOrig="1501" w14:anchorId="2BF73DAC">
          <v:shape id="_x0000_i2302" type="#_x0000_t75" style="width:166.55pt;height:68.25pt" o:ole="">
            <v:imagedata r:id="rId55" o:title=""/>
          </v:shape>
          <o:OLEObject Type="Embed" ProgID="Visio.Drawing.15" ShapeID="_x0000_i2302" DrawAspect="Content" ObjectID="_1610007315" r:id="rId56"/>
        </w:object>
      </w:r>
    </w:p>
    <w:p w14:paraId="0958675D" w14:textId="77777777" w:rsidR="00C5465D" w:rsidRDefault="00C5465D" w:rsidP="00D13787">
      <w:pPr>
        <w:pStyle w:val="ListParagraph"/>
        <w:numPr>
          <w:ilvl w:val="0"/>
          <w:numId w:val="6"/>
        </w:numPr>
        <w:spacing w:after="0" w:line="240" w:lineRule="auto"/>
      </w:pPr>
      <w:r>
        <w:t>Named instance of campaign class</w:t>
      </w:r>
    </w:p>
    <w:p w14:paraId="1F82098B" w14:textId="77777777" w:rsidR="00C5465D" w:rsidRDefault="00C5465D" w:rsidP="00D13787">
      <w:pPr>
        <w:pStyle w:val="ListParagraph"/>
        <w:numPr>
          <w:ilvl w:val="0"/>
          <w:numId w:val="6"/>
        </w:numPr>
        <w:spacing w:after="0" w:line="240" w:lineRule="auto"/>
      </w:pPr>
      <w:r>
        <w:t>Anonymous instance of campaign class</w:t>
      </w:r>
    </w:p>
    <w:p w14:paraId="5AB4DA28" w14:textId="77777777" w:rsidR="00C5465D" w:rsidRDefault="00C5465D" w:rsidP="00D13787">
      <w:pPr>
        <w:pStyle w:val="ListParagraph"/>
        <w:numPr>
          <w:ilvl w:val="0"/>
          <w:numId w:val="6"/>
        </w:numPr>
        <w:spacing w:after="0" w:line="240" w:lineRule="auto"/>
      </w:pPr>
      <w:r>
        <w:t>Named instance of campaign class with attribute values</w:t>
      </w:r>
    </w:p>
    <w:p w14:paraId="6722275E" w14:textId="77777777" w:rsidR="00C5465D" w:rsidRDefault="00C5465D" w:rsidP="00D13787">
      <w:pPr>
        <w:pStyle w:val="ListParagraph"/>
        <w:numPr>
          <w:ilvl w:val="0"/>
          <w:numId w:val="6"/>
        </w:numPr>
        <w:spacing w:after="0" w:line="240" w:lineRule="auto"/>
      </w:pPr>
      <w:r>
        <w:t>Anonymous instance of campaign class with attribute values</w:t>
      </w:r>
    </w:p>
    <w:p w14:paraId="29BAE31D" w14:textId="38CA3B7F" w:rsidR="00777933" w:rsidRDefault="00777933" w:rsidP="00C5465D">
      <w:pPr>
        <w:spacing w:after="0" w:line="240" w:lineRule="auto"/>
      </w:pPr>
      <w:r>
        <w:t>Answer: D</w:t>
      </w:r>
    </w:p>
    <w:p w14:paraId="244D1E23" w14:textId="0E35318F" w:rsidR="00C5465D" w:rsidRDefault="00C5465D" w:rsidP="00C5465D">
      <w:pPr>
        <w:spacing w:after="0" w:line="240" w:lineRule="auto"/>
      </w:pPr>
      <w:r>
        <w:t>Q7. The following diagram is a ____________________.</w:t>
      </w:r>
    </w:p>
    <w:p w14:paraId="3D89E827" w14:textId="3AF23F13" w:rsidR="00C5465D" w:rsidRDefault="008C25EA" w:rsidP="00C5465D">
      <w:pPr>
        <w:spacing w:after="0" w:line="240" w:lineRule="auto"/>
        <w:ind w:left="720"/>
      </w:pPr>
      <w:r>
        <w:object w:dxaOrig="3661" w:dyaOrig="1501" w14:anchorId="4705A86E">
          <v:shape id="_x0000_i2303" type="#_x0000_t75" style="width:164.65pt;height:68.25pt" o:ole="">
            <v:imagedata r:id="rId57" o:title=""/>
          </v:shape>
          <o:OLEObject Type="Embed" ProgID="Visio.Drawing.15" ShapeID="_x0000_i2303" DrawAspect="Content" ObjectID="_1610007316" r:id="rId58"/>
        </w:object>
      </w:r>
    </w:p>
    <w:p w14:paraId="6E9BE5EC" w14:textId="77777777" w:rsidR="00C5465D" w:rsidRDefault="00C5465D" w:rsidP="00D13787">
      <w:pPr>
        <w:pStyle w:val="ListParagraph"/>
        <w:numPr>
          <w:ilvl w:val="0"/>
          <w:numId w:val="7"/>
        </w:numPr>
        <w:spacing w:after="0" w:line="240" w:lineRule="auto"/>
      </w:pPr>
      <w:r>
        <w:t>Named instance of campaign class</w:t>
      </w:r>
    </w:p>
    <w:p w14:paraId="6DD0930E" w14:textId="77777777" w:rsidR="00C5465D" w:rsidRDefault="00C5465D" w:rsidP="00D13787">
      <w:pPr>
        <w:pStyle w:val="ListParagraph"/>
        <w:numPr>
          <w:ilvl w:val="0"/>
          <w:numId w:val="7"/>
        </w:numPr>
        <w:spacing w:after="0" w:line="240" w:lineRule="auto"/>
      </w:pPr>
      <w:r>
        <w:t>Anonymous instance of campaign class</w:t>
      </w:r>
    </w:p>
    <w:p w14:paraId="75A677E5" w14:textId="77777777" w:rsidR="00C5465D" w:rsidRDefault="00C5465D" w:rsidP="00D13787">
      <w:pPr>
        <w:pStyle w:val="ListParagraph"/>
        <w:numPr>
          <w:ilvl w:val="0"/>
          <w:numId w:val="7"/>
        </w:numPr>
        <w:spacing w:after="0" w:line="240" w:lineRule="auto"/>
      </w:pPr>
      <w:r>
        <w:t>Named instance of campaign class with attribute values</w:t>
      </w:r>
    </w:p>
    <w:p w14:paraId="0E52771E" w14:textId="77777777" w:rsidR="00C5465D" w:rsidRDefault="00C5465D" w:rsidP="00D13787">
      <w:pPr>
        <w:pStyle w:val="ListParagraph"/>
        <w:numPr>
          <w:ilvl w:val="0"/>
          <w:numId w:val="7"/>
        </w:numPr>
        <w:spacing w:after="0" w:line="240" w:lineRule="auto"/>
      </w:pPr>
      <w:r>
        <w:t>Anonymous instance of campaign class with attribute values</w:t>
      </w:r>
    </w:p>
    <w:p w14:paraId="1A84587F" w14:textId="4D20CE51" w:rsidR="00777933" w:rsidRDefault="00777933" w:rsidP="00C5465D">
      <w:pPr>
        <w:spacing w:after="0" w:line="240" w:lineRule="auto"/>
      </w:pPr>
      <w:r>
        <w:t>Answer: C</w:t>
      </w:r>
    </w:p>
    <w:p w14:paraId="0CB0752C" w14:textId="415950FA" w:rsidR="00C5465D" w:rsidRDefault="00C5465D" w:rsidP="00C5465D">
      <w:pPr>
        <w:spacing w:after="0" w:line="240" w:lineRule="auto"/>
      </w:pPr>
      <w:r>
        <w:t>Q8. What does the following denotes in UML?</w:t>
      </w:r>
    </w:p>
    <w:p w14:paraId="688BC018" w14:textId="77777777" w:rsidR="00C5465D" w:rsidRDefault="00C5465D" w:rsidP="00C5465D">
      <w:pPr>
        <w:spacing w:after="0" w:line="240" w:lineRule="auto"/>
      </w:pPr>
      <w:r>
        <w:tab/>
      </w:r>
      <w:proofErr w:type="gramStart"/>
      <w:r>
        <w:t>X:Y</w:t>
      </w:r>
      <w:proofErr w:type="gramEnd"/>
    </w:p>
    <w:p w14:paraId="545551E0" w14:textId="77777777" w:rsidR="00C5465D" w:rsidRDefault="00C5465D" w:rsidP="00D13787">
      <w:pPr>
        <w:pStyle w:val="ListParagraph"/>
        <w:numPr>
          <w:ilvl w:val="0"/>
          <w:numId w:val="8"/>
        </w:numPr>
        <w:spacing w:after="0" w:line="240" w:lineRule="auto"/>
      </w:pPr>
      <w:r>
        <w:t>X is an instance of Y class</w:t>
      </w:r>
    </w:p>
    <w:p w14:paraId="6832F390" w14:textId="77777777" w:rsidR="00C5465D" w:rsidRDefault="00C5465D" w:rsidP="00D13787">
      <w:pPr>
        <w:pStyle w:val="ListParagraph"/>
        <w:numPr>
          <w:ilvl w:val="0"/>
          <w:numId w:val="8"/>
        </w:numPr>
        <w:spacing w:after="0" w:line="240" w:lineRule="auto"/>
      </w:pPr>
      <w:r>
        <w:t>Y is an instance of X class</w:t>
      </w:r>
    </w:p>
    <w:p w14:paraId="05B6B874" w14:textId="77777777" w:rsidR="00C5465D" w:rsidRDefault="00C5465D" w:rsidP="00D13787">
      <w:pPr>
        <w:pStyle w:val="ListParagraph"/>
        <w:numPr>
          <w:ilvl w:val="0"/>
          <w:numId w:val="8"/>
        </w:numPr>
        <w:spacing w:after="0" w:line="240" w:lineRule="auto"/>
      </w:pPr>
      <w:r>
        <w:t>X is an attribute of Y class</w:t>
      </w:r>
    </w:p>
    <w:p w14:paraId="4DCEE526" w14:textId="77777777" w:rsidR="00C5465D" w:rsidRDefault="00C5465D" w:rsidP="00D13787">
      <w:pPr>
        <w:pStyle w:val="ListParagraph"/>
        <w:numPr>
          <w:ilvl w:val="0"/>
          <w:numId w:val="8"/>
        </w:numPr>
        <w:spacing w:after="0" w:line="240" w:lineRule="auto"/>
      </w:pPr>
      <w:r>
        <w:t>Y is an attribute of X class</w:t>
      </w:r>
    </w:p>
    <w:p w14:paraId="2179AA69" w14:textId="69F18145" w:rsidR="00777933" w:rsidRDefault="00777933" w:rsidP="008C25EA">
      <w:pPr>
        <w:spacing w:after="0" w:line="240" w:lineRule="auto"/>
      </w:pPr>
      <w:r>
        <w:t>Answer: A</w:t>
      </w:r>
    </w:p>
    <w:p w14:paraId="1515267A" w14:textId="7E97D2A9" w:rsidR="008C25EA" w:rsidRDefault="008C25EA" w:rsidP="008C25EA">
      <w:pPr>
        <w:spacing w:after="0" w:line="240" w:lineRule="auto"/>
      </w:pPr>
      <w:r>
        <w:t>Q9. Which does the symbol indicates?</w:t>
      </w:r>
    </w:p>
    <w:p w14:paraId="733BEA11" w14:textId="3F15D69B" w:rsidR="008C25EA" w:rsidRDefault="00E553A4" w:rsidP="008C25EA">
      <w:pPr>
        <w:spacing w:after="0" w:line="240" w:lineRule="auto"/>
        <w:ind w:left="720"/>
      </w:pPr>
      <w:r>
        <w:rPr>
          <w:noProof/>
        </w:rPr>
        <w:object w:dxaOrig="11400" w:dyaOrig="1642" w14:anchorId="3CAB5AA0">
          <v:shape id="_x0000_s1039" type="#_x0000_t75" style="position:absolute;left:0;text-align:left;margin-left:33.15pt;margin-top:2.55pt;width:19.45pt;height:27.85pt;z-index:251676672;mso-position-horizontal-relative:text;mso-position-vertical-relative:text">
            <v:imagedata r:id="rId59" o:title=""/>
          </v:shape>
          <o:OLEObject Type="Embed" ProgID="Visio.Drawing.15" ShapeID="_x0000_s1039" DrawAspect="Content" ObjectID="_1610007438" r:id="rId60"/>
        </w:object>
      </w:r>
    </w:p>
    <w:p w14:paraId="6771C320" w14:textId="21B0A534" w:rsidR="008C25EA" w:rsidRDefault="008C25EA" w:rsidP="008C25EA">
      <w:pPr>
        <w:spacing w:after="0" w:line="240" w:lineRule="auto"/>
        <w:ind w:left="720"/>
      </w:pPr>
    </w:p>
    <w:p w14:paraId="1257944B" w14:textId="77777777" w:rsidR="008C25EA" w:rsidRDefault="008C25EA" w:rsidP="00D13787">
      <w:pPr>
        <w:pStyle w:val="ListParagraph"/>
        <w:numPr>
          <w:ilvl w:val="0"/>
          <w:numId w:val="9"/>
        </w:numPr>
        <w:spacing w:after="0" w:line="240" w:lineRule="auto"/>
      </w:pPr>
      <w:r>
        <w:t>Package</w:t>
      </w:r>
    </w:p>
    <w:p w14:paraId="44E0C9C7" w14:textId="77777777" w:rsidR="008C25EA" w:rsidRDefault="008C25EA" w:rsidP="00D13787">
      <w:pPr>
        <w:pStyle w:val="ListParagraph"/>
        <w:numPr>
          <w:ilvl w:val="0"/>
          <w:numId w:val="9"/>
        </w:numPr>
        <w:spacing w:after="0" w:line="240" w:lineRule="auto"/>
      </w:pPr>
      <w:r>
        <w:t>Object</w:t>
      </w:r>
    </w:p>
    <w:p w14:paraId="7EA9AA89" w14:textId="77777777" w:rsidR="008C25EA" w:rsidRDefault="008C25EA" w:rsidP="00D13787">
      <w:pPr>
        <w:pStyle w:val="ListParagraph"/>
        <w:numPr>
          <w:ilvl w:val="0"/>
          <w:numId w:val="9"/>
        </w:numPr>
        <w:spacing w:after="0" w:line="240" w:lineRule="auto"/>
      </w:pPr>
      <w:r>
        <w:t>Component</w:t>
      </w:r>
    </w:p>
    <w:p w14:paraId="4E004267" w14:textId="77777777" w:rsidR="008C25EA" w:rsidRDefault="008C25EA" w:rsidP="00D13787">
      <w:pPr>
        <w:pStyle w:val="ListParagraph"/>
        <w:numPr>
          <w:ilvl w:val="0"/>
          <w:numId w:val="9"/>
        </w:numPr>
        <w:spacing w:after="0" w:line="240" w:lineRule="auto"/>
      </w:pPr>
      <w:r>
        <w:t>Aggregation</w:t>
      </w:r>
    </w:p>
    <w:p w14:paraId="23B028BB" w14:textId="420B1867" w:rsidR="00777933" w:rsidRDefault="00777933" w:rsidP="008C25EA">
      <w:pPr>
        <w:spacing w:after="0" w:line="240" w:lineRule="auto"/>
      </w:pPr>
      <w:r>
        <w:t>Answer: C</w:t>
      </w:r>
    </w:p>
    <w:p w14:paraId="7B005456" w14:textId="70F93697" w:rsidR="008C25EA" w:rsidRDefault="008C25EA" w:rsidP="008C25EA">
      <w:pPr>
        <w:spacing w:after="0" w:line="240" w:lineRule="auto"/>
      </w:pPr>
      <w:r>
        <w:t>Q10. Which does the symbol indicates?</w:t>
      </w:r>
    </w:p>
    <w:p w14:paraId="312898CC" w14:textId="73D366BA" w:rsidR="008C25EA" w:rsidRDefault="00E553A4" w:rsidP="008C25EA">
      <w:pPr>
        <w:spacing w:after="0" w:line="240" w:lineRule="auto"/>
        <w:ind w:left="720"/>
      </w:pPr>
      <w:r>
        <w:rPr>
          <w:noProof/>
        </w:rPr>
        <w:object w:dxaOrig="11400" w:dyaOrig="1642" w14:anchorId="53E66A2A">
          <v:shape id="_x0000_s1040" type="#_x0000_t75" style="position:absolute;left:0;text-align:left;margin-left:36.7pt;margin-top:3.65pt;width:16.35pt;height:30.9pt;z-index:251678720;mso-position-horizontal-relative:text;mso-position-vertical-relative:text">
            <v:imagedata r:id="rId61" o:title=""/>
          </v:shape>
          <o:OLEObject Type="Embed" ProgID="Visio.Drawing.15" ShapeID="_x0000_s1040" DrawAspect="Content" ObjectID="_1610007439" r:id="rId62"/>
        </w:object>
      </w:r>
    </w:p>
    <w:p w14:paraId="56B06F29" w14:textId="454499F7" w:rsidR="008C25EA" w:rsidRDefault="008C25EA" w:rsidP="008C25EA">
      <w:pPr>
        <w:spacing w:after="0" w:line="240" w:lineRule="auto"/>
        <w:ind w:left="720"/>
      </w:pPr>
    </w:p>
    <w:p w14:paraId="49A564EA" w14:textId="77777777" w:rsidR="008C25EA" w:rsidRDefault="008C25EA" w:rsidP="00D13787">
      <w:pPr>
        <w:pStyle w:val="ListParagraph"/>
        <w:numPr>
          <w:ilvl w:val="0"/>
          <w:numId w:val="10"/>
        </w:numPr>
        <w:spacing w:after="0" w:line="240" w:lineRule="auto"/>
      </w:pPr>
      <w:r>
        <w:t>Package</w:t>
      </w:r>
    </w:p>
    <w:p w14:paraId="691D49DC" w14:textId="77777777" w:rsidR="008C25EA" w:rsidRDefault="008C25EA" w:rsidP="00D13787">
      <w:pPr>
        <w:pStyle w:val="ListParagraph"/>
        <w:numPr>
          <w:ilvl w:val="0"/>
          <w:numId w:val="10"/>
        </w:numPr>
        <w:spacing w:after="0" w:line="240" w:lineRule="auto"/>
      </w:pPr>
      <w:r>
        <w:t>Component</w:t>
      </w:r>
    </w:p>
    <w:p w14:paraId="23A7697F" w14:textId="77777777" w:rsidR="008C25EA" w:rsidRDefault="008C25EA" w:rsidP="00D13787">
      <w:pPr>
        <w:pStyle w:val="ListParagraph"/>
        <w:numPr>
          <w:ilvl w:val="0"/>
          <w:numId w:val="10"/>
        </w:numPr>
        <w:spacing w:after="0" w:line="240" w:lineRule="auto"/>
      </w:pPr>
      <w:r>
        <w:t>Control stereotype</w:t>
      </w:r>
    </w:p>
    <w:p w14:paraId="6886E82E" w14:textId="77777777" w:rsidR="008C25EA" w:rsidRDefault="008C25EA" w:rsidP="00D13787">
      <w:pPr>
        <w:pStyle w:val="ListParagraph"/>
        <w:numPr>
          <w:ilvl w:val="0"/>
          <w:numId w:val="10"/>
        </w:numPr>
        <w:spacing w:after="0" w:line="240" w:lineRule="auto"/>
      </w:pPr>
      <w:r>
        <w:t>Boundary stereotype</w:t>
      </w:r>
    </w:p>
    <w:p w14:paraId="1CFCB77E" w14:textId="06F87833" w:rsidR="00777933" w:rsidRDefault="00777933" w:rsidP="00E553A4">
      <w:pPr>
        <w:spacing w:after="0" w:line="240" w:lineRule="auto"/>
        <w:rPr>
          <w:sz w:val="18"/>
          <w:szCs w:val="18"/>
        </w:rPr>
      </w:pPr>
      <w:r>
        <w:rPr>
          <w:sz w:val="18"/>
          <w:szCs w:val="18"/>
        </w:rPr>
        <w:t>Answer: C</w:t>
      </w:r>
    </w:p>
    <w:p w14:paraId="342D1355" w14:textId="3EB410FE" w:rsidR="00E553A4" w:rsidRDefault="00E553A4" w:rsidP="00E553A4">
      <w:pPr>
        <w:spacing w:after="0" w:line="240" w:lineRule="auto"/>
        <w:rPr>
          <w:sz w:val="18"/>
          <w:szCs w:val="18"/>
        </w:rPr>
      </w:pPr>
      <w:r>
        <w:rPr>
          <w:sz w:val="18"/>
          <w:szCs w:val="18"/>
        </w:rPr>
        <w:t>Q1 to Q3 are based on the diagram below?</w:t>
      </w:r>
    </w:p>
    <w:p w14:paraId="404B7B95" w14:textId="6A0F326F" w:rsidR="00E553A4" w:rsidRDefault="00777933" w:rsidP="00E553A4">
      <w:pPr>
        <w:spacing w:after="0" w:line="240" w:lineRule="auto"/>
      </w:pPr>
      <w:r>
        <w:object w:dxaOrig="8400" w:dyaOrig="5071" w14:anchorId="2E7162B1">
          <v:shape id="_x0000_i2304" type="#_x0000_t75" style="width:217.25pt;height:131.5pt" o:ole="">
            <v:imagedata r:id="rId63" o:title=""/>
          </v:shape>
          <o:OLEObject Type="Embed" ProgID="Visio.Drawing.15" ShapeID="_x0000_i2304" DrawAspect="Content" ObjectID="_1610007317" r:id="rId64"/>
        </w:object>
      </w:r>
    </w:p>
    <w:p w14:paraId="2AD0E134" w14:textId="77777777" w:rsidR="00E553A4" w:rsidRDefault="00E553A4" w:rsidP="00E553A4">
      <w:pPr>
        <w:spacing w:after="0" w:line="240" w:lineRule="auto"/>
      </w:pPr>
      <w:r>
        <w:t>Q1. In the diagram which one is the communication association?</w:t>
      </w:r>
    </w:p>
    <w:p w14:paraId="2A5C506C" w14:textId="77777777" w:rsidR="00E553A4" w:rsidRDefault="00E553A4" w:rsidP="00D13787">
      <w:pPr>
        <w:pStyle w:val="ListParagraph"/>
        <w:numPr>
          <w:ilvl w:val="0"/>
          <w:numId w:val="11"/>
        </w:numPr>
        <w:spacing w:after="0" w:line="240" w:lineRule="auto"/>
      </w:pPr>
      <w:r>
        <w:rPr>
          <w:rFonts w:ascii="Calibri" w:hAnsi="Calibri" w:cs="Calibri"/>
        </w:rPr>
        <w:t>①</w:t>
      </w:r>
    </w:p>
    <w:p w14:paraId="3286127B" w14:textId="77777777" w:rsidR="00E553A4" w:rsidRDefault="00E553A4" w:rsidP="00D13787">
      <w:pPr>
        <w:pStyle w:val="ListParagraph"/>
        <w:numPr>
          <w:ilvl w:val="0"/>
          <w:numId w:val="11"/>
        </w:numPr>
        <w:spacing w:after="0" w:line="240" w:lineRule="auto"/>
      </w:pPr>
      <w:r>
        <w:rPr>
          <w:rFonts w:ascii="Calibri" w:hAnsi="Calibri" w:cs="Calibri"/>
        </w:rPr>
        <w:t>②</w:t>
      </w:r>
    </w:p>
    <w:p w14:paraId="5C7FCAF4" w14:textId="77777777" w:rsidR="00E553A4" w:rsidRDefault="00E553A4" w:rsidP="00D13787">
      <w:pPr>
        <w:pStyle w:val="ListParagraph"/>
        <w:numPr>
          <w:ilvl w:val="0"/>
          <w:numId w:val="11"/>
        </w:numPr>
        <w:spacing w:after="0" w:line="240" w:lineRule="auto"/>
      </w:pPr>
      <w:r>
        <w:rPr>
          <w:rFonts w:ascii="Calibri" w:hAnsi="Calibri" w:cs="Calibri"/>
        </w:rPr>
        <w:t>③</w:t>
      </w:r>
    </w:p>
    <w:p w14:paraId="2D99DD6A" w14:textId="77777777" w:rsidR="00E553A4" w:rsidRPr="005E2D03" w:rsidRDefault="00E553A4" w:rsidP="00D13787">
      <w:pPr>
        <w:pStyle w:val="ListParagraph"/>
        <w:numPr>
          <w:ilvl w:val="0"/>
          <w:numId w:val="11"/>
        </w:numPr>
        <w:spacing w:after="0" w:line="240" w:lineRule="auto"/>
      </w:pPr>
      <w:r>
        <w:rPr>
          <w:rFonts w:ascii="Calibri" w:hAnsi="Calibri" w:cs="Calibri"/>
        </w:rPr>
        <w:t>④</w:t>
      </w:r>
    </w:p>
    <w:p w14:paraId="2711057C" w14:textId="167AD8C1" w:rsidR="00777933" w:rsidRDefault="00777933" w:rsidP="00E553A4">
      <w:pPr>
        <w:spacing w:after="0" w:line="240" w:lineRule="auto"/>
      </w:pPr>
      <w:r>
        <w:t>Answer: B</w:t>
      </w:r>
    </w:p>
    <w:p w14:paraId="02CFFF22" w14:textId="640ECE66" w:rsidR="00E553A4" w:rsidRDefault="00E553A4" w:rsidP="00E553A4">
      <w:pPr>
        <w:spacing w:after="0" w:line="240" w:lineRule="auto"/>
      </w:pPr>
      <w:r>
        <w:t>Q2. In the diagram which one is the actor?</w:t>
      </w:r>
    </w:p>
    <w:p w14:paraId="007B63BE" w14:textId="77777777" w:rsidR="00E553A4" w:rsidRDefault="00E553A4" w:rsidP="00D13787">
      <w:pPr>
        <w:pStyle w:val="ListParagraph"/>
        <w:numPr>
          <w:ilvl w:val="0"/>
          <w:numId w:val="12"/>
        </w:numPr>
        <w:spacing w:after="0" w:line="240" w:lineRule="auto"/>
      </w:pPr>
      <w:r>
        <w:rPr>
          <w:rFonts w:ascii="Calibri" w:hAnsi="Calibri" w:cs="Calibri"/>
        </w:rPr>
        <w:t>①</w:t>
      </w:r>
    </w:p>
    <w:p w14:paraId="18AE1FD5" w14:textId="77777777" w:rsidR="00E553A4" w:rsidRDefault="00E553A4" w:rsidP="00D13787">
      <w:pPr>
        <w:pStyle w:val="ListParagraph"/>
        <w:numPr>
          <w:ilvl w:val="0"/>
          <w:numId w:val="12"/>
        </w:numPr>
        <w:spacing w:after="0" w:line="240" w:lineRule="auto"/>
      </w:pPr>
      <w:r>
        <w:rPr>
          <w:rFonts w:ascii="Calibri" w:hAnsi="Calibri" w:cs="Calibri"/>
        </w:rPr>
        <w:t>②</w:t>
      </w:r>
    </w:p>
    <w:p w14:paraId="6B07F481" w14:textId="77777777" w:rsidR="00E553A4" w:rsidRDefault="00E553A4" w:rsidP="00D13787">
      <w:pPr>
        <w:pStyle w:val="ListParagraph"/>
        <w:numPr>
          <w:ilvl w:val="0"/>
          <w:numId w:val="12"/>
        </w:numPr>
        <w:spacing w:after="0" w:line="240" w:lineRule="auto"/>
      </w:pPr>
      <w:r>
        <w:rPr>
          <w:rFonts w:ascii="Calibri" w:hAnsi="Calibri" w:cs="Calibri"/>
        </w:rPr>
        <w:t>③</w:t>
      </w:r>
    </w:p>
    <w:p w14:paraId="2B3BE68B" w14:textId="77777777" w:rsidR="00E553A4" w:rsidRPr="005E2D03" w:rsidRDefault="00E553A4" w:rsidP="00D13787">
      <w:pPr>
        <w:pStyle w:val="ListParagraph"/>
        <w:numPr>
          <w:ilvl w:val="0"/>
          <w:numId w:val="12"/>
        </w:numPr>
        <w:spacing w:after="0" w:line="240" w:lineRule="auto"/>
      </w:pPr>
      <w:r>
        <w:rPr>
          <w:rFonts w:ascii="Calibri" w:hAnsi="Calibri" w:cs="Calibri"/>
        </w:rPr>
        <w:t>④</w:t>
      </w:r>
    </w:p>
    <w:p w14:paraId="25ED575C" w14:textId="76B6FF6F" w:rsidR="00777933" w:rsidRDefault="00777933" w:rsidP="00E553A4">
      <w:pPr>
        <w:spacing w:after="0" w:line="240" w:lineRule="auto"/>
      </w:pPr>
      <w:r>
        <w:t>Answer: A</w:t>
      </w:r>
    </w:p>
    <w:p w14:paraId="34081AEB" w14:textId="01DA11E6" w:rsidR="00E553A4" w:rsidRDefault="00E553A4" w:rsidP="00E553A4">
      <w:pPr>
        <w:spacing w:after="0" w:line="240" w:lineRule="auto"/>
      </w:pPr>
      <w:r>
        <w:t>Q3. In the diagram which one is the use case?</w:t>
      </w:r>
    </w:p>
    <w:p w14:paraId="35FD7A98" w14:textId="77777777" w:rsidR="00E553A4" w:rsidRDefault="00E553A4" w:rsidP="00D13787">
      <w:pPr>
        <w:pStyle w:val="ListParagraph"/>
        <w:numPr>
          <w:ilvl w:val="0"/>
          <w:numId w:val="13"/>
        </w:numPr>
        <w:spacing w:after="0" w:line="240" w:lineRule="auto"/>
      </w:pPr>
      <w:r>
        <w:rPr>
          <w:rFonts w:ascii="Calibri" w:hAnsi="Calibri" w:cs="Calibri"/>
        </w:rPr>
        <w:t>①</w:t>
      </w:r>
    </w:p>
    <w:p w14:paraId="5854EF29" w14:textId="77777777" w:rsidR="00E553A4" w:rsidRDefault="00E553A4" w:rsidP="00D13787">
      <w:pPr>
        <w:pStyle w:val="ListParagraph"/>
        <w:numPr>
          <w:ilvl w:val="0"/>
          <w:numId w:val="13"/>
        </w:numPr>
        <w:spacing w:after="0" w:line="240" w:lineRule="auto"/>
      </w:pPr>
      <w:r>
        <w:rPr>
          <w:rFonts w:ascii="Calibri" w:hAnsi="Calibri" w:cs="Calibri"/>
        </w:rPr>
        <w:t>②</w:t>
      </w:r>
    </w:p>
    <w:p w14:paraId="4D67DED8" w14:textId="77777777" w:rsidR="00E553A4" w:rsidRDefault="00E553A4" w:rsidP="00D13787">
      <w:pPr>
        <w:pStyle w:val="ListParagraph"/>
        <w:numPr>
          <w:ilvl w:val="0"/>
          <w:numId w:val="13"/>
        </w:numPr>
        <w:spacing w:after="0" w:line="240" w:lineRule="auto"/>
      </w:pPr>
      <w:r>
        <w:rPr>
          <w:rFonts w:ascii="Calibri" w:hAnsi="Calibri" w:cs="Calibri"/>
        </w:rPr>
        <w:t>③</w:t>
      </w:r>
    </w:p>
    <w:p w14:paraId="24DCF457" w14:textId="77777777" w:rsidR="00E553A4" w:rsidRPr="005E2D03" w:rsidRDefault="00E553A4" w:rsidP="00D13787">
      <w:pPr>
        <w:pStyle w:val="ListParagraph"/>
        <w:numPr>
          <w:ilvl w:val="0"/>
          <w:numId w:val="13"/>
        </w:numPr>
        <w:spacing w:after="0" w:line="240" w:lineRule="auto"/>
      </w:pPr>
      <w:r>
        <w:rPr>
          <w:rFonts w:ascii="Calibri" w:hAnsi="Calibri" w:cs="Calibri"/>
        </w:rPr>
        <w:t>④</w:t>
      </w:r>
    </w:p>
    <w:p w14:paraId="6BC55F15" w14:textId="5583469F" w:rsidR="00777933" w:rsidRDefault="00777933" w:rsidP="00E553A4">
      <w:pPr>
        <w:spacing w:after="0" w:line="240" w:lineRule="auto"/>
      </w:pPr>
      <w:r>
        <w:t>Answer: C</w:t>
      </w:r>
    </w:p>
    <w:p w14:paraId="4B966859" w14:textId="657244C6" w:rsidR="00E553A4" w:rsidRDefault="00E553A4" w:rsidP="00E553A4">
      <w:pPr>
        <w:spacing w:after="0" w:line="240" w:lineRule="auto"/>
      </w:pPr>
      <w:r>
        <w:t>Q4. Which one is the anonymous instance of a control class?</w:t>
      </w:r>
    </w:p>
    <w:p w14:paraId="642E07C1" w14:textId="77777777" w:rsidR="00E553A4" w:rsidRDefault="00E553A4" w:rsidP="00D13787">
      <w:pPr>
        <w:pStyle w:val="ListParagraph"/>
        <w:numPr>
          <w:ilvl w:val="0"/>
          <w:numId w:val="14"/>
        </w:numPr>
        <w:spacing w:after="0" w:line="240" w:lineRule="auto"/>
      </w:pPr>
      <w:r>
        <w:rPr>
          <w:noProof/>
        </w:rPr>
        <w:object w:dxaOrig="11400" w:dyaOrig="1642" w14:anchorId="6EF72CCD">
          <v:shape id="_x0000_s1048" type="#_x0000_t75" style="position:absolute;left:0;text-align:left;margin-left:36.7pt;margin-top:0;width:35.35pt;height:29.15pt;z-index:251685888;mso-position-horizontal:absolute;mso-position-horizontal-relative:text;mso-position-vertical:absolute;mso-position-vertical-relative:text">
            <v:imagedata r:id="rId65" o:title=""/>
          </v:shape>
          <o:OLEObject Type="Embed" ProgID="Visio.Drawing.15" ShapeID="_x0000_s1048" DrawAspect="Content" ObjectID="_1610007440" r:id="rId66"/>
        </w:object>
      </w:r>
      <w:r>
        <w:t xml:space="preserve"> </w:t>
      </w:r>
    </w:p>
    <w:p w14:paraId="54EC66C1" w14:textId="77777777" w:rsidR="00E553A4" w:rsidRDefault="00E553A4" w:rsidP="00E553A4">
      <w:pPr>
        <w:spacing w:after="0" w:line="240" w:lineRule="auto"/>
      </w:pPr>
    </w:p>
    <w:p w14:paraId="0C2EECAF" w14:textId="77777777" w:rsidR="00E553A4" w:rsidRDefault="00E553A4" w:rsidP="00E553A4">
      <w:pPr>
        <w:spacing w:after="0" w:line="240" w:lineRule="auto"/>
      </w:pPr>
    </w:p>
    <w:p w14:paraId="7F3A9EA2" w14:textId="77777777" w:rsidR="00E553A4" w:rsidRDefault="00E553A4" w:rsidP="00D13787">
      <w:pPr>
        <w:pStyle w:val="ListParagraph"/>
        <w:numPr>
          <w:ilvl w:val="0"/>
          <w:numId w:val="14"/>
        </w:numPr>
        <w:spacing w:after="0" w:line="240" w:lineRule="auto"/>
      </w:pPr>
      <w:r>
        <w:rPr>
          <w:noProof/>
        </w:rPr>
        <w:object w:dxaOrig="11400" w:dyaOrig="1642" w14:anchorId="1B7E9535">
          <v:shape id="_x0000_s1049" type="#_x0000_t75" style="position:absolute;left:0;text-align:left;margin-left:36.7pt;margin-top:0;width:42.85pt;height:30.9pt;z-index:251686912;mso-position-horizontal:absolute;mso-position-horizontal-relative:text;mso-position-vertical:absolute;mso-position-vertical-relative:text">
            <v:imagedata r:id="rId67" o:title=""/>
          </v:shape>
          <o:OLEObject Type="Embed" ProgID="Visio.Drawing.15" ShapeID="_x0000_s1049" DrawAspect="Content" ObjectID="_1610007441" r:id="rId68"/>
        </w:object>
      </w:r>
      <w:r>
        <w:t xml:space="preserve"> </w:t>
      </w:r>
    </w:p>
    <w:p w14:paraId="06E49B60" w14:textId="77777777" w:rsidR="00E553A4" w:rsidRDefault="00E553A4" w:rsidP="00E553A4">
      <w:pPr>
        <w:spacing w:after="0" w:line="240" w:lineRule="auto"/>
      </w:pPr>
    </w:p>
    <w:p w14:paraId="0B29625B" w14:textId="77777777" w:rsidR="00E553A4" w:rsidRDefault="00E553A4" w:rsidP="00E553A4">
      <w:pPr>
        <w:spacing w:after="0" w:line="240" w:lineRule="auto"/>
      </w:pPr>
    </w:p>
    <w:p w14:paraId="4DAF048A" w14:textId="77777777" w:rsidR="00E553A4" w:rsidRDefault="00E553A4" w:rsidP="00D13787">
      <w:pPr>
        <w:pStyle w:val="ListParagraph"/>
        <w:numPr>
          <w:ilvl w:val="0"/>
          <w:numId w:val="14"/>
        </w:numPr>
        <w:spacing w:after="0" w:line="240" w:lineRule="auto"/>
      </w:pPr>
      <w:r>
        <w:rPr>
          <w:noProof/>
        </w:rPr>
        <w:object w:dxaOrig="11400" w:dyaOrig="1642" w14:anchorId="622ED8E9">
          <v:shape id="_x0000_s1050" type="#_x0000_t75" style="position:absolute;left:0;text-align:left;margin-left:36.45pt;margin-top:0;width:49.45pt;height:27.85pt;z-index:251687936;mso-position-horizontal:absolute;mso-position-horizontal-relative:text;mso-position-vertical:top;mso-position-vertical-relative:text;mso-width-relative:page;mso-height-relative:page">
            <v:imagedata r:id="rId69" o:title=""/>
          </v:shape>
          <o:OLEObject Type="Embed" ProgID="Visio.Drawing.15" ShapeID="_x0000_s1050" DrawAspect="Content" ObjectID="_1610007442" r:id="rId70"/>
        </w:object>
      </w:r>
      <w:r>
        <w:t xml:space="preserve"> </w:t>
      </w:r>
    </w:p>
    <w:p w14:paraId="4E4E06E9" w14:textId="77777777" w:rsidR="00E553A4" w:rsidRDefault="00E553A4" w:rsidP="00E553A4">
      <w:pPr>
        <w:spacing w:after="0" w:line="240" w:lineRule="auto"/>
      </w:pPr>
    </w:p>
    <w:p w14:paraId="226BFE40" w14:textId="77777777" w:rsidR="00E553A4" w:rsidRDefault="00E553A4" w:rsidP="00E553A4">
      <w:pPr>
        <w:spacing w:after="0" w:line="240" w:lineRule="auto"/>
      </w:pPr>
    </w:p>
    <w:p w14:paraId="24059C6B" w14:textId="77777777" w:rsidR="00E553A4" w:rsidRDefault="00E553A4" w:rsidP="00D13787">
      <w:pPr>
        <w:pStyle w:val="ListParagraph"/>
        <w:numPr>
          <w:ilvl w:val="0"/>
          <w:numId w:val="14"/>
        </w:numPr>
        <w:spacing w:after="0" w:line="240" w:lineRule="auto"/>
      </w:pPr>
      <w:r>
        <w:rPr>
          <w:noProof/>
        </w:rPr>
        <w:object w:dxaOrig="11400" w:dyaOrig="1642" w14:anchorId="3A444780">
          <v:shape id="_x0000_s1051" type="#_x0000_t75" style="position:absolute;left:0;text-align:left;margin-left:36.45pt;margin-top:.05pt;width:41.95pt;height:27.85pt;z-index:251688960;mso-position-horizontal:absolute;mso-position-horizontal-relative:text;mso-position-vertical:absolute;mso-position-vertical-relative:text;mso-width-relative:page;mso-height-relative:page">
            <v:imagedata r:id="rId71" o:title=""/>
          </v:shape>
          <o:OLEObject Type="Embed" ProgID="Visio.Drawing.15" ShapeID="_x0000_s1051" DrawAspect="Content" ObjectID="_1610007443" r:id="rId72"/>
        </w:object>
      </w:r>
      <w:r>
        <w:t xml:space="preserve"> </w:t>
      </w:r>
    </w:p>
    <w:p w14:paraId="064E6D12" w14:textId="77777777" w:rsidR="00E553A4" w:rsidRDefault="00E553A4" w:rsidP="00E553A4">
      <w:pPr>
        <w:spacing w:after="0" w:line="240" w:lineRule="auto"/>
      </w:pPr>
    </w:p>
    <w:p w14:paraId="361D83FE" w14:textId="1E206542" w:rsidR="00777933" w:rsidRDefault="00777933" w:rsidP="00E553A4">
      <w:pPr>
        <w:spacing w:after="0" w:line="240" w:lineRule="auto"/>
      </w:pPr>
      <w:r>
        <w:t>Answer: A</w:t>
      </w:r>
    </w:p>
    <w:p w14:paraId="09BB07DC" w14:textId="283937C7" w:rsidR="00E553A4" w:rsidRDefault="00E553A4" w:rsidP="00E553A4">
      <w:pPr>
        <w:spacing w:after="0" w:line="240" w:lineRule="auto"/>
      </w:pPr>
      <w:r>
        <w:t>Q5. Which one is aggregation?</w:t>
      </w:r>
    </w:p>
    <w:p w14:paraId="67293EDD" w14:textId="77777777" w:rsidR="00E553A4" w:rsidRDefault="00E553A4" w:rsidP="00D13787">
      <w:pPr>
        <w:pStyle w:val="ListParagraph"/>
        <w:numPr>
          <w:ilvl w:val="0"/>
          <w:numId w:val="15"/>
        </w:numPr>
        <w:spacing w:after="0" w:line="240" w:lineRule="auto"/>
      </w:pPr>
      <w:r>
        <w:rPr>
          <w:noProof/>
        </w:rPr>
        <w:object w:dxaOrig="11400" w:dyaOrig="1642" w14:anchorId="6877BFB5">
          <v:shape id="_x0000_s1052" type="#_x0000_t75" style="position:absolute;left:0;text-align:left;margin-left:36.45pt;margin-top:.15pt;width:199.65pt;height:29.15pt;z-index:251689984;mso-position-horizontal:absolute;mso-position-horizontal-relative:text;mso-position-vertical:absolute;mso-position-vertical-relative:text;mso-width-relative:page;mso-height-relative:page">
            <v:imagedata r:id="rId73" o:title=""/>
          </v:shape>
          <o:OLEObject Type="Embed" ProgID="Visio.Drawing.15" ShapeID="_x0000_s1052" DrawAspect="Content" ObjectID="_1610007444" r:id="rId74"/>
        </w:object>
      </w:r>
      <w:r>
        <w:t xml:space="preserve"> </w:t>
      </w:r>
    </w:p>
    <w:p w14:paraId="345D8A1D" w14:textId="77777777" w:rsidR="00E553A4" w:rsidRDefault="00E553A4" w:rsidP="00E553A4">
      <w:pPr>
        <w:spacing w:after="0" w:line="240" w:lineRule="auto"/>
      </w:pPr>
    </w:p>
    <w:p w14:paraId="03884E9C" w14:textId="77777777" w:rsidR="00E553A4" w:rsidRDefault="00E553A4" w:rsidP="00E553A4">
      <w:pPr>
        <w:spacing w:after="0" w:line="240" w:lineRule="auto"/>
      </w:pPr>
    </w:p>
    <w:p w14:paraId="1F3C6282" w14:textId="77777777" w:rsidR="00E553A4" w:rsidRDefault="00E553A4" w:rsidP="00D13787">
      <w:pPr>
        <w:pStyle w:val="ListParagraph"/>
        <w:numPr>
          <w:ilvl w:val="0"/>
          <w:numId w:val="15"/>
        </w:numPr>
        <w:spacing w:after="0" w:line="240" w:lineRule="auto"/>
      </w:pPr>
      <w:r>
        <w:rPr>
          <w:noProof/>
        </w:rPr>
        <w:object w:dxaOrig="11400" w:dyaOrig="1642" w14:anchorId="55026429">
          <v:shape id="_x0000_s1053" type="#_x0000_t75" style="position:absolute;left:0;text-align:left;margin-left:36.45pt;margin-top:.2pt;width:199.65pt;height:31.35pt;z-index:251691008;mso-position-horizontal:absolute;mso-position-horizontal-relative:text;mso-position-vertical:absolute;mso-position-vertical-relative:text;mso-width-relative:page;mso-height-relative:page">
            <v:imagedata r:id="rId75" o:title=""/>
          </v:shape>
          <o:OLEObject Type="Embed" ProgID="Visio.Drawing.15" ShapeID="_x0000_s1053" DrawAspect="Content" ObjectID="_1610007445" r:id="rId76"/>
        </w:object>
      </w:r>
      <w:r>
        <w:t xml:space="preserve"> </w:t>
      </w:r>
    </w:p>
    <w:p w14:paraId="6A9BD2AA" w14:textId="77777777" w:rsidR="00E553A4" w:rsidRDefault="00E553A4" w:rsidP="00E553A4">
      <w:pPr>
        <w:spacing w:after="0" w:line="240" w:lineRule="auto"/>
      </w:pPr>
    </w:p>
    <w:p w14:paraId="76EDC1DC" w14:textId="77777777" w:rsidR="00E553A4" w:rsidRDefault="00E553A4" w:rsidP="00E553A4">
      <w:pPr>
        <w:spacing w:after="0" w:line="240" w:lineRule="auto"/>
      </w:pPr>
    </w:p>
    <w:p w14:paraId="1A3309AA" w14:textId="77777777" w:rsidR="00E553A4" w:rsidRDefault="00E553A4" w:rsidP="00D13787">
      <w:pPr>
        <w:pStyle w:val="ListParagraph"/>
        <w:numPr>
          <w:ilvl w:val="0"/>
          <w:numId w:val="15"/>
        </w:numPr>
        <w:spacing w:after="0" w:line="240" w:lineRule="auto"/>
      </w:pPr>
      <w:r>
        <w:rPr>
          <w:noProof/>
        </w:rPr>
        <w:object w:dxaOrig="11400" w:dyaOrig="1642" w14:anchorId="57C957D4">
          <v:shape id="_x0000_s1054" type="#_x0000_t75" style="position:absolute;left:0;text-align:left;margin-left:36.45pt;margin-top:0;width:199.65pt;height:24.75pt;z-index:251692032;mso-position-horizontal:absolute;mso-position-horizontal-relative:text;mso-position-vertical:bottom;mso-position-vertical-relative:text;mso-width-relative:page;mso-height-relative:page">
            <v:imagedata r:id="rId77" o:title=""/>
          </v:shape>
          <o:OLEObject Type="Embed" ProgID="Visio.Drawing.15" ShapeID="_x0000_s1054" DrawAspect="Content" ObjectID="_1610007446" r:id="rId78"/>
        </w:object>
      </w:r>
      <w:r>
        <w:t xml:space="preserve"> </w:t>
      </w:r>
    </w:p>
    <w:p w14:paraId="3306723C" w14:textId="77777777" w:rsidR="00E553A4" w:rsidRDefault="00E553A4" w:rsidP="00E553A4">
      <w:pPr>
        <w:spacing w:after="0" w:line="240" w:lineRule="auto"/>
      </w:pPr>
    </w:p>
    <w:p w14:paraId="19593979" w14:textId="77777777" w:rsidR="00E553A4" w:rsidRDefault="00E553A4" w:rsidP="00E553A4">
      <w:pPr>
        <w:spacing w:after="0" w:line="240" w:lineRule="auto"/>
      </w:pPr>
    </w:p>
    <w:p w14:paraId="0EFE89FD" w14:textId="77777777" w:rsidR="00E553A4" w:rsidRDefault="00E553A4" w:rsidP="00D13787">
      <w:pPr>
        <w:pStyle w:val="ListParagraph"/>
        <w:numPr>
          <w:ilvl w:val="0"/>
          <w:numId w:val="15"/>
        </w:numPr>
        <w:spacing w:after="0" w:line="240" w:lineRule="auto"/>
      </w:pPr>
      <w:r>
        <w:rPr>
          <w:noProof/>
        </w:rPr>
        <w:object w:dxaOrig="11400" w:dyaOrig="1642" w14:anchorId="623B3F2C">
          <v:shape id="_x0000_s1055" type="#_x0000_t75" style="position:absolute;left:0;text-align:left;margin-left:36.45pt;margin-top:0;width:199.65pt;height:26.5pt;z-index:251693056;mso-position-horizontal:absolute;mso-position-horizontal-relative:text;mso-position-vertical:absolute;mso-position-vertical-relative:text;mso-width-relative:page;mso-height-relative:page">
            <v:imagedata r:id="rId79" o:title=""/>
          </v:shape>
          <o:OLEObject Type="Embed" ProgID="Visio.Drawing.15" ShapeID="_x0000_s1055" DrawAspect="Content" ObjectID="_1610007447" r:id="rId80"/>
        </w:object>
      </w:r>
      <w:r>
        <w:t xml:space="preserve"> </w:t>
      </w:r>
    </w:p>
    <w:p w14:paraId="560056C5" w14:textId="77777777" w:rsidR="00E553A4" w:rsidRDefault="00E553A4" w:rsidP="00E553A4">
      <w:pPr>
        <w:spacing w:after="0" w:line="240" w:lineRule="auto"/>
      </w:pPr>
    </w:p>
    <w:p w14:paraId="660DB5AE" w14:textId="77777777" w:rsidR="00E553A4" w:rsidRDefault="00E553A4" w:rsidP="00E553A4">
      <w:pPr>
        <w:spacing w:after="0" w:line="240" w:lineRule="auto"/>
      </w:pPr>
    </w:p>
    <w:p w14:paraId="224E0BC2" w14:textId="0CF9C527" w:rsidR="00777933" w:rsidRDefault="00777933" w:rsidP="00E553A4">
      <w:pPr>
        <w:spacing w:after="0" w:line="240" w:lineRule="auto"/>
      </w:pPr>
      <w:r>
        <w:t>Answer: B</w:t>
      </w:r>
    </w:p>
    <w:p w14:paraId="36FFC68D" w14:textId="3C04E18F" w:rsidR="00E553A4" w:rsidRDefault="00E553A4" w:rsidP="00E553A4">
      <w:pPr>
        <w:spacing w:after="0" w:line="240" w:lineRule="auto"/>
      </w:pPr>
      <w:r>
        <w:t>Q6. Look at diagram</w:t>
      </w:r>
    </w:p>
    <w:p w14:paraId="0D70F01C" w14:textId="77777777" w:rsidR="00E553A4" w:rsidRDefault="00E553A4" w:rsidP="00E553A4">
      <w:pPr>
        <w:spacing w:after="0" w:line="240" w:lineRule="auto"/>
      </w:pPr>
      <w:r>
        <w:object w:dxaOrig="3076" w:dyaOrig="3061" w14:anchorId="4EE3E71C">
          <v:shape id="_x0000_i2305" type="#_x0000_t75" style="width:79.5pt;height:78.9pt" o:ole="">
            <v:imagedata r:id="rId81" o:title=""/>
          </v:shape>
          <o:OLEObject Type="Embed" ProgID="Visio.Drawing.15" ShapeID="_x0000_i2305" DrawAspect="Content" ObjectID="_1610007318" r:id="rId82"/>
        </w:object>
      </w:r>
    </w:p>
    <w:p w14:paraId="40B81054" w14:textId="77777777" w:rsidR="00E553A4" w:rsidRDefault="00E553A4" w:rsidP="00E553A4">
      <w:pPr>
        <w:spacing w:after="0" w:line="240" w:lineRule="auto"/>
      </w:pPr>
      <w:r>
        <w:t>What is the text in angle brackets (</w:t>
      </w:r>
      <w:proofErr w:type="gramStart"/>
      <w:r>
        <w:t>[ ]</w:t>
      </w:r>
      <w:proofErr w:type="gramEnd"/>
      <w:r>
        <w:t>) called?</w:t>
      </w:r>
    </w:p>
    <w:p w14:paraId="70573C28" w14:textId="77777777" w:rsidR="00E553A4" w:rsidRDefault="00E553A4" w:rsidP="00D13787">
      <w:pPr>
        <w:pStyle w:val="ListParagraph"/>
        <w:numPr>
          <w:ilvl w:val="0"/>
          <w:numId w:val="16"/>
        </w:numPr>
        <w:spacing w:after="0" w:line="240" w:lineRule="auto"/>
      </w:pPr>
      <w:r>
        <w:t>Decision</w:t>
      </w:r>
    </w:p>
    <w:p w14:paraId="5DABBBF9" w14:textId="77777777" w:rsidR="00E553A4" w:rsidRDefault="00E553A4" w:rsidP="00D13787">
      <w:pPr>
        <w:pStyle w:val="ListParagraph"/>
        <w:numPr>
          <w:ilvl w:val="0"/>
          <w:numId w:val="16"/>
        </w:numPr>
        <w:spacing w:after="0" w:line="240" w:lineRule="auto"/>
      </w:pPr>
      <w:r>
        <w:t>Guard condition</w:t>
      </w:r>
    </w:p>
    <w:p w14:paraId="20571999" w14:textId="77777777" w:rsidR="00E553A4" w:rsidRDefault="00E553A4" w:rsidP="00D13787">
      <w:pPr>
        <w:pStyle w:val="ListParagraph"/>
        <w:numPr>
          <w:ilvl w:val="0"/>
          <w:numId w:val="16"/>
        </w:numPr>
        <w:spacing w:after="0" w:line="240" w:lineRule="auto"/>
      </w:pPr>
      <w:r>
        <w:t>Activity</w:t>
      </w:r>
    </w:p>
    <w:p w14:paraId="487DC9C4" w14:textId="77777777" w:rsidR="00E553A4" w:rsidRDefault="00E553A4" w:rsidP="00D13787">
      <w:pPr>
        <w:pStyle w:val="ListParagraph"/>
        <w:numPr>
          <w:ilvl w:val="0"/>
          <w:numId w:val="16"/>
        </w:numPr>
        <w:spacing w:after="0" w:line="240" w:lineRule="auto"/>
      </w:pPr>
      <w:r>
        <w:t>Transition</w:t>
      </w:r>
    </w:p>
    <w:p w14:paraId="420E0341" w14:textId="5EDE1CE2" w:rsidR="00777933" w:rsidRDefault="00777933" w:rsidP="00E553A4">
      <w:pPr>
        <w:spacing w:after="0" w:line="240" w:lineRule="auto"/>
        <w:rPr>
          <w:rFonts w:eastAsia="Times New Roman" w:cs="Tahoma"/>
          <w:lang w:eastAsia="en-US" w:bidi="bn-IN"/>
        </w:rPr>
      </w:pPr>
      <w:r>
        <w:rPr>
          <w:rFonts w:eastAsia="Times New Roman" w:cs="Tahoma"/>
          <w:lang w:eastAsia="en-US" w:bidi="bn-IN"/>
        </w:rPr>
        <w:t>Answer: B</w:t>
      </w:r>
    </w:p>
    <w:p w14:paraId="1CB22D1C" w14:textId="650D15E6" w:rsidR="00E553A4" w:rsidRDefault="00E553A4" w:rsidP="00E553A4">
      <w:pPr>
        <w:spacing w:after="0" w:line="240" w:lineRule="auto"/>
        <w:rPr>
          <w:rFonts w:eastAsia="Times New Roman" w:cs="Tahoma"/>
          <w:lang w:eastAsia="en-US" w:bidi="bn-IN"/>
        </w:rPr>
      </w:pPr>
      <w:r>
        <w:rPr>
          <w:rFonts w:eastAsia="Times New Roman" w:cs="Tahoma"/>
          <w:lang w:eastAsia="en-US" w:bidi="bn-IN"/>
        </w:rPr>
        <w:t>Q7. What does the following association mean?</w:t>
      </w:r>
    </w:p>
    <w:p w14:paraId="7A795AE4" w14:textId="77777777" w:rsidR="00E553A4" w:rsidRDefault="00E553A4" w:rsidP="00E553A4">
      <w:pPr>
        <w:spacing w:after="0" w:line="240" w:lineRule="auto"/>
        <w:ind w:left="720"/>
      </w:pPr>
      <w:r>
        <w:object w:dxaOrig="5136" w:dyaOrig="760" w14:anchorId="1825E99A">
          <v:shape id="_x0000_i2306" type="#_x0000_t75" style="width:187.2pt;height:28.8pt" o:ole="">
            <v:imagedata r:id="rId83" o:title=""/>
          </v:shape>
          <o:OLEObject Type="Embed" ProgID="Visio.Drawing.15" ShapeID="_x0000_i2306" DrawAspect="Content" ObjectID="_1610007319" r:id="rId84"/>
        </w:object>
      </w:r>
    </w:p>
    <w:p w14:paraId="1CA0E739" w14:textId="77777777" w:rsidR="00E553A4" w:rsidRDefault="00E553A4" w:rsidP="00D13787">
      <w:pPr>
        <w:pStyle w:val="ListParagraph"/>
        <w:numPr>
          <w:ilvl w:val="0"/>
          <w:numId w:val="17"/>
        </w:numPr>
        <w:spacing w:after="0" w:line="240" w:lineRule="auto"/>
        <w:rPr>
          <w:rFonts w:eastAsia="Times New Roman" w:cs="Tahoma"/>
          <w:lang w:eastAsia="en-US" w:bidi="bn-IN"/>
        </w:rPr>
      </w:pPr>
      <w:r>
        <w:rPr>
          <w:rFonts w:eastAsia="Times New Roman" w:cs="Tahoma"/>
          <w:lang w:eastAsia="en-US" w:bidi="bn-IN"/>
        </w:rPr>
        <w:t>Every Staff member may be allocated to one or more grades, while a grade may have zero, one or more staff allocated to it.</w:t>
      </w:r>
    </w:p>
    <w:p w14:paraId="63D33C10" w14:textId="77777777" w:rsidR="00E553A4" w:rsidRPr="00A308D9" w:rsidRDefault="00E553A4" w:rsidP="00D13787">
      <w:pPr>
        <w:pStyle w:val="ListParagraph"/>
        <w:numPr>
          <w:ilvl w:val="0"/>
          <w:numId w:val="17"/>
        </w:numPr>
        <w:spacing w:after="0" w:line="240" w:lineRule="auto"/>
        <w:rPr>
          <w:rFonts w:eastAsia="Times New Roman" w:cs="Tahoma"/>
          <w:lang w:eastAsia="en-US" w:bidi="bn-IN"/>
        </w:rPr>
      </w:pPr>
      <w:r w:rsidRPr="00A308D9">
        <w:rPr>
          <w:rFonts w:eastAsia="Times New Roman" w:cs="Tahoma"/>
          <w:lang w:eastAsia="en-US" w:bidi="bn-IN"/>
        </w:rPr>
        <w:t>Every Staff member must be allocated to one or more grades, while a grade may have zero, one or more staff allocated to it.</w:t>
      </w:r>
    </w:p>
    <w:p w14:paraId="39B42128" w14:textId="77777777" w:rsidR="00E553A4" w:rsidRPr="00A308D9" w:rsidRDefault="00E553A4" w:rsidP="00D13787">
      <w:pPr>
        <w:pStyle w:val="ListParagraph"/>
        <w:numPr>
          <w:ilvl w:val="0"/>
          <w:numId w:val="17"/>
        </w:numPr>
        <w:spacing w:after="0" w:line="240" w:lineRule="auto"/>
        <w:rPr>
          <w:rFonts w:eastAsia="Times New Roman" w:cs="Tahoma"/>
          <w:lang w:eastAsia="en-US" w:bidi="bn-IN"/>
        </w:rPr>
      </w:pPr>
      <w:r w:rsidRPr="00A308D9">
        <w:rPr>
          <w:rFonts w:eastAsia="Times New Roman" w:cs="Tahoma"/>
          <w:lang w:eastAsia="en-US" w:bidi="bn-IN"/>
        </w:rPr>
        <w:t xml:space="preserve">Every Staff member </w:t>
      </w:r>
      <w:r>
        <w:rPr>
          <w:rFonts w:eastAsia="Times New Roman" w:cs="Tahoma"/>
          <w:lang w:eastAsia="en-US" w:bidi="bn-IN"/>
        </w:rPr>
        <w:t>may</w:t>
      </w:r>
      <w:r w:rsidRPr="00A308D9">
        <w:rPr>
          <w:rFonts w:eastAsia="Times New Roman" w:cs="Tahoma"/>
          <w:lang w:eastAsia="en-US" w:bidi="bn-IN"/>
        </w:rPr>
        <w:t xml:space="preserve"> be allocated to one or more grades, while a grade </w:t>
      </w:r>
      <w:r>
        <w:rPr>
          <w:rFonts w:eastAsia="Times New Roman" w:cs="Tahoma"/>
          <w:lang w:eastAsia="en-US" w:bidi="bn-IN"/>
        </w:rPr>
        <w:t>must</w:t>
      </w:r>
      <w:r w:rsidRPr="00A308D9">
        <w:rPr>
          <w:rFonts w:eastAsia="Times New Roman" w:cs="Tahoma"/>
          <w:lang w:eastAsia="en-US" w:bidi="bn-IN"/>
        </w:rPr>
        <w:t xml:space="preserve"> have zero, one or more staff allocated to it.</w:t>
      </w:r>
    </w:p>
    <w:p w14:paraId="4E68D239" w14:textId="77777777" w:rsidR="00E553A4" w:rsidRDefault="00E553A4" w:rsidP="00D13787">
      <w:pPr>
        <w:pStyle w:val="ListParagraph"/>
        <w:numPr>
          <w:ilvl w:val="0"/>
          <w:numId w:val="17"/>
        </w:numPr>
        <w:spacing w:after="0" w:line="240" w:lineRule="auto"/>
        <w:rPr>
          <w:rFonts w:eastAsia="Times New Roman" w:cs="Tahoma"/>
          <w:lang w:eastAsia="en-US" w:bidi="bn-IN"/>
        </w:rPr>
      </w:pPr>
      <w:r w:rsidRPr="00A308D9">
        <w:rPr>
          <w:rFonts w:eastAsia="Times New Roman" w:cs="Tahoma"/>
          <w:lang w:eastAsia="en-US" w:bidi="bn-IN"/>
        </w:rPr>
        <w:t xml:space="preserve">Every Staff member must be allocated to one or more grades, while a grade </w:t>
      </w:r>
      <w:r>
        <w:rPr>
          <w:rFonts w:eastAsia="Times New Roman" w:cs="Tahoma"/>
          <w:lang w:eastAsia="en-US" w:bidi="bn-IN"/>
        </w:rPr>
        <w:t>must</w:t>
      </w:r>
      <w:r w:rsidRPr="00A308D9">
        <w:rPr>
          <w:rFonts w:eastAsia="Times New Roman" w:cs="Tahoma"/>
          <w:lang w:eastAsia="en-US" w:bidi="bn-IN"/>
        </w:rPr>
        <w:t xml:space="preserve"> have zero, one or more staff allocated to it.</w:t>
      </w:r>
    </w:p>
    <w:p w14:paraId="52F97021" w14:textId="26FF9555" w:rsidR="00777933" w:rsidRDefault="00777933" w:rsidP="00E553A4">
      <w:pPr>
        <w:spacing w:after="0" w:line="240" w:lineRule="auto"/>
        <w:rPr>
          <w:rFonts w:eastAsia="Times New Roman" w:cs="Tahoma"/>
          <w:lang w:eastAsia="en-US" w:bidi="bn-IN"/>
        </w:rPr>
      </w:pPr>
      <w:r>
        <w:rPr>
          <w:rFonts w:eastAsia="Times New Roman" w:cs="Tahoma"/>
          <w:lang w:eastAsia="en-US" w:bidi="bn-IN"/>
        </w:rPr>
        <w:t>Answer: B</w:t>
      </w:r>
    </w:p>
    <w:p w14:paraId="2655B49E" w14:textId="4B2E86E2" w:rsidR="00E553A4" w:rsidRPr="00F9104B" w:rsidRDefault="00E553A4" w:rsidP="00E553A4">
      <w:pPr>
        <w:spacing w:after="0" w:line="240" w:lineRule="auto"/>
        <w:rPr>
          <w:rFonts w:eastAsia="Times New Roman" w:cs="Tahoma"/>
          <w:lang w:eastAsia="en-US" w:bidi="bn-IN"/>
        </w:rPr>
      </w:pPr>
      <w:r w:rsidRPr="00F9104B">
        <w:rPr>
          <w:rFonts w:eastAsia="Times New Roman" w:cs="Tahoma"/>
          <w:lang w:eastAsia="en-US" w:bidi="bn-IN"/>
        </w:rPr>
        <w:t>Q</w:t>
      </w:r>
      <w:r>
        <w:rPr>
          <w:rFonts w:eastAsia="Times New Roman" w:cs="Tahoma"/>
          <w:lang w:eastAsia="en-US" w:bidi="bn-IN"/>
        </w:rPr>
        <w:t>8</w:t>
      </w:r>
      <w:r w:rsidRPr="00F9104B">
        <w:rPr>
          <w:rFonts w:eastAsia="Times New Roman" w:cs="Tahoma"/>
          <w:lang w:eastAsia="en-US" w:bidi="bn-IN"/>
        </w:rPr>
        <w:t>. Look at the diagram below</w:t>
      </w:r>
    </w:p>
    <w:p w14:paraId="40FED80E" w14:textId="77777777" w:rsidR="00E553A4" w:rsidRPr="00F9104B" w:rsidRDefault="00E553A4" w:rsidP="00E553A4">
      <w:pPr>
        <w:spacing w:after="0" w:line="240" w:lineRule="auto"/>
        <w:ind w:left="720"/>
        <w:rPr>
          <w:rFonts w:eastAsia="Times New Roman" w:cs="Tahoma"/>
          <w:lang w:eastAsia="en-US" w:bidi="bn-IN"/>
        </w:rPr>
      </w:pPr>
      <w:r w:rsidRPr="00F9104B">
        <w:object w:dxaOrig="4380" w:dyaOrig="2221" w14:anchorId="017F76EA">
          <v:shape id="_x0000_i2307" type="#_x0000_t75" style="width:186.55pt;height:93.9pt" o:ole="">
            <v:imagedata r:id="rId85" o:title=""/>
          </v:shape>
          <o:OLEObject Type="Embed" ProgID="Visio.Drawing.15" ShapeID="_x0000_i2307" DrawAspect="Content" ObjectID="_1610007320" r:id="rId86"/>
        </w:object>
      </w:r>
    </w:p>
    <w:p w14:paraId="0BB375F1" w14:textId="77777777" w:rsidR="00E553A4" w:rsidRPr="00F9104B" w:rsidRDefault="00E553A4" w:rsidP="00E553A4">
      <w:pPr>
        <w:spacing w:after="0" w:line="240" w:lineRule="auto"/>
        <w:rPr>
          <w:rFonts w:eastAsia="Times New Roman" w:cs="Tahoma"/>
          <w:lang w:eastAsia="en-US" w:bidi="bn-IN"/>
        </w:rPr>
      </w:pPr>
      <w:r w:rsidRPr="00F9104B">
        <w:rPr>
          <w:rFonts w:eastAsia="Times New Roman" w:cs="Tahoma"/>
          <w:lang w:eastAsia="en-US" w:bidi="bn-IN"/>
        </w:rPr>
        <w:t>Which of the alternative nation of the following class?</w:t>
      </w:r>
    </w:p>
    <w:p w14:paraId="7EC064C1" w14:textId="77777777" w:rsidR="00E553A4" w:rsidRPr="00F9104B" w:rsidRDefault="00E553A4" w:rsidP="00E553A4">
      <w:pPr>
        <w:spacing w:after="0" w:line="240" w:lineRule="auto"/>
        <w:rPr>
          <w:rFonts w:eastAsia="Times New Roman" w:cs="Tahoma"/>
          <w:lang w:eastAsia="en-US" w:bidi="bn-IN"/>
        </w:rPr>
      </w:pPr>
      <w:r w:rsidRPr="00F9104B">
        <w:rPr>
          <w:noProof/>
          <w:lang w:eastAsia="en-US" w:bidi="bn-BD"/>
        </w:rPr>
        <w:drawing>
          <wp:anchor distT="0" distB="0" distL="114300" distR="114300" simplePos="0" relativeHeight="251694080" behindDoc="0" locked="0" layoutInCell="1" allowOverlap="1" wp14:anchorId="625627C4" wp14:editId="1E407222">
            <wp:simplePos x="0" y="0"/>
            <wp:positionH relativeFrom="column">
              <wp:posOffset>548207</wp:posOffset>
            </wp:positionH>
            <wp:positionV relativeFrom="paragraph">
              <wp:posOffset>33291</wp:posOffset>
            </wp:positionV>
            <wp:extent cx="1486441" cy="993183"/>
            <wp:effectExtent l="0" t="0" r="0" b="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9033" cy="9949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9104B">
        <w:rPr>
          <w:lang w:eastAsia="en-US" w:bidi="bn-IN"/>
        </w:rPr>
        <w:t xml:space="preserve"> </w:t>
      </w:r>
    </w:p>
    <w:p w14:paraId="35E647E2" w14:textId="77777777" w:rsidR="00E553A4" w:rsidRPr="00F9104B" w:rsidRDefault="00E553A4" w:rsidP="00710E99">
      <w:pPr>
        <w:pStyle w:val="ListParagraph"/>
        <w:numPr>
          <w:ilvl w:val="0"/>
          <w:numId w:val="94"/>
        </w:numPr>
        <w:spacing w:after="0" w:line="240" w:lineRule="auto"/>
        <w:rPr>
          <w:rFonts w:eastAsia="Times New Roman" w:cs="Tahoma"/>
          <w:lang w:eastAsia="en-US" w:bidi="bn-IN"/>
        </w:rPr>
      </w:pPr>
      <w:r w:rsidRPr="00F9104B">
        <w:rPr>
          <w:rFonts w:eastAsia="Times New Roman" w:cs="Tahoma"/>
          <w:lang w:eastAsia="en-US" w:bidi="bn-IN"/>
        </w:rPr>
        <w:t xml:space="preserve"> </w:t>
      </w:r>
    </w:p>
    <w:p w14:paraId="5E608809" w14:textId="77777777" w:rsidR="00E553A4" w:rsidRDefault="00E553A4" w:rsidP="00E553A4">
      <w:pPr>
        <w:spacing w:after="0" w:line="240" w:lineRule="auto"/>
        <w:rPr>
          <w:rFonts w:eastAsia="Times New Roman" w:cs="Tahoma"/>
          <w:lang w:eastAsia="en-US" w:bidi="bn-IN"/>
        </w:rPr>
      </w:pPr>
    </w:p>
    <w:p w14:paraId="384FA06E" w14:textId="77777777" w:rsidR="00E553A4" w:rsidRDefault="00E553A4" w:rsidP="00E553A4">
      <w:pPr>
        <w:spacing w:after="0" w:line="240" w:lineRule="auto"/>
        <w:rPr>
          <w:rFonts w:eastAsia="Times New Roman" w:cs="Tahoma"/>
          <w:lang w:eastAsia="en-US" w:bidi="bn-IN"/>
        </w:rPr>
      </w:pPr>
    </w:p>
    <w:p w14:paraId="61CA69A9" w14:textId="77777777" w:rsidR="00E553A4" w:rsidRPr="00F9104B" w:rsidRDefault="00E553A4" w:rsidP="00E553A4">
      <w:pPr>
        <w:spacing w:after="0" w:line="240" w:lineRule="auto"/>
        <w:rPr>
          <w:rFonts w:eastAsia="Times New Roman" w:cs="Tahoma"/>
          <w:lang w:eastAsia="en-US" w:bidi="bn-IN"/>
        </w:rPr>
      </w:pPr>
    </w:p>
    <w:p w14:paraId="2D446019" w14:textId="77777777" w:rsidR="00E553A4" w:rsidRPr="00F9104B" w:rsidRDefault="00E553A4" w:rsidP="00E553A4">
      <w:pPr>
        <w:spacing w:after="0" w:line="240" w:lineRule="auto"/>
        <w:rPr>
          <w:rFonts w:eastAsia="Times New Roman" w:cs="Tahoma"/>
          <w:lang w:eastAsia="en-US" w:bidi="bn-IN"/>
        </w:rPr>
      </w:pPr>
    </w:p>
    <w:p w14:paraId="3327618B" w14:textId="77777777" w:rsidR="00E553A4" w:rsidRPr="00F9104B" w:rsidRDefault="00E553A4" w:rsidP="00E553A4">
      <w:pPr>
        <w:spacing w:after="0" w:line="240" w:lineRule="auto"/>
        <w:rPr>
          <w:rFonts w:eastAsia="Times New Roman" w:cs="Tahoma"/>
          <w:lang w:eastAsia="en-US" w:bidi="bn-IN"/>
        </w:rPr>
      </w:pPr>
    </w:p>
    <w:p w14:paraId="08D5EFC2" w14:textId="77777777" w:rsidR="00E553A4" w:rsidRPr="00F9104B" w:rsidRDefault="00E553A4" w:rsidP="00E553A4">
      <w:pPr>
        <w:spacing w:after="0" w:line="240" w:lineRule="auto"/>
        <w:rPr>
          <w:rFonts w:eastAsia="Times New Roman" w:cs="Tahoma"/>
          <w:lang w:eastAsia="en-US" w:bidi="bn-IN"/>
        </w:rPr>
      </w:pPr>
    </w:p>
    <w:p w14:paraId="125BAC49" w14:textId="77777777" w:rsidR="00E553A4" w:rsidRPr="00F9104B" w:rsidRDefault="00E553A4" w:rsidP="00710E99">
      <w:pPr>
        <w:pStyle w:val="ListParagraph"/>
        <w:numPr>
          <w:ilvl w:val="0"/>
          <w:numId w:val="94"/>
        </w:numPr>
        <w:spacing w:after="0" w:line="240" w:lineRule="auto"/>
        <w:rPr>
          <w:rFonts w:eastAsia="Times New Roman" w:cs="Tahoma"/>
          <w:lang w:eastAsia="en-US" w:bidi="bn-IN"/>
        </w:rPr>
      </w:pPr>
      <w:r>
        <w:rPr>
          <w:noProof/>
        </w:rPr>
        <w:object w:dxaOrig="11400" w:dyaOrig="1642" w14:anchorId="15F36F0D">
          <v:shape id="_x0000_s1056" type="#_x0000_t75" style="position:absolute;left:0;text-align:left;margin-left:36pt;margin-top:0;width:218.8pt;height:111.25pt;z-index:251695104;mso-position-horizontal:absolute;mso-position-horizontal-relative:text;mso-position-vertical:absolute;mso-position-vertical-relative:text">
            <v:imagedata r:id="rId88" o:title=""/>
          </v:shape>
          <o:OLEObject Type="Embed" ProgID="Visio.Drawing.15" ShapeID="_x0000_s1056" DrawAspect="Content" ObjectID="_1610007448" r:id="rId89"/>
        </w:object>
      </w:r>
      <w:r w:rsidRPr="00F9104B">
        <w:rPr>
          <w:rFonts w:eastAsia="Times New Roman" w:cs="Tahoma"/>
          <w:lang w:eastAsia="en-US" w:bidi="bn-IN"/>
        </w:rPr>
        <w:t xml:space="preserve"> </w:t>
      </w:r>
    </w:p>
    <w:p w14:paraId="61ED38F2" w14:textId="77777777" w:rsidR="00E553A4" w:rsidRPr="00F9104B" w:rsidRDefault="00E553A4" w:rsidP="00E553A4">
      <w:pPr>
        <w:spacing w:after="0" w:line="240" w:lineRule="auto"/>
        <w:rPr>
          <w:rFonts w:eastAsia="Times New Roman" w:cs="Tahoma"/>
          <w:lang w:eastAsia="en-US" w:bidi="bn-IN"/>
        </w:rPr>
      </w:pPr>
    </w:p>
    <w:p w14:paraId="64AE803E" w14:textId="77777777" w:rsidR="00E553A4" w:rsidRPr="00F9104B" w:rsidRDefault="00E553A4" w:rsidP="00E553A4">
      <w:pPr>
        <w:spacing w:after="0" w:line="240" w:lineRule="auto"/>
        <w:rPr>
          <w:rFonts w:eastAsia="Times New Roman" w:cs="Tahoma"/>
          <w:lang w:eastAsia="en-US" w:bidi="bn-IN"/>
        </w:rPr>
      </w:pPr>
    </w:p>
    <w:p w14:paraId="157AACAF" w14:textId="77777777" w:rsidR="00E553A4" w:rsidRPr="00F9104B" w:rsidRDefault="00E553A4" w:rsidP="00E553A4">
      <w:pPr>
        <w:spacing w:after="0" w:line="240" w:lineRule="auto"/>
        <w:rPr>
          <w:rFonts w:eastAsia="Times New Roman" w:cs="Tahoma"/>
          <w:lang w:eastAsia="en-US" w:bidi="bn-IN"/>
        </w:rPr>
      </w:pPr>
    </w:p>
    <w:p w14:paraId="1E3F671B" w14:textId="77777777" w:rsidR="00E553A4" w:rsidRPr="00F9104B" w:rsidRDefault="00E553A4" w:rsidP="00E553A4">
      <w:pPr>
        <w:spacing w:after="0" w:line="240" w:lineRule="auto"/>
        <w:rPr>
          <w:rFonts w:eastAsia="Times New Roman" w:cs="Tahoma"/>
          <w:lang w:eastAsia="en-US" w:bidi="bn-IN"/>
        </w:rPr>
      </w:pPr>
    </w:p>
    <w:p w14:paraId="01632CC3" w14:textId="77777777" w:rsidR="00E553A4" w:rsidRPr="00F9104B" w:rsidRDefault="00E553A4" w:rsidP="00E553A4">
      <w:pPr>
        <w:spacing w:after="0" w:line="240" w:lineRule="auto"/>
        <w:rPr>
          <w:rFonts w:eastAsia="Times New Roman" w:cs="Tahoma"/>
          <w:lang w:eastAsia="en-US" w:bidi="bn-IN"/>
        </w:rPr>
      </w:pPr>
    </w:p>
    <w:p w14:paraId="54B8DFEC" w14:textId="77777777" w:rsidR="00E553A4" w:rsidRPr="00F9104B" w:rsidRDefault="00E553A4" w:rsidP="00E553A4">
      <w:pPr>
        <w:spacing w:after="0" w:line="240" w:lineRule="auto"/>
        <w:rPr>
          <w:rFonts w:eastAsia="Times New Roman" w:cs="Tahoma"/>
          <w:lang w:eastAsia="en-US" w:bidi="bn-IN"/>
        </w:rPr>
      </w:pPr>
    </w:p>
    <w:p w14:paraId="53734B95" w14:textId="77777777" w:rsidR="00E553A4" w:rsidRPr="00F9104B" w:rsidRDefault="00E553A4" w:rsidP="00E553A4">
      <w:pPr>
        <w:spacing w:after="0" w:line="240" w:lineRule="auto"/>
        <w:rPr>
          <w:rFonts w:eastAsia="Times New Roman" w:cs="Tahoma"/>
          <w:lang w:eastAsia="en-US" w:bidi="bn-IN"/>
        </w:rPr>
      </w:pPr>
    </w:p>
    <w:p w14:paraId="0927792F" w14:textId="77777777" w:rsidR="00E553A4" w:rsidRPr="00F9104B" w:rsidRDefault="00E553A4" w:rsidP="00E553A4">
      <w:pPr>
        <w:spacing w:after="0" w:line="240" w:lineRule="auto"/>
        <w:rPr>
          <w:rFonts w:eastAsia="Times New Roman" w:cs="Tahoma"/>
          <w:lang w:eastAsia="en-US" w:bidi="bn-IN"/>
        </w:rPr>
      </w:pPr>
    </w:p>
    <w:p w14:paraId="4A60C2AF" w14:textId="1F871933" w:rsidR="00E553A4" w:rsidRDefault="00E553A4" w:rsidP="00E553A4">
      <w:pPr>
        <w:spacing w:after="0" w:line="240" w:lineRule="auto"/>
        <w:rPr>
          <w:rFonts w:eastAsia="Times New Roman" w:cs="Tahoma"/>
          <w:lang w:eastAsia="en-US" w:bidi="bn-IN"/>
        </w:rPr>
      </w:pPr>
    </w:p>
    <w:p w14:paraId="1CDE8761" w14:textId="1FFC6384" w:rsidR="003C5431" w:rsidRDefault="003C5431" w:rsidP="00E553A4">
      <w:pPr>
        <w:spacing w:after="0" w:line="240" w:lineRule="auto"/>
        <w:rPr>
          <w:rFonts w:eastAsia="Times New Roman" w:cs="Tahoma"/>
          <w:lang w:eastAsia="en-US" w:bidi="bn-IN"/>
        </w:rPr>
      </w:pPr>
    </w:p>
    <w:p w14:paraId="3082792C" w14:textId="186F6BFF" w:rsidR="003C5431" w:rsidRDefault="003C5431" w:rsidP="00E553A4">
      <w:pPr>
        <w:spacing w:after="0" w:line="240" w:lineRule="auto"/>
        <w:rPr>
          <w:rFonts w:eastAsia="Times New Roman" w:cs="Tahoma"/>
          <w:lang w:eastAsia="en-US" w:bidi="bn-IN"/>
        </w:rPr>
      </w:pPr>
    </w:p>
    <w:p w14:paraId="058ED568" w14:textId="539D99FF" w:rsidR="003C5431" w:rsidRDefault="003C5431" w:rsidP="00E553A4">
      <w:pPr>
        <w:spacing w:after="0" w:line="240" w:lineRule="auto"/>
        <w:rPr>
          <w:rFonts w:eastAsia="Times New Roman" w:cs="Tahoma"/>
          <w:lang w:eastAsia="en-US" w:bidi="bn-IN"/>
        </w:rPr>
      </w:pPr>
    </w:p>
    <w:p w14:paraId="6029B3B6" w14:textId="3AE0326C" w:rsidR="003C5431" w:rsidRDefault="003C5431" w:rsidP="00E553A4">
      <w:pPr>
        <w:spacing w:after="0" w:line="240" w:lineRule="auto"/>
        <w:rPr>
          <w:rFonts w:eastAsia="Times New Roman" w:cs="Tahoma"/>
          <w:lang w:eastAsia="en-US" w:bidi="bn-IN"/>
        </w:rPr>
      </w:pPr>
    </w:p>
    <w:p w14:paraId="45FB22E4" w14:textId="4E764D82" w:rsidR="003C5431" w:rsidRDefault="003C5431" w:rsidP="00E553A4">
      <w:pPr>
        <w:spacing w:after="0" w:line="240" w:lineRule="auto"/>
        <w:rPr>
          <w:rFonts w:eastAsia="Times New Roman" w:cs="Tahoma"/>
          <w:lang w:eastAsia="en-US" w:bidi="bn-IN"/>
        </w:rPr>
      </w:pPr>
    </w:p>
    <w:p w14:paraId="701FEE81" w14:textId="77777777" w:rsidR="003C5431" w:rsidRPr="00F9104B" w:rsidRDefault="003C5431" w:rsidP="00E553A4">
      <w:pPr>
        <w:spacing w:after="0" w:line="240" w:lineRule="auto"/>
        <w:rPr>
          <w:rFonts w:eastAsia="Times New Roman" w:cs="Tahoma"/>
          <w:lang w:eastAsia="en-US" w:bidi="bn-IN"/>
        </w:rPr>
      </w:pPr>
    </w:p>
    <w:p w14:paraId="7D199FC4" w14:textId="77777777" w:rsidR="00E553A4" w:rsidRPr="00F9104B" w:rsidRDefault="00E553A4" w:rsidP="00E553A4">
      <w:pPr>
        <w:spacing w:after="0" w:line="240" w:lineRule="auto"/>
        <w:rPr>
          <w:rFonts w:eastAsia="Times New Roman" w:cs="Tahoma"/>
          <w:lang w:eastAsia="en-US" w:bidi="bn-IN"/>
        </w:rPr>
      </w:pPr>
    </w:p>
    <w:p w14:paraId="5B132D7E" w14:textId="77777777" w:rsidR="00E553A4" w:rsidRPr="00F9104B" w:rsidRDefault="00E553A4" w:rsidP="00710E99">
      <w:pPr>
        <w:pStyle w:val="ListParagraph"/>
        <w:numPr>
          <w:ilvl w:val="0"/>
          <w:numId w:val="94"/>
        </w:numPr>
        <w:spacing w:after="0" w:line="240" w:lineRule="auto"/>
        <w:rPr>
          <w:rFonts w:eastAsia="Times New Roman" w:cs="Tahoma"/>
          <w:lang w:eastAsia="en-US" w:bidi="bn-IN"/>
        </w:rPr>
      </w:pPr>
      <w:r>
        <w:rPr>
          <w:noProof/>
        </w:rPr>
        <w:lastRenderedPageBreak/>
        <w:object w:dxaOrig="11400" w:dyaOrig="1642" w14:anchorId="36F80710">
          <v:shape id="_x0000_s1057" type="#_x0000_t75" style="position:absolute;left:0;text-align:left;margin-left:36pt;margin-top:0;width:218.8pt;height:111.25pt;z-index:251696128;mso-position-horizontal:absolute;mso-position-horizontal-relative:text;mso-position-vertical:absolute;mso-position-vertical-relative:text">
            <v:imagedata r:id="rId90" o:title=""/>
          </v:shape>
          <o:OLEObject Type="Embed" ProgID="Visio.Drawing.15" ShapeID="_x0000_s1057" DrawAspect="Content" ObjectID="_1610007449" r:id="rId91"/>
        </w:object>
      </w:r>
      <w:r w:rsidRPr="00F9104B">
        <w:rPr>
          <w:rFonts w:eastAsia="Times New Roman" w:cs="Tahoma"/>
          <w:lang w:eastAsia="en-US" w:bidi="bn-IN"/>
        </w:rPr>
        <w:t xml:space="preserve"> </w:t>
      </w:r>
    </w:p>
    <w:p w14:paraId="09C52E64" w14:textId="77777777" w:rsidR="00E553A4" w:rsidRPr="00F9104B" w:rsidRDefault="00E553A4" w:rsidP="00E553A4">
      <w:pPr>
        <w:spacing w:after="0" w:line="240" w:lineRule="auto"/>
        <w:rPr>
          <w:rFonts w:eastAsia="Times New Roman" w:cs="Tahoma"/>
          <w:lang w:eastAsia="en-US" w:bidi="bn-IN"/>
        </w:rPr>
      </w:pPr>
    </w:p>
    <w:p w14:paraId="6C917037" w14:textId="77777777" w:rsidR="00E553A4" w:rsidRPr="00F9104B" w:rsidRDefault="00E553A4" w:rsidP="00E553A4">
      <w:pPr>
        <w:spacing w:after="0" w:line="240" w:lineRule="auto"/>
        <w:rPr>
          <w:rFonts w:eastAsia="Times New Roman" w:cs="Tahoma"/>
          <w:lang w:eastAsia="en-US" w:bidi="bn-IN"/>
        </w:rPr>
      </w:pPr>
    </w:p>
    <w:p w14:paraId="228AEF89" w14:textId="77777777" w:rsidR="00E553A4" w:rsidRPr="00F9104B" w:rsidRDefault="00E553A4" w:rsidP="00E553A4">
      <w:pPr>
        <w:spacing w:after="0" w:line="240" w:lineRule="auto"/>
        <w:rPr>
          <w:rFonts w:eastAsia="Times New Roman" w:cs="Tahoma"/>
          <w:lang w:eastAsia="en-US" w:bidi="bn-IN"/>
        </w:rPr>
      </w:pPr>
    </w:p>
    <w:p w14:paraId="4714107E" w14:textId="77777777" w:rsidR="00E553A4" w:rsidRPr="00F9104B" w:rsidRDefault="00E553A4" w:rsidP="00E553A4">
      <w:pPr>
        <w:spacing w:after="0" w:line="240" w:lineRule="auto"/>
        <w:rPr>
          <w:rFonts w:eastAsia="Times New Roman" w:cs="Tahoma"/>
          <w:lang w:eastAsia="en-US" w:bidi="bn-IN"/>
        </w:rPr>
      </w:pPr>
    </w:p>
    <w:p w14:paraId="67C994AD" w14:textId="77777777" w:rsidR="00E553A4" w:rsidRPr="00F9104B" w:rsidRDefault="00E553A4" w:rsidP="00E553A4">
      <w:pPr>
        <w:spacing w:after="0" w:line="240" w:lineRule="auto"/>
        <w:rPr>
          <w:rFonts w:eastAsia="Times New Roman" w:cs="Tahoma"/>
          <w:lang w:eastAsia="en-US" w:bidi="bn-IN"/>
        </w:rPr>
      </w:pPr>
    </w:p>
    <w:p w14:paraId="3B59A80F" w14:textId="77777777" w:rsidR="00E553A4" w:rsidRPr="00F9104B" w:rsidRDefault="00E553A4" w:rsidP="00E553A4">
      <w:pPr>
        <w:spacing w:after="0" w:line="240" w:lineRule="auto"/>
        <w:rPr>
          <w:rFonts w:eastAsia="Times New Roman" w:cs="Tahoma"/>
          <w:lang w:eastAsia="en-US" w:bidi="bn-IN"/>
        </w:rPr>
      </w:pPr>
    </w:p>
    <w:p w14:paraId="799120E9" w14:textId="77777777" w:rsidR="00E553A4" w:rsidRPr="00F9104B" w:rsidRDefault="00E553A4" w:rsidP="00E553A4">
      <w:pPr>
        <w:spacing w:after="0" w:line="240" w:lineRule="auto"/>
        <w:rPr>
          <w:rFonts w:eastAsia="Times New Roman" w:cs="Tahoma"/>
          <w:lang w:eastAsia="en-US" w:bidi="bn-IN"/>
        </w:rPr>
      </w:pPr>
    </w:p>
    <w:p w14:paraId="4FA88633" w14:textId="77777777" w:rsidR="00E553A4" w:rsidRPr="00F9104B" w:rsidRDefault="00E553A4" w:rsidP="00E553A4">
      <w:pPr>
        <w:spacing w:after="0" w:line="240" w:lineRule="auto"/>
        <w:rPr>
          <w:rFonts w:eastAsia="Times New Roman" w:cs="Tahoma"/>
          <w:lang w:eastAsia="en-US" w:bidi="bn-IN"/>
        </w:rPr>
      </w:pPr>
    </w:p>
    <w:p w14:paraId="0F31409A" w14:textId="77777777" w:rsidR="00E553A4" w:rsidRPr="00F9104B" w:rsidRDefault="00E553A4" w:rsidP="00E553A4">
      <w:pPr>
        <w:spacing w:after="0" w:line="240" w:lineRule="auto"/>
        <w:rPr>
          <w:rFonts w:eastAsia="Times New Roman" w:cs="Tahoma"/>
          <w:lang w:eastAsia="en-US" w:bidi="bn-IN"/>
        </w:rPr>
      </w:pPr>
    </w:p>
    <w:p w14:paraId="6F8800E6" w14:textId="77777777" w:rsidR="00E553A4" w:rsidRPr="00F9104B" w:rsidRDefault="00E553A4" w:rsidP="00E553A4">
      <w:pPr>
        <w:spacing w:after="0" w:line="240" w:lineRule="auto"/>
        <w:rPr>
          <w:rFonts w:eastAsia="Times New Roman" w:cs="Tahoma"/>
          <w:lang w:eastAsia="en-US" w:bidi="bn-IN"/>
        </w:rPr>
      </w:pPr>
    </w:p>
    <w:p w14:paraId="4F977728" w14:textId="77777777" w:rsidR="00E553A4" w:rsidRPr="00F9104B" w:rsidRDefault="00E553A4" w:rsidP="00710E99">
      <w:pPr>
        <w:pStyle w:val="ListParagraph"/>
        <w:numPr>
          <w:ilvl w:val="0"/>
          <w:numId w:val="94"/>
        </w:numPr>
        <w:spacing w:after="0" w:line="240" w:lineRule="auto"/>
        <w:rPr>
          <w:rFonts w:eastAsia="Times New Roman" w:cs="Tahoma"/>
          <w:lang w:eastAsia="en-US" w:bidi="bn-IN"/>
        </w:rPr>
      </w:pPr>
      <w:r>
        <w:rPr>
          <w:noProof/>
        </w:rPr>
        <w:object w:dxaOrig="11400" w:dyaOrig="1642" w14:anchorId="6433B346">
          <v:shape id="_x0000_s1058" type="#_x0000_t75" style="position:absolute;left:0;text-align:left;margin-left:36pt;margin-top:0;width:218.8pt;height:111.25pt;z-index:251697152;mso-position-horizontal:absolute;mso-position-horizontal-relative:text;mso-position-vertical:absolute;mso-position-vertical-relative:text">
            <v:imagedata r:id="rId92" o:title=""/>
          </v:shape>
          <o:OLEObject Type="Embed" ProgID="Visio.Drawing.15" ShapeID="_x0000_s1058" DrawAspect="Content" ObjectID="_1610007450" r:id="rId93"/>
        </w:object>
      </w:r>
    </w:p>
    <w:p w14:paraId="00C32043" w14:textId="77777777" w:rsidR="00E553A4" w:rsidRPr="00F9104B" w:rsidRDefault="00E553A4" w:rsidP="00E553A4">
      <w:pPr>
        <w:spacing w:after="0" w:line="240" w:lineRule="auto"/>
        <w:rPr>
          <w:rFonts w:eastAsia="Times New Roman" w:cs="Tahoma"/>
          <w:lang w:eastAsia="en-US" w:bidi="bn-IN"/>
        </w:rPr>
      </w:pPr>
    </w:p>
    <w:p w14:paraId="58B95EF0" w14:textId="77777777" w:rsidR="00E553A4" w:rsidRPr="00F9104B" w:rsidRDefault="00E553A4" w:rsidP="00E553A4">
      <w:pPr>
        <w:spacing w:after="0" w:line="240" w:lineRule="auto"/>
        <w:rPr>
          <w:rFonts w:eastAsia="Times New Roman" w:cs="Tahoma"/>
          <w:lang w:eastAsia="en-US" w:bidi="bn-IN"/>
        </w:rPr>
      </w:pPr>
    </w:p>
    <w:p w14:paraId="5A7C0AA8" w14:textId="77777777" w:rsidR="00E553A4" w:rsidRPr="00F9104B" w:rsidRDefault="00E553A4" w:rsidP="00E553A4">
      <w:pPr>
        <w:spacing w:after="0" w:line="240" w:lineRule="auto"/>
        <w:rPr>
          <w:rFonts w:eastAsia="Times New Roman" w:cs="Tahoma"/>
          <w:lang w:eastAsia="en-US" w:bidi="bn-IN"/>
        </w:rPr>
      </w:pPr>
    </w:p>
    <w:p w14:paraId="63B1C2CB" w14:textId="77777777" w:rsidR="00E553A4" w:rsidRPr="00F9104B" w:rsidRDefault="00E553A4" w:rsidP="00E553A4">
      <w:pPr>
        <w:spacing w:after="0" w:line="240" w:lineRule="auto"/>
        <w:rPr>
          <w:rFonts w:eastAsia="Times New Roman" w:cs="Tahoma"/>
          <w:lang w:eastAsia="en-US" w:bidi="bn-IN"/>
        </w:rPr>
      </w:pPr>
    </w:p>
    <w:p w14:paraId="358AD7F0" w14:textId="77777777" w:rsidR="00E553A4" w:rsidRPr="00F9104B" w:rsidRDefault="00E553A4" w:rsidP="00E553A4">
      <w:pPr>
        <w:spacing w:after="0" w:line="240" w:lineRule="auto"/>
        <w:rPr>
          <w:rFonts w:eastAsia="Times New Roman" w:cs="Tahoma"/>
          <w:lang w:eastAsia="en-US" w:bidi="bn-IN"/>
        </w:rPr>
      </w:pPr>
    </w:p>
    <w:p w14:paraId="2A8AE522" w14:textId="77777777" w:rsidR="00E553A4" w:rsidRPr="00F9104B" w:rsidRDefault="00E553A4" w:rsidP="00E553A4">
      <w:pPr>
        <w:spacing w:after="0" w:line="240" w:lineRule="auto"/>
        <w:rPr>
          <w:rFonts w:eastAsia="Times New Roman" w:cs="Tahoma"/>
          <w:lang w:eastAsia="en-US" w:bidi="bn-IN"/>
        </w:rPr>
      </w:pPr>
    </w:p>
    <w:p w14:paraId="2D85261D" w14:textId="77777777" w:rsidR="00E553A4" w:rsidRPr="00F9104B" w:rsidRDefault="00E553A4" w:rsidP="00E553A4">
      <w:pPr>
        <w:spacing w:after="0" w:line="240" w:lineRule="auto"/>
        <w:rPr>
          <w:rFonts w:eastAsia="Times New Roman" w:cs="Tahoma"/>
          <w:lang w:eastAsia="en-US" w:bidi="bn-IN"/>
        </w:rPr>
      </w:pPr>
    </w:p>
    <w:p w14:paraId="6813FB6D" w14:textId="77777777" w:rsidR="00E553A4" w:rsidRPr="00F9104B" w:rsidRDefault="00E553A4" w:rsidP="00E553A4">
      <w:pPr>
        <w:spacing w:after="0" w:line="240" w:lineRule="auto"/>
        <w:rPr>
          <w:rFonts w:eastAsia="Times New Roman" w:cs="Tahoma"/>
          <w:lang w:eastAsia="en-US" w:bidi="bn-IN"/>
        </w:rPr>
      </w:pPr>
    </w:p>
    <w:p w14:paraId="61A17D15" w14:textId="77777777" w:rsidR="00E553A4" w:rsidRPr="00F9104B" w:rsidRDefault="00E553A4" w:rsidP="00E553A4">
      <w:pPr>
        <w:spacing w:after="0" w:line="240" w:lineRule="auto"/>
        <w:rPr>
          <w:rFonts w:eastAsia="Times New Roman" w:cs="Tahoma"/>
          <w:lang w:eastAsia="en-US" w:bidi="bn-IN"/>
        </w:rPr>
      </w:pPr>
    </w:p>
    <w:p w14:paraId="0B486B78" w14:textId="77777777" w:rsidR="00E553A4" w:rsidRPr="00F9104B" w:rsidRDefault="00E553A4" w:rsidP="00E553A4">
      <w:pPr>
        <w:spacing w:after="0" w:line="240" w:lineRule="auto"/>
        <w:rPr>
          <w:rFonts w:eastAsia="Times New Roman" w:cs="Tahoma"/>
          <w:lang w:eastAsia="en-US" w:bidi="bn-IN"/>
        </w:rPr>
      </w:pPr>
    </w:p>
    <w:p w14:paraId="40E3DAF9" w14:textId="41144CF7" w:rsidR="003C5431" w:rsidRDefault="003C5431" w:rsidP="00E553A4">
      <w:pPr>
        <w:spacing w:after="0" w:line="240" w:lineRule="auto"/>
        <w:rPr>
          <w:rFonts w:eastAsia="Times New Roman" w:cs="Tahoma"/>
          <w:lang w:eastAsia="en-US" w:bidi="bn-IN"/>
        </w:rPr>
      </w:pPr>
      <w:r>
        <w:rPr>
          <w:rFonts w:eastAsia="Times New Roman" w:cs="Tahoma"/>
          <w:lang w:eastAsia="en-US" w:bidi="bn-IN"/>
        </w:rPr>
        <w:t>Answer: A</w:t>
      </w:r>
    </w:p>
    <w:p w14:paraId="744F9017" w14:textId="5B9A1350" w:rsidR="00E553A4" w:rsidRPr="00F9104B" w:rsidRDefault="00E553A4" w:rsidP="00E553A4">
      <w:pPr>
        <w:spacing w:after="0" w:line="240" w:lineRule="auto"/>
        <w:rPr>
          <w:rFonts w:eastAsia="Times New Roman" w:cs="Tahoma"/>
          <w:lang w:eastAsia="en-US" w:bidi="bn-IN"/>
        </w:rPr>
      </w:pPr>
      <w:r w:rsidRPr="00F9104B">
        <w:rPr>
          <w:rFonts w:eastAsia="Times New Roman" w:cs="Tahoma"/>
          <w:lang w:eastAsia="en-US" w:bidi="bn-IN"/>
        </w:rPr>
        <w:t>Q</w:t>
      </w:r>
      <w:r>
        <w:rPr>
          <w:rFonts w:eastAsia="Times New Roman" w:cs="Tahoma"/>
          <w:lang w:eastAsia="en-US" w:bidi="bn-IN"/>
        </w:rPr>
        <w:t>9</w:t>
      </w:r>
      <w:r w:rsidRPr="00F9104B">
        <w:rPr>
          <w:rFonts w:eastAsia="Times New Roman" w:cs="Tahoma"/>
          <w:lang w:eastAsia="en-US" w:bidi="bn-IN"/>
        </w:rPr>
        <w:t xml:space="preserve"> and Q</w:t>
      </w:r>
      <w:r>
        <w:rPr>
          <w:rFonts w:eastAsia="Times New Roman" w:cs="Tahoma"/>
          <w:lang w:eastAsia="en-US" w:bidi="bn-IN"/>
        </w:rPr>
        <w:t>10</w:t>
      </w:r>
      <w:r w:rsidRPr="00F9104B">
        <w:rPr>
          <w:rFonts w:eastAsia="Times New Roman" w:cs="Tahoma"/>
          <w:lang w:eastAsia="en-US" w:bidi="bn-IN"/>
        </w:rPr>
        <w:t xml:space="preserve"> are based on the following diagram</w:t>
      </w:r>
    </w:p>
    <w:p w14:paraId="2B57B6B8" w14:textId="77777777" w:rsidR="00E553A4" w:rsidRPr="00F9104B" w:rsidRDefault="00E553A4" w:rsidP="00E553A4">
      <w:pPr>
        <w:spacing w:after="0" w:line="240" w:lineRule="auto"/>
        <w:ind w:left="720"/>
      </w:pPr>
      <w:r w:rsidRPr="00F9104B">
        <w:object w:dxaOrig="4425" w:dyaOrig="4200" w14:anchorId="1201AACE">
          <v:shape id="_x0000_i2308" type="#_x0000_t75" style="width:180.3pt;height:173.45pt" o:ole="">
            <v:imagedata r:id="rId94" o:title=""/>
          </v:shape>
          <o:OLEObject Type="Embed" ProgID="Visio.Drawing.15" ShapeID="_x0000_i2308" DrawAspect="Content" ObjectID="_1610007321" r:id="rId95"/>
        </w:object>
      </w:r>
    </w:p>
    <w:p w14:paraId="5F098E21" w14:textId="77777777" w:rsidR="00E553A4" w:rsidRPr="00F9104B" w:rsidRDefault="00E553A4" w:rsidP="00E553A4">
      <w:pPr>
        <w:spacing w:after="0" w:line="240" w:lineRule="auto"/>
        <w:rPr>
          <w:rFonts w:eastAsia="Times New Roman" w:cs="Tahoma"/>
          <w:lang w:eastAsia="en-US" w:bidi="bn-IN"/>
        </w:rPr>
      </w:pPr>
      <w:r w:rsidRPr="00F9104B">
        <w:rPr>
          <w:rFonts w:eastAsia="Times New Roman" w:cs="Tahoma"/>
          <w:lang w:eastAsia="en-US" w:bidi="bn-IN"/>
        </w:rPr>
        <w:t>Q</w:t>
      </w:r>
      <w:r>
        <w:rPr>
          <w:rFonts w:eastAsia="Times New Roman" w:cs="Tahoma"/>
          <w:lang w:eastAsia="en-US" w:bidi="bn-IN"/>
        </w:rPr>
        <w:t>9</w:t>
      </w:r>
      <w:r w:rsidRPr="00F9104B">
        <w:rPr>
          <w:rFonts w:eastAsia="Times New Roman" w:cs="Tahoma"/>
          <w:lang w:eastAsia="en-US" w:bidi="bn-IN"/>
        </w:rPr>
        <w:t>. The diagram shows ___________ between Campaign and Advert class and also between Campaign and Creative Staff class?</w:t>
      </w:r>
    </w:p>
    <w:p w14:paraId="0C9E674D" w14:textId="77777777" w:rsidR="00E553A4" w:rsidRPr="00F9104B" w:rsidRDefault="00E553A4" w:rsidP="00D13787">
      <w:pPr>
        <w:pStyle w:val="ListParagraph"/>
        <w:numPr>
          <w:ilvl w:val="0"/>
          <w:numId w:val="18"/>
        </w:numPr>
        <w:spacing w:after="0" w:line="240" w:lineRule="auto"/>
        <w:rPr>
          <w:rFonts w:eastAsia="Times New Roman" w:cs="Tahoma"/>
          <w:lang w:eastAsia="en-US" w:bidi="bn-IN"/>
        </w:rPr>
      </w:pPr>
      <w:r w:rsidRPr="00F9104B">
        <w:rPr>
          <w:rFonts w:eastAsia="Times New Roman" w:cs="Tahoma"/>
          <w:lang w:eastAsia="en-US" w:bidi="bn-IN"/>
        </w:rPr>
        <w:t>links</w:t>
      </w:r>
    </w:p>
    <w:p w14:paraId="33EDAA3F" w14:textId="77777777" w:rsidR="00E553A4" w:rsidRPr="00F9104B" w:rsidRDefault="00E553A4" w:rsidP="00D13787">
      <w:pPr>
        <w:pStyle w:val="ListParagraph"/>
        <w:numPr>
          <w:ilvl w:val="0"/>
          <w:numId w:val="18"/>
        </w:numPr>
        <w:spacing w:after="0" w:line="240" w:lineRule="auto"/>
        <w:rPr>
          <w:rFonts w:eastAsia="Times New Roman" w:cs="Tahoma"/>
          <w:lang w:eastAsia="en-US" w:bidi="bn-IN"/>
        </w:rPr>
      </w:pPr>
      <w:r w:rsidRPr="00F9104B">
        <w:rPr>
          <w:rFonts w:eastAsia="Times New Roman" w:cs="Tahoma"/>
          <w:lang w:eastAsia="en-US" w:bidi="bn-IN"/>
        </w:rPr>
        <w:t>association</w:t>
      </w:r>
    </w:p>
    <w:p w14:paraId="3FA91259" w14:textId="77777777" w:rsidR="00E553A4" w:rsidRPr="00F9104B" w:rsidRDefault="00E553A4" w:rsidP="00D13787">
      <w:pPr>
        <w:pStyle w:val="ListParagraph"/>
        <w:numPr>
          <w:ilvl w:val="0"/>
          <w:numId w:val="18"/>
        </w:numPr>
        <w:spacing w:after="0" w:line="240" w:lineRule="auto"/>
        <w:rPr>
          <w:rFonts w:eastAsia="Times New Roman" w:cs="Tahoma"/>
          <w:lang w:eastAsia="en-US" w:bidi="bn-IN"/>
        </w:rPr>
      </w:pPr>
      <w:r w:rsidRPr="00F9104B">
        <w:rPr>
          <w:rFonts w:eastAsia="Times New Roman" w:cs="Tahoma"/>
          <w:lang w:eastAsia="en-US" w:bidi="bn-IN"/>
        </w:rPr>
        <w:t>dependency</w:t>
      </w:r>
    </w:p>
    <w:p w14:paraId="5431A38B" w14:textId="77777777" w:rsidR="00E553A4" w:rsidRPr="00F9104B" w:rsidRDefault="00E553A4" w:rsidP="00D13787">
      <w:pPr>
        <w:pStyle w:val="ListParagraph"/>
        <w:numPr>
          <w:ilvl w:val="0"/>
          <w:numId w:val="18"/>
        </w:numPr>
        <w:spacing w:after="0" w:line="240" w:lineRule="auto"/>
        <w:rPr>
          <w:rFonts w:eastAsia="Times New Roman" w:cs="Tahoma"/>
          <w:lang w:eastAsia="en-US" w:bidi="bn-IN"/>
        </w:rPr>
      </w:pPr>
      <w:r w:rsidRPr="00F9104B">
        <w:rPr>
          <w:rFonts w:eastAsia="Times New Roman" w:cs="Tahoma"/>
          <w:lang w:eastAsia="en-US" w:bidi="bn-IN"/>
        </w:rPr>
        <w:t>cohesion</w:t>
      </w:r>
    </w:p>
    <w:p w14:paraId="2BCEEB13" w14:textId="68A2A2F6" w:rsidR="003C5431" w:rsidRDefault="003C5431" w:rsidP="00E553A4">
      <w:pPr>
        <w:spacing w:after="0" w:line="240" w:lineRule="auto"/>
        <w:rPr>
          <w:rFonts w:eastAsia="Times New Roman" w:cs="Tahoma"/>
          <w:lang w:eastAsia="en-US" w:bidi="bn-IN"/>
        </w:rPr>
      </w:pPr>
      <w:r>
        <w:rPr>
          <w:rFonts w:eastAsia="Times New Roman" w:cs="Tahoma"/>
          <w:lang w:eastAsia="en-US" w:bidi="bn-IN"/>
        </w:rPr>
        <w:t>Answer: B</w:t>
      </w:r>
    </w:p>
    <w:p w14:paraId="4252B52C" w14:textId="33045F6A" w:rsidR="003C5431" w:rsidRDefault="003C5431" w:rsidP="00E553A4">
      <w:pPr>
        <w:spacing w:after="0" w:line="240" w:lineRule="auto"/>
        <w:rPr>
          <w:rFonts w:eastAsia="Times New Roman" w:cs="Tahoma"/>
          <w:lang w:eastAsia="en-US" w:bidi="bn-IN"/>
        </w:rPr>
      </w:pPr>
      <w:r>
        <w:rPr>
          <w:rFonts w:eastAsia="Times New Roman" w:cs="Tahoma"/>
          <w:lang w:eastAsia="en-US" w:bidi="bn-IN"/>
        </w:rPr>
        <w:t>[Composition &amp; aggregation are special type of association]</w:t>
      </w:r>
    </w:p>
    <w:p w14:paraId="0F5BE2B7" w14:textId="42D9779F" w:rsidR="00E553A4" w:rsidRPr="00F9104B" w:rsidRDefault="00E553A4" w:rsidP="00E553A4">
      <w:pPr>
        <w:spacing w:after="0" w:line="240" w:lineRule="auto"/>
        <w:rPr>
          <w:rFonts w:eastAsia="Times New Roman" w:cs="Tahoma"/>
          <w:lang w:eastAsia="en-US" w:bidi="bn-IN"/>
        </w:rPr>
      </w:pPr>
      <w:r w:rsidRPr="00F9104B">
        <w:rPr>
          <w:rFonts w:eastAsia="Times New Roman" w:cs="Tahoma"/>
          <w:lang w:eastAsia="en-US" w:bidi="bn-IN"/>
        </w:rPr>
        <w:t>Q</w:t>
      </w:r>
      <w:r>
        <w:rPr>
          <w:rFonts w:eastAsia="Times New Roman" w:cs="Tahoma"/>
          <w:lang w:eastAsia="en-US" w:bidi="bn-IN"/>
        </w:rPr>
        <w:t>10</w:t>
      </w:r>
      <w:r w:rsidRPr="00F9104B">
        <w:rPr>
          <w:rFonts w:eastAsia="Times New Roman" w:cs="Tahoma"/>
          <w:lang w:eastAsia="en-US" w:bidi="bn-IN"/>
        </w:rPr>
        <w:t>. According the diagram, one-way association exits between_________________.</w:t>
      </w:r>
    </w:p>
    <w:p w14:paraId="53154A71" w14:textId="77777777" w:rsidR="00E553A4" w:rsidRPr="00F9104B" w:rsidRDefault="00E553A4" w:rsidP="00D13787">
      <w:pPr>
        <w:pStyle w:val="ListParagraph"/>
        <w:numPr>
          <w:ilvl w:val="0"/>
          <w:numId w:val="19"/>
        </w:numPr>
        <w:spacing w:after="0" w:line="240" w:lineRule="auto"/>
        <w:rPr>
          <w:rFonts w:eastAsia="Times New Roman" w:cs="Tahoma"/>
          <w:lang w:eastAsia="en-US" w:bidi="bn-IN"/>
        </w:rPr>
      </w:pPr>
      <w:r w:rsidRPr="00F9104B">
        <w:rPr>
          <w:rFonts w:eastAsia="Times New Roman" w:cs="Tahoma"/>
          <w:lang w:eastAsia="en-US" w:bidi="bn-IN"/>
        </w:rPr>
        <w:t>Campaign and Advert class</w:t>
      </w:r>
    </w:p>
    <w:p w14:paraId="72D5A139" w14:textId="77777777" w:rsidR="00E553A4" w:rsidRPr="00F9104B" w:rsidRDefault="00E553A4" w:rsidP="00D13787">
      <w:pPr>
        <w:pStyle w:val="ListParagraph"/>
        <w:numPr>
          <w:ilvl w:val="0"/>
          <w:numId w:val="19"/>
        </w:numPr>
        <w:spacing w:after="0" w:line="240" w:lineRule="auto"/>
        <w:rPr>
          <w:rFonts w:eastAsia="Times New Roman" w:cs="Tahoma"/>
          <w:lang w:eastAsia="en-US" w:bidi="bn-IN"/>
        </w:rPr>
      </w:pPr>
      <w:r w:rsidRPr="00F9104B">
        <w:rPr>
          <w:rFonts w:eastAsia="Times New Roman" w:cs="Tahoma"/>
          <w:lang w:eastAsia="en-US" w:bidi="bn-IN"/>
        </w:rPr>
        <w:t xml:space="preserve">Campaign and </w:t>
      </w:r>
      <w:proofErr w:type="spellStart"/>
      <w:r w:rsidRPr="00F9104B">
        <w:rPr>
          <w:rFonts w:eastAsia="Times New Roman" w:cs="Tahoma"/>
          <w:lang w:eastAsia="en-US" w:bidi="bn-IN"/>
        </w:rPr>
        <w:t>CreativeStaff</w:t>
      </w:r>
      <w:proofErr w:type="spellEnd"/>
      <w:r w:rsidRPr="00F9104B">
        <w:rPr>
          <w:rFonts w:eastAsia="Times New Roman" w:cs="Tahoma"/>
          <w:lang w:eastAsia="en-US" w:bidi="bn-IN"/>
        </w:rPr>
        <w:t xml:space="preserve"> class</w:t>
      </w:r>
    </w:p>
    <w:p w14:paraId="0896EF30" w14:textId="77777777" w:rsidR="00E553A4" w:rsidRDefault="00E553A4" w:rsidP="00D13787">
      <w:pPr>
        <w:pStyle w:val="ListParagraph"/>
        <w:numPr>
          <w:ilvl w:val="0"/>
          <w:numId w:val="19"/>
        </w:numPr>
        <w:spacing w:after="0" w:line="240" w:lineRule="auto"/>
        <w:rPr>
          <w:rFonts w:eastAsia="Times New Roman" w:cs="Tahoma"/>
          <w:lang w:eastAsia="en-US" w:bidi="bn-IN"/>
        </w:rPr>
      </w:pPr>
      <w:proofErr w:type="spellStart"/>
      <w:r w:rsidRPr="00F9104B">
        <w:rPr>
          <w:rFonts w:eastAsia="Times New Roman" w:cs="Tahoma"/>
          <w:lang w:eastAsia="en-US" w:bidi="bn-IN"/>
        </w:rPr>
        <w:t>CreativeStaff</w:t>
      </w:r>
      <w:proofErr w:type="spellEnd"/>
      <w:r w:rsidRPr="00F9104B">
        <w:rPr>
          <w:rFonts w:eastAsia="Times New Roman" w:cs="Tahoma"/>
          <w:lang w:eastAsia="en-US" w:bidi="bn-IN"/>
        </w:rPr>
        <w:t xml:space="preserve"> and Advert class</w:t>
      </w:r>
      <w:r>
        <w:rPr>
          <w:rFonts w:eastAsia="Times New Roman" w:cs="Tahoma"/>
          <w:lang w:eastAsia="en-US" w:bidi="bn-IN"/>
        </w:rPr>
        <w:t xml:space="preserve"> </w:t>
      </w:r>
    </w:p>
    <w:p w14:paraId="2162B212" w14:textId="77777777" w:rsidR="00E553A4" w:rsidRPr="00BD4292" w:rsidRDefault="00E553A4" w:rsidP="00D13787">
      <w:pPr>
        <w:pStyle w:val="ListParagraph"/>
        <w:numPr>
          <w:ilvl w:val="0"/>
          <w:numId w:val="19"/>
        </w:numPr>
        <w:spacing w:after="0" w:line="240" w:lineRule="auto"/>
        <w:rPr>
          <w:rFonts w:eastAsia="Times New Roman" w:cs="Tahoma"/>
          <w:lang w:eastAsia="en-US" w:bidi="bn-IN"/>
        </w:rPr>
      </w:pPr>
      <w:r>
        <w:rPr>
          <w:rFonts w:eastAsia="Times New Roman" w:cs="Tahoma"/>
          <w:lang w:eastAsia="en-US" w:bidi="bn-IN"/>
        </w:rPr>
        <w:t>Action</w:t>
      </w:r>
    </w:p>
    <w:p w14:paraId="60633DC1" w14:textId="7CB65772" w:rsidR="003C5431" w:rsidRDefault="003C5431" w:rsidP="00E553A4">
      <w:pPr>
        <w:spacing w:after="0" w:line="240" w:lineRule="auto"/>
      </w:pPr>
      <w:r>
        <w:t>Answer: A</w:t>
      </w:r>
    </w:p>
    <w:p w14:paraId="574BF9F8" w14:textId="49CD347B" w:rsidR="00E553A4" w:rsidRDefault="00E553A4" w:rsidP="00E553A4">
      <w:pPr>
        <w:spacing w:after="0" w:line="240" w:lineRule="auto"/>
      </w:pPr>
      <w:r>
        <w:t>Look at the diagram below</w:t>
      </w:r>
    </w:p>
    <w:p w14:paraId="18C1861F" w14:textId="77777777" w:rsidR="00E553A4" w:rsidRDefault="00E553A4" w:rsidP="00E553A4">
      <w:r>
        <w:object w:dxaOrig="7560" w:dyaOrig="4440" w14:anchorId="331656AF">
          <v:shape id="_x0000_i2318" type="#_x0000_t75" style="width:252.3pt;height:148.4pt" o:ole="">
            <v:imagedata r:id="rId96" o:title=""/>
          </v:shape>
          <o:OLEObject Type="Embed" ProgID="Visio.Drawing.15" ShapeID="_x0000_i2318" DrawAspect="Content" ObjectID="_1610007322" r:id="rId97"/>
        </w:object>
      </w:r>
    </w:p>
    <w:p w14:paraId="534323BC" w14:textId="77777777" w:rsidR="00E553A4" w:rsidRDefault="00E553A4" w:rsidP="00E553A4">
      <w:r>
        <w:lastRenderedPageBreak/>
        <w:t>Q1 to Q6 are based on the figure above.</w:t>
      </w:r>
    </w:p>
    <w:p w14:paraId="51BEC048" w14:textId="77777777" w:rsidR="00E553A4" w:rsidRDefault="00E553A4" w:rsidP="00E553A4">
      <w:pPr>
        <w:spacing w:after="0" w:line="240" w:lineRule="auto"/>
      </w:pPr>
      <w:r>
        <w:t>Q1. The diagram is __________________</w:t>
      </w:r>
    </w:p>
    <w:p w14:paraId="1DE373F5" w14:textId="77777777" w:rsidR="00E553A4" w:rsidRDefault="00E553A4" w:rsidP="00D13787">
      <w:pPr>
        <w:pStyle w:val="ListParagraph"/>
        <w:numPr>
          <w:ilvl w:val="0"/>
          <w:numId w:val="26"/>
        </w:numPr>
        <w:spacing w:after="0" w:line="240" w:lineRule="auto"/>
      </w:pPr>
      <w:r>
        <w:t>a USE CASE diagram</w:t>
      </w:r>
    </w:p>
    <w:p w14:paraId="39E443C3" w14:textId="77777777" w:rsidR="00E553A4" w:rsidRDefault="00E553A4" w:rsidP="00D13787">
      <w:pPr>
        <w:pStyle w:val="ListParagraph"/>
        <w:numPr>
          <w:ilvl w:val="0"/>
          <w:numId w:val="26"/>
        </w:numPr>
        <w:spacing w:after="0" w:line="240" w:lineRule="auto"/>
      </w:pPr>
      <w:r>
        <w:t xml:space="preserve">an activity </w:t>
      </w:r>
      <w:proofErr w:type="gramStart"/>
      <w:r>
        <w:t>diagram</w:t>
      </w:r>
      <w:proofErr w:type="gramEnd"/>
    </w:p>
    <w:p w14:paraId="05086DCE" w14:textId="77777777" w:rsidR="00E553A4" w:rsidRDefault="00E553A4" w:rsidP="00D13787">
      <w:pPr>
        <w:pStyle w:val="ListParagraph"/>
        <w:numPr>
          <w:ilvl w:val="0"/>
          <w:numId w:val="26"/>
        </w:numPr>
        <w:spacing w:after="0" w:line="240" w:lineRule="auto"/>
      </w:pPr>
      <w:r>
        <w:t xml:space="preserve">a collaboration </w:t>
      </w:r>
      <w:proofErr w:type="gramStart"/>
      <w:r>
        <w:t>diagram</w:t>
      </w:r>
      <w:proofErr w:type="gramEnd"/>
    </w:p>
    <w:p w14:paraId="2F6922C5" w14:textId="77777777" w:rsidR="00E553A4" w:rsidRDefault="00E553A4" w:rsidP="00D13787">
      <w:pPr>
        <w:pStyle w:val="ListParagraph"/>
        <w:numPr>
          <w:ilvl w:val="0"/>
          <w:numId w:val="26"/>
        </w:numPr>
        <w:spacing w:after="0" w:line="240" w:lineRule="auto"/>
      </w:pPr>
      <w:r>
        <w:t xml:space="preserve">a sequence </w:t>
      </w:r>
      <w:proofErr w:type="gramStart"/>
      <w:r>
        <w:t>diagram</w:t>
      </w:r>
      <w:proofErr w:type="gramEnd"/>
    </w:p>
    <w:p w14:paraId="5F9263C3" w14:textId="2F8E0075" w:rsidR="003C5431" w:rsidRDefault="003C5431" w:rsidP="00E553A4">
      <w:pPr>
        <w:spacing w:after="0" w:line="240" w:lineRule="auto"/>
      </w:pPr>
      <w:r>
        <w:t>Answer: A</w:t>
      </w:r>
    </w:p>
    <w:p w14:paraId="6F67BC7A" w14:textId="7A45B735" w:rsidR="00E553A4" w:rsidRDefault="00E553A4" w:rsidP="00E553A4">
      <w:pPr>
        <w:spacing w:after="0" w:line="240" w:lineRule="auto"/>
      </w:pPr>
      <w:r>
        <w:t xml:space="preserve">Q2. What is the element labelled with </w:t>
      </w:r>
      <w:r>
        <w:rPr>
          <w:rFonts w:ascii="Calibri" w:hAnsi="Calibri" w:cs="Calibri"/>
        </w:rPr>
        <w:t>①</w:t>
      </w:r>
      <w:r>
        <w:t>?</w:t>
      </w:r>
    </w:p>
    <w:p w14:paraId="79B67726" w14:textId="77777777" w:rsidR="00E553A4" w:rsidRDefault="00E553A4" w:rsidP="00D13787">
      <w:pPr>
        <w:pStyle w:val="ListParagraph"/>
        <w:numPr>
          <w:ilvl w:val="0"/>
          <w:numId w:val="27"/>
        </w:numPr>
        <w:spacing w:after="0" w:line="240" w:lineRule="auto"/>
      </w:pPr>
      <w:r>
        <w:t>Actor</w:t>
      </w:r>
    </w:p>
    <w:p w14:paraId="6805DD1F" w14:textId="77777777" w:rsidR="00E553A4" w:rsidRDefault="00E553A4" w:rsidP="00D13787">
      <w:pPr>
        <w:pStyle w:val="ListParagraph"/>
        <w:numPr>
          <w:ilvl w:val="0"/>
          <w:numId w:val="27"/>
        </w:numPr>
        <w:spacing w:after="0" w:line="240" w:lineRule="auto"/>
      </w:pPr>
      <w:r>
        <w:t>User</w:t>
      </w:r>
    </w:p>
    <w:p w14:paraId="4400D2E4" w14:textId="77777777" w:rsidR="00E553A4" w:rsidRDefault="00E553A4" w:rsidP="00D13787">
      <w:pPr>
        <w:pStyle w:val="ListParagraph"/>
        <w:numPr>
          <w:ilvl w:val="0"/>
          <w:numId w:val="27"/>
        </w:numPr>
        <w:spacing w:after="0" w:line="240" w:lineRule="auto"/>
      </w:pPr>
      <w:r>
        <w:t>Client</w:t>
      </w:r>
    </w:p>
    <w:p w14:paraId="6EA74C7E" w14:textId="77777777" w:rsidR="00E553A4" w:rsidRDefault="00E553A4" w:rsidP="00D13787">
      <w:pPr>
        <w:pStyle w:val="ListParagraph"/>
        <w:numPr>
          <w:ilvl w:val="0"/>
          <w:numId w:val="27"/>
        </w:numPr>
        <w:spacing w:after="0" w:line="240" w:lineRule="auto"/>
      </w:pPr>
      <w:r>
        <w:t>Interface</w:t>
      </w:r>
    </w:p>
    <w:p w14:paraId="21115F77" w14:textId="5706CB87" w:rsidR="003C5431" w:rsidRDefault="003C5431" w:rsidP="00E553A4">
      <w:pPr>
        <w:spacing w:after="0" w:line="240" w:lineRule="auto"/>
      </w:pPr>
      <w:r>
        <w:t>Answer: A</w:t>
      </w:r>
    </w:p>
    <w:p w14:paraId="232E6B8C" w14:textId="75B44D96" w:rsidR="00E553A4" w:rsidRDefault="00E553A4" w:rsidP="00E553A4">
      <w:pPr>
        <w:spacing w:after="0" w:line="240" w:lineRule="auto"/>
      </w:pPr>
      <w:r>
        <w:t xml:space="preserve">Q3. What is the element labelled with </w:t>
      </w:r>
      <w:r>
        <w:rPr>
          <w:rFonts w:ascii="Calibri" w:hAnsi="Calibri" w:cs="Calibri"/>
        </w:rPr>
        <w:t>②</w:t>
      </w:r>
      <w:r>
        <w:t>?</w:t>
      </w:r>
    </w:p>
    <w:p w14:paraId="46E09162" w14:textId="77777777" w:rsidR="00E553A4" w:rsidRPr="00246790" w:rsidRDefault="00E553A4" w:rsidP="00D13787">
      <w:pPr>
        <w:numPr>
          <w:ilvl w:val="0"/>
          <w:numId w:val="29"/>
        </w:numPr>
        <w:spacing w:after="0" w:line="240" w:lineRule="auto"/>
      </w:pPr>
      <w:r>
        <w:t>Dependency</w:t>
      </w:r>
    </w:p>
    <w:p w14:paraId="303626EF" w14:textId="77777777" w:rsidR="00E553A4" w:rsidRPr="00246790" w:rsidRDefault="00E553A4" w:rsidP="00D13787">
      <w:pPr>
        <w:numPr>
          <w:ilvl w:val="0"/>
          <w:numId w:val="29"/>
        </w:numPr>
        <w:spacing w:after="0" w:line="240" w:lineRule="auto"/>
      </w:pPr>
      <w:r>
        <w:t>Communication association</w:t>
      </w:r>
    </w:p>
    <w:p w14:paraId="2880597F" w14:textId="77777777" w:rsidR="00E553A4" w:rsidRPr="00246790" w:rsidRDefault="00E553A4" w:rsidP="00D13787">
      <w:pPr>
        <w:numPr>
          <w:ilvl w:val="0"/>
          <w:numId w:val="29"/>
        </w:numPr>
        <w:spacing w:after="0" w:line="240" w:lineRule="auto"/>
      </w:pPr>
      <w:r w:rsidRPr="00246790">
        <w:t>Decision point</w:t>
      </w:r>
    </w:p>
    <w:p w14:paraId="5EF6193A" w14:textId="77777777" w:rsidR="00E553A4" w:rsidRPr="00246790" w:rsidRDefault="00E553A4" w:rsidP="00D13787">
      <w:pPr>
        <w:numPr>
          <w:ilvl w:val="0"/>
          <w:numId w:val="29"/>
        </w:numPr>
        <w:spacing w:after="0" w:line="240" w:lineRule="auto"/>
      </w:pPr>
      <w:r w:rsidRPr="00246790">
        <w:t>Transition</w:t>
      </w:r>
    </w:p>
    <w:p w14:paraId="2DDDA593" w14:textId="0ADF5680" w:rsidR="003C5431" w:rsidRDefault="003C5431" w:rsidP="00E553A4">
      <w:pPr>
        <w:spacing w:after="0" w:line="240" w:lineRule="auto"/>
      </w:pPr>
      <w:r>
        <w:t>Answer: B</w:t>
      </w:r>
    </w:p>
    <w:p w14:paraId="2232B9D6" w14:textId="3ABADDD9" w:rsidR="00E553A4" w:rsidRDefault="00E553A4" w:rsidP="00E553A4">
      <w:pPr>
        <w:spacing w:after="0" w:line="240" w:lineRule="auto"/>
      </w:pPr>
      <w:r>
        <w:t xml:space="preserve">Q4. What is the element labelled with </w:t>
      </w:r>
      <w:r>
        <w:rPr>
          <w:rFonts w:ascii="Calibri" w:hAnsi="Calibri" w:cs="Calibri"/>
        </w:rPr>
        <w:t>③</w:t>
      </w:r>
      <w:r>
        <w:t>?</w:t>
      </w:r>
    </w:p>
    <w:p w14:paraId="0F101293" w14:textId="77777777" w:rsidR="00E553A4" w:rsidRDefault="00E553A4" w:rsidP="00D13787">
      <w:pPr>
        <w:pStyle w:val="ListParagraph"/>
        <w:numPr>
          <w:ilvl w:val="0"/>
          <w:numId w:val="28"/>
        </w:numPr>
        <w:spacing w:after="0" w:line="240" w:lineRule="auto"/>
      </w:pPr>
      <w:r>
        <w:t>State</w:t>
      </w:r>
    </w:p>
    <w:p w14:paraId="76A53DFB" w14:textId="77777777" w:rsidR="00E553A4" w:rsidRDefault="00E553A4" w:rsidP="00D13787">
      <w:pPr>
        <w:pStyle w:val="ListParagraph"/>
        <w:numPr>
          <w:ilvl w:val="0"/>
          <w:numId w:val="28"/>
        </w:numPr>
        <w:spacing w:after="0" w:line="240" w:lineRule="auto"/>
      </w:pPr>
      <w:r>
        <w:t>System or sub-system boundary</w:t>
      </w:r>
    </w:p>
    <w:p w14:paraId="3C47C94F" w14:textId="77777777" w:rsidR="00E553A4" w:rsidRDefault="00E553A4" w:rsidP="00D13787">
      <w:pPr>
        <w:pStyle w:val="ListParagraph"/>
        <w:numPr>
          <w:ilvl w:val="0"/>
          <w:numId w:val="28"/>
        </w:numPr>
        <w:spacing w:after="0" w:line="240" w:lineRule="auto"/>
      </w:pPr>
      <w:r>
        <w:t>USE CASE</w:t>
      </w:r>
    </w:p>
    <w:p w14:paraId="2902B0BF" w14:textId="77777777" w:rsidR="00E553A4" w:rsidRDefault="00E553A4" w:rsidP="00D13787">
      <w:pPr>
        <w:pStyle w:val="ListParagraph"/>
        <w:numPr>
          <w:ilvl w:val="0"/>
          <w:numId w:val="28"/>
        </w:numPr>
        <w:spacing w:after="0" w:line="240" w:lineRule="auto"/>
      </w:pPr>
      <w:r>
        <w:t>Package</w:t>
      </w:r>
    </w:p>
    <w:p w14:paraId="463C548B" w14:textId="689F9C18" w:rsidR="003C5431" w:rsidRDefault="003C5431" w:rsidP="00E553A4">
      <w:pPr>
        <w:spacing w:after="0" w:line="240" w:lineRule="auto"/>
      </w:pPr>
      <w:r>
        <w:t>Answer: B</w:t>
      </w:r>
    </w:p>
    <w:p w14:paraId="67434914" w14:textId="35061ABB" w:rsidR="00E553A4" w:rsidRDefault="00E553A4" w:rsidP="00E553A4">
      <w:pPr>
        <w:spacing w:after="0" w:line="240" w:lineRule="auto"/>
      </w:pPr>
      <w:r>
        <w:t xml:space="preserve">Q5. What is the element labelled with </w:t>
      </w:r>
      <w:r>
        <w:rPr>
          <w:rFonts w:ascii="Calibri" w:hAnsi="Calibri" w:cs="Calibri"/>
        </w:rPr>
        <w:t>④</w:t>
      </w:r>
      <w:r>
        <w:t>?</w:t>
      </w:r>
    </w:p>
    <w:p w14:paraId="1B577F3A" w14:textId="77777777" w:rsidR="00E553A4" w:rsidRDefault="00E553A4" w:rsidP="00D13787">
      <w:pPr>
        <w:pStyle w:val="ListParagraph"/>
        <w:numPr>
          <w:ilvl w:val="0"/>
          <w:numId w:val="31"/>
        </w:numPr>
        <w:spacing w:after="0" w:line="240" w:lineRule="auto"/>
      </w:pPr>
      <w:r>
        <w:t>State</w:t>
      </w:r>
    </w:p>
    <w:p w14:paraId="06B88A52" w14:textId="77777777" w:rsidR="00E553A4" w:rsidRDefault="00E553A4" w:rsidP="00D13787">
      <w:pPr>
        <w:pStyle w:val="ListParagraph"/>
        <w:numPr>
          <w:ilvl w:val="0"/>
          <w:numId w:val="31"/>
        </w:numPr>
        <w:spacing w:after="0" w:line="240" w:lineRule="auto"/>
      </w:pPr>
      <w:r>
        <w:t>System or sub-system boundary</w:t>
      </w:r>
    </w:p>
    <w:p w14:paraId="709F32BE" w14:textId="77777777" w:rsidR="00E553A4" w:rsidRDefault="00E553A4" w:rsidP="00D13787">
      <w:pPr>
        <w:pStyle w:val="ListParagraph"/>
        <w:numPr>
          <w:ilvl w:val="0"/>
          <w:numId w:val="31"/>
        </w:numPr>
        <w:spacing w:after="0" w:line="240" w:lineRule="auto"/>
      </w:pPr>
      <w:r>
        <w:t>USE CASE</w:t>
      </w:r>
    </w:p>
    <w:p w14:paraId="266AA3C1" w14:textId="77777777" w:rsidR="00E553A4" w:rsidRDefault="00E553A4" w:rsidP="00D13787">
      <w:pPr>
        <w:pStyle w:val="ListParagraph"/>
        <w:numPr>
          <w:ilvl w:val="0"/>
          <w:numId w:val="31"/>
        </w:numPr>
        <w:spacing w:after="0" w:line="240" w:lineRule="auto"/>
      </w:pPr>
      <w:r>
        <w:t>Package</w:t>
      </w:r>
    </w:p>
    <w:p w14:paraId="41205EA3" w14:textId="684F2A9A" w:rsidR="003C5431" w:rsidRDefault="003C5431" w:rsidP="00E553A4">
      <w:pPr>
        <w:spacing w:after="0" w:line="240" w:lineRule="auto"/>
      </w:pPr>
      <w:r>
        <w:t>Answer: C</w:t>
      </w:r>
    </w:p>
    <w:p w14:paraId="6418D8FC" w14:textId="4E34229A" w:rsidR="00E553A4" w:rsidRDefault="00E553A4" w:rsidP="00E553A4">
      <w:pPr>
        <w:spacing w:after="0" w:line="240" w:lineRule="auto"/>
      </w:pPr>
      <w:r>
        <w:t xml:space="preserve">Q6. What is the element labelled with </w:t>
      </w:r>
      <w:r>
        <w:rPr>
          <w:rFonts w:ascii="Calibri" w:hAnsi="Calibri" w:cs="Calibri"/>
        </w:rPr>
        <w:t>⑤</w:t>
      </w:r>
      <w:r>
        <w:t>?</w:t>
      </w:r>
    </w:p>
    <w:p w14:paraId="28492C64" w14:textId="77777777" w:rsidR="00E553A4" w:rsidRDefault="00E553A4" w:rsidP="00D13787">
      <w:pPr>
        <w:pStyle w:val="ListParagraph"/>
        <w:numPr>
          <w:ilvl w:val="0"/>
          <w:numId w:val="30"/>
        </w:numPr>
        <w:spacing w:after="0" w:line="240" w:lineRule="auto"/>
      </w:pPr>
      <w:r>
        <w:t>Specialization</w:t>
      </w:r>
    </w:p>
    <w:p w14:paraId="1A38C0F0" w14:textId="77777777" w:rsidR="00E553A4" w:rsidRDefault="00E553A4" w:rsidP="00D13787">
      <w:pPr>
        <w:pStyle w:val="ListParagraph"/>
        <w:numPr>
          <w:ilvl w:val="0"/>
          <w:numId w:val="30"/>
        </w:numPr>
        <w:spacing w:after="0" w:line="240" w:lineRule="auto"/>
      </w:pPr>
      <w:r>
        <w:t>Generalization</w:t>
      </w:r>
    </w:p>
    <w:p w14:paraId="0E4E6B0B" w14:textId="77777777" w:rsidR="00E553A4" w:rsidRDefault="00E553A4" w:rsidP="00D13787">
      <w:pPr>
        <w:pStyle w:val="ListParagraph"/>
        <w:numPr>
          <w:ilvl w:val="0"/>
          <w:numId w:val="30"/>
        </w:numPr>
        <w:spacing w:after="0" w:line="240" w:lineRule="auto"/>
      </w:pPr>
      <w:r>
        <w:t>Dependency</w:t>
      </w:r>
    </w:p>
    <w:p w14:paraId="716D2CC8" w14:textId="77777777" w:rsidR="00E553A4" w:rsidRDefault="00E553A4" w:rsidP="00D13787">
      <w:pPr>
        <w:pStyle w:val="ListParagraph"/>
        <w:numPr>
          <w:ilvl w:val="0"/>
          <w:numId w:val="30"/>
        </w:numPr>
        <w:spacing w:after="0" w:line="240" w:lineRule="auto"/>
      </w:pPr>
      <w:r>
        <w:t>Guard condition</w:t>
      </w:r>
    </w:p>
    <w:p w14:paraId="7AFD3EC6" w14:textId="4FAC69CE" w:rsidR="003C5431" w:rsidRDefault="003C5431" w:rsidP="00E553A4">
      <w:pPr>
        <w:spacing w:after="0" w:line="240" w:lineRule="auto"/>
      </w:pPr>
      <w:r>
        <w:t>Answer: B</w:t>
      </w:r>
    </w:p>
    <w:p w14:paraId="045BDFCF" w14:textId="402232A2" w:rsidR="00E553A4" w:rsidRDefault="00E553A4" w:rsidP="00E553A4">
      <w:pPr>
        <w:spacing w:after="0" w:line="240" w:lineRule="auto"/>
      </w:pPr>
      <w:r>
        <w:t>Q7. What is the following diagram element?</w:t>
      </w:r>
    </w:p>
    <w:p w14:paraId="53A5B215" w14:textId="77777777" w:rsidR="00E553A4" w:rsidRDefault="00E553A4" w:rsidP="00E553A4">
      <w:pPr>
        <w:spacing w:after="0" w:line="240" w:lineRule="auto"/>
      </w:pPr>
      <w:r>
        <w:object w:dxaOrig="1470" w:dyaOrig="840" w14:anchorId="7B0848F1">
          <v:shape id="_x0000_i2319" type="#_x0000_t75" style="width:73.9pt;height:41.95pt" o:ole="">
            <v:imagedata r:id="rId98" o:title=""/>
          </v:shape>
          <o:OLEObject Type="Embed" ProgID="Visio.Drawing.15" ShapeID="_x0000_i2319" DrawAspect="Content" ObjectID="_1610007323" r:id="rId99"/>
        </w:object>
      </w:r>
    </w:p>
    <w:p w14:paraId="16ADBE13" w14:textId="77777777" w:rsidR="00E553A4" w:rsidRDefault="00E553A4" w:rsidP="00D13787">
      <w:pPr>
        <w:pStyle w:val="ListParagraph"/>
        <w:numPr>
          <w:ilvl w:val="0"/>
          <w:numId w:val="32"/>
        </w:numPr>
        <w:spacing w:after="0" w:line="240" w:lineRule="auto"/>
      </w:pPr>
      <w:r>
        <w:t>State</w:t>
      </w:r>
    </w:p>
    <w:p w14:paraId="2261AEB4" w14:textId="77777777" w:rsidR="00E553A4" w:rsidRDefault="00E553A4" w:rsidP="00D13787">
      <w:pPr>
        <w:pStyle w:val="ListParagraph"/>
        <w:numPr>
          <w:ilvl w:val="0"/>
          <w:numId w:val="32"/>
        </w:numPr>
        <w:spacing w:after="0" w:line="240" w:lineRule="auto"/>
      </w:pPr>
      <w:r>
        <w:t>Object</w:t>
      </w:r>
    </w:p>
    <w:p w14:paraId="1877F407" w14:textId="77777777" w:rsidR="00E553A4" w:rsidRDefault="00E553A4" w:rsidP="00D13787">
      <w:pPr>
        <w:pStyle w:val="ListParagraph"/>
        <w:numPr>
          <w:ilvl w:val="0"/>
          <w:numId w:val="32"/>
        </w:numPr>
        <w:spacing w:after="0" w:line="240" w:lineRule="auto"/>
      </w:pPr>
      <w:r>
        <w:t>Note</w:t>
      </w:r>
    </w:p>
    <w:p w14:paraId="4CD972B4" w14:textId="77777777" w:rsidR="00E553A4" w:rsidRDefault="00E553A4" w:rsidP="00D13787">
      <w:pPr>
        <w:pStyle w:val="ListParagraph"/>
        <w:numPr>
          <w:ilvl w:val="0"/>
          <w:numId w:val="32"/>
        </w:numPr>
        <w:spacing w:after="0" w:line="240" w:lineRule="auto"/>
      </w:pPr>
      <w:r>
        <w:t>Constraint</w:t>
      </w:r>
    </w:p>
    <w:p w14:paraId="245BFD1E" w14:textId="47521DEC" w:rsidR="003C5431" w:rsidRDefault="003C5431" w:rsidP="00E553A4">
      <w:pPr>
        <w:spacing w:after="0" w:line="240" w:lineRule="auto"/>
      </w:pPr>
      <w:r>
        <w:t>Answer: C</w:t>
      </w:r>
    </w:p>
    <w:p w14:paraId="4D124C24" w14:textId="2463D12A" w:rsidR="00E553A4" w:rsidRPr="00080493" w:rsidRDefault="00E553A4" w:rsidP="00E553A4">
      <w:pPr>
        <w:spacing w:after="0" w:line="240" w:lineRule="auto"/>
      </w:pPr>
      <w:r>
        <w:t xml:space="preserve">Q8. </w:t>
      </w:r>
      <w:r w:rsidRPr="00080493">
        <w:t>Use Case B may provide additional functionality to Use Case A for a given condition. How would you model it?</w:t>
      </w:r>
    </w:p>
    <w:p w14:paraId="51FFD85E" w14:textId="77777777" w:rsidR="00E553A4" w:rsidRPr="00080493" w:rsidRDefault="00E553A4" w:rsidP="00D13787">
      <w:pPr>
        <w:numPr>
          <w:ilvl w:val="0"/>
          <w:numId w:val="33"/>
        </w:numPr>
        <w:spacing w:after="0" w:line="240" w:lineRule="auto"/>
      </w:pPr>
      <w:r w:rsidRPr="00080493">
        <w:object w:dxaOrig="4080" w:dyaOrig="495" w14:anchorId="07E34FCC">
          <v:shape id="_x0000_i2320" type="#_x0000_t75" style="width:204.1pt;height:25.05pt" o:ole="">
            <v:imagedata r:id="rId100" o:title=""/>
          </v:shape>
          <o:OLEObject Type="Embed" ProgID="Visio.Drawing.15" ShapeID="_x0000_i2320" DrawAspect="Content" ObjectID="_1610007324" r:id="rId101"/>
        </w:object>
      </w:r>
    </w:p>
    <w:p w14:paraId="5F1C7F70" w14:textId="77777777" w:rsidR="00E553A4" w:rsidRPr="00080493" w:rsidRDefault="00E553A4" w:rsidP="00D13787">
      <w:pPr>
        <w:numPr>
          <w:ilvl w:val="0"/>
          <w:numId w:val="33"/>
        </w:numPr>
        <w:spacing w:after="0" w:line="240" w:lineRule="auto"/>
      </w:pPr>
      <w:r w:rsidRPr="00080493">
        <w:object w:dxaOrig="4080" w:dyaOrig="495" w14:anchorId="3678FD88">
          <v:shape id="_x0000_i2321" type="#_x0000_t75" style="width:204.1pt;height:25.05pt" o:ole="">
            <v:imagedata r:id="rId102" o:title=""/>
          </v:shape>
          <o:OLEObject Type="Embed" ProgID="Visio.Drawing.15" ShapeID="_x0000_i2321" DrawAspect="Content" ObjectID="_1610007325" r:id="rId103"/>
        </w:object>
      </w:r>
    </w:p>
    <w:p w14:paraId="6351DE1A" w14:textId="77777777" w:rsidR="00E553A4" w:rsidRDefault="00E553A4" w:rsidP="00D13787">
      <w:pPr>
        <w:numPr>
          <w:ilvl w:val="0"/>
          <w:numId w:val="33"/>
        </w:numPr>
        <w:spacing w:after="0" w:line="240" w:lineRule="auto"/>
      </w:pPr>
      <w:r w:rsidRPr="00080493">
        <w:object w:dxaOrig="4080" w:dyaOrig="495" w14:anchorId="5AA31BA1">
          <v:shape id="_x0000_i2322" type="#_x0000_t75" style="width:204.1pt;height:25.05pt" o:ole="">
            <v:imagedata r:id="rId104" o:title=""/>
          </v:shape>
          <o:OLEObject Type="Embed" ProgID="Visio.Drawing.15" ShapeID="_x0000_i2322" DrawAspect="Content" ObjectID="_1610007326" r:id="rId105"/>
        </w:object>
      </w:r>
    </w:p>
    <w:p w14:paraId="56C2734B" w14:textId="77777777" w:rsidR="00E553A4" w:rsidRDefault="00E553A4" w:rsidP="00D13787">
      <w:pPr>
        <w:numPr>
          <w:ilvl w:val="0"/>
          <w:numId w:val="33"/>
        </w:numPr>
        <w:spacing w:after="0" w:line="240" w:lineRule="auto"/>
      </w:pPr>
      <w:r w:rsidRPr="00080493">
        <w:object w:dxaOrig="4080" w:dyaOrig="495" w14:anchorId="3E67C56E">
          <v:shape id="_x0000_i2323" type="#_x0000_t75" style="width:204.1pt;height:25.05pt" o:ole="">
            <v:imagedata r:id="rId106" o:title=""/>
          </v:shape>
          <o:OLEObject Type="Embed" ProgID="Visio.Drawing.15" ShapeID="_x0000_i2323" DrawAspect="Content" ObjectID="_1610007327" r:id="rId107"/>
        </w:object>
      </w:r>
    </w:p>
    <w:p w14:paraId="666A90CC" w14:textId="4411FEBB" w:rsidR="003C5431" w:rsidRDefault="003C5431" w:rsidP="00E553A4">
      <w:pPr>
        <w:spacing w:after="0" w:line="240" w:lineRule="auto"/>
        <w:ind w:left="14" w:hanging="14"/>
      </w:pPr>
      <w:r>
        <w:t>Answer: A</w:t>
      </w:r>
    </w:p>
    <w:p w14:paraId="7CCDFB01" w14:textId="3452C55F" w:rsidR="00E553A4" w:rsidRDefault="00E553A4" w:rsidP="00E553A4">
      <w:pPr>
        <w:spacing w:after="0" w:line="240" w:lineRule="auto"/>
        <w:ind w:left="14" w:hanging="14"/>
      </w:pPr>
      <w:r>
        <w:t xml:space="preserve">Q9. Use Case A always use functionality of Use Case B. How would you model it? </w:t>
      </w:r>
    </w:p>
    <w:p w14:paraId="052351C0" w14:textId="77777777" w:rsidR="00E553A4" w:rsidRDefault="00E553A4" w:rsidP="00D13787">
      <w:pPr>
        <w:pStyle w:val="ListParagraph"/>
        <w:numPr>
          <w:ilvl w:val="0"/>
          <w:numId w:val="34"/>
        </w:numPr>
        <w:spacing w:after="0" w:line="240" w:lineRule="auto"/>
      </w:pPr>
      <w:r>
        <w:object w:dxaOrig="4080" w:dyaOrig="495" w14:anchorId="2E0DF3EA">
          <v:shape id="_x0000_i2324" type="#_x0000_t75" style="width:204.1pt;height:25.05pt" o:ole="">
            <v:imagedata r:id="rId108" o:title=""/>
          </v:shape>
          <o:OLEObject Type="Embed" ProgID="Visio.Drawing.15" ShapeID="_x0000_i2324" DrawAspect="Content" ObjectID="_1610007328" r:id="rId109"/>
        </w:object>
      </w:r>
    </w:p>
    <w:p w14:paraId="3703D3F2" w14:textId="77777777" w:rsidR="00E553A4" w:rsidRDefault="00E553A4" w:rsidP="00D13787">
      <w:pPr>
        <w:pStyle w:val="ListParagraph"/>
        <w:numPr>
          <w:ilvl w:val="0"/>
          <w:numId w:val="34"/>
        </w:numPr>
        <w:spacing w:after="0" w:line="240" w:lineRule="auto"/>
      </w:pPr>
      <w:r>
        <w:object w:dxaOrig="4080" w:dyaOrig="495" w14:anchorId="68532183">
          <v:shape id="_x0000_i2325" type="#_x0000_t75" style="width:204.1pt;height:25.05pt" o:ole="">
            <v:imagedata r:id="rId110" o:title=""/>
          </v:shape>
          <o:OLEObject Type="Embed" ProgID="Visio.Drawing.15" ShapeID="_x0000_i2325" DrawAspect="Content" ObjectID="_1610007329" r:id="rId111"/>
        </w:object>
      </w:r>
    </w:p>
    <w:p w14:paraId="28E6B04D" w14:textId="77777777" w:rsidR="00E553A4" w:rsidRDefault="00E553A4" w:rsidP="00D13787">
      <w:pPr>
        <w:pStyle w:val="ListParagraph"/>
        <w:numPr>
          <w:ilvl w:val="0"/>
          <w:numId w:val="34"/>
        </w:numPr>
        <w:spacing w:after="0" w:line="240" w:lineRule="auto"/>
      </w:pPr>
      <w:r>
        <w:object w:dxaOrig="4080" w:dyaOrig="495" w14:anchorId="58397FB2">
          <v:shape id="_x0000_i2326" type="#_x0000_t75" style="width:204.1pt;height:25.05pt" o:ole="">
            <v:imagedata r:id="rId112" o:title=""/>
          </v:shape>
          <o:OLEObject Type="Embed" ProgID="Visio.Drawing.15" ShapeID="_x0000_i2326" DrawAspect="Content" ObjectID="_1610007330" r:id="rId113"/>
        </w:object>
      </w:r>
    </w:p>
    <w:p w14:paraId="35063518" w14:textId="77777777" w:rsidR="00E553A4" w:rsidRDefault="00E553A4" w:rsidP="00D13787">
      <w:pPr>
        <w:pStyle w:val="ListParagraph"/>
        <w:numPr>
          <w:ilvl w:val="0"/>
          <w:numId w:val="34"/>
        </w:numPr>
        <w:spacing w:after="0" w:line="240" w:lineRule="auto"/>
      </w:pPr>
      <w:r>
        <w:object w:dxaOrig="4080" w:dyaOrig="495" w14:anchorId="30E4B917">
          <v:shape id="_x0000_i2327" type="#_x0000_t75" style="width:204.1pt;height:25.05pt" o:ole="">
            <v:imagedata r:id="rId114" o:title=""/>
          </v:shape>
          <o:OLEObject Type="Embed" ProgID="Visio.Drawing.15" ShapeID="_x0000_i2327" DrawAspect="Content" ObjectID="_1610007331" r:id="rId115"/>
        </w:object>
      </w:r>
    </w:p>
    <w:p w14:paraId="44DE2475" w14:textId="586F321D" w:rsidR="003C5431" w:rsidRDefault="003C5431" w:rsidP="00E553A4">
      <w:r>
        <w:t>Answer: D</w:t>
      </w:r>
    </w:p>
    <w:p w14:paraId="4A2F9942" w14:textId="71DB77B4" w:rsidR="00E553A4" w:rsidRDefault="00E553A4" w:rsidP="00E553A4">
      <w:r>
        <w:t xml:space="preserve">Q10.  Which one represents a Model? </w:t>
      </w:r>
    </w:p>
    <w:p w14:paraId="1F175404" w14:textId="77777777" w:rsidR="00E553A4" w:rsidRDefault="00E553A4" w:rsidP="00D13787">
      <w:pPr>
        <w:pStyle w:val="ListParagraph"/>
        <w:numPr>
          <w:ilvl w:val="0"/>
          <w:numId w:val="35"/>
        </w:numPr>
        <w:spacing w:after="0" w:line="240" w:lineRule="auto"/>
      </w:pPr>
      <w:r>
        <w:object w:dxaOrig="1495" w:dyaOrig="955" w14:anchorId="519D70A2">
          <v:shape id="_x0000_i2328" type="#_x0000_t75" style="width:74.5pt;height:47.6pt" o:ole="">
            <v:imagedata r:id="rId116" o:title=""/>
          </v:shape>
          <o:OLEObject Type="Embed" ProgID="Visio.Drawing.11" ShapeID="_x0000_i2328" DrawAspect="Content" ObjectID="_1610007332" r:id="rId117"/>
        </w:object>
      </w:r>
    </w:p>
    <w:p w14:paraId="5CFEEB87" w14:textId="77777777" w:rsidR="00E553A4" w:rsidRDefault="00E553A4" w:rsidP="00D13787">
      <w:pPr>
        <w:pStyle w:val="ListParagraph"/>
        <w:numPr>
          <w:ilvl w:val="0"/>
          <w:numId w:val="35"/>
        </w:numPr>
        <w:spacing w:after="0" w:line="240" w:lineRule="auto"/>
      </w:pPr>
      <w:r>
        <w:object w:dxaOrig="1495" w:dyaOrig="955" w14:anchorId="1FF6E96B">
          <v:shape id="_x0000_i2329" type="#_x0000_t75" style="width:74.5pt;height:47.6pt" o:ole="">
            <v:imagedata r:id="rId118" o:title=""/>
          </v:shape>
          <o:OLEObject Type="Embed" ProgID="Visio.Drawing.11" ShapeID="_x0000_i2329" DrawAspect="Content" ObjectID="_1610007333" r:id="rId119"/>
        </w:object>
      </w:r>
    </w:p>
    <w:p w14:paraId="3A9E7E39" w14:textId="77777777" w:rsidR="00E553A4" w:rsidRDefault="00E553A4" w:rsidP="00D13787">
      <w:pPr>
        <w:pStyle w:val="ListParagraph"/>
        <w:numPr>
          <w:ilvl w:val="0"/>
          <w:numId w:val="35"/>
        </w:numPr>
        <w:spacing w:after="0" w:line="240" w:lineRule="auto"/>
      </w:pPr>
      <w:r>
        <w:object w:dxaOrig="1495" w:dyaOrig="955" w14:anchorId="5E657D4B">
          <v:shape id="_x0000_i2330" type="#_x0000_t75" style="width:74.5pt;height:47.6pt" o:ole="">
            <v:imagedata r:id="rId120" o:title=""/>
          </v:shape>
          <o:OLEObject Type="Embed" ProgID="Visio.Drawing.11" ShapeID="_x0000_i2330" DrawAspect="Content" ObjectID="_1610007334" r:id="rId121"/>
        </w:object>
      </w:r>
    </w:p>
    <w:p w14:paraId="6D5D24ED" w14:textId="77777777" w:rsidR="00E553A4" w:rsidRDefault="00E553A4" w:rsidP="00D13787">
      <w:pPr>
        <w:pStyle w:val="ListParagraph"/>
        <w:numPr>
          <w:ilvl w:val="0"/>
          <w:numId w:val="35"/>
        </w:numPr>
        <w:spacing w:after="0" w:line="240" w:lineRule="auto"/>
      </w:pPr>
      <w:r>
        <w:object w:dxaOrig="1495" w:dyaOrig="775" w14:anchorId="768494C3">
          <v:shape id="_x0000_i2331" type="#_x0000_t75" style="width:74.5pt;height:38.8pt" o:ole="">
            <v:imagedata r:id="rId122" o:title=""/>
          </v:shape>
          <o:OLEObject Type="Embed" ProgID="Visio.Drawing.11" ShapeID="_x0000_i2331" DrawAspect="Content" ObjectID="_1610007335" r:id="rId123"/>
        </w:object>
      </w:r>
    </w:p>
    <w:p w14:paraId="1B1590A0" w14:textId="6EB018B9" w:rsidR="003C5431" w:rsidRDefault="003C5431" w:rsidP="00E553A4">
      <w:pPr>
        <w:spacing w:after="0" w:line="240" w:lineRule="auto"/>
      </w:pPr>
      <w:r>
        <w:t>Answer: B</w:t>
      </w:r>
    </w:p>
    <w:p w14:paraId="53507DCF" w14:textId="77777777" w:rsidR="003C5431" w:rsidRDefault="003C5431" w:rsidP="00E553A4">
      <w:pPr>
        <w:spacing w:after="0" w:line="240" w:lineRule="auto"/>
      </w:pPr>
    </w:p>
    <w:p w14:paraId="4F527962" w14:textId="2C43B7FD" w:rsidR="00E553A4" w:rsidRDefault="00E553A4" w:rsidP="00E553A4">
      <w:pPr>
        <w:spacing w:after="0" w:line="240" w:lineRule="auto"/>
      </w:pPr>
      <w:r>
        <w:t xml:space="preserve">Q1. When an object enters into Active state, it triggers </w:t>
      </w:r>
      <w:proofErr w:type="spellStart"/>
      <w:proofErr w:type="gramStart"/>
      <w:r>
        <w:t>getBright</w:t>
      </w:r>
      <w:proofErr w:type="spellEnd"/>
      <w:r>
        <w:t>(</w:t>
      </w:r>
      <w:proofErr w:type="gramEnd"/>
      <w:r>
        <w:t xml:space="preserve">), </w:t>
      </w:r>
      <w:r w:rsidRPr="00C92C3D">
        <w:t xml:space="preserve">While the object remains in </w:t>
      </w:r>
      <w:r w:rsidR="001E02EA">
        <w:t>Active</w:t>
      </w:r>
      <w:r w:rsidRPr="00C92C3D">
        <w:t xml:space="preserve"> state, the activity causes a sound clip to be played</w:t>
      </w:r>
      <w:r>
        <w:t>, and when object exists</w:t>
      </w:r>
      <w:r w:rsidRPr="00C92C3D">
        <w:t xml:space="preserve"> the state triggers </w:t>
      </w:r>
      <w:proofErr w:type="spellStart"/>
      <w:r>
        <w:t>getMuted</w:t>
      </w:r>
      <w:proofErr w:type="spellEnd"/>
      <w:r w:rsidRPr="00C92C3D">
        <w:t>()</w:t>
      </w:r>
      <w:r>
        <w:t>.</w:t>
      </w:r>
    </w:p>
    <w:p w14:paraId="2A07735A" w14:textId="77777777" w:rsidR="00E553A4" w:rsidRDefault="00E553A4" w:rsidP="00E553A4">
      <w:pPr>
        <w:spacing w:after="0" w:line="240" w:lineRule="auto"/>
      </w:pPr>
      <w:r>
        <w:rPr>
          <w:noProof/>
        </w:rPr>
        <w:object w:dxaOrig="11400" w:dyaOrig="1642" w14:anchorId="5638728B">
          <v:shape id="_x0000_s1059" type="#_x0000_t75" style="position:absolute;margin-left:36.7pt;margin-top:10.45pt;width:123.35pt;height:63.35pt;z-index:251700224;mso-position-horizontal:absolute;mso-position-horizontal-relative:text;mso-position-vertical:absolute;mso-position-vertical-relative:text">
            <v:imagedata r:id="rId124" o:title=""/>
          </v:shape>
          <o:OLEObject Type="Embed" ProgID="Visio.Drawing.15" ShapeID="_x0000_s1059" DrawAspect="Content" ObjectID="_1610007451" r:id="rId125"/>
        </w:object>
      </w:r>
      <w:r>
        <w:t xml:space="preserve">Which </w:t>
      </w:r>
      <w:proofErr w:type="spellStart"/>
      <w:r>
        <w:t>statechart</w:t>
      </w:r>
      <w:proofErr w:type="spellEnd"/>
      <w:r>
        <w:t xml:space="preserve"> is the correct for the scenario?</w:t>
      </w:r>
    </w:p>
    <w:p w14:paraId="7AE119DC" w14:textId="77777777" w:rsidR="00E553A4" w:rsidRDefault="00E553A4" w:rsidP="00D13787">
      <w:pPr>
        <w:pStyle w:val="ListParagraph"/>
        <w:numPr>
          <w:ilvl w:val="0"/>
          <w:numId w:val="36"/>
        </w:numPr>
        <w:spacing w:after="0" w:line="240" w:lineRule="auto"/>
      </w:pPr>
      <w:r>
        <w:t xml:space="preserve">   </w:t>
      </w:r>
    </w:p>
    <w:p w14:paraId="28AA08C8" w14:textId="77777777" w:rsidR="00E553A4" w:rsidRDefault="00E553A4" w:rsidP="00E553A4">
      <w:pPr>
        <w:spacing w:after="0" w:line="240" w:lineRule="auto"/>
      </w:pPr>
    </w:p>
    <w:p w14:paraId="1E1F9DE0" w14:textId="77777777" w:rsidR="00E553A4" w:rsidRDefault="00E553A4" w:rsidP="00E553A4">
      <w:pPr>
        <w:spacing w:after="0" w:line="240" w:lineRule="auto"/>
      </w:pPr>
    </w:p>
    <w:p w14:paraId="3DF85D36" w14:textId="77777777" w:rsidR="00E553A4" w:rsidRDefault="00E553A4" w:rsidP="00E553A4">
      <w:pPr>
        <w:spacing w:after="0" w:line="240" w:lineRule="auto"/>
      </w:pPr>
    </w:p>
    <w:p w14:paraId="7C1CBB5A" w14:textId="77777777" w:rsidR="00E553A4" w:rsidRDefault="00E553A4" w:rsidP="00E553A4">
      <w:pPr>
        <w:spacing w:after="0" w:line="240" w:lineRule="auto"/>
      </w:pPr>
    </w:p>
    <w:p w14:paraId="17962DAB" w14:textId="77777777" w:rsidR="003C5431" w:rsidRDefault="003C5431" w:rsidP="00E553A4">
      <w:pPr>
        <w:spacing w:after="0" w:line="240" w:lineRule="auto"/>
      </w:pPr>
    </w:p>
    <w:p w14:paraId="754C6A9F" w14:textId="51F74EC8" w:rsidR="00E553A4" w:rsidRDefault="00E553A4" w:rsidP="00E553A4">
      <w:pPr>
        <w:spacing w:after="0" w:line="240" w:lineRule="auto"/>
      </w:pPr>
      <w:r>
        <w:rPr>
          <w:noProof/>
        </w:rPr>
        <w:object w:dxaOrig="11400" w:dyaOrig="1642" w14:anchorId="4E8F1F9A">
          <v:shape id="_x0000_s1060" type="#_x0000_t75" style="position:absolute;margin-left:36.7pt;margin-top:10.4pt;width:122.35pt;height:62.8pt;z-index:251701248;mso-position-horizontal:absolute;mso-position-horizontal-relative:text;mso-position-vertical:absolute;mso-position-vertical-relative:text">
            <v:imagedata r:id="rId126" o:title=""/>
          </v:shape>
          <o:OLEObject Type="Embed" ProgID="Visio.Drawing.15" ShapeID="_x0000_s1060" DrawAspect="Content" ObjectID="_1610007452" r:id="rId127"/>
        </w:object>
      </w:r>
    </w:p>
    <w:p w14:paraId="0FA34A94" w14:textId="77777777" w:rsidR="00E553A4" w:rsidRDefault="00E553A4" w:rsidP="00D13787">
      <w:pPr>
        <w:pStyle w:val="ListParagraph"/>
        <w:numPr>
          <w:ilvl w:val="0"/>
          <w:numId w:val="36"/>
        </w:numPr>
        <w:spacing w:after="0" w:line="240" w:lineRule="auto"/>
      </w:pPr>
      <w:r>
        <w:t xml:space="preserve">  </w:t>
      </w:r>
    </w:p>
    <w:p w14:paraId="0670CA23" w14:textId="77777777" w:rsidR="00E553A4" w:rsidRDefault="00E553A4" w:rsidP="00E553A4">
      <w:pPr>
        <w:spacing w:after="0" w:line="240" w:lineRule="auto"/>
      </w:pPr>
    </w:p>
    <w:p w14:paraId="3007674C" w14:textId="77777777" w:rsidR="00E553A4" w:rsidRDefault="00E553A4" w:rsidP="00E553A4">
      <w:pPr>
        <w:spacing w:after="0" w:line="240" w:lineRule="auto"/>
      </w:pPr>
    </w:p>
    <w:p w14:paraId="2712AC7F" w14:textId="77777777" w:rsidR="00E553A4" w:rsidRDefault="00E553A4" w:rsidP="00E553A4">
      <w:pPr>
        <w:spacing w:after="0" w:line="240" w:lineRule="auto"/>
      </w:pPr>
    </w:p>
    <w:p w14:paraId="12704E78" w14:textId="7762B8E2" w:rsidR="00E553A4" w:rsidRDefault="00E553A4" w:rsidP="00E553A4">
      <w:pPr>
        <w:spacing w:after="0" w:line="240" w:lineRule="auto"/>
      </w:pPr>
    </w:p>
    <w:p w14:paraId="215BA60C" w14:textId="77777777" w:rsidR="003C5431" w:rsidRDefault="003C5431" w:rsidP="00E553A4">
      <w:pPr>
        <w:spacing w:after="0" w:line="240" w:lineRule="auto"/>
      </w:pPr>
    </w:p>
    <w:p w14:paraId="797F0C42" w14:textId="77777777" w:rsidR="00E553A4" w:rsidRDefault="00E553A4" w:rsidP="00E553A4">
      <w:pPr>
        <w:spacing w:after="0" w:line="240" w:lineRule="auto"/>
      </w:pPr>
    </w:p>
    <w:p w14:paraId="1A0648CC" w14:textId="77777777" w:rsidR="00E553A4" w:rsidRDefault="00E553A4" w:rsidP="00D13787">
      <w:pPr>
        <w:pStyle w:val="ListParagraph"/>
        <w:numPr>
          <w:ilvl w:val="0"/>
          <w:numId w:val="36"/>
        </w:numPr>
        <w:spacing w:after="0" w:line="240" w:lineRule="auto"/>
      </w:pPr>
      <w:r>
        <w:rPr>
          <w:noProof/>
        </w:rPr>
        <w:object w:dxaOrig="11400" w:dyaOrig="1642" w14:anchorId="63BC405E">
          <v:shape id="_x0000_s1061" type="#_x0000_t75" style="position:absolute;left:0;text-align:left;margin-left:36.7pt;margin-top:0;width:121.5pt;height:62.4pt;z-index:251702272;mso-position-horizontal:absolute;mso-position-horizontal-relative:text;mso-position-vertical:absolute;mso-position-vertical-relative:text">
            <v:imagedata r:id="rId128" o:title=""/>
          </v:shape>
          <o:OLEObject Type="Embed" ProgID="Visio.Drawing.15" ShapeID="_x0000_s1061" DrawAspect="Content" ObjectID="_1610007453" r:id="rId129"/>
        </w:object>
      </w:r>
      <w:r>
        <w:t xml:space="preserve">  </w:t>
      </w:r>
    </w:p>
    <w:p w14:paraId="7E2387A8" w14:textId="77777777" w:rsidR="00E553A4" w:rsidRDefault="00E553A4" w:rsidP="00E553A4">
      <w:pPr>
        <w:spacing w:after="0" w:line="240" w:lineRule="auto"/>
      </w:pPr>
    </w:p>
    <w:p w14:paraId="34183829" w14:textId="77777777" w:rsidR="00E553A4" w:rsidRDefault="00E553A4" w:rsidP="00E553A4">
      <w:pPr>
        <w:spacing w:after="0" w:line="240" w:lineRule="auto"/>
      </w:pPr>
    </w:p>
    <w:p w14:paraId="202F47C0" w14:textId="77777777" w:rsidR="00E553A4" w:rsidRDefault="00E553A4" w:rsidP="00E553A4">
      <w:pPr>
        <w:spacing w:after="0" w:line="240" w:lineRule="auto"/>
      </w:pPr>
    </w:p>
    <w:p w14:paraId="50E055D5" w14:textId="77777777" w:rsidR="00E553A4" w:rsidRDefault="00E553A4" w:rsidP="00E553A4">
      <w:pPr>
        <w:spacing w:after="0" w:line="240" w:lineRule="auto"/>
      </w:pPr>
    </w:p>
    <w:p w14:paraId="4CF64395" w14:textId="77777777" w:rsidR="003C5431" w:rsidRDefault="003C5431" w:rsidP="00E553A4">
      <w:pPr>
        <w:spacing w:after="0" w:line="240" w:lineRule="auto"/>
      </w:pPr>
    </w:p>
    <w:p w14:paraId="4949B85A" w14:textId="53FDDC38" w:rsidR="00E553A4" w:rsidRDefault="00E553A4" w:rsidP="00E553A4">
      <w:pPr>
        <w:spacing w:after="0" w:line="240" w:lineRule="auto"/>
      </w:pPr>
      <w:r>
        <w:rPr>
          <w:noProof/>
        </w:rPr>
        <w:object w:dxaOrig="11400" w:dyaOrig="1642" w14:anchorId="47FE45CB">
          <v:shape id="_x0000_s1062" type="#_x0000_t75" style="position:absolute;margin-left:36.7pt;margin-top:10.4pt;width:124.75pt;height:64.05pt;z-index:251703296;mso-position-horizontal:absolute;mso-position-horizontal-relative:text;mso-position-vertical:absolute;mso-position-vertical-relative:text">
            <v:imagedata r:id="rId130" o:title=""/>
          </v:shape>
          <o:OLEObject Type="Embed" ProgID="Visio.Drawing.15" ShapeID="_x0000_s1062" DrawAspect="Content" ObjectID="_1610007454" r:id="rId131"/>
        </w:object>
      </w:r>
    </w:p>
    <w:p w14:paraId="2C3224B8" w14:textId="77777777" w:rsidR="00E553A4" w:rsidRDefault="00E553A4" w:rsidP="00D13787">
      <w:pPr>
        <w:pStyle w:val="ListParagraph"/>
        <w:numPr>
          <w:ilvl w:val="0"/>
          <w:numId w:val="36"/>
        </w:numPr>
        <w:spacing w:after="0" w:line="240" w:lineRule="auto"/>
      </w:pPr>
    </w:p>
    <w:p w14:paraId="1AB78063" w14:textId="77777777" w:rsidR="00E553A4" w:rsidRDefault="00E553A4" w:rsidP="00E553A4">
      <w:pPr>
        <w:pStyle w:val="ListParagraph"/>
        <w:spacing w:after="0" w:line="240" w:lineRule="auto"/>
      </w:pPr>
    </w:p>
    <w:p w14:paraId="0CC50BC4" w14:textId="77777777" w:rsidR="00E553A4" w:rsidRDefault="00E553A4" w:rsidP="00E553A4">
      <w:pPr>
        <w:pStyle w:val="ListParagraph"/>
        <w:spacing w:after="0" w:line="240" w:lineRule="auto"/>
      </w:pPr>
    </w:p>
    <w:p w14:paraId="7E6121B6" w14:textId="77777777" w:rsidR="00E553A4" w:rsidRDefault="00E553A4" w:rsidP="00E553A4">
      <w:pPr>
        <w:pStyle w:val="ListParagraph"/>
        <w:spacing w:after="0" w:line="240" w:lineRule="auto"/>
      </w:pPr>
    </w:p>
    <w:p w14:paraId="6F573634" w14:textId="77777777" w:rsidR="00E553A4" w:rsidRDefault="00E553A4" w:rsidP="00E553A4">
      <w:pPr>
        <w:pStyle w:val="ListParagraph"/>
        <w:spacing w:after="0" w:line="240" w:lineRule="auto"/>
      </w:pPr>
    </w:p>
    <w:p w14:paraId="7FC76917" w14:textId="77777777" w:rsidR="00E553A4" w:rsidRDefault="00E553A4" w:rsidP="00E553A4">
      <w:pPr>
        <w:spacing w:after="0" w:line="240" w:lineRule="auto"/>
      </w:pPr>
    </w:p>
    <w:p w14:paraId="20178F78" w14:textId="77777777" w:rsidR="00E553A4" w:rsidRDefault="00E553A4" w:rsidP="00E553A4">
      <w:pPr>
        <w:spacing w:after="0" w:line="240" w:lineRule="auto"/>
      </w:pPr>
    </w:p>
    <w:p w14:paraId="6B8F97B5" w14:textId="5313A4FA" w:rsidR="003C5431" w:rsidRDefault="003C5431" w:rsidP="00E553A4">
      <w:pPr>
        <w:spacing w:after="0" w:line="240" w:lineRule="auto"/>
      </w:pPr>
      <w:r>
        <w:t>Answer: A</w:t>
      </w:r>
    </w:p>
    <w:p w14:paraId="42E7A8AA" w14:textId="1E8B92E8" w:rsidR="00E553A4" w:rsidRDefault="00E553A4" w:rsidP="00E553A4">
      <w:pPr>
        <w:spacing w:after="0" w:line="240" w:lineRule="auto"/>
      </w:pPr>
      <w:r>
        <w:t>Look at the state transition. Q2 &amp; Q3 are based on the state transition.</w:t>
      </w:r>
    </w:p>
    <w:p w14:paraId="4C3E52D4" w14:textId="77777777" w:rsidR="00E553A4" w:rsidRDefault="00E553A4" w:rsidP="00E553A4">
      <w:pPr>
        <w:spacing w:after="0" w:line="240" w:lineRule="auto"/>
      </w:pPr>
      <w:r>
        <w:object w:dxaOrig="4576" w:dyaOrig="3271" w14:anchorId="57D97830">
          <v:shape id="_x0000_i2332" type="#_x0000_t75" style="width:173.45pt;height:123.35pt" o:ole="">
            <v:imagedata r:id="rId132" o:title=""/>
          </v:shape>
          <o:OLEObject Type="Embed" ProgID="Visio.Drawing.15" ShapeID="_x0000_i2332" DrawAspect="Content" ObjectID="_1610007336" r:id="rId133"/>
        </w:object>
      </w:r>
    </w:p>
    <w:p w14:paraId="0DFC7D63" w14:textId="77777777" w:rsidR="00E553A4" w:rsidRDefault="00E553A4" w:rsidP="00E553A4">
      <w:pPr>
        <w:spacing w:after="0" w:line="240" w:lineRule="auto"/>
      </w:pPr>
      <w:r>
        <w:t>Q2. What type of event triggers the transition?</w:t>
      </w:r>
    </w:p>
    <w:p w14:paraId="2A6307CC" w14:textId="77777777" w:rsidR="00E553A4" w:rsidRDefault="00E553A4" w:rsidP="00D13787">
      <w:pPr>
        <w:pStyle w:val="ListParagraph"/>
        <w:numPr>
          <w:ilvl w:val="0"/>
          <w:numId w:val="37"/>
        </w:numPr>
        <w:spacing w:after="0" w:line="240" w:lineRule="auto"/>
      </w:pPr>
      <w:r>
        <w:t>Change event</w:t>
      </w:r>
    </w:p>
    <w:p w14:paraId="342EE5DE" w14:textId="77777777" w:rsidR="00E553A4" w:rsidRDefault="00E553A4" w:rsidP="00D13787">
      <w:pPr>
        <w:pStyle w:val="ListParagraph"/>
        <w:numPr>
          <w:ilvl w:val="0"/>
          <w:numId w:val="37"/>
        </w:numPr>
        <w:spacing w:after="0" w:line="240" w:lineRule="auto"/>
      </w:pPr>
      <w:r>
        <w:t>Time elapsed event</w:t>
      </w:r>
    </w:p>
    <w:p w14:paraId="06353770" w14:textId="77777777" w:rsidR="00E553A4" w:rsidRDefault="00E553A4" w:rsidP="00D13787">
      <w:pPr>
        <w:pStyle w:val="ListParagraph"/>
        <w:numPr>
          <w:ilvl w:val="0"/>
          <w:numId w:val="37"/>
        </w:numPr>
        <w:spacing w:after="0" w:line="240" w:lineRule="auto"/>
      </w:pPr>
      <w:r>
        <w:t>Call event</w:t>
      </w:r>
    </w:p>
    <w:p w14:paraId="429C8999" w14:textId="77777777" w:rsidR="00E553A4" w:rsidRDefault="00E553A4" w:rsidP="00D13787">
      <w:pPr>
        <w:pStyle w:val="ListParagraph"/>
        <w:numPr>
          <w:ilvl w:val="0"/>
          <w:numId w:val="37"/>
        </w:numPr>
        <w:spacing w:after="0" w:line="240" w:lineRule="auto"/>
      </w:pPr>
      <w:r>
        <w:t>Composite event</w:t>
      </w:r>
    </w:p>
    <w:p w14:paraId="0CD82188" w14:textId="20BF167A" w:rsidR="003C5431" w:rsidRDefault="003C5431" w:rsidP="00E553A4">
      <w:pPr>
        <w:spacing w:after="0" w:line="240" w:lineRule="auto"/>
      </w:pPr>
      <w:r>
        <w:t>Answer: C</w:t>
      </w:r>
    </w:p>
    <w:p w14:paraId="0A57781E" w14:textId="33ACF24C" w:rsidR="00E553A4" w:rsidRDefault="00E553A4" w:rsidP="00E553A4">
      <w:pPr>
        <w:spacing w:after="0" w:line="240" w:lineRule="auto"/>
      </w:pPr>
      <w:r>
        <w:t>Q3. Which one is the event trigger?</w:t>
      </w:r>
    </w:p>
    <w:p w14:paraId="58A7DFF4" w14:textId="77777777" w:rsidR="00E553A4" w:rsidRDefault="00E553A4" w:rsidP="00D13787">
      <w:pPr>
        <w:pStyle w:val="ListParagraph"/>
        <w:numPr>
          <w:ilvl w:val="0"/>
          <w:numId w:val="38"/>
        </w:numPr>
        <w:spacing w:after="0" w:line="240" w:lineRule="auto"/>
      </w:pPr>
      <w:r>
        <w:t>authorized(</w:t>
      </w:r>
      <w:proofErr w:type="spellStart"/>
      <w:r>
        <w:t>authorizationCode</w:t>
      </w:r>
      <w:proofErr w:type="spellEnd"/>
      <w:r>
        <w:t>)</w:t>
      </w:r>
    </w:p>
    <w:p w14:paraId="3B47714D" w14:textId="77777777" w:rsidR="00E553A4" w:rsidRDefault="00E553A4" w:rsidP="00D13787">
      <w:pPr>
        <w:pStyle w:val="ListParagraph"/>
        <w:numPr>
          <w:ilvl w:val="0"/>
          <w:numId w:val="38"/>
        </w:numPr>
        <w:spacing w:after="0" w:line="240" w:lineRule="auto"/>
      </w:pPr>
      <w:r w:rsidRPr="00543A2C">
        <w:t>[contract Signed]</w:t>
      </w:r>
    </w:p>
    <w:p w14:paraId="3ED272C3" w14:textId="77777777" w:rsidR="00E553A4" w:rsidRDefault="00E553A4" w:rsidP="00D13787">
      <w:pPr>
        <w:pStyle w:val="ListParagraph"/>
        <w:numPr>
          <w:ilvl w:val="0"/>
          <w:numId w:val="38"/>
        </w:numPr>
        <w:spacing w:after="0" w:line="240" w:lineRule="auto"/>
      </w:pPr>
      <w:proofErr w:type="spellStart"/>
      <w:proofErr w:type="gramStart"/>
      <w:r w:rsidRPr="00543A2C">
        <w:t>setCampaignActive</w:t>
      </w:r>
      <w:proofErr w:type="spellEnd"/>
      <w:r w:rsidRPr="00543A2C">
        <w:t>( )</w:t>
      </w:r>
      <w:proofErr w:type="gramEnd"/>
    </w:p>
    <w:p w14:paraId="2A8969E0" w14:textId="77777777" w:rsidR="00E553A4" w:rsidRDefault="00E553A4" w:rsidP="00D13787">
      <w:pPr>
        <w:pStyle w:val="ListParagraph"/>
        <w:numPr>
          <w:ilvl w:val="0"/>
          <w:numId w:val="38"/>
        </w:numPr>
        <w:spacing w:after="0" w:line="240" w:lineRule="auto"/>
      </w:pPr>
      <w:r>
        <w:t>Active</w:t>
      </w:r>
    </w:p>
    <w:p w14:paraId="432B4AD0" w14:textId="3FB19CF8" w:rsidR="003C5431" w:rsidRDefault="003C5431" w:rsidP="00E553A4">
      <w:pPr>
        <w:spacing w:after="0" w:line="240" w:lineRule="auto"/>
        <w:rPr>
          <w:rFonts w:eastAsia="Times New Roman" w:cs="Tahoma"/>
          <w:lang w:eastAsia="en-US" w:bidi="bn-IN"/>
        </w:rPr>
      </w:pPr>
      <w:r>
        <w:rPr>
          <w:rFonts w:eastAsia="Times New Roman" w:cs="Tahoma"/>
          <w:lang w:eastAsia="en-US" w:bidi="bn-IN"/>
        </w:rPr>
        <w:t>Answer: A</w:t>
      </w:r>
    </w:p>
    <w:p w14:paraId="74AF7157" w14:textId="5DCE01E3" w:rsidR="00E553A4" w:rsidRDefault="00E553A4" w:rsidP="00E553A4">
      <w:pPr>
        <w:spacing w:after="0" w:line="240" w:lineRule="auto"/>
        <w:rPr>
          <w:rFonts w:eastAsia="Times New Roman" w:cs="Tahoma"/>
          <w:lang w:eastAsia="en-US" w:bidi="bn-IN"/>
        </w:rPr>
      </w:pPr>
      <w:r>
        <w:rPr>
          <w:rFonts w:eastAsia="Times New Roman" w:cs="Tahoma"/>
          <w:lang w:eastAsia="en-US" w:bidi="bn-IN"/>
        </w:rPr>
        <w:t>Look at the following state chart.</w:t>
      </w:r>
    </w:p>
    <w:p w14:paraId="099C14F0" w14:textId="735DE4F6" w:rsidR="00E553A4" w:rsidRDefault="003C5431" w:rsidP="00E553A4">
      <w:pPr>
        <w:spacing w:after="0" w:line="240" w:lineRule="auto"/>
        <w:rPr>
          <w:rFonts w:eastAsia="Times New Roman" w:cs="Tahoma"/>
          <w:lang w:eastAsia="en-US" w:bidi="bn-IN"/>
        </w:rPr>
      </w:pPr>
      <w:r>
        <w:object w:dxaOrig="6495" w:dyaOrig="5361" w14:anchorId="4CE4A320">
          <v:shape id="_x0000_i2333" type="#_x0000_t75" style="width:212.25pt;height:175.3pt" o:ole="">
            <v:imagedata r:id="rId134" o:title=""/>
          </v:shape>
          <o:OLEObject Type="Embed" ProgID="Visio.Drawing.15" ShapeID="_x0000_i2333" DrawAspect="Content" ObjectID="_1610007337" r:id="rId135"/>
        </w:object>
      </w:r>
    </w:p>
    <w:p w14:paraId="43DBF841" w14:textId="77777777" w:rsidR="00E553A4" w:rsidRPr="00F9104B" w:rsidRDefault="00E553A4" w:rsidP="00E553A4">
      <w:pPr>
        <w:spacing w:after="0" w:line="240" w:lineRule="auto"/>
        <w:rPr>
          <w:rFonts w:eastAsia="Times New Roman" w:cs="Tahoma"/>
          <w:lang w:eastAsia="en-US" w:bidi="bn-IN"/>
        </w:rPr>
      </w:pPr>
      <w:r w:rsidRPr="00F9104B">
        <w:rPr>
          <w:rFonts w:eastAsia="Times New Roman" w:cs="Tahoma"/>
          <w:lang w:eastAsia="en-US" w:bidi="bn-IN"/>
        </w:rPr>
        <w:t>Q</w:t>
      </w:r>
      <w:r>
        <w:rPr>
          <w:rFonts w:eastAsia="Times New Roman" w:cs="Tahoma"/>
          <w:lang w:eastAsia="en-US" w:bidi="bn-IN"/>
        </w:rPr>
        <w:t>4</w:t>
      </w:r>
      <w:r w:rsidRPr="00F9104B">
        <w:rPr>
          <w:rFonts w:eastAsia="Times New Roman" w:cs="Tahoma"/>
          <w:lang w:eastAsia="en-US" w:bidi="bn-IN"/>
        </w:rPr>
        <w:t xml:space="preserve">. </w:t>
      </w:r>
      <w:r>
        <w:rPr>
          <w:rFonts w:eastAsia="Times New Roman" w:cs="Tahoma"/>
          <w:lang w:eastAsia="en-US" w:bidi="bn-IN"/>
        </w:rPr>
        <w:t>In the above state chart, which one is elapsed-time event?</w:t>
      </w:r>
    </w:p>
    <w:p w14:paraId="68CFB0E0" w14:textId="77777777" w:rsidR="00E553A4" w:rsidRDefault="00E553A4" w:rsidP="00D13787">
      <w:pPr>
        <w:pStyle w:val="ListParagraph"/>
        <w:numPr>
          <w:ilvl w:val="0"/>
          <w:numId w:val="39"/>
        </w:numPr>
        <w:spacing w:after="0" w:line="240" w:lineRule="auto"/>
        <w:rPr>
          <w:rFonts w:eastAsia="Times New Roman" w:cs="Tahoma"/>
          <w:lang w:eastAsia="en-US" w:bidi="bn-IN"/>
        </w:rPr>
      </w:pPr>
      <w:proofErr w:type="spellStart"/>
      <w:proofErr w:type="gramStart"/>
      <w:r w:rsidRPr="00E45E73">
        <w:rPr>
          <w:rFonts w:eastAsia="Times New Roman" w:cs="Tahoma"/>
          <w:lang w:eastAsia="en-US" w:bidi="bn-IN"/>
        </w:rPr>
        <w:t>GradeRate</w:t>
      </w:r>
      <w:proofErr w:type="spellEnd"/>
      <w:r w:rsidRPr="00E45E73">
        <w:rPr>
          <w:rFonts w:eastAsia="Times New Roman" w:cs="Tahoma"/>
          <w:lang w:eastAsia="en-US" w:bidi="bn-IN"/>
        </w:rPr>
        <w:t>(</w:t>
      </w:r>
      <w:proofErr w:type="gramEnd"/>
      <w:r w:rsidRPr="00E45E73">
        <w:rPr>
          <w:rFonts w:eastAsia="Times New Roman" w:cs="Tahoma"/>
          <w:lang w:eastAsia="en-US" w:bidi="bn-IN"/>
        </w:rPr>
        <w:t xml:space="preserve">) </w:t>
      </w:r>
    </w:p>
    <w:p w14:paraId="02C1645C" w14:textId="77777777" w:rsidR="00E553A4" w:rsidRDefault="00E553A4" w:rsidP="00D13787">
      <w:pPr>
        <w:pStyle w:val="ListParagraph"/>
        <w:numPr>
          <w:ilvl w:val="0"/>
          <w:numId w:val="39"/>
        </w:numPr>
        <w:spacing w:after="0" w:line="240" w:lineRule="auto"/>
        <w:rPr>
          <w:rFonts w:eastAsia="Times New Roman" w:cs="Tahoma"/>
          <w:lang w:eastAsia="en-US" w:bidi="bn-IN"/>
        </w:rPr>
      </w:pPr>
      <w:r w:rsidRPr="00E45E73">
        <w:rPr>
          <w:rFonts w:eastAsia="Times New Roman" w:cs="Tahoma"/>
          <w:lang w:eastAsia="en-US" w:bidi="bn-IN"/>
        </w:rPr>
        <w:t>when [</w:t>
      </w:r>
      <w:proofErr w:type="spellStart"/>
      <w:r w:rsidRPr="00E45E73">
        <w:rPr>
          <w:rFonts w:eastAsia="Times New Roman" w:cs="Tahoma"/>
          <w:lang w:eastAsia="en-US" w:bidi="bn-IN"/>
        </w:rPr>
        <w:t>rateStartDate</w:t>
      </w:r>
      <w:proofErr w:type="spellEnd"/>
      <w:r w:rsidRPr="00E45E73">
        <w:rPr>
          <w:rFonts w:eastAsia="Times New Roman" w:cs="Tahoma"/>
          <w:lang w:eastAsia="en-US" w:bidi="bn-IN"/>
        </w:rPr>
        <w:t>&lt;=</w:t>
      </w:r>
      <w:proofErr w:type="spellStart"/>
      <w:r w:rsidRPr="00E45E73">
        <w:rPr>
          <w:rFonts w:eastAsia="Times New Roman" w:cs="Tahoma"/>
          <w:lang w:eastAsia="en-US" w:bidi="bn-IN"/>
        </w:rPr>
        <w:t>currentDate</w:t>
      </w:r>
      <w:proofErr w:type="spellEnd"/>
      <w:r w:rsidRPr="00E45E73">
        <w:rPr>
          <w:rFonts w:eastAsia="Times New Roman" w:cs="Tahoma"/>
          <w:lang w:eastAsia="en-US" w:bidi="bn-IN"/>
        </w:rPr>
        <w:t xml:space="preserve">] </w:t>
      </w:r>
    </w:p>
    <w:p w14:paraId="5033CEE0" w14:textId="77777777" w:rsidR="00E553A4" w:rsidRDefault="00E553A4" w:rsidP="00D13787">
      <w:pPr>
        <w:pStyle w:val="ListParagraph"/>
        <w:numPr>
          <w:ilvl w:val="0"/>
          <w:numId w:val="39"/>
        </w:numPr>
        <w:spacing w:after="0" w:line="240" w:lineRule="auto"/>
        <w:rPr>
          <w:rFonts w:eastAsia="Times New Roman" w:cs="Tahoma"/>
          <w:lang w:eastAsia="en-US" w:bidi="bn-IN"/>
        </w:rPr>
      </w:pPr>
      <w:r>
        <w:rPr>
          <w:rFonts w:ascii="Century Gothic" w:hAnsi="Century Gothic" w:cs="Century Gothic"/>
          <w:color w:val="000000"/>
          <w:sz w:val="18"/>
          <w:szCs w:val="18"/>
          <w:lang w:bidi="bn-BD"/>
        </w:rPr>
        <w:t>when [</w:t>
      </w:r>
      <w:proofErr w:type="spellStart"/>
      <w:r>
        <w:rPr>
          <w:rFonts w:ascii="Century Gothic" w:hAnsi="Century Gothic" w:cs="Century Gothic"/>
          <w:color w:val="000000"/>
          <w:sz w:val="18"/>
          <w:szCs w:val="18"/>
          <w:lang w:bidi="bn-BD"/>
        </w:rPr>
        <w:t>rateFinishDate</w:t>
      </w:r>
      <w:proofErr w:type="spellEnd"/>
      <w:r>
        <w:rPr>
          <w:rFonts w:ascii="Century Gothic" w:hAnsi="Century Gothic" w:cs="Century Gothic"/>
          <w:color w:val="000000"/>
          <w:sz w:val="18"/>
          <w:szCs w:val="18"/>
          <w:lang w:bidi="bn-BD"/>
        </w:rPr>
        <w:t>&lt;=</w:t>
      </w:r>
      <w:proofErr w:type="spellStart"/>
      <w:r>
        <w:rPr>
          <w:rFonts w:ascii="Century Gothic" w:hAnsi="Century Gothic" w:cs="Century Gothic"/>
          <w:color w:val="000000"/>
          <w:sz w:val="18"/>
          <w:szCs w:val="18"/>
          <w:lang w:bidi="bn-BD"/>
        </w:rPr>
        <w:t>currentDate</w:t>
      </w:r>
      <w:proofErr w:type="spellEnd"/>
      <w:r>
        <w:rPr>
          <w:rFonts w:ascii="Century Gothic" w:hAnsi="Century Gothic" w:cs="Century Gothic"/>
          <w:color w:val="000000"/>
          <w:sz w:val="18"/>
          <w:szCs w:val="18"/>
          <w:lang w:bidi="bn-BD"/>
        </w:rPr>
        <w:t>]</w:t>
      </w:r>
      <w:r w:rsidRPr="00F9104B">
        <w:rPr>
          <w:rFonts w:eastAsia="Times New Roman" w:cs="Tahoma"/>
          <w:lang w:eastAsia="en-US" w:bidi="bn-IN"/>
        </w:rPr>
        <w:t xml:space="preserve"> </w:t>
      </w:r>
    </w:p>
    <w:p w14:paraId="6E943CB8" w14:textId="77777777" w:rsidR="00E553A4" w:rsidRPr="00E45E73" w:rsidRDefault="00E553A4" w:rsidP="00D13787">
      <w:pPr>
        <w:pStyle w:val="ListParagraph"/>
        <w:numPr>
          <w:ilvl w:val="0"/>
          <w:numId w:val="39"/>
        </w:numPr>
        <w:spacing w:after="0" w:line="240" w:lineRule="auto"/>
        <w:rPr>
          <w:rFonts w:eastAsia="Times New Roman" w:cs="Tahoma"/>
          <w:lang w:eastAsia="en-US" w:bidi="bn-IN"/>
        </w:rPr>
      </w:pPr>
      <w:r w:rsidRPr="00E45E73">
        <w:rPr>
          <w:rFonts w:ascii="Century Gothic" w:hAnsi="Century Gothic" w:cs="Century Gothic"/>
          <w:color w:val="000000"/>
          <w:sz w:val="18"/>
          <w:szCs w:val="18"/>
          <w:lang w:bidi="bn-BD"/>
        </w:rPr>
        <w:t>after [1 year</w:t>
      </w:r>
      <w:r>
        <w:rPr>
          <w:rFonts w:ascii="Century Gothic" w:hAnsi="Century Gothic" w:cs="Century Gothic"/>
          <w:color w:val="000000"/>
          <w:sz w:val="18"/>
          <w:szCs w:val="18"/>
          <w:lang w:bidi="bn-BD"/>
        </w:rPr>
        <w:t>]</w:t>
      </w:r>
    </w:p>
    <w:p w14:paraId="658FDA68" w14:textId="658276BB" w:rsidR="003C5431" w:rsidRDefault="003C5431" w:rsidP="00E553A4">
      <w:pPr>
        <w:spacing w:after="0" w:line="240" w:lineRule="auto"/>
        <w:rPr>
          <w:rFonts w:eastAsia="Times New Roman" w:cs="Tahoma"/>
          <w:lang w:eastAsia="en-US" w:bidi="bn-IN"/>
        </w:rPr>
      </w:pPr>
      <w:r>
        <w:rPr>
          <w:rFonts w:eastAsia="Times New Roman" w:cs="Tahoma"/>
          <w:lang w:eastAsia="en-US" w:bidi="bn-IN"/>
        </w:rPr>
        <w:t>Answer: D</w:t>
      </w:r>
    </w:p>
    <w:p w14:paraId="47EA4B6A" w14:textId="7425B4A4" w:rsidR="00E553A4" w:rsidRDefault="00E553A4" w:rsidP="00E553A4">
      <w:pPr>
        <w:spacing w:after="0" w:line="240" w:lineRule="auto"/>
        <w:rPr>
          <w:rFonts w:eastAsia="Times New Roman" w:cs="Tahoma"/>
          <w:lang w:eastAsia="en-US" w:bidi="bn-IN"/>
        </w:rPr>
      </w:pPr>
      <w:r w:rsidRPr="00E45E73">
        <w:rPr>
          <w:rFonts w:eastAsia="Times New Roman" w:cs="Tahoma"/>
          <w:lang w:eastAsia="en-US" w:bidi="bn-IN"/>
        </w:rPr>
        <w:t>Q</w:t>
      </w:r>
      <w:r>
        <w:rPr>
          <w:rFonts w:eastAsia="Times New Roman" w:cs="Tahoma"/>
          <w:lang w:eastAsia="en-US" w:bidi="bn-IN"/>
        </w:rPr>
        <w:t>5</w:t>
      </w:r>
      <w:r w:rsidRPr="00E45E73">
        <w:rPr>
          <w:rFonts w:eastAsia="Times New Roman" w:cs="Tahoma"/>
          <w:lang w:eastAsia="en-US" w:bidi="bn-IN"/>
        </w:rPr>
        <w:t>.</w:t>
      </w:r>
      <w:r>
        <w:rPr>
          <w:rFonts w:eastAsia="Times New Roman" w:cs="Tahoma"/>
          <w:lang w:eastAsia="en-US" w:bidi="bn-IN"/>
        </w:rPr>
        <w:t xml:space="preserve"> Look at the diagram below</w:t>
      </w:r>
    </w:p>
    <w:p w14:paraId="025C02FE" w14:textId="09EDC5D1" w:rsidR="00E553A4" w:rsidRDefault="003C5431" w:rsidP="00E553A4">
      <w:pPr>
        <w:spacing w:after="0" w:line="240" w:lineRule="auto"/>
      </w:pPr>
      <w:r>
        <w:object w:dxaOrig="10551" w:dyaOrig="3081" w14:anchorId="7A52ECB8">
          <v:shape id="_x0000_i2334" type="#_x0000_t75" style="width:427.6pt;height:125.85pt" o:ole="">
            <v:imagedata r:id="rId136" o:title=""/>
          </v:shape>
          <o:OLEObject Type="Embed" ProgID="Visio.Drawing.15" ShapeID="_x0000_i2334" DrawAspect="Content" ObjectID="_1610007338" r:id="rId137"/>
        </w:object>
      </w:r>
    </w:p>
    <w:p w14:paraId="1EEB89D1" w14:textId="77777777" w:rsidR="00E553A4" w:rsidRDefault="00E553A4" w:rsidP="00E553A4">
      <w:pPr>
        <w:spacing w:after="0" w:line="240" w:lineRule="auto"/>
        <w:rPr>
          <w:rFonts w:eastAsia="Times New Roman" w:cs="Tahoma"/>
          <w:lang w:eastAsia="en-US" w:bidi="bn-IN"/>
        </w:rPr>
      </w:pPr>
      <w:r>
        <w:rPr>
          <w:rFonts w:eastAsia="Times New Roman" w:cs="Tahoma"/>
          <w:lang w:eastAsia="en-US" w:bidi="bn-IN"/>
        </w:rPr>
        <w:t>The diagram above shows ________________________.</w:t>
      </w:r>
    </w:p>
    <w:p w14:paraId="4D12CB9A" w14:textId="77777777" w:rsidR="00E553A4" w:rsidRDefault="00E553A4" w:rsidP="00D13787">
      <w:pPr>
        <w:pStyle w:val="ListParagraph"/>
        <w:numPr>
          <w:ilvl w:val="0"/>
          <w:numId w:val="40"/>
        </w:numPr>
        <w:spacing w:after="0" w:line="240" w:lineRule="auto"/>
        <w:rPr>
          <w:rFonts w:eastAsia="Times New Roman" w:cs="Tahoma"/>
          <w:lang w:eastAsia="en-US" w:bidi="bn-IN"/>
        </w:rPr>
      </w:pPr>
      <w:r>
        <w:rPr>
          <w:rFonts w:eastAsia="Times New Roman" w:cs="Tahoma"/>
          <w:lang w:eastAsia="en-US" w:bidi="bn-IN"/>
        </w:rPr>
        <w:t>class dependency</w:t>
      </w:r>
    </w:p>
    <w:p w14:paraId="6519B806" w14:textId="77777777" w:rsidR="00E553A4" w:rsidRDefault="00E553A4" w:rsidP="00D13787">
      <w:pPr>
        <w:pStyle w:val="ListParagraph"/>
        <w:numPr>
          <w:ilvl w:val="0"/>
          <w:numId w:val="40"/>
        </w:numPr>
        <w:spacing w:after="0" w:line="240" w:lineRule="auto"/>
        <w:rPr>
          <w:rFonts w:eastAsia="Times New Roman" w:cs="Tahoma"/>
          <w:lang w:eastAsia="en-US" w:bidi="bn-IN"/>
        </w:rPr>
      </w:pPr>
      <w:r>
        <w:rPr>
          <w:rFonts w:eastAsia="Times New Roman" w:cs="Tahoma"/>
          <w:lang w:eastAsia="en-US" w:bidi="bn-IN"/>
        </w:rPr>
        <w:t>class association</w:t>
      </w:r>
    </w:p>
    <w:p w14:paraId="26B5994B" w14:textId="77777777" w:rsidR="00E553A4" w:rsidRDefault="00E553A4" w:rsidP="00D13787">
      <w:pPr>
        <w:pStyle w:val="ListParagraph"/>
        <w:numPr>
          <w:ilvl w:val="0"/>
          <w:numId w:val="40"/>
        </w:numPr>
        <w:spacing w:after="0" w:line="240" w:lineRule="auto"/>
        <w:rPr>
          <w:rFonts w:eastAsia="Times New Roman" w:cs="Tahoma"/>
          <w:lang w:eastAsia="en-US" w:bidi="bn-IN"/>
        </w:rPr>
      </w:pPr>
      <w:r>
        <w:rPr>
          <w:rFonts w:eastAsia="Times New Roman" w:cs="Tahoma"/>
          <w:lang w:eastAsia="en-US" w:bidi="bn-IN"/>
        </w:rPr>
        <w:t>package dependency</w:t>
      </w:r>
    </w:p>
    <w:p w14:paraId="1FC6A74B" w14:textId="77777777" w:rsidR="00E553A4" w:rsidRPr="00FB6206" w:rsidRDefault="00E553A4" w:rsidP="00D13787">
      <w:pPr>
        <w:pStyle w:val="ListParagraph"/>
        <w:numPr>
          <w:ilvl w:val="0"/>
          <w:numId w:val="40"/>
        </w:numPr>
        <w:spacing w:after="0" w:line="240" w:lineRule="auto"/>
        <w:rPr>
          <w:rFonts w:eastAsia="Times New Roman" w:cs="Tahoma"/>
          <w:lang w:eastAsia="en-US" w:bidi="bn-IN"/>
        </w:rPr>
      </w:pPr>
      <w:r>
        <w:rPr>
          <w:rFonts w:eastAsia="Times New Roman" w:cs="Tahoma"/>
          <w:lang w:eastAsia="en-US" w:bidi="bn-IN"/>
        </w:rPr>
        <w:t>deployment architecture</w:t>
      </w:r>
    </w:p>
    <w:p w14:paraId="55576F50" w14:textId="7C1A20C8" w:rsidR="003C5431" w:rsidRDefault="003C5431" w:rsidP="00E553A4">
      <w:pPr>
        <w:spacing w:after="0" w:line="240" w:lineRule="auto"/>
        <w:rPr>
          <w:rFonts w:eastAsia="Times New Roman" w:cs="Tahoma"/>
          <w:lang w:eastAsia="en-US" w:bidi="bn-IN"/>
        </w:rPr>
      </w:pPr>
      <w:r>
        <w:rPr>
          <w:rFonts w:eastAsia="Times New Roman" w:cs="Tahoma"/>
          <w:lang w:eastAsia="en-US" w:bidi="bn-IN"/>
        </w:rPr>
        <w:t>Answer: C</w:t>
      </w:r>
    </w:p>
    <w:p w14:paraId="230CA1F1" w14:textId="01CA9F8C" w:rsidR="00E553A4" w:rsidRPr="00F9104B" w:rsidRDefault="00E553A4" w:rsidP="00E553A4">
      <w:pPr>
        <w:spacing w:after="0" w:line="240" w:lineRule="auto"/>
        <w:rPr>
          <w:rFonts w:eastAsia="Times New Roman" w:cs="Tahoma"/>
          <w:lang w:eastAsia="en-US" w:bidi="bn-IN"/>
        </w:rPr>
      </w:pPr>
      <w:r w:rsidRPr="00F9104B">
        <w:rPr>
          <w:rFonts w:eastAsia="Times New Roman" w:cs="Tahoma"/>
          <w:lang w:eastAsia="en-US" w:bidi="bn-IN"/>
        </w:rPr>
        <w:t>Q</w:t>
      </w:r>
      <w:r>
        <w:rPr>
          <w:rFonts w:eastAsia="Times New Roman" w:cs="Tahoma"/>
          <w:lang w:eastAsia="en-US" w:bidi="bn-IN"/>
        </w:rPr>
        <w:t>6</w:t>
      </w:r>
      <w:r w:rsidRPr="00F9104B">
        <w:rPr>
          <w:rFonts w:eastAsia="Times New Roman" w:cs="Tahoma"/>
          <w:lang w:eastAsia="en-US" w:bidi="bn-IN"/>
        </w:rPr>
        <w:t>. The Bank account class have an operation named credit that is passed to the amount being credited and the operation has a Boolean return value. Which one valid operation signature of the operation?</w:t>
      </w:r>
    </w:p>
    <w:p w14:paraId="36AD6F25" w14:textId="77777777" w:rsidR="00E553A4" w:rsidRPr="00F9104B" w:rsidRDefault="00E553A4" w:rsidP="00710E99">
      <w:pPr>
        <w:pStyle w:val="ListParagraph"/>
        <w:numPr>
          <w:ilvl w:val="0"/>
          <w:numId w:val="95"/>
        </w:numPr>
        <w:spacing w:after="0" w:line="240" w:lineRule="auto"/>
        <w:rPr>
          <w:rFonts w:eastAsia="Times New Roman" w:cs="Tahoma"/>
          <w:lang w:eastAsia="en-US" w:bidi="bn-IN"/>
        </w:rPr>
      </w:pPr>
      <w:r w:rsidRPr="00F9104B">
        <w:rPr>
          <w:rFonts w:eastAsia="Times New Roman" w:cs="Tahoma"/>
          <w:lang w:eastAsia="en-US" w:bidi="bn-IN"/>
        </w:rPr>
        <w:lastRenderedPageBreak/>
        <w:t>Boolean credit (Money amount)</w:t>
      </w:r>
    </w:p>
    <w:p w14:paraId="368DBB0E" w14:textId="77777777" w:rsidR="00E553A4" w:rsidRPr="00F9104B" w:rsidRDefault="00E553A4" w:rsidP="00710E99">
      <w:pPr>
        <w:pStyle w:val="ListParagraph"/>
        <w:numPr>
          <w:ilvl w:val="0"/>
          <w:numId w:val="95"/>
        </w:numPr>
        <w:spacing w:after="0" w:line="240" w:lineRule="auto"/>
        <w:rPr>
          <w:rFonts w:eastAsia="Times New Roman" w:cs="Tahoma"/>
          <w:lang w:eastAsia="en-US" w:bidi="bn-IN"/>
        </w:rPr>
      </w:pPr>
      <w:r w:rsidRPr="00F9104B">
        <w:rPr>
          <w:rFonts w:eastAsia="Times New Roman" w:cs="Tahoma"/>
          <w:lang w:eastAsia="en-US" w:bidi="bn-IN"/>
        </w:rPr>
        <w:t>credit (amount as Money) returns Boolean</w:t>
      </w:r>
    </w:p>
    <w:p w14:paraId="764DCF0A" w14:textId="77777777" w:rsidR="00E553A4" w:rsidRPr="00F9104B" w:rsidRDefault="00E553A4" w:rsidP="00710E99">
      <w:pPr>
        <w:pStyle w:val="ListParagraph"/>
        <w:numPr>
          <w:ilvl w:val="0"/>
          <w:numId w:val="95"/>
        </w:numPr>
        <w:spacing w:after="0" w:line="240" w:lineRule="auto"/>
        <w:rPr>
          <w:rFonts w:eastAsia="Times New Roman" w:cs="Tahoma"/>
          <w:lang w:eastAsia="en-US" w:bidi="bn-IN"/>
        </w:rPr>
      </w:pPr>
      <w:r w:rsidRPr="00F9104B">
        <w:rPr>
          <w:rFonts w:eastAsia="Times New Roman" w:cs="Tahoma"/>
          <w:lang w:eastAsia="en-US" w:bidi="bn-IN"/>
        </w:rPr>
        <w:t>credit (amount: Money): Boolean</w:t>
      </w:r>
    </w:p>
    <w:p w14:paraId="220CB35D" w14:textId="77777777" w:rsidR="00E553A4" w:rsidRPr="00237224" w:rsidRDefault="00E553A4" w:rsidP="00710E99">
      <w:pPr>
        <w:pStyle w:val="ListParagraph"/>
        <w:numPr>
          <w:ilvl w:val="0"/>
          <w:numId w:val="95"/>
        </w:numPr>
        <w:spacing w:after="0" w:line="240" w:lineRule="auto"/>
        <w:rPr>
          <w:rFonts w:eastAsia="Times New Roman" w:cs="Tahoma"/>
          <w:lang w:eastAsia="en-US" w:bidi="bn-IN"/>
        </w:rPr>
      </w:pPr>
      <w:r w:rsidRPr="00F9104B">
        <w:rPr>
          <w:rFonts w:eastAsia="Times New Roman" w:cs="Tahoma"/>
          <w:lang w:eastAsia="en-US" w:bidi="bn-IN"/>
        </w:rPr>
        <w:t>Boolean: credit (amount: Money)</w:t>
      </w:r>
    </w:p>
    <w:p w14:paraId="15E8FCCF" w14:textId="62963941" w:rsidR="003C5431" w:rsidRDefault="003C5431" w:rsidP="00E553A4">
      <w:pPr>
        <w:spacing w:after="0" w:line="240" w:lineRule="auto"/>
        <w:rPr>
          <w:rFonts w:eastAsia="Times New Roman" w:cs="Tahoma"/>
          <w:lang w:eastAsia="en-US" w:bidi="bn-IN"/>
        </w:rPr>
      </w:pPr>
      <w:r>
        <w:rPr>
          <w:rFonts w:eastAsia="Times New Roman" w:cs="Tahoma"/>
          <w:lang w:eastAsia="en-US" w:bidi="bn-IN"/>
        </w:rPr>
        <w:t>Answer: C</w:t>
      </w:r>
    </w:p>
    <w:p w14:paraId="5C49ACA8" w14:textId="29E37414" w:rsidR="00E553A4" w:rsidRDefault="00E553A4" w:rsidP="00E553A4">
      <w:pPr>
        <w:spacing w:after="0" w:line="240" w:lineRule="auto"/>
        <w:rPr>
          <w:rFonts w:eastAsia="Times New Roman" w:cs="Tahoma"/>
          <w:lang w:eastAsia="en-US" w:bidi="bn-IN"/>
        </w:rPr>
      </w:pPr>
      <w:r>
        <w:rPr>
          <w:rFonts w:eastAsia="Times New Roman" w:cs="Tahoma"/>
          <w:lang w:eastAsia="en-US" w:bidi="bn-IN"/>
        </w:rPr>
        <w:t>Q7. What type of diagram is the following?</w:t>
      </w:r>
    </w:p>
    <w:p w14:paraId="117199E0" w14:textId="24F2A23C" w:rsidR="00E553A4" w:rsidRDefault="003C5431" w:rsidP="00E553A4">
      <w:pPr>
        <w:spacing w:after="0" w:line="240" w:lineRule="auto"/>
      </w:pPr>
      <w:r>
        <w:object w:dxaOrig="4555" w:dyaOrig="2795" w14:anchorId="5A5056D6">
          <v:shape id="_x0000_i2335" type="#_x0000_t75" style="width:199.1pt;height:124.6pt" o:ole="">
            <v:imagedata r:id="rId138" o:title=""/>
          </v:shape>
          <o:OLEObject Type="Embed" ProgID="Visio.Drawing.15" ShapeID="_x0000_i2335" DrawAspect="Content" ObjectID="_1610007339" r:id="rId139"/>
        </w:object>
      </w:r>
    </w:p>
    <w:p w14:paraId="4E28EEFB" w14:textId="77777777" w:rsidR="00E553A4" w:rsidRDefault="00E553A4" w:rsidP="00D13787">
      <w:pPr>
        <w:pStyle w:val="ListParagraph"/>
        <w:numPr>
          <w:ilvl w:val="0"/>
          <w:numId w:val="41"/>
        </w:numPr>
        <w:spacing w:after="0" w:line="240" w:lineRule="auto"/>
        <w:rPr>
          <w:rFonts w:eastAsia="Times New Roman" w:cs="Tahoma"/>
          <w:lang w:eastAsia="en-US" w:bidi="bn-IN"/>
        </w:rPr>
      </w:pPr>
      <w:r>
        <w:rPr>
          <w:rFonts w:eastAsia="Times New Roman" w:cs="Tahoma"/>
          <w:lang w:eastAsia="en-US" w:bidi="bn-IN"/>
        </w:rPr>
        <w:t>Activity diagram</w:t>
      </w:r>
    </w:p>
    <w:p w14:paraId="1364ED66" w14:textId="77777777" w:rsidR="00E553A4" w:rsidRDefault="00E553A4" w:rsidP="00D13787">
      <w:pPr>
        <w:pStyle w:val="ListParagraph"/>
        <w:numPr>
          <w:ilvl w:val="0"/>
          <w:numId w:val="41"/>
        </w:numPr>
        <w:spacing w:after="0" w:line="240" w:lineRule="auto"/>
        <w:rPr>
          <w:rFonts w:eastAsia="Times New Roman" w:cs="Tahoma"/>
          <w:lang w:eastAsia="en-US" w:bidi="bn-IN"/>
        </w:rPr>
      </w:pPr>
      <w:r>
        <w:rPr>
          <w:rFonts w:eastAsia="Times New Roman" w:cs="Tahoma"/>
          <w:lang w:eastAsia="en-US" w:bidi="bn-IN"/>
        </w:rPr>
        <w:t>Sequence diagram</w:t>
      </w:r>
    </w:p>
    <w:p w14:paraId="21F43035" w14:textId="77777777" w:rsidR="00E553A4" w:rsidRDefault="00E553A4" w:rsidP="00D13787">
      <w:pPr>
        <w:pStyle w:val="ListParagraph"/>
        <w:numPr>
          <w:ilvl w:val="0"/>
          <w:numId w:val="41"/>
        </w:numPr>
        <w:spacing w:after="0" w:line="240" w:lineRule="auto"/>
        <w:rPr>
          <w:rFonts w:eastAsia="Times New Roman" w:cs="Tahoma"/>
          <w:lang w:eastAsia="en-US" w:bidi="bn-IN"/>
        </w:rPr>
      </w:pPr>
      <w:r>
        <w:rPr>
          <w:rFonts w:eastAsia="Times New Roman" w:cs="Tahoma"/>
          <w:lang w:eastAsia="en-US" w:bidi="bn-IN"/>
        </w:rPr>
        <w:t>Collaboration diagram</w:t>
      </w:r>
    </w:p>
    <w:p w14:paraId="2FEA260A" w14:textId="77777777" w:rsidR="00E553A4" w:rsidRDefault="00E553A4" w:rsidP="00D13787">
      <w:pPr>
        <w:pStyle w:val="ListParagraph"/>
        <w:numPr>
          <w:ilvl w:val="0"/>
          <w:numId w:val="41"/>
        </w:numPr>
        <w:spacing w:after="0" w:line="240" w:lineRule="auto"/>
        <w:rPr>
          <w:rFonts w:eastAsia="Times New Roman" w:cs="Tahoma"/>
          <w:lang w:eastAsia="en-US" w:bidi="bn-IN"/>
        </w:rPr>
      </w:pPr>
      <w:r>
        <w:rPr>
          <w:rFonts w:eastAsia="Times New Roman" w:cs="Tahoma"/>
          <w:lang w:eastAsia="en-US" w:bidi="bn-IN"/>
        </w:rPr>
        <w:t>State chart</w:t>
      </w:r>
    </w:p>
    <w:p w14:paraId="306D3F28" w14:textId="54F19797" w:rsidR="003C5431" w:rsidRDefault="003C5431" w:rsidP="00E553A4">
      <w:pPr>
        <w:spacing w:after="0" w:line="240" w:lineRule="auto"/>
        <w:rPr>
          <w:rFonts w:eastAsia="Times New Roman" w:cs="Tahoma"/>
          <w:lang w:eastAsia="en-US" w:bidi="bn-IN"/>
        </w:rPr>
      </w:pPr>
      <w:r>
        <w:rPr>
          <w:rFonts w:eastAsia="Times New Roman" w:cs="Tahoma"/>
          <w:lang w:eastAsia="en-US" w:bidi="bn-IN"/>
        </w:rPr>
        <w:t>Answer: C</w:t>
      </w:r>
    </w:p>
    <w:p w14:paraId="44C21DBB" w14:textId="0B46A67A" w:rsidR="00E553A4" w:rsidRDefault="00E553A4" w:rsidP="00E553A4">
      <w:pPr>
        <w:spacing w:after="0" w:line="240" w:lineRule="auto"/>
        <w:rPr>
          <w:rFonts w:eastAsia="Times New Roman" w:cs="Tahoma"/>
          <w:lang w:eastAsia="en-US" w:bidi="bn-IN"/>
        </w:rPr>
      </w:pPr>
      <w:r>
        <w:rPr>
          <w:rFonts w:eastAsia="Times New Roman" w:cs="Tahoma"/>
          <w:lang w:eastAsia="en-US" w:bidi="bn-IN"/>
        </w:rPr>
        <w:t>Q8, Q9 &amp; Q10 are based on the following diagram</w:t>
      </w:r>
    </w:p>
    <w:p w14:paraId="65FB6F70" w14:textId="77777777" w:rsidR="00E553A4" w:rsidRDefault="00E553A4" w:rsidP="00E553A4">
      <w:pPr>
        <w:spacing w:after="0" w:line="240" w:lineRule="auto"/>
      </w:pPr>
      <w:r>
        <w:object w:dxaOrig="5175" w:dyaOrig="4350" w14:anchorId="572043A8">
          <v:shape id="_x0000_i2336" type="#_x0000_t75" style="width:204.75pt;height:170.3pt" o:ole="">
            <v:imagedata r:id="rId140" o:title=""/>
          </v:shape>
          <o:OLEObject Type="Embed" ProgID="Visio.Drawing.15" ShapeID="_x0000_i2336" DrawAspect="Content" ObjectID="_1610007340" r:id="rId141"/>
        </w:object>
      </w:r>
    </w:p>
    <w:p w14:paraId="79EF1A17" w14:textId="77777777" w:rsidR="00E553A4" w:rsidRDefault="00E553A4" w:rsidP="00E553A4">
      <w:pPr>
        <w:spacing w:after="0" w:line="240" w:lineRule="auto"/>
        <w:rPr>
          <w:rFonts w:eastAsia="Times New Roman" w:cs="Tahoma"/>
          <w:lang w:eastAsia="en-US" w:bidi="bn-IN"/>
        </w:rPr>
      </w:pPr>
      <w:r>
        <w:rPr>
          <w:rFonts w:eastAsia="Times New Roman" w:cs="Tahoma"/>
          <w:lang w:eastAsia="en-US" w:bidi="bn-IN"/>
        </w:rPr>
        <w:t>Q8. What type of diagram is it?</w:t>
      </w:r>
    </w:p>
    <w:p w14:paraId="64C8CE9A" w14:textId="77777777" w:rsidR="00E553A4" w:rsidRDefault="00E553A4" w:rsidP="00710E99">
      <w:pPr>
        <w:pStyle w:val="ListParagraph"/>
        <w:numPr>
          <w:ilvl w:val="0"/>
          <w:numId w:val="96"/>
        </w:numPr>
        <w:spacing w:after="0" w:line="240" w:lineRule="auto"/>
        <w:rPr>
          <w:rFonts w:eastAsia="Times New Roman" w:cs="Tahoma"/>
          <w:lang w:eastAsia="en-US" w:bidi="bn-IN"/>
        </w:rPr>
      </w:pPr>
      <w:r>
        <w:rPr>
          <w:rFonts w:eastAsia="Times New Roman" w:cs="Tahoma"/>
          <w:lang w:eastAsia="en-US" w:bidi="bn-IN"/>
        </w:rPr>
        <w:t>Activity diagram</w:t>
      </w:r>
    </w:p>
    <w:p w14:paraId="06AAD9AB" w14:textId="77777777" w:rsidR="00E553A4" w:rsidRDefault="00E553A4" w:rsidP="00710E99">
      <w:pPr>
        <w:pStyle w:val="ListParagraph"/>
        <w:numPr>
          <w:ilvl w:val="0"/>
          <w:numId w:val="96"/>
        </w:numPr>
        <w:spacing w:after="0" w:line="240" w:lineRule="auto"/>
        <w:rPr>
          <w:rFonts w:eastAsia="Times New Roman" w:cs="Tahoma"/>
          <w:lang w:eastAsia="en-US" w:bidi="bn-IN"/>
        </w:rPr>
      </w:pPr>
      <w:r>
        <w:rPr>
          <w:rFonts w:eastAsia="Times New Roman" w:cs="Tahoma"/>
          <w:lang w:eastAsia="en-US" w:bidi="bn-IN"/>
        </w:rPr>
        <w:t>Sequence diagram</w:t>
      </w:r>
    </w:p>
    <w:p w14:paraId="636D21ED" w14:textId="77777777" w:rsidR="00E553A4" w:rsidRDefault="00E553A4" w:rsidP="00710E99">
      <w:pPr>
        <w:pStyle w:val="ListParagraph"/>
        <w:numPr>
          <w:ilvl w:val="0"/>
          <w:numId w:val="96"/>
        </w:numPr>
        <w:spacing w:after="0" w:line="240" w:lineRule="auto"/>
        <w:rPr>
          <w:rFonts w:eastAsia="Times New Roman" w:cs="Tahoma"/>
          <w:lang w:eastAsia="en-US" w:bidi="bn-IN"/>
        </w:rPr>
      </w:pPr>
      <w:r>
        <w:rPr>
          <w:rFonts w:eastAsia="Times New Roman" w:cs="Tahoma"/>
          <w:lang w:eastAsia="en-US" w:bidi="bn-IN"/>
        </w:rPr>
        <w:t>Collaboration diagram</w:t>
      </w:r>
    </w:p>
    <w:p w14:paraId="6CBB72C3" w14:textId="77777777" w:rsidR="00E553A4" w:rsidRDefault="00E553A4" w:rsidP="00710E99">
      <w:pPr>
        <w:pStyle w:val="ListParagraph"/>
        <w:numPr>
          <w:ilvl w:val="0"/>
          <w:numId w:val="96"/>
        </w:numPr>
        <w:spacing w:after="0" w:line="240" w:lineRule="auto"/>
        <w:rPr>
          <w:rFonts w:eastAsia="Times New Roman" w:cs="Tahoma"/>
          <w:lang w:eastAsia="en-US" w:bidi="bn-IN"/>
        </w:rPr>
      </w:pPr>
      <w:r>
        <w:rPr>
          <w:rFonts w:eastAsia="Times New Roman" w:cs="Tahoma"/>
          <w:lang w:eastAsia="en-US" w:bidi="bn-IN"/>
        </w:rPr>
        <w:t>State chart</w:t>
      </w:r>
    </w:p>
    <w:p w14:paraId="52425493" w14:textId="3167FCAB" w:rsidR="003C5431" w:rsidRDefault="003C5431" w:rsidP="00E553A4">
      <w:pPr>
        <w:spacing w:after="0" w:line="240" w:lineRule="auto"/>
        <w:rPr>
          <w:rFonts w:eastAsia="Times New Roman" w:cs="Tahoma"/>
          <w:lang w:eastAsia="en-US" w:bidi="bn-IN"/>
        </w:rPr>
      </w:pPr>
      <w:r>
        <w:rPr>
          <w:rFonts w:eastAsia="Times New Roman" w:cs="Tahoma"/>
          <w:lang w:eastAsia="en-US" w:bidi="bn-IN"/>
        </w:rPr>
        <w:t>Answer: D</w:t>
      </w:r>
    </w:p>
    <w:p w14:paraId="6E2E91BB" w14:textId="14BA830D" w:rsidR="00E553A4" w:rsidRDefault="00E553A4" w:rsidP="00E553A4">
      <w:pPr>
        <w:spacing w:after="0" w:line="240" w:lineRule="auto"/>
        <w:rPr>
          <w:rFonts w:eastAsia="Times New Roman" w:cs="Tahoma"/>
          <w:lang w:eastAsia="en-US" w:bidi="bn-IN"/>
        </w:rPr>
      </w:pPr>
      <w:r>
        <w:rPr>
          <w:rFonts w:eastAsia="Times New Roman" w:cs="Tahoma"/>
          <w:lang w:eastAsia="en-US" w:bidi="bn-IN"/>
        </w:rPr>
        <w:t>Q9</w:t>
      </w:r>
      <w:r w:rsidRPr="00113647">
        <w:rPr>
          <w:rFonts w:eastAsia="Times New Roman" w:cs="Tahoma"/>
          <w:lang w:eastAsia="en-US" w:bidi="bn-IN"/>
        </w:rPr>
        <w:t xml:space="preserve">. </w:t>
      </w:r>
      <w:r>
        <w:rPr>
          <w:rFonts w:eastAsia="Times New Roman" w:cs="Tahoma"/>
          <w:lang w:eastAsia="en-US" w:bidi="bn-IN"/>
        </w:rPr>
        <w:t xml:space="preserve">Here </w:t>
      </w:r>
      <w:proofErr w:type="spellStart"/>
      <w:r>
        <w:rPr>
          <w:rFonts w:eastAsia="Times New Roman" w:cs="Tahoma"/>
          <w:lang w:eastAsia="en-US" w:bidi="bn-IN"/>
        </w:rPr>
        <w:t>WithdrawBarred</w:t>
      </w:r>
      <w:proofErr w:type="spellEnd"/>
      <w:r>
        <w:rPr>
          <w:rFonts w:eastAsia="Times New Roman" w:cs="Tahoma"/>
          <w:lang w:eastAsia="en-US" w:bidi="bn-IN"/>
        </w:rPr>
        <w:t xml:space="preserve"> is a _______________.</w:t>
      </w:r>
    </w:p>
    <w:p w14:paraId="0B99AC8C" w14:textId="77777777" w:rsidR="00E553A4" w:rsidRDefault="00E553A4" w:rsidP="00710E99">
      <w:pPr>
        <w:pStyle w:val="ListParagraph"/>
        <w:numPr>
          <w:ilvl w:val="0"/>
          <w:numId w:val="97"/>
        </w:numPr>
        <w:spacing w:after="0" w:line="240" w:lineRule="auto"/>
        <w:rPr>
          <w:rFonts w:eastAsia="Times New Roman" w:cs="Tahoma"/>
          <w:lang w:eastAsia="en-US" w:bidi="bn-IN"/>
        </w:rPr>
      </w:pPr>
      <w:r>
        <w:rPr>
          <w:rFonts w:eastAsia="Times New Roman" w:cs="Tahoma"/>
          <w:lang w:eastAsia="en-US" w:bidi="bn-IN"/>
        </w:rPr>
        <w:t>State</w:t>
      </w:r>
    </w:p>
    <w:p w14:paraId="217D22D8" w14:textId="77777777" w:rsidR="00E553A4" w:rsidRDefault="00E553A4" w:rsidP="00710E99">
      <w:pPr>
        <w:pStyle w:val="ListParagraph"/>
        <w:numPr>
          <w:ilvl w:val="0"/>
          <w:numId w:val="97"/>
        </w:numPr>
        <w:spacing w:after="0" w:line="240" w:lineRule="auto"/>
        <w:rPr>
          <w:rFonts w:eastAsia="Times New Roman" w:cs="Tahoma"/>
          <w:lang w:eastAsia="en-US" w:bidi="bn-IN"/>
        </w:rPr>
      </w:pPr>
      <w:r>
        <w:rPr>
          <w:rFonts w:eastAsia="Times New Roman" w:cs="Tahoma"/>
          <w:lang w:eastAsia="en-US" w:bidi="bn-IN"/>
        </w:rPr>
        <w:t>Event</w:t>
      </w:r>
    </w:p>
    <w:p w14:paraId="58AE83D8" w14:textId="77777777" w:rsidR="00E553A4" w:rsidRDefault="00E553A4" w:rsidP="00710E99">
      <w:pPr>
        <w:pStyle w:val="ListParagraph"/>
        <w:numPr>
          <w:ilvl w:val="0"/>
          <w:numId w:val="97"/>
        </w:numPr>
        <w:spacing w:after="0" w:line="240" w:lineRule="auto"/>
        <w:rPr>
          <w:rFonts w:eastAsia="Times New Roman" w:cs="Tahoma"/>
          <w:lang w:eastAsia="en-US" w:bidi="bn-IN"/>
        </w:rPr>
      </w:pPr>
      <w:r>
        <w:rPr>
          <w:rFonts w:eastAsia="Times New Roman" w:cs="Tahoma"/>
          <w:lang w:eastAsia="en-US" w:bidi="bn-IN"/>
        </w:rPr>
        <w:t>Signal</w:t>
      </w:r>
    </w:p>
    <w:p w14:paraId="3A04EB55" w14:textId="77777777" w:rsidR="00E553A4" w:rsidRPr="00113647" w:rsidRDefault="00E553A4" w:rsidP="00710E99">
      <w:pPr>
        <w:pStyle w:val="ListParagraph"/>
        <w:numPr>
          <w:ilvl w:val="0"/>
          <w:numId w:val="97"/>
        </w:numPr>
        <w:spacing w:after="0" w:line="240" w:lineRule="auto"/>
        <w:rPr>
          <w:rFonts w:eastAsia="Times New Roman" w:cs="Tahoma"/>
          <w:lang w:eastAsia="en-US" w:bidi="bn-IN"/>
        </w:rPr>
      </w:pPr>
      <w:r>
        <w:rPr>
          <w:rFonts w:eastAsia="Times New Roman" w:cs="Tahoma"/>
          <w:lang w:eastAsia="en-US" w:bidi="bn-IN"/>
        </w:rPr>
        <w:t>Action</w:t>
      </w:r>
    </w:p>
    <w:p w14:paraId="6E94BDCA" w14:textId="47499944" w:rsidR="003C5431" w:rsidRDefault="003C5431" w:rsidP="00E553A4">
      <w:pPr>
        <w:spacing w:after="0" w:line="240" w:lineRule="auto"/>
        <w:rPr>
          <w:rFonts w:eastAsia="Times New Roman" w:cs="Tahoma"/>
          <w:lang w:eastAsia="en-US" w:bidi="bn-IN"/>
        </w:rPr>
      </w:pPr>
      <w:r>
        <w:rPr>
          <w:rFonts w:eastAsia="Times New Roman" w:cs="Tahoma"/>
          <w:lang w:eastAsia="en-US" w:bidi="bn-IN"/>
        </w:rPr>
        <w:t>Answer: A</w:t>
      </w:r>
    </w:p>
    <w:p w14:paraId="69C4EB00" w14:textId="241FAF4C" w:rsidR="00E553A4" w:rsidRDefault="00E553A4" w:rsidP="00E553A4">
      <w:pPr>
        <w:spacing w:after="0" w:line="240" w:lineRule="auto"/>
        <w:rPr>
          <w:rFonts w:eastAsia="Times New Roman" w:cs="Tahoma"/>
          <w:lang w:eastAsia="en-US" w:bidi="bn-IN"/>
        </w:rPr>
      </w:pPr>
      <w:r>
        <w:rPr>
          <w:rFonts w:eastAsia="Times New Roman" w:cs="Tahoma"/>
          <w:lang w:eastAsia="en-US" w:bidi="bn-IN"/>
        </w:rPr>
        <w:t>Q10. What does ‘entry/</w:t>
      </w:r>
      <w:proofErr w:type="spellStart"/>
      <w:proofErr w:type="gramStart"/>
      <w:r>
        <w:rPr>
          <w:rFonts w:eastAsia="Times New Roman" w:cs="Tahoma"/>
          <w:lang w:eastAsia="en-US" w:bidi="bn-IN"/>
        </w:rPr>
        <w:t>updateBalance</w:t>
      </w:r>
      <w:proofErr w:type="spellEnd"/>
      <w:r>
        <w:rPr>
          <w:rFonts w:eastAsia="Times New Roman" w:cs="Tahoma"/>
          <w:lang w:eastAsia="en-US" w:bidi="bn-IN"/>
        </w:rPr>
        <w:t>(</w:t>
      </w:r>
      <w:proofErr w:type="gramEnd"/>
      <w:r>
        <w:rPr>
          <w:rFonts w:eastAsia="Times New Roman" w:cs="Tahoma"/>
          <w:lang w:eastAsia="en-US" w:bidi="bn-IN"/>
        </w:rPr>
        <w:t>)’ mean in diagram?</w:t>
      </w:r>
    </w:p>
    <w:p w14:paraId="42785802" w14:textId="77777777" w:rsidR="00E553A4" w:rsidRDefault="00E553A4" w:rsidP="00D13787">
      <w:pPr>
        <w:pStyle w:val="ListParagraph"/>
        <w:numPr>
          <w:ilvl w:val="0"/>
          <w:numId w:val="42"/>
        </w:numPr>
        <w:spacing w:after="0" w:line="240" w:lineRule="auto"/>
        <w:rPr>
          <w:rFonts w:eastAsia="Times New Roman" w:cs="Tahoma"/>
          <w:lang w:eastAsia="en-US" w:bidi="bn-IN"/>
        </w:rPr>
      </w:pPr>
      <w:proofErr w:type="spellStart"/>
      <w:proofErr w:type="gramStart"/>
      <w:r>
        <w:rPr>
          <w:rFonts w:eastAsia="Times New Roman" w:cs="Tahoma"/>
          <w:lang w:eastAsia="en-US" w:bidi="bn-IN"/>
        </w:rPr>
        <w:t>u</w:t>
      </w:r>
      <w:r w:rsidRPr="00A7507E">
        <w:rPr>
          <w:rFonts w:eastAsia="Times New Roman" w:cs="Tahoma"/>
          <w:lang w:eastAsia="en-US" w:bidi="bn-IN"/>
        </w:rPr>
        <w:t>pda</w:t>
      </w:r>
      <w:r>
        <w:rPr>
          <w:rFonts w:eastAsia="Times New Roman" w:cs="Tahoma"/>
          <w:lang w:eastAsia="en-US" w:bidi="bn-IN"/>
        </w:rPr>
        <w:t>teBlanace</w:t>
      </w:r>
      <w:proofErr w:type="spellEnd"/>
      <w:r>
        <w:rPr>
          <w:rFonts w:eastAsia="Times New Roman" w:cs="Tahoma"/>
          <w:lang w:eastAsia="en-US" w:bidi="bn-IN"/>
        </w:rPr>
        <w:t>(</w:t>
      </w:r>
      <w:proofErr w:type="gramEnd"/>
      <w:r>
        <w:rPr>
          <w:rFonts w:eastAsia="Times New Roman" w:cs="Tahoma"/>
          <w:lang w:eastAsia="en-US" w:bidi="bn-IN"/>
        </w:rPr>
        <w:t xml:space="preserve">) event causes the transition to </w:t>
      </w:r>
      <w:r w:rsidRPr="0008349F">
        <w:rPr>
          <w:rFonts w:eastAsia="Times New Roman" w:cs="Tahoma"/>
          <w:lang w:eastAsia="en-US" w:bidi="bn-IN"/>
        </w:rPr>
        <w:t xml:space="preserve">the </w:t>
      </w:r>
      <w:proofErr w:type="spellStart"/>
      <w:r w:rsidRPr="0008349F">
        <w:rPr>
          <w:rFonts w:eastAsia="Times New Roman" w:cs="Tahoma"/>
          <w:lang w:eastAsia="en-US" w:bidi="bn-IN"/>
        </w:rPr>
        <w:t>CanWithdraw</w:t>
      </w:r>
      <w:proofErr w:type="spellEnd"/>
      <w:r w:rsidRPr="0008349F">
        <w:rPr>
          <w:rFonts w:eastAsia="Times New Roman" w:cs="Tahoma"/>
          <w:lang w:eastAsia="en-US" w:bidi="bn-IN"/>
        </w:rPr>
        <w:t xml:space="preserve"> </w:t>
      </w:r>
      <w:r>
        <w:rPr>
          <w:rFonts w:eastAsia="Times New Roman" w:cs="Tahoma"/>
          <w:lang w:eastAsia="en-US" w:bidi="bn-IN"/>
        </w:rPr>
        <w:t>state</w:t>
      </w:r>
    </w:p>
    <w:p w14:paraId="1DD52BFB" w14:textId="77777777" w:rsidR="00E553A4" w:rsidRDefault="00E553A4" w:rsidP="00D13787">
      <w:pPr>
        <w:pStyle w:val="ListParagraph"/>
        <w:numPr>
          <w:ilvl w:val="0"/>
          <w:numId w:val="42"/>
        </w:numPr>
        <w:spacing w:after="0" w:line="240" w:lineRule="auto"/>
        <w:rPr>
          <w:rFonts w:eastAsia="Times New Roman" w:cs="Tahoma"/>
          <w:lang w:eastAsia="en-US" w:bidi="bn-IN"/>
        </w:rPr>
      </w:pPr>
      <w:proofErr w:type="spellStart"/>
      <w:proofErr w:type="gramStart"/>
      <w:r w:rsidRPr="00A7507E">
        <w:rPr>
          <w:rFonts w:eastAsia="Times New Roman" w:cs="Tahoma"/>
          <w:lang w:eastAsia="en-US" w:bidi="bn-IN"/>
        </w:rPr>
        <w:t>updateBlanace</w:t>
      </w:r>
      <w:proofErr w:type="spellEnd"/>
      <w:r w:rsidRPr="00A7507E">
        <w:rPr>
          <w:rFonts w:eastAsia="Times New Roman" w:cs="Tahoma"/>
          <w:lang w:eastAsia="en-US" w:bidi="bn-IN"/>
        </w:rPr>
        <w:t>(</w:t>
      </w:r>
      <w:proofErr w:type="gramEnd"/>
      <w:r w:rsidRPr="00A7507E">
        <w:rPr>
          <w:rFonts w:eastAsia="Times New Roman" w:cs="Tahoma"/>
          <w:lang w:eastAsia="en-US" w:bidi="bn-IN"/>
        </w:rPr>
        <w:t>)</w:t>
      </w:r>
      <w:r>
        <w:rPr>
          <w:rFonts w:eastAsia="Times New Roman" w:cs="Tahoma"/>
          <w:lang w:eastAsia="en-US" w:bidi="bn-IN"/>
        </w:rPr>
        <w:t xml:space="preserve"> action is performed on entering the </w:t>
      </w:r>
      <w:proofErr w:type="spellStart"/>
      <w:r>
        <w:rPr>
          <w:rFonts w:eastAsia="Times New Roman" w:cs="Tahoma"/>
          <w:lang w:eastAsia="en-US" w:bidi="bn-IN"/>
        </w:rPr>
        <w:t>CanWithdraw</w:t>
      </w:r>
      <w:proofErr w:type="spellEnd"/>
      <w:r>
        <w:rPr>
          <w:rFonts w:eastAsia="Times New Roman" w:cs="Tahoma"/>
          <w:lang w:eastAsia="en-US" w:bidi="bn-IN"/>
        </w:rPr>
        <w:t xml:space="preserve"> state</w:t>
      </w:r>
    </w:p>
    <w:p w14:paraId="1604FB34" w14:textId="77777777" w:rsidR="00E553A4" w:rsidRDefault="00E553A4" w:rsidP="00D13787">
      <w:pPr>
        <w:pStyle w:val="ListParagraph"/>
        <w:numPr>
          <w:ilvl w:val="0"/>
          <w:numId w:val="42"/>
        </w:numPr>
        <w:spacing w:after="0" w:line="240" w:lineRule="auto"/>
        <w:rPr>
          <w:rFonts w:eastAsia="Times New Roman" w:cs="Tahoma"/>
          <w:lang w:eastAsia="en-US" w:bidi="bn-IN"/>
        </w:rPr>
      </w:pPr>
      <w:proofErr w:type="spellStart"/>
      <w:proofErr w:type="gramStart"/>
      <w:r w:rsidRPr="00A7507E">
        <w:rPr>
          <w:rFonts w:eastAsia="Times New Roman" w:cs="Tahoma"/>
          <w:lang w:eastAsia="en-US" w:bidi="bn-IN"/>
        </w:rPr>
        <w:t>updateBlanace</w:t>
      </w:r>
      <w:proofErr w:type="spellEnd"/>
      <w:r w:rsidRPr="00A7507E">
        <w:rPr>
          <w:rFonts w:eastAsia="Times New Roman" w:cs="Tahoma"/>
          <w:lang w:eastAsia="en-US" w:bidi="bn-IN"/>
        </w:rPr>
        <w:t>(</w:t>
      </w:r>
      <w:proofErr w:type="gramEnd"/>
      <w:r w:rsidRPr="00A7507E">
        <w:rPr>
          <w:rFonts w:eastAsia="Times New Roman" w:cs="Tahoma"/>
          <w:lang w:eastAsia="en-US" w:bidi="bn-IN"/>
        </w:rPr>
        <w:t>)</w:t>
      </w:r>
      <w:r>
        <w:rPr>
          <w:rFonts w:eastAsia="Times New Roman" w:cs="Tahoma"/>
          <w:lang w:eastAsia="en-US" w:bidi="bn-IN"/>
        </w:rPr>
        <w:t xml:space="preserve"> action is performed continuously during the span of while object is in </w:t>
      </w:r>
      <w:r w:rsidRPr="0008349F">
        <w:rPr>
          <w:rFonts w:eastAsia="Times New Roman" w:cs="Tahoma"/>
          <w:lang w:eastAsia="en-US" w:bidi="bn-IN"/>
        </w:rPr>
        <w:t xml:space="preserve">the </w:t>
      </w:r>
      <w:proofErr w:type="spellStart"/>
      <w:r w:rsidRPr="0008349F">
        <w:rPr>
          <w:rFonts w:eastAsia="Times New Roman" w:cs="Tahoma"/>
          <w:lang w:eastAsia="en-US" w:bidi="bn-IN"/>
        </w:rPr>
        <w:t>CanWithdraw</w:t>
      </w:r>
      <w:proofErr w:type="spellEnd"/>
      <w:r w:rsidRPr="0008349F">
        <w:rPr>
          <w:rFonts w:eastAsia="Times New Roman" w:cs="Tahoma"/>
          <w:lang w:eastAsia="en-US" w:bidi="bn-IN"/>
        </w:rPr>
        <w:t xml:space="preserve"> </w:t>
      </w:r>
      <w:r>
        <w:rPr>
          <w:rFonts w:eastAsia="Times New Roman" w:cs="Tahoma"/>
          <w:lang w:eastAsia="en-US" w:bidi="bn-IN"/>
        </w:rPr>
        <w:t>state</w:t>
      </w:r>
    </w:p>
    <w:p w14:paraId="5825A426" w14:textId="77777777" w:rsidR="00E553A4" w:rsidRPr="0008349F" w:rsidRDefault="00E553A4" w:rsidP="00D13787">
      <w:pPr>
        <w:pStyle w:val="ListParagraph"/>
        <w:numPr>
          <w:ilvl w:val="0"/>
          <w:numId w:val="42"/>
        </w:numPr>
        <w:spacing w:after="0" w:line="240" w:lineRule="auto"/>
        <w:rPr>
          <w:rFonts w:eastAsia="Times New Roman" w:cs="Tahoma"/>
          <w:lang w:eastAsia="en-US" w:bidi="bn-IN"/>
        </w:rPr>
      </w:pPr>
      <w:proofErr w:type="spellStart"/>
      <w:proofErr w:type="gramStart"/>
      <w:r w:rsidRPr="00A7507E">
        <w:rPr>
          <w:rFonts w:eastAsia="Times New Roman" w:cs="Tahoma"/>
          <w:lang w:eastAsia="en-US" w:bidi="bn-IN"/>
        </w:rPr>
        <w:t>updateBlanace</w:t>
      </w:r>
      <w:proofErr w:type="spellEnd"/>
      <w:r w:rsidRPr="00A7507E">
        <w:rPr>
          <w:rFonts w:eastAsia="Times New Roman" w:cs="Tahoma"/>
          <w:lang w:eastAsia="en-US" w:bidi="bn-IN"/>
        </w:rPr>
        <w:t>(</w:t>
      </w:r>
      <w:proofErr w:type="gramEnd"/>
      <w:r w:rsidRPr="00A7507E">
        <w:rPr>
          <w:rFonts w:eastAsia="Times New Roman" w:cs="Tahoma"/>
          <w:lang w:eastAsia="en-US" w:bidi="bn-IN"/>
        </w:rPr>
        <w:t xml:space="preserve">) </w:t>
      </w:r>
      <w:r>
        <w:rPr>
          <w:rFonts w:eastAsia="Times New Roman" w:cs="Tahoma"/>
          <w:lang w:eastAsia="en-US" w:bidi="bn-IN"/>
        </w:rPr>
        <w:t xml:space="preserve">event causes the transition from </w:t>
      </w:r>
      <w:proofErr w:type="spellStart"/>
      <w:r>
        <w:rPr>
          <w:rFonts w:eastAsia="Times New Roman" w:cs="Tahoma"/>
          <w:lang w:eastAsia="en-US" w:bidi="bn-IN"/>
        </w:rPr>
        <w:t>CanWithdraw</w:t>
      </w:r>
      <w:proofErr w:type="spellEnd"/>
      <w:r>
        <w:rPr>
          <w:rFonts w:eastAsia="Times New Roman" w:cs="Tahoma"/>
          <w:lang w:eastAsia="en-US" w:bidi="bn-IN"/>
        </w:rPr>
        <w:t xml:space="preserve"> state to </w:t>
      </w:r>
      <w:proofErr w:type="spellStart"/>
      <w:r>
        <w:rPr>
          <w:rFonts w:eastAsia="Times New Roman" w:cs="Tahoma"/>
          <w:lang w:eastAsia="en-US" w:bidi="bn-IN"/>
        </w:rPr>
        <w:t>WithdrawBarred</w:t>
      </w:r>
      <w:proofErr w:type="spellEnd"/>
      <w:r>
        <w:rPr>
          <w:rFonts w:eastAsia="Times New Roman" w:cs="Tahoma"/>
          <w:lang w:eastAsia="en-US" w:bidi="bn-IN"/>
        </w:rPr>
        <w:t xml:space="preserve"> state</w:t>
      </w:r>
    </w:p>
    <w:p w14:paraId="0B22FB14" w14:textId="292E6F4C" w:rsidR="00E553A4" w:rsidRDefault="00E553A4" w:rsidP="00E553A4">
      <w:pPr>
        <w:spacing w:after="0" w:line="240" w:lineRule="auto"/>
      </w:pPr>
    </w:p>
    <w:p w14:paraId="75707F70" w14:textId="77D5DACE" w:rsidR="001E02EA" w:rsidRDefault="001E02EA" w:rsidP="00E553A4">
      <w:pPr>
        <w:spacing w:after="0" w:line="240" w:lineRule="auto"/>
      </w:pPr>
    </w:p>
    <w:p w14:paraId="6237F90F" w14:textId="185AA7C4" w:rsidR="001E02EA" w:rsidRDefault="001E02EA" w:rsidP="00E553A4">
      <w:pPr>
        <w:spacing w:after="0" w:line="240" w:lineRule="auto"/>
      </w:pPr>
    </w:p>
    <w:p w14:paraId="68E2D295" w14:textId="60B589CD" w:rsidR="001E02EA" w:rsidRDefault="001E02EA" w:rsidP="00E553A4">
      <w:pPr>
        <w:spacing w:after="0" w:line="240" w:lineRule="auto"/>
      </w:pPr>
    </w:p>
    <w:p w14:paraId="2F7457FD" w14:textId="1D604893" w:rsidR="001E02EA" w:rsidRDefault="001E02EA" w:rsidP="00E553A4">
      <w:pPr>
        <w:spacing w:after="0" w:line="240" w:lineRule="auto"/>
      </w:pPr>
    </w:p>
    <w:p w14:paraId="11CCE3B5" w14:textId="7C4841FC" w:rsidR="001E02EA" w:rsidRDefault="001E02EA" w:rsidP="00E553A4">
      <w:pPr>
        <w:spacing w:after="0" w:line="240" w:lineRule="auto"/>
      </w:pPr>
    </w:p>
    <w:p w14:paraId="7B185954" w14:textId="7027E439" w:rsidR="001E02EA" w:rsidRDefault="001E02EA" w:rsidP="00E553A4">
      <w:pPr>
        <w:spacing w:after="0" w:line="240" w:lineRule="auto"/>
      </w:pPr>
    </w:p>
    <w:p w14:paraId="456B5086" w14:textId="40FCFB39" w:rsidR="001E02EA" w:rsidRDefault="001E02EA" w:rsidP="00E553A4">
      <w:pPr>
        <w:spacing w:after="0" w:line="240" w:lineRule="auto"/>
      </w:pPr>
    </w:p>
    <w:p w14:paraId="443E8BAE" w14:textId="2E81611D" w:rsidR="001E02EA" w:rsidRDefault="001E02EA" w:rsidP="00E553A4">
      <w:pPr>
        <w:spacing w:after="0" w:line="240" w:lineRule="auto"/>
      </w:pPr>
    </w:p>
    <w:p w14:paraId="34775347" w14:textId="60C2980B" w:rsidR="001E02EA" w:rsidRDefault="001E02EA" w:rsidP="00E553A4">
      <w:pPr>
        <w:spacing w:after="0" w:line="240" w:lineRule="auto"/>
      </w:pPr>
    </w:p>
    <w:p w14:paraId="244FC241" w14:textId="77777777" w:rsidR="001E02EA" w:rsidRDefault="001E02EA" w:rsidP="00E553A4">
      <w:pPr>
        <w:spacing w:after="0" w:line="240" w:lineRule="auto"/>
      </w:pPr>
    </w:p>
    <w:p w14:paraId="7065A6CB" w14:textId="1F24A21F" w:rsidR="00E553A4" w:rsidRDefault="001E02EA" w:rsidP="00E553A4">
      <w:pPr>
        <w:spacing w:after="0" w:line="240" w:lineRule="auto"/>
      </w:pPr>
      <w:r>
        <w:rPr>
          <w:noProof/>
        </w:rPr>
        <w:lastRenderedPageBreak/>
        <w:object w:dxaOrig="11400" w:dyaOrig="1642" w14:anchorId="495267FD">
          <v:shape id="_x0000_s1067" type="#_x0000_t75" style="position:absolute;margin-left:10.45pt;margin-top:10.2pt;width:250.95pt;height:293.8pt;z-index:251709440;mso-position-horizontal-relative:text;mso-position-vertical-relative:text">
            <v:imagedata r:id="rId142" o:title=""/>
          </v:shape>
          <o:OLEObject Type="Embed" ProgID="Visio.Drawing.15" ShapeID="_x0000_s1067" DrawAspect="Content" ObjectID="_1610007456" r:id="rId143"/>
        </w:object>
      </w:r>
      <w:r w:rsidR="00E553A4">
        <w:t xml:space="preserve">Q1. </w:t>
      </w:r>
    </w:p>
    <w:p w14:paraId="06BCB2C2" w14:textId="67756EB2" w:rsidR="00E553A4" w:rsidRDefault="00E553A4" w:rsidP="00E553A4">
      <w:pPr>
        <w:spacing w:after="0" w:line="240" w:lineRule="auto"/>
      </w:pPr>
    </w:p>
    <w:p w14:paraId="10227D71" w14:textId="77777777" w:rsidR="00E553A4" w:rsidRDefault="00E553A4" w:rsidP="00E553A4">
      <w:pPr>
        <w:spacing w:after="0" w:line="240" w:lineRule="auto"/>
      </w:pPr>
    </w:p>
    <w:p w14:paraId="16331E09" w14:textId="77777777" w:rsidR="00E553A4" w:rsidRDefault="00E553A4" w:rsidP="00E553A4">
      <w:pPr>
        <w:spacing w:after="0" w:line="240" w:lineRule="auto"/>
      </w:pPr>
    </w:p>
    <w:p w14:paraId="42140BC6" w14:textId="77777777" w:rsidR="00E553A4" w:rsidRDefault="00E553A4" w:rsidP="00E553A4">
      <w:pPr>
        <w:spacing w:after="0" w:line="240" w:lineRule="auto"/>
      </w:pPr>
    </w:p>
    <w:p w14:paraId="16146FDE" w14:textId="77777777" w:rsidR="00E553A4" w:rsidRDefault="00E553A4" w:rsidP="00E553A4">
      <w:pPr>
        <w:spacing w:after="0" w:line="240" w:lineRule="auto"/>
      </w:pPr>
    </w:p>
    <w:p w14:paraId="29144F52" w14:textId="77777777" w:rsidR="00E553A4" w:rsidRDefault="00E553A4" w:rsidP="00E553A4">
      <w:pPr>
        <w:spacing w:after="0" w:line="240" w:lineRule="auto"/>
      </w:pPr>
    </w:p>
    <w:p w14:paraId="0B33D50F" w14:textId="77777777" w:rsidR="00E553A4" w:rsidRDefault="00E553A4" w:rsidP="00E553A4">
      <w:pPr>
        <w:spacing w:after="0" w:line="240" w:lineRule="auto"/>
      </w:pPr>
    </w:p>
    <w:p w14:paraId="5E8152E0" w14:textId="77777777" w:rsidR="00E553A4" w:rsidRDefault="00E553A4" w:rsidP="00E553A4">
      <w:pPr>
        <w:spacing w:after="0" w:line="240" w:lineRule="auto"/>
      </w:pPr>
    </w:p>
    <w:p w14:paraId="22553E95" w14:textId="77777777" w:rsidR="00E553A4" w:rsidRDefault="00E553A4" w:rsidP="00E553A4">
      <w:pPr>
        <w:spacing w:after="0" w:line="240" w:lineRule="auto"/>
      </w:pPr>
    </w:p>
    <w:p w14:paraId="3B4EA07D" w14:textId="77777777" w:rsidR="00E553A4" w:rsidRDefault="00E553A4" w:rsidP="00E553A4">
      <w:pPr>
        <w:spacing w:after="0" w:line="240" w:lineRule="auto"/>
      </w:pPr>
    </w:p>
    <w:p w14:paraId="526FA464" w14:textId="77777777" w:rsidR="00E553A4" w:rsidRDefault="00E553A4" w:rsidP="00E553A4">
      <w:pPr>
        <w:spacing w:after="0" w:line="240" w:lineRule="auto"/>
      </w:pPr>
    </w:p>
    <w:p w14:paraId="20026706" w14:textId="77777777" w:rsidR="00E553A4" w:rsidRDefault="00E553A4" w:rsidP="00E553A4">
      <w:pPr>
        <w:spacing w:after="0" w:line="240" w:lineRule="auto"/>
      </w:pPr>
    </w:p>
    <w:p w14:paraId="17370ABA" w14:textId="77777777" w:rsidR="00E553A4" w:rsidRDefault="00E553A4" w:rsidP="00E553A4">
      <w:pPr>
        <w:spacing w:after="0" w:line="240" w:lineRule="auto"/>
      </w:pPr>
    </w:p>
    <w:p w14:paraId="35A3483B" w14:textId="77777777" w:rsidR="00E553A4" w:rsidRDefault="00E553A4" w:rsidP="00E553A4">
      <w:pPr>
        <w:spacing w:after="0" w:line="240" w:lineRule="auto"/>
      </w:pPr>
    </w:p>
    <w:p w14:paraId="13D3A2A1" w14:textId="77777777" w:rsidR="00E553A4" w:rsidRDefault="00E553A4" w:rsidP="00E553A4">
      <w:pPr>
        <w:spacing w:after="0" w:line="240" w:lineRule="auto"/>
      </w:pPr>
    </w:p>
    <w:p w14:paraId="33F64BB6" w14:textId="77777777" w:rsidR="00E553A4" w:rsidRDefault="00E553A4" w:rsidP="00E553A4">
      <w:pPr>
        <w:spacing w:after="0" w:line="240" w:lineRule="auto"/>
      </w:pPr>
    </w:p>
    <w:p w14:paraId="035B3779" w14:textId="77777777" w:rsidR="00E553A4" w:rsidRDefault="00E553A4" w:rsidP="00E553A4">
      <w:pPr>
        <w:spacing w:after="0" w:line="240" w:lineRule="auto"/>
      </w:pPr>
    </w:p>
    <w:p w14:paraId="0DD7309A" w14:textId="77777777" w:rsidR="00E553A4" w:rsidRDefault="00E553A4" w:rsidP="00E553A4">
      <w:pPr>
        <w:spacing w:after="0" w:line="240" w:lineRule="auto"/>
      </w:pPr>
    </w:p>
    <w:p w14:paraId="5253042F" w14:textId="77777777" w:rsidR="00E553A4" w:rsidRDefault="00E553A4" w:rsidP="00E553A4">
      <w:pPr>
        <w:spacing w:after="0" w:line="240" w:lineRule="auto"/>
      </w:pPr>
    </w:p>
    <w:p w14:paraId="4D9AA3BB" w14:textId="77777777" w:rsidR="00E553A4" w:rsidRDefault="00E553A4" w:rsidP="00E553A4">
      <w:pPr>
        <w:spacing w:after="0" w:line="240" w:lineRule="auto"/>
      </w:pPr>
    </w:p>
    <w:p w14:paraId="42C9D9FA" w14:textId="77777777" w:rsidR="00E553A4" w:rsidRDefault="00E553A4" w:rsidP="00E553A4">
      <w:pPr>
        <w:spacing w:after="0" w:line="240" w:lineRule="auto"/>
      </w:pPr>
    </w:p>
    <w:p w14:paraId="5153D230" w14:textId="77777777" w:rsidR="00E553A4" w:rsidRDefault="00E553A4" w:rsidP="00E553A4">
      <w:pPr>
        <w:spacing w:after="0" w:line="240" w:lineRule="auto"/>
      </w:pPr>
    </w:p>
    <w:p w14:paraId="548265FC" w14:textId="77777777" w:rsidR="00E553A4" w:rsidRDefault="00E553A4" w:rsidP="00E553A4">
      <w:pPr>
        <w:spacing w:after="0" w:line="240" w:lineRule="auto"/>
      </w:pPr>
    </w:p>
    <w:p w14:paraId="60B83045" w14:textId="77777777" w:rsidR="001E02EA" w:rsidRDefault="001E02EA" w:rsidP="00E553A4">
      <w:pPr>
        <w:spacing w:after="0" w:line="240" w:lineRule="auto"/>
      </w:pPr>
    </w:p>
    <w:p w14:paraId="233C2E41" w14:textId="77777777" w:rsidR="001E02EA" w:rsidRDefault="001E02EA" w:rsidP="00E553A4">
      <w:pPr>
        <w:spacing w:after="0" w:line="240" w:lineRule="auto"/>
      </w:pPr>
    </w:p>
    <w:p w14:paraId="3141CE62" w14:textId="77777777" w:rsidR="001E02EA" w:rsidRDefault="001E02EA" w:rsidP="00E553A4">
      <w:pPr>
        <w:spacing w:after="0" w:line="240" w:lineRule="auto"/>
      </w:pPr>
    </w:p>
    <w:p w14:paraId="7B0D880F" w14:textId="77777777" w:rsidR="001E02EA" w:rsidRDefault="001E02EA" w:rsidP="00E553A4">
      <w:pPr>
        <w:spacing w:after="0" w:line="240" w:lineRule="auto"/>
      </w:pPr>
    </w:p>
    <w:p w14:paraId="471157D4" w14:textId="77777777" w:rsidR="001E02EA" w:rsidRDefault="001E02EA" w:rsidP="00E553A4">
      <w:pPr>
        <w:spacing w:after="0" w:line="240" w:lineRule="auto"/>
      </w:pPr>
    </w:p>
    <w:p w14:paraId="5416BDEC" w14:textId="5129AE52" w:rsidR="00E553A4" w:rsidRDefault="00E553A4" w:rsidP="00E553A4">
      <w:pPr>
        <w:spacing w:after="0" w:line="240" w:lineRule="auto"/>
      </w:pPr>
      <w:r>
        <w:t>The diagram shows _____________________________.</w:t>
      </w:r>
    </w:p>
    <w:p w14:paraId="0780F34F" w14:textId="77777777" w:rsidR="00E553A4" w:rsidRDefault="00E553A4" w:rsidP="00D13787">
      <w:pPr>
        <w:pStyle w:val="ListParagraph"/>
        <w:numPr>
          <w:ilvl w:val="0"/>
          <w:numId w:val="43"/>
        </w:numPr>
        <w:spacing w:after="0" w:line="240" w:lineRule="auto"/>
      </w:pPr>
      <w:r>
        <w:t>Partitioning</w:t>
      </w:r>
    </w:p>
    <w:p w14:paraId="7902D8BD" w14:textId="77777777" w:rsidR="00E553A4" w:rsidRDefault="00E553A4" w:rsidP="00D13787">
      <w:pPr>
        <w:pStyle w:val="ListParagraph"/>
        <w:numPr>
          <w:ilvl w:val="0"/>
          <w:numId w:val="43"/>
        </w:numPr>
        <w:spacing w:after="0" w:line="240" w:lineRule="auto"/>
      </w:pPr>
      <w:r>
        <w:t>Layering</w:t>
      </w:r>
    </w:p>
    <w:p w14:paraId="7D41CFF4" w14:textId="77777777" w:rsidR="00E553A4" w:rsidRDefault="00E553A4" w:rsidP="00D13787">
      <w:pPr>
        <w:pStyle w:val="ListParagraph"/>
        <w:numPr>
          <w:ilvl w:val="0"/>
          <w:numId w:val="43"/>
        </w:numPr>
        <w:spacing w:after="0" w:line="240" w:lineRule="auto"/>
      </w:pPr>
      <w:r>
        <w:t>Partitioning and Layering</w:t>
      </w:r>
    </w:p>
    <w:p w14:paraId="60D3C93C" w14:textId="77777777" w:rsidR="00E553A4" w:rsidRDefault="00E553A4" w:rsidP="00D13787">
      <w:pPr>
        <w:pStyle w:val="ListParagraph"/>
        <w:numPr>
          <w:ilvl w:val="0"/>
          <w:numId w:val="43"/>
        </w:numPr>
        <w:spacing w:after="0" w:line="240" w:lineRule="auto"/>
      </w:pPr>
      <w:r>
        <w:t>None of the above</w:t>
      </w:r>
    </w:p>
    <w:p w14:paraId="37DBFDE8" w14:textId="38F34509" w:rsidR="00E553A4" w:rsidRDefault="001E02EA" w:rsidP="00E553A4">
      <w:pPr>
        <w:spacing w:after="0" w:line="240" w:lineRule="auto"/>
      </w:pPr>
      <w:r>
        <w:t>Answer: C</w:t>
      </w:r>
    </w:p>
    <w:p w14:paraId="0DA87178" w14:textId="309B2082" w:rsidR="00E553A4" w:rsidRDefault="001E02EA" w:rsidP="00E553A4">
      <w:pPr>
        <w:spacing w:after="0" w:line="240" w:lineRule="auto"/>
      </w:pPr>
      <w:r>
        <w:rPr>
          <w:noProof/>
        </w:rPr>
        <w:object w:dxaOrig="11400" w:dyaOrig="1642" w14:anchorId="796C3B7C">
          <v:shape id="_x0000_s1068" type="#_x0000_t75" style="position:absolute;margin-left:36.7pt;margin-top:10.45pt;width:87.6pt;height:177.5pt;z-index:251710464;mso-position-horizontal:absolute;mso-position-horizontal-relative:text;mso-position-vertical:absolute;mso-position-vertical-relative:text">
            <v:imagedata r:id="rId144" o:title=""/>
          </v:shape>
          <o:OLEObject Type="Embed" ProgID="Visio.Drawing.15" ShapeID="_x0000_s1068" DrawAspect="Content" ObjectID="_1610007457" r:id="rId145"/>
        </w:object>
      </w:r>
      <w:r w:rsidR="00E553A4">
        <w:t>Q2. Which one is the properly layered three-layer architecture?</w:t>
      </w:r>
    </w:p>
    <w:p w14:paraId="1215C750" w14:textId="25FB3132" w:rsidR="00E553A4" w:rsidRDefault="00E553A4" w:rsidP="00710E99">
      <w:pPr>
        <w:pStyle w:val="ListParagraph"/>
        <w:numPr>
          <w:ilvl w:val="0"/>
          <w:numId w:val="98"/>
        </w:numPr>
        <w:spacing w:after="0" w:line="240" w:lineRule="auto"/>
      </w:pPr>
    </w:p>
    <w:p w14:paraId="688BFCCF" w14:textId="77777777" w:rsidR="00E553A4" w:rsidRDefault="00E553A4" w:rsidP="00E553A4">
      <w:pPr>
        <w:pStyle w:val="ListParagraph"/>
        <w:spacing w:after="0" w:line="240" w:lineRule="auto"/>
      </w:pPr>
      <w:r>
        <w:t xml:space="preserve"> </w:t>
      </w:r>
    </w:p>
    <w:p w14:paraId="5D6E8C9B" w14:textId="77777777" w:rsidR="00E553A4" w:rsidRDefault="00E553A4" w:rsidP="00E553A4">
      <w:pPr>
        <w:pStyle w:val="ListParagraph"/>
        <w:spacing w:after="0" w:line="240" w:lineRule="auto"/>
      </w:pPr>
    </w:p>
    <w:p w14:paraId="7514F65D" w14:textId="77777777" w:rsidR="00E553A4" w:rsidRDefault="00E553A4" w:rsidP="00E553A4">
      <w:pPr>
        <w:pStyle w:val="ListParagraph"/>
        <w:spacing w:after="0" w:line="240" w:lineRule="auto"/>
      </w:pPr>
    </w:p>
    <w:p w14:paraId="403C48BE" w14:textId="77777777" w:rsidR="00E553A4" w:rsidRDefault="00E553A4" w:rsidP="00E553A4">
      <w:pPr>
        <w:pStyle w:val="ListParagraph"/>
        <w:spacing w:after="0" w:line="240" w:lineRule="auto"/>
      </w:pPr>
    </w:p>
    <w:p w14:paraId="63BF7DB5" w14:textId="77777777" w:rsidR="00E553A4" w:rsidRDefault="00E553A4" w:rsidP="00E553A4">
      <w:pPr>
        <w:pStyle w:val="ListParagraph"/>
        <w:spacing w:after="0" w:line="240" w:lineRule="auto"/>
      </w:pPr>
    </w:p>
    <w:p w14:paraId="44467D0B" w14:textId="77777777" w:rsidR="00E553A4" w:rsidRDefault="00E553A4" w:rsidP="00E553A4">
      <w:pPr>
        <w:pStyle w:val="ListParagraph"/>
        <w:spacing w:after="0" w:line="240" w:lineRule="auto"/>
      </w:pPr>
    </w:p>
    <w:p w14:paraId="5F37E53D" w14:textId="77777777" w:rsidR="00E553A4" w:rsidRDefault="00E553A4" w:rsidP="00E553A4">
      <w:pPr>
        <w:pStyle w:val="ListParagraph"/>
        <w:spacing w:after="0" w:line="240" w:lineRule="auto"/>
      </w:pPr>
    </w:p>
    <w:p w14:paraId="7E62319E" w14:textId="77777777" w:rsidR="00E553A4" w:rsidRDefault="00E553A4" w:rsidP="00E553A4">
      <w:pPr>
        <w:pStyle w:val="ListParagraph"/>
        <w:spacing w:after="0" w:line="240" w:lineRule="auto"/>
      </w:pPr>
    </w:p>
    <w:p w14:paraId="18168026" w14:textId="77777777" w:rsidR="00E553A4" w:rsidRDefault="00E553A4" w:rsidP="00E553A4">
      <w:pPr>
        <w:pStyle w:val="ListParagraph"/>
        <w:spacing w:after="0" w:line="240" w:lineRule="auto"/>
      </w:pPr>
    </w:p>
    <w:p w14:paraId="323EEE20" w14:textId="77777777" w:rsidR="00E553A4" w:rsidRDefault="00E553A4" w:rsidP="00E553A4">
      <w:pPr>
        <w:pStyle w:val="ListParagraph"/>
        <w:spacing w:after="0" w:line="240" w:lineRule="auto"/>
      </w:pPr>
    </w:p>
    <w:p w14:paraId="3341FD92" w14:textId="77777777" w:rsidR="00E553A4" w:rsidRDefault="00E553A4" w:rsidP="00E553A4">
      <w:pPr>
        <w:pStyle w:val="ListParagraph"/>
        <w:spacing w:after="0" w:line="240" w:lineRule="auto"/>
      </w:pPr>
    </w:p>
    <w:p w14:paraId="05A98982" w14:textId="77777777" w:rsidR="00E553A4" w:rsidRDefault="00E553A4" w:rsidP="00E553A4">
      <w:pPr>
        <w:pStyle w:val="ListParagraph"/>
        <w:spacing w:after="0" w:line="240" w:lineRule="auto"/>
      </w:pPr>
    </w:p>
    <w:p w14:paraId="52348638" w14:textId="77777777" w:rsidR="001E02EA" w:rsidRDefault="001E02EA" w:rsidP="00E553A4">
      <w:pPr>
        <w:pStyle w:val="ListParagraph"/>
        <w:spacing w:after="0" w:line="240" w:lineRule="auto"/>
      </w:pPr>
    </w:p>
    <w:p w14:paraId="65CE715F" w14:textId="77777777" w:rsidR="001E02EA" w:rsidRDefault="001E02EA" w:rsidP="00E553A4">
      <w:pPr>
        <w:pStyle w:val="ListParagraph"/>
        <w:spacing w:after="0" w:line="240" w:lineRule="auto"/>
      </w:pPr>
    </w:p>
    <w:p w14:paraId="25B26C14" w14:textId="77777777" w:rsidR="001E02EA" w:rsidRDefault="001E02EA" w:rsidP="00E553A4">
      <w:pPr>
        <w:pStyle w:val="ListParagraph"/>
        <w:spacing w:after="0" w:line="240" w:lineRule="auto"/>
      </w:pPr>
    </w:p>
    <w:p w14:paraId="2D69062F" w14:textId="77777777" w:rsidR="001E02EA" w:rsidRDefault="001E02EA" w:rsidP="00E553A4">
      <w:pPr>
        <w:pStyle w:val="ListParagraph"/>
        <w:spacing w:after="0" w:line="240" w:lineRule="auto"/>
      </w:pPr>
    </w:p>
    <w:p w14:paraId="540CEDEF" w14:textId="48E8FE1A" w:rsidR="00E553A4" w:rsidRDefault="00E553A4" w:rsidP="00E553A4">
      <w:pPr>
        <w:pStyle w:val="ListParagraph"/>
        <w:spacing w:after="0" w:line="240" w:lineRule="auto"/>
      </w:pPr>
      <w:r>
        <w:rPr>
          <w:noProof/>
        </w:rPr>
        <w:object w:dxaOrig="11400" w:dyaOrig="1642" w14:anchorId="4832F770">
          <v:shape id="_x0000_s1069" type="#_x0000_t75" style="position:absolute;left:0;text-align:left;margin-left:36.7pt;margin-top:10.45pt;width:82pt;height:166.25pt;z-index:251711488;mso-position-horizontal:absolute;mso-position-horizontal-relative:text;mso-position-vertical:absolute;mso-position-vertical-relative:text">
            <v:imagedata r:id="rId146" o:title=""/>
          </v:shape>
          <o:OLEObject Type="Embed" ProgID="Visio.Drawing.15" ShapeID="_x0000_s1069" DrawAspect="Content" ObjectID="_1610007458" r:id="rId147"/>
        </w:object>
      </w:r>
    </w:p>
    <w:p w14:paraId="0F10BC06" w14:textId="77777777" w:rsidR="00E553A4" w:rsidRDefault="00E553A4" w:rsidP="00710E99">
      <w:pPr>
        <w:pStyle w:val="ListParagraph"/>
        <w:numPr>
          <w:ilvl w:val="0"/>
          <w:numId w:val="98"/>
        </w:numPr>
        <w:spacing w:after="0" w:line="240" w:lineRule="auto"/>
      </w:pPr>
    </w:p>
    <w:p w14:paraId="1009EFA0" w14:textId="77777777" w:rsidR="00E553A4" w:rsidRDefault="00E553A4" w:rsidP="00E553A4">
      <w:pPr>
        <w:pStyle w:val="ListParagraph"/>
        <w:spacing w:after="0" w:line="240" w:lineRule="auto"/>
      </w:pPr>
    </w:p>
    <w:p w14:paraId="683A7E80" w14:textId="77777777" w:rsidR="00E553A4" w:rsidRDefault="00E553A4" w:rsidP="00E553A4">
      <w:pPr>
        <w:pStyle w:val="ListParagraph"/>
        <w:spacing w:after="0" w:line="240" w:lineRule="auto"/>
      </w:pPr>
    </w:p>
    <w:p w14:paraId="2713E93D" w14:textId="77777777" w:rsidR="00E553A4" w:rsidRDefault="00E553A4" w:rsidP="00E553A4">
      <w:pPr>
        <w:pStyle w:val="ListParagraph"/>
        <w:spacing w:after="0" w:line="240" w:lineRule="auto"/>
      </w:pPr>
    </w:p>
    <w:p w14:paraId="41E7A2D9" w14:textId="77777777" w:rsidR="00E553A4" w:rsidRDefault="00E553A4" w:rsidP="00E553A4">
      <w:pPr>
        <w:pStyle w:val="ListParagraph"/>
        <w:spacing w:after="0" w:line="240" w:lineRule="auto"/>
      </w:pPr>
    </w:p>
    <w:p w14:paraId="6E5F48EE" w14:textId="77777777" w:rsidR="00E553A4" w:rsidRDefault="00E553A4" w:rsidP="00E553A4">
      <w:pPr>
        <w:pStyle w:val="ListParagraph"/>
        <w:spacing w:after="0" w:line="240" w:lineRule="auto"/>
      </w:pPr>
    </w:p>
    <w:p w14:paraId="587DB417" w14:textId="77777777" w:rsidR="00E553A4" w:rsidRDefault="00E553A4" w:rsidP="00E553A4">
      <w:pPr>
        <w:pStyle w:val="ListParagraph"/>
        <w:spacing w:after="0" w:line="240" w:lineRule="auto"/>
      </w:pPr>
    </w:p>
    <w:p w14:paraId="6972CA44" w14:textId="77777777" w:rsidR="00E553A4" w:rsidRDefault="00E553A4" w:rsidP="00E553A4">
      <w:pPr>
        <w:pStyle w:val="ListParagraph"/>
        <w:spacing w:after="0" w:line="240" w:lineRule="auto"/>
      </w:pPr>
    </w:p>
    <w:p w14:paraId="73C692D4" w14:textId="77777777" w:rsidR="00E553A4" w:rsidRDefault="00E553A4" w:rsidP="00E553A4">
      <w:pPr>
        <w:pStyle w:val="ListParagraph"/>
        <w:spacing w:after="0" w:line="240" w:lineRule="auto"/>
      </w:pPr>
    </w:p>
    <w:p w14:paraId="23FBC016" w14:textId="77777777" w:rsidR="00E553A4" w:rsidRDefault="00E553A4" w:rsidP="00E553A4">
      <w:pPr>
        <w:pStyle w:val="ListParagraph"/>
        <w:spacing w:after="0" w:line="240" w:lineRule="auto"/>
      </w:pPr>
    </w:p>
    <w:p w14:paraId="0C04C338" w14:textId="77777777" w:rsidR="00E553A4" w:rsidRDefault="00E553A4" w:rsidP="00E553A4">
      <w:pPr>
        <w:pStyle w:val="ListParagraph"/>
        <w:spacing w:after="0" w:line="240" w:lineRule="auto"/>
      </w:pPr>
    </w:p>
    <w:p w14:paraId="2DC1E9CD" w14:textId="341A2076" w:rsidR="00E553A4" w:rsidRDefault="00E553A4" w:rsidP="00E553A4">
      <w:pPr>
        <w:pStyle w:val="ListParagraph"/>
        <w:spacing w:after="0" w:line="240" w:lineRule="auto"/>
      </w:pPr>
    </w:p>
    <w:p w14:paraId="695C16B9" w14:textId="0CE09878" w:rsidR="001E02EA" w:rsidRDefault="001E02EA" w:rsidP="00E553A4">
      <w:pPr>
        <w:pStyle w:val="ListParagraph"/>
        <w:spacing w:after="0" w:line="240" w:lineRule="auto"/>
      </w:pPr>
    </w:p>
    <w:p w14:paraId="1F45DE3B" w14:textId="566B3E78" w:rsidR="001E02EA" w:rsidRDefault="001E02EA" w:rsidP="00E553A4">
      <w:pPr>
        <w:pStyle w:val="ListParagraph"/>
        <w:spacing w:after="0" w:line="240" w:lineRule="auto"/>
      </w:pPr>
    </w:p>
    <w:p w14:paraId="6B4874E8" w14:textId="77777777" w:rsidR="001E02EA" w:rsidRDefault="001E02EA" w:rsidP="00E553A4">
      <w:pPr>
        <w:pStyle w:val="ListParagraph"/>
        <w:spacing w:after="0" w:line="240" w:lineRule="auto"/>
      </w:pPr>
    </w:p>
    <w:p w14:paraId="033328A1" w14:textId="77777777" w:rsidR="00E553A4" w:rsidRDefault="00E553A4" w:rsidP="00E553A4">
      <w:pPr>
        <w:pStyle w:val="ListParagraph"/>
        <w:spacing w:after="0" w:line="240" w:lineRule="auto"/>
      </w:pPr>
    </w:p>
    <w:p w14:paraId="5CAA6315" w14:textId="77777777" w:rsidR="00E553A4" w:rsidRDefault="00E553A4" w:rsidP="00710E99">
      <w:pPr>
        <w:pStyle w:val="ListParagraph"/>
        <w:numPr>
          <w:ilvl w:val="0"/>
          <w:numId w:val="98"/>
        </w:numPr>
        <w:spacing w:after="0" w:line="240" w:lineRule="auto"/>
      </w:pPr>
      <w:r>
        <w:rPr>
          <w:noProof/>
        </w:rPr>
        <w:object w:dxaOrig="11400" w:dyaOrig="1642" w14:anchorId="664B5309">
          <v:shape id="_x0000_s1070" type="#_x0000_t75" style="position:absolute;left:0;text-align:left;margin-left:36.2pt;margin-top:1.85pt;width:89.2pt;height:180.85pt;z-index:251712512;mso-position-horizontal-relative:text;mso-position-vertical-relative:text">
            <v:imagedata r:id="rId148" o:title=""/>
          </v:shape>
          <o:OLEObject Type="Embed" ProgID="Visio.Drawing.15" ShapeID="_x0000_s1070" DrawAspect="Content" ObjectID="_1610007459" r:id="rId149"/>
        </w:object>
      </w:r>
    </w:p>
    <w:p w14:paraId="0FA7F81F" w14:textId="77777777" w:rsidR="00E553A4" w:rsidRDefault="00E553A4" w:rsidP="00E553A4">
      <w:pPr>
        <w:pStyle w:val="ListParagraph"/>
        <w:spacing w:after="0" w:line="240" w:lineRule="auto"/>
      </w:pPr>
    </w:p>
    <w:p w14:paraId="39E67F6D" w14:textId="77777777" w:rsidR="00E553A4" w:rsidRDefault="00E553A4" w:rsidP="00E553A4">
      <w:pPr>
        <w:pStyle w:val="ListParagraph"/>
        <w:spacing w:after="0" w:line="240" w:lineRule="auto"/>
      </w:pPr>
    </w:p>
    <w:p w14:paraId="5AB33AFC" w14:textId="77777777" w:rsidR="00E553A4" w:rsidRDefault="00E553A4" w:rsidP="00E553A4">
      <w:pPr>
        <w:pStyle w:val="ListParagraph"/>
        <w:spacing w:after="0" w:line="240" w:lineRule="auto"/>
      </w:pPr>
    </w:p>
    <w:p w14:paraId="28EAACD7" w14:textId="77777777" w:rsidR="00E553A4" w:rsidRDefault="00E553A4" w:rsidP="00E553A4">
      <w:pPr>
        <w:pStyle w:val="ListParagraph"/>
        <w:spacing w:after="0" w:line="240" w:lineRule="auto"/>
      </w:pPr>
    </w:p>
    <w:p w14:paraId="4DF57F09" w14:textId="77777777" w:rsidR="00E553A4" w:rsidRDefault="00E553A4" w:rsidP="00E553A4">
      <w:pPr>
        <w:pStyle w:val="ListParagraph"/>
        <w:spacing w:after="0" w:line="240" w:lineRule="auto"/>
      </w:pPr>
    </w:p>
    <w:p w14:paraId="5E174852" w14:textId="77777777" w:rsidR="00E553A4" w:rsidRDefault="00E553A4" w:rsidP="00E553A4">
      <w:pPr>
        <w:pStyle w:val="ListParagraph"/>
        <w:spacing w:after="0" w:line="240" w:lineRule="auto"/>
      </w:pPr>
    </w:p>
    <w:p w14:paraId="3E3E59A4" w14:textId="77777777" w:rsidR="00E553A4" w:rsidRDefault="00E553A4" w:rsidP="00E553A4">
      <w:pPr>
        <w:pStyle w:val="ListParagraph"/>
        <w:spacing w:after="0" w:line="240" w:lineRule="auto"/>
      </w:pPr>
    </w:p>
    <w:p w14:paraId="7901B8F9" w14:textId="77777777" w:rsidR="00E553A4" w:rsidRDefault="00E553A4" w:rsidP="00E553A4">
      <w:pPr>
        <w:pStyle w:val="ListParagraph"/>
        <w:spacing w:after="0" w:line="240" w:lineRule="auto"/>
      </w:pPr>
    </w:p>
    <w:p w14:paraId="522224D6" w14:textId="77777777" w:rsidR="00E553A4" w:rsidRDefault="00E553A4" w:rsidP="00E553A4">
      <w:pPr>
        <w:pStyle w:val="ListParagraph"/>
        <w:spacing w:after="0" w:line="240" w:lineRule="auto"/>
      </w:pPr>
    </w:p>
    <w:p w14:paraId="02EC13AB" w14:textId="77777777" w:rsidR="00E553A4" w:rsidRDefault="00E553A4" w:rsidP="00E553A4">
      <w:pPr>
        <w:pStyle w:val="ListParagraph"/>
        <w:spacing w:after="0" w:line="240" w:lineRule="auto"/>
      </w:pPr>
    </w:p>
    <w:p w14:paraId="072E6572" w14:textId="77777777" w:rsidR="00E553A4" w:rsidRDefault="00E553A4" w:rsidP="00E553A4">
      <w:pPr>
        <w:spacing w:after="0" w:line="240" w:lineRule="auto"/>
      </w:pPr>
    </w:p>
    <w:p w14:paraId="19F66D4E" w14:textId="67E30173" w:rsidR="00E553A4" w:rsidRDefault="00E553A4" w:rsidP="00E553A4">
      <w:pPr>
        <w:pStyle w:val="ListParagraph"/>
        <w:spacing w:after="0" w:line="240" w:lineRule="auto"/>
      </w:pPr>
    </w:p>
    <w:p w14:paraId="0ABB7A90" w14:textId="55599B5C" w:rsidR="001E02EA" w:rsidRDefault="001E02EA" w:rsidP="00E553A4">
      <w:pPr>
        <w:pStyle w:val="ListParagraph"/>
        <w:spacing w:after="0" w:line="240" w:lineRule="auto"/>
      </w:pPr>
    </w:p>
    <w:p w14:paraId="69AA0956" w14:textId="3B351E2E" w:rsidR="001E02EA" w:rsidRDefault="001E02EA" w:rsidP="00E553A4">
      <w:pPr>
        <w:pStyle w:val="ListParagraph"/>
        <w:spacing w:after="0" w:line="240" w:lineRule="auto"/>
      </w:pPr>
    </w:p>
    <w:p w14:paraId="7FD3A0CD" w14:textId="74CCCD5C" w:rsidR="001E02EA" w:rsidRDefault="001E02EA" w:rsidP="00E553A4">
      <w:pPr>
        <w:pStyle w:val="ListParagraph"/>
        <w:spacing w:after="0" w:line="240" w:lineRule="auto"/>
      </w:pPr>
    </w:p>
    <w:p w14:paraId="6FEF2A0C" w14:textId="452CF04A" w:rsidR="001E02EA" w:rsidRDefault="001E02EA" w:rsidP="00E553A4">
      <w:pPr>
        <w:pStyle w:val="ListParagraph"/>
        <w:spacing w:after="0" w:line="240" w:lineRule="auto"/>
      </w:pPr>
    </w:p>
    <w:p w14:paraId="680B304E" w14:textId="77777777" w:rsidR="001E02EA" w:rsidRDefault="001E02EA" w:rsidP="00E553A4">
      <w:pPr>
        <w:pStyle w:val="ListParagraph"/>
        <w:spacing w:after="0" w:line="240" w:lineRule="auto"/>
      </w:pPr>
    </w:p>
    <w:p w14:paraId="1DCC073B" w14:textId="77777777" w:rsidR="00E553A4" w:rsidRDefault="00E553A4" w:rsidP="00710E99">
      <w:pPr>
        <w:pStyle w:val="ListParagraph"/>
        <w:numPr>
          <w:ilvl w:val="0"/>
          <w:numId w:val="98"/>
        </w:numPr>
        <w:spacing w:after="0" w:line="240" w:lineRule="auto"/>
      </w:pPr>
      <w:r>
        <w:rPr>
          <w:noProof/>
        </w:rPr>
        <w:object w:dxaOrig="11400" w:dyaOrig="1642" w14:anchorId="72BD67D1">
          <v:shape id="_x0000_s1071" type="#_x0000_t75" style="position:absolute;left:0;text-align:left;margin-left:33.6pt;margin-top:2.2pt;width:93.8pt;height:190.25pt;z-index:251713536;mso-position-horizontal-relative:text;mso-position-vertical-relative:text">
            <v:imagedata r:id="rId150" o:title=""/>
          </v:shape>
          <o:OLEObject Type="Embed" ProgID="Visio.Drawing.15" ShapeID="_x0000_s1071" DrawAspect="Content" ObjectID="_1610007460" r:id="rId151"/>
        </w:object>
      </w:r>
    </w:p>
    <w:p w14:paraId="373E1742" w14:textId="77777777" w:rsidR="00E553A4" w:rsidRDefault="00E553A4" w:rsidP="00E553A4">
      <w:pPr>
        <w:spacing w:after="0" w:line="240" w:lineRule="auto"/>
        <w:ind w:left="360"/>
      </w:pPr>
    </w:p>
    <w:p w14:paraId="640F1AFD" w14:textId="77777777" w:rsidR="00E553A4" w:rsidRDefault="00E553A4" w:rsidP="00E553A4">
      <w:pPr>
        <w:spacing w:after="0" w:line="240" w:lineRule="auto"/>
        <w:ind w:left="360"/>
      </w:pPr>
    </w:p>
    <w:p w14:paraId="328B37D9" w14:textId="77777777" w:rsidR="00E553A4" w:rsidRDefault="00E553A4" w:rsidP="00E553A4">
      <w:pPr>
        <w:spacing w:after="0" w:line="240" w:lineRule="auto"/>
        <w:ind w:left="360"/>
      </w:pPr>
    </w:p>
    <w:p w14:paraId="21EA54CE" w14:textId="77777777" w:rsidR="00E553A4" w:rsidRDefault="00E553A4" w:rsidP="00E553A4">
      <w:pPr>
        <w:spacing w:after="0" w:line="240" w:lineRule="auto"/>
        <w:ind w:left="360"/>
      </w:pPr>
    </w:p>
    <w:p w14:paraId="35C41590" w14:textId="77777777" w:rsidR="00E553A4" w:rsidRDefault="00E553A4" w:rsidP="00E553A4">
      <w:pPr>
        <w:spacing w:after="0" w:line="240" w:lineRule="auto"/>
        <w:ind w:left="360"/>
      </w:pPr>
    </w:p>
    <w:p w14:paraId="3E7C0E07" w14:textId="77777777" w:rsidR="00E553A4" w:rsidRDefault="00E553A4" w:rsidP="00E553A4">
      <w:pPr>
        <w:spacing w:after="0" w:line="240" w:lineRule="auto"/>
        <w:ind w:left="360"/>
      </w:pPr>
    </w:p>
    <w:p w14:paraId="3832FEC8" w14:textId="77777777" w:rsidR="00E553A4" w:rsidRDefault="00E553A4" w:rsidP="00E553A4">
      <w:pPr>
        <w:spacing w:after="0" w:line="240" w:lineRule="auto"/>
        <w:ind w:left="360"/>
      </w:pPr>
    </w:p>
    <w:p w14:paraId="17650923" w14:textId="77777777" w:rsidR="00E553A4" w:rsidRDefault="00E553A4" w:rsidP="00E553A4">
      <w:pPr>
        <w:spacing w:after="0" w:line="240" w:lineRule="auto"/>
        <w:ind w:left="360"/>
      </w:pPr>
    </w:p>
    <w:p w14:paraId="1A1C4C53" w14:textId="77777777" w:rsidR="00E553A4" w:rsidRDefault="00E553A4" w:rsidP="00E553A4">
      <w:pPr>
        <w:spacing w:after="0" w:line="240" w:lineRule="auto"/>
        <w:ind w:left="360"/>
      </w:pPr>
    </w:p>
    <w:p w14:paraId="4AA8C001" w14:textId="77777777" w:rsidR="00E553A4" w:rsidRDefault="00E553A4" w:rsidP="00E553A4">
      <w:pPr>
        <w:spacing w:after="0" w:line="240" w:lineRule="auto"/>
        <w:ind w:left="360"/>
      </w:pPr>
    </w:p>
    <w:p w14:paraId="46DAB483" w14:textId="77777777" w:rsidR="00E553A4" w:rsidRDefault="00E553A4" w:rsidP="00E553A4">
      <w:pPr>
        <w:spacing w:after="0" w:line="240" w:lineRule="auto"/>
        <w:ind w:left="360"/>
      </w:pPr>
    </w:p>
    <w:p w14:paraId="4F4BF0BD" w14:textId="77777777" w:rsidR="00E553A4" w:rsidRDefault="00E553A4" w:rsidP="00E553A4">
      <w:pPr>
        <w:spacing w:after="0" w:line="240" w:lineRule="auto"/>
        <w:ind w:left="360"/>
      </w:pPr>
    </w:p>
    <w:p w14:paraId="2F5F52C3" w14:textId="77777777" w:rsidR="00E553A4" w:rsidRDefault="00E553A4" w:rsidP="00E553A4">
      <w:pPr>
        <w:spacing w:after="0" w:line="240" w:lineRule="auto"/>
      </w:pPr>
    </w:p>
    <w:p w14:paraId="39E3717C" w14:textId="77777777" w:rsidR="001E02EA" w:rsidRDefault="001E02EA" w:rsidP="00E553A4">
      <w:pPr>
        <w:spacing w:after="0" w:line="240" w:lineRule="auto"/>
      </w:pPr>
    </w:p>
    <w:p w14:paraId="4C78AA70" w14:textId="77777777" w:rsidR="001E02EA" w:rsidRDefault="001E02EA" w:rsidP="00E553A4">
      <w:pPr>
        <w:spacing w:after="0" w:line="240" w:lineRule="auto"/>
      </w:pPr>
    </w:p>
    <w:p w14:paraId="537226B8" w14:textId="77777777" w:rsidR="001E02EA" w:rsidRDefault="001E02EA" w:rsidP="00E553A4">
      <w:pPr>
        <w:spacing w:after="0" w:line="240" w:lineRule="auto"/>
      </w:pPr>
    </w:p>
    <w:p w14:paraId="1FD3A2FF" w14:textId="77777777" w:rsidR="001E02EA" w:rsidRDefault="001E02EA" w:rsidP="00E553A4">
      <w:pPr>
        <w:spacing w:after="0" w:line="240" w:lineRule="auto"/>
      </w:pPr>
    </w:p>
    <w:p w14:paraId="261BB22E" w14:textId="77777777" w:rsidR="001E02EA" w:rsidRDefault="001E02EA" w:rsidP="00E553A4">
      <w:pPr>
        <w:spacing w:after="0" w:line="240" w:lineRule="auto"/>
      </w:pPr>
    </w:p>
    <w:p w14:paraId="0BA7DB07" w14:textId="2704307A" w:rsidR="001E02EA" w:rsidRDefault="001E02EA" w:rsidP="00E553A4">
      <w:pPr>
        <w:spacing w:after="0" w:line="240" w:lineRule="auto"/>
      </w:pPr>
      <w:r>
        <w:t>Answer: A</w:t>
      </w:r>
    </w:p>
    <w:p w14:paraId="76F6BCFB" w14:textId="0F8F687A" w:rsidR="00E553A4" w:rsidRDefault="00E553A4" w:rsidP="00E553A4">
      <w:pPr>
        <w:spacing w:after="0" w:line="240" w:lineRule="auto"/>
        <w:rPr>
          <w:rFonts w:eastAsia="Times New Roman" w:cs="Tahoma"/>
          <w:lang w:eastAsia="en-US" w:bidi="bn-IN"/>
        </w:rPr>
      </w:pPr>
      <w:r>
        <w:rPr>
          <w:noProof/>
        </w:rPr>
        <w:object w:dxaOrig="11400" w:dyaOrig="1642" w14:anchorId="6744BE2D">
          <v:shape id="_x0000_s1072" type="#_x0000_t75" style="position:absolute;margin-left:36.7pt;margin-top:10.4pt;width:74.4pt;height:83.75pt;z-index:251714560;mso-position-horizontal:absolute;mso-position-horizontal-relative:text;mso-position-vertical:absolute;mso-position-vertical-relative:text">
            <v:imagedata r:id="rId152" o:title=""/>
          </v:shape>
          <o:OLEObject Type="Embed" ProgID="Visio.Drawing.15" ShapeID="_x0000_s1072" DrawAspect="Content" ObjectID="_1610007461" r:id="rId153"/>
        </w:object>
      </w:r>
      <w:r>
        <w:t xml:space="preserve">Q3. </w:t>
      </w:r>
      <w:r>
        <w:rPr>
          <w:rFonts w:eastAsia="Times New Roman" w:cs="Tahoma"/>
          <w:lang w:eastAsia="en-US" w:bidi="bn-IN"/>
        </w:rPr>
        <w:t>Which one is concurrent activity in sequence diagram?</w:t>
      </w:r>
    </w:p>
    <w:p w14:paraId="72BCE796" w14:textId="77777777" w:rsidR="00E553A4" w:rsidRDefault="00E553A4" w:rsidP="00D13787">
      <w:pPr>
        <w:pStyle w:val="ListParagraph"/>
        <w:numPr>
          <w:ilvl w:val="0"/>
          <w:numId w:val="44"/>
        </w:numPr>
        <w:spacing w:after="0" w:line="240" w:lineRule="auto"/>
        <w:rPr>
          <w:rFonts w:eastAsia="Times New Roman" w:cs="Tahoma"/>
          <w:lang w:eastAsia="en-US" w:bidi="bn-IN"/>
        </w:rPr>
      </w:pPr>
      <w:r>
        <w:rPr>
          <w:rFonts w:eastAsia="Times New Roman" w:cs="Tahoma"/>
          <w:lang w:eastAsia="en-US" w:bidi="bn-IN"/>
        </w:rPr>
        <w:t xml:space="preserve"> </w:t>
      </w:r>
    </w:p>
    <w:p w14:paraId="540D4FD1" w14:textId="77777777" w:rsidR="00E553A4" w:rsidRDefault="00E553A4" w:rsidP="00E553A4">
      <w:pPr>
        <w:spacing w:after="0" w:line="240" w:lineRule="auto"/>
        <w:rPr>
          <w:rFonts w:eastAsia="Times New Roman" w:cs="Tahoma"/>
          <w:lang w:eastAsia="en-US" w:bidi="bn-IN"/>
        </w:rPr>
      </w:pPr>
    </w:p>
    <w:p w14:paraId="1DBBD52D" w14:textId="77777777" w:rsidR="00E553A4" w:rsidRDefault="00E553A4" w:rsidP="00E553A4">
      <w:pPr>
        <w:spacing w:after="0" w:line="240" w:lineRule="auto"/>
        <w:rPr>
          <w:rFonts w:eastAsia="Times New Roman" w:cs="Tahoma"/>
          <w:lang w:eastAsia="en-US" w:bidi="bn-IN"/>
        </w:rPr>
      </w:pPr>
    </w:p>
    <w:p w14:paraId="49EDE76E" w14:textId="77777777" w:rsidR="00E553A4" w:rsidRDefault="00E553A4" w:rsidP="00E553A4">
      <w:pPr>
        <w:spacing w:after="0" w:line="240" w:lineRule="auto"/>
        <w:rPr>
          <w:rFonts w:eastAsia="Times New Roman" w:cs="Tahoma"/>
          <w:lang w:eastAsia="en-US" w:bidi="bn-IN"/>
        </w:rPr>
      </w:pPr>
    </w:p>
    <w:p w14:paraId="46D436C2" w14:textId="77777777" w:rsidR="00E553A4" w:rsidRDefault="00E553A4" w:rsidP="00E553A4">
      <w:pPr>
        <w:spacing w:after="0" w:line="240" w:lineRule="auto"/>
        <w:rPr>
          <w:rFonts w:eastAsia="Times New Roman" w:cs="Tahoma"/>
          <w:lang w:eastAsia="en-US" w:bidi="bn-IN"/>
        </w:rPr>
      </w:pPr>
    </w:p>
    <w:p w14:paraId="56459B79" w14:textId="77777777" w:rsidR="00E553A4" w:rsidRDefault="00E553A4" w:rsidP="00E553A4">
      <w:pPr>
        <w:spacing w:after="0" w:line="240" w:lineRule="auto"/>
        <w:rPr>
          <w:rFonts w:eastAsia="Times New Roman" w:cs="Tahoma"/>
          <w:lang w:eastAsia="en-US" w:bidi="bn-IN"/>
        </w:rPr>
      </w:pPr>
    </w:p>
    <w:p w14:paraId="476A597B" w14:textId="77777777" w:rsidR="00E553A4" w:rsidRDefault="00E553A4" w:rsidP="00E553A4">
      <w:pPr>
        <w:spacing w:after="0" w:line="240" w:lineRule="auto"/>
        <w:rPr>
          <w:rFonts w:eastAsia="Times New Roman" w:cs="Tahoma"/>
          <w:lang w:eastAsia="en-US" w:bidi="bn-IN"/>
        </w:rPr>
      </w:pPr>
    </w:p>
    <w:p w14:paraId="55F7AC6F" w14:textId="77777777" w:rsidR="00E553A4" w:rsidRDefault="00E553A4" w:rsidP="00E553A4">
      <w:pPr>
        <w:spacing w:after="0" w:line="240" w:lineRule="auto"/>
        <w:rPr>
          <w:rFonts w:eastAsia="Times New Roman" w:cs="Tahoma"/>
          <w:lang w:eastAsia="en-US" w:bidi="bn-IN"/>
        </w:rPr>
      </w:pPr>
      <w:r>
        <w:rPr>
          <w:noProof/>
        </w:rPr>
        <w:object w:dxaOrig="11400" w:dyaOrig="1642" w14:anchorId="5340AAEC">
          <v:shape id="_x0000_s1073" type="#_x0000_t75" style="position:absolute;margin-left:36.7pt;margin-top:10.4pt;width:68.95pt;height:77.65pt;z-index:251715584;mso-position-horizontal:absolute;mso-position-horizontal-relative:text;mso-position-vertical:absolute;mso-position-vertical-relative:text">
            <v:imagedata r:id="rId154" o:title=""/>
          </v:shape>
          <o:OLEObject Type="Embed" ProgID="Visio.Drawing.15" ShapeID="_x0000_s1073" DrawAspect="Content" ObjectID="_1610007462" r:id="rId155"/>
        </w:object>
      </w:r>
    </w:p>
    <w:p w14:paraId="199EF59E" w14:textId="77777777" w:rsidR="00E553A4" w:rsidRDefault="00E553A4" w:rsidP="00D13787">
      <w:pPr>
        <w:pStyle w:val="ListParagraph"/>
        <w:numPr>
          <w:ilvl w:val="0"/>
          <w:numId w:val="44"/>
        </w:numPr>
        <w:spacing w:after="0" w:line="240" w:lineRule="auto"/>
        <w:rPr>
          <w:rFonts w:eastAsia="Times New Roman" w:cs="Tahoma"/>
          <w:lang w:eastAsia="en-US" w:bidi="bn-IN"/>
        </w:rPr>
      </w:pPr>
      <w:r>
        <w:rPr>
          <w:rFonts w:eastAsia="Times New Roman" w:cs="Tahoma"/>
          <w:lang w:eastAsia="en-US" w:bidi="bn-IN"/>
        </w:rPr>
        <w:t xml:space="preserve"> </w:t>
      </w:r>
    </w:p>
    <w:p w14:paraId="02417955" w14:textId="77777777" w:rsidR="00E553A4" w:rsidRDefault="00E553A4" w:rsidP="00E553A4">
      <w:pPr>
        <w:spacing w:after="0" w:line="240" w:lineRule="auto"/>
        <w:rPr>
          <w:rFonts w:eastAsia="Times New Roman" w:cs="Tahoma"/>
          <w:lang w:eastAsia="en-US" w:bidi="bn-IN"/>
        </w:rPr>
      </w:pPr>
    </w:p>
    <w:p w14:paraId="24D85792" w14:textId="77777777" w:rsidR="00E553A4" w:rsidRDefault="00E553A4" w:rsidP="00E553A4">
      <w:pPr>
        <w:spacing w:after="0" w:line="240" w:lineRule="auto"/>
        <w:rPr>
          <w:rFonts w:eastAsia="Times New Roman" w:cs="Tahoma"/>
          <w:lang w:eastAsia="en-US" w:bidi="bn-IN"/>
        </w:rPr>
      </w:pPr>
    </w:p>
    <w:p w14:paraId="1AA43D88" w14:textId="77777777" w:rsidR="00E553A4" w:rsidRDefault="00E553A4" w:rsidP="00E553A4">
      <w:pPr>
        <w:spacing w:after="0" w:line="240" w:lineRule="auto"/>
        <w:rPr>
          <w:rFonts w:eastAsia="Times New Roman" w:cs="Tahoma"/>
          <w:lang w:eastAsia="en-US" w:bidi="bn-IN"/>
        </w:rPr>
      </w:pPr>
    </w:p>
    <w:p w14:paraId="29D94B72" w14:textId="77777777" w:rsidR="00E553A4" w:rsidRDefault="00E553A4" w:rsidP="00E553A4">
      <w:pPr>
        <w:spacing w:after="0" w:line="240" w:lineRule="auto"/>
        <w:rPr>
          <w:rFonts w:eastAsia="Times New Roman" w:cs="Tahoma"/>
          <w:lang w:eastAsia="en-US" w:bidi="bn-IN"/>
        </w:rPr>
      </w:pPr>
    </w:p>
    <w:p w14:paraId="1030215E" w14:textId="77777777" w:rsidR="00E553A4" w:rsidRDefault="00E553A4" w:rsidP="00E553A4">
      <w:pPr>
        <w:spacing w:after="0" w:line="240" w:lineRule="auto"/>
        <w:rPr>
          <w:rFonts w:eastAsia="Times New Roman" w:cs="Tahoma"/>
          <w:lang w:eastAsia="en-US" w:bidi="bn-IN"/>
        </w:rPr>
      </w:pPr>
    </w:p>
    <w:p w14:paraId="217CDB88" w14:textId="77777777" w:rsidR="00E553A4" w:rsidRDefault="00E553A4" w:rsidP="00E553A4">
      <w:pPr>
        <w:spacing w:after="0" w:line="240" w:lineRule="auto"/>
        <w:rPr>
          <w:rFonts w:eastAsia="Times New Roman" w:cs="Tahoma"/>
          <w:lang w:eastAsia="en-US" w:bidi="bn-IN"/>
        </w:rPr>
      </w:pPr>
      <w:r>
        <w:rPr>
          <w:noProof/>
        </w:rPr>
        <w:object w:dxaOrig="11400" w:dyaOrig="1642" w14:anchorId="72EA131F">
          <v:shape id="_x0000_s1074" type="#_x0000_t75" style="position:absolute;margin-left:36.7pt;margin-top:10.4pt;width:71.5pt;height:80.45pt;z-index:251716608;mso-position-horizontal:absolute;mso-position-horizontal-relative:text;mso-position-vertical:absolute;mso-position-vertical-relative:text">
            <v:imagedata r:id="rId156" o:title=""/>
          </v:shape>
          <o:OLEObject Type="Embed" ProgID="Visio.Drawing.15" ShapeID="_x0000_s1074" DrawAspect="Content" ObjectID="_1610007463" r:id="rId157"/>
        </w:object>
      </w:r>
    </w:p>
    <w:p w14:paraId="4DFEB5B7" w14:textId="77777777" w:rsidR="00E553A4" w:rsidRDefault="00E553A4" w:rsidP="00D13787">
      <w:pPr>
        <w:pStyle w:val="ListParagraph"/>
        <w:numPr>
          <w:ilvl w:val="0"/>
          <w:numId w:val="44"/>
        </w:numPr>
        <w:spacing w:after="0" w:line="240" w:lineRule="auto"/>
        <w:rPr>
          <w:rFonts w:eastAsia="Times New Roman" w:cs="Tahoma"/>
          <w:lang w:eastAsia="en-US" w:bidi="bn-IN"/>
        </w:rPr>
      </w:pPr>
      <w:r>
        <w:rPr>
          <w:rFonts w:eastAsia="Times New Roman" w:cs="Tahoma"/>
          <w:lang w:eastAsia="en-US" w:bidi="bn-IN"/>
        </w:rPr>
        <w:t xml:space="preserve"> </w:t>
      </w:r>
    </w:p>
    <w:p w14:paraId="3F8E07FF" w14:textId="77777777" w:rsidR="00E553A4" w:rsidRDefault="00E553A4" w:rsidP="00E553A4">
      <w:pPr>
        <w:spacing w:after="0" w:line="240" w:lineRule="auto"/>
        <w:rPr>
          <w:rFonts w:eastAsia="Times New Roman" w:cs="Tahoma"/>
          <w:lang w:eastAsia="en-US" w:bidi="bn-IN"/>
        </w:rPr>
      </w:pPr>
    </w:p>
    <w:p w14:paraId="46D5854C" w14:textId="77777777" w:rsidR="00E553A4" w:rsidRDefault="00E553A4" w:rsidP="00E553A4">
      <w:pPr>
        <w:spacing w:after="0" w:line="240" w:lineRule="auto"/>
        <w:rPr>
          <w:rFonts w:eastAsia="Times New Roman" w:cs="Tahoma"/>
          <w:lang w:eastAsia="en-US" w:bidi="bn-IN"/>
        </w:rPr>
      </w:pPr>
    </w:p>
    <w:p w14:paraId="08678F47" w14:textId="77777777" w:rsidR="00E553A4" w:rsidRDefault="00E553A4" w:rsidP="00E553A4">
      <w:pPr>
        <w:spacing w:after="0" w:line="240" w:lineRule="auto"/>
        <w:rPr>
          <w:rFonts w:eastAsia="Times New Roman" w:cs="Tahoma"/>
          <w:lang w:eastAsia="en-US" w:bidi="bn-IN"/>
        </w:rPr>
      </w:pPr>
    </w:p>
    <w:p w14:paraId="07F04208" w14:textId="77777777" w:rsidR="00E553A4" w:rsidRDefault="00E553A4" w:rsidP="00E553A4">
      <w:pPr>
        <w:spacing w:after="0" w:line="240" w:lineRule="auto"/>
        <w:rPr>
          <w:rFonts w:eastAsia="Times New Roman" w:cs="Tahoma"/>
          <w:lang w:eastAsia="en-US" w:bidi="bn-IN"/>
        </w:rPr>
      </w:pPr>
    </w:p>
    <w:p w14:paraId="2721D8F7" w14:textId="77777777" w:rsidR="00E553A4" w:rsidRDefault="00E553A4" w:rsidP="00E553A4">
      <w:pPr>
        <w:spacing w:after="0" w:line="240" w:lineRule="auto"/>
        <w:rPr>
          <w:rFonts w:eastAsia="Times New Roman" w:cs="Tahoma"/>
          <w:lang w:eastAsia="en-US" w:bidi="bn-IN"/>
        </w:rPr>
      </w:pPr>
    </w:p>
    <w:p w14:paraId="588D4E13" w14:textId="77777777" w:rsidR="00E553A4" w:rsidRDefault="00E553A4" w:rsidP="00E553A4">
      <w:pPr>
        <w:spacing w:after="0" w:line="240" w:lineRule="auto"/>
        <w:rPr>
          <w:rFonts w:eastAsia="Times New Roman" w:cs="Tahoma"/>
          <w:lang w:eastAsia="en-US" w:bidi="bn-IN"/>
        </w:rPr>
      </w:pPr>
      <w:r>
        <w:rPr>
          <w:noProof/>
        </w:rPr>
        <w:object w:dxaOrig="11400" w:dyaOrig="1642" w14:anchorId="18EC81FA">
          <v:shape id="_x0000_s1075" type="#_x0000_t75" style="position:absolute;margin-left:36.7pt;margin-top:10.4pt;width:76.15pt;height:94pt;z-index:251717632;mso-position-horizontal:absolute;mso-position-horizontal-relative:text;mso-position-vertical:absolute;mso-position-vertical-relative:text">
            <v:imagedata r:id="rId158" o:title=""/>
          </v:shape>
          <o:OLEObject Type="Embed" ProgID="Visio.Drawing.15" ShapeID="_x0000_s1075" DrawAspect="Content" ObjectID="_1610007464" r:id="rId159"/>
        </w:object>
      </w:r>
    </w:p>
    <w:p w14:paraId="3FF920A5" w14:textId="77777777" w:rsidR="00E553A4" w:rsidRPr="002634A5" w:rsidRDefault="00E553A4" w:rsidP="00D13787">
      <w:pPr>
        <w:pStyle w:val="ListParagraph"/>
        <w:numPr>
          <w:ilvl w:val="0"/>
          <w:numId w:val="44"/>
        </w:numPr>
        <w:spacing w:after="0" w:line="240" w:lineRule="auto"/>
        <w:rPr>
          <w:rFonts w:eastAsia="Times New Roman" w:cs="Tahoma"/>
          <w:lang w:eastAsia="en-US" w:bidi="bn-IN"/>
        </w:rPr>
      </w:pPr>
    </w:p>
    <w:p w14:paraId="53662971" w14:textId="77777777" w:rsidR="00E553A4" w:rsidRDefault="00E553A4" w:rsidP="00E553A4">
      <w:pPr>
        <w:spacing w:after="0" w:line="240" w:lineRule="auto"/>
      </w:pPr>
    </w:p>
    <w:p w14:paraId="1150A32E" w14:textId="77777777" w:rsidR="00E553A4" w:rsidRDefault="00E553A4" w:rsidP="00E553A4">
      <w:pPr>
        <w:spacing w:after="0" w:line="240" w:lineRule="auto"/>
      </w:pPr>
    </w:p>
    <w:p w14:paraId="5D90C7FE" w14:textId="77777777" w:rsidR="00E553A4" w:rsidRDefault="00E553A4" w:rsidP="00E553A4">
      <w:pPr>
        <w:spacing w:after="0" w:line="240" w:lineRule="auto"/>
      </w:pPr>
    </w:p>
    <w:p w14:paraId="16554287" w14:textId="77777777" w:rsidR="00E553A4" w:rsidRDefault="00E553A4" w:rsidP="00E553A4">
      <w:pPr>
        <w:spacing w:after="0" w:line="240" w:lineRule="auto"/>
      </w:pPr>
    </w:p>
    <w:p w14:paraId="5FE5F40E" w14:textId="77777777" w:rsidR="00E553A4" w:rsidRDefault="00E553A4" w:rsidP="00E553A4">
      <w:pPr>
        <w:spacing w:after="0" w:line="240" w:lineRule="auto"/>
      </w:pPr>
    </w:p>
    <w:p w14:paraId="13D0B413" w14:textId="77777777" w:rsidR="00E553A4" w:rsidRDefault="00E553A4" w:rsidP="00E553A4">
      <w:pPr>
        <w:spacing w:after="0" w:line="240" w:lineRule="auto"/>
      </w:pPr>
    </w:p>
    <w:p w14:paraId="48990176" w14:textId="30BFE002" w:rsidR="00E553A4" w:rsidRDefault="001E02EA" w:rsidP="00E553A4">
      <w:pPr>
        <w:spacing w:after="0" w:line="240" w:lineRule="auto"/>
      </w:pPr>
      <w:r>
        <w:lastRenderedPageBreak/>
        <w:t>Answer: B</w:t>
      </w:r>
    </w:p>
    <w:p w14:paraId="30D9ED6D" w14:textId="77777777" w:rsidR="00E553A4" w:rsidRDefault="00E553A4" w:rsidP="00E553A4">
      <w:pPr>
        <w:spacing w:after="0" w:line="240" w:lineRule="auto"/>
      </w:pPr>
    </w:p>
    <w:p w14:paraId="3376351B" w14:textId="77777777" w:rsidR="00E553A4" w:rsidRDefault="00E553A4" w:rsidP="00E553A4">
      <w:pPr>
        <w:spacing w:after="0" w:line="240" w:lineRule="auto"/>
      </w:pPr>
      <w:r>
        <w:t>Q4. Which one is the concurrent state?</w:t>
      </w:r>
    </w:p>
    <w:p w14:paraId="58E023B9" w14:textId="77777777" w:rsidR="00E553A4" w:rsidRDefault="00E553A4" w:rsidP="00D13787">
      <w:pPr>
        <w:pStyle w:val="ListParagraph"/>
        <w:numPr>
          <w:ilvl w:val="0"/>
          <w:numId w:val="45"/>
        </w:numPr>
        <w:spacing w:after="0" w:line="240" w:lineRule="auto"/>
      </w:pPr>
      <w:r>
        <w:rPr>
          <w:noProof/>
        </w:rPr>
        <w:object w:dxaOrig="11400" w:dyaOrig="1642" w14:anchorId="44431515">
          <v:shape id="_x0000_s1076" type="#_x0000_t75" style="position:absolute;left:0;text-align:left;margin-left:36.7pt;margin-top:0;width:121.45pt;height:66.7pt;z-index:251718656;mso-position-horizontal:absolute;mso-position-horizontal-relative:text;mso-position-vertical:absolute;mso-position-vertical-relative:text">
            <v:imagedata r:id="rId160" o:title=""/>
          </v:shape>
          <o:OLEObject Type="Embed" ProgID="Visio.Drawing.15" ShapeID="_x0000_s1076" DrawAspect="Content" ObjectID="_1610007465" r:id="rId161"/>
        </w:object>
      </w:r>
      <w:r>
        <w:t xml:space="preserve"> </w:t>
      </w:r>
    </w:p>
    <w:p w14:paraId="29C76506" w14:textId="77777777" w:rsidR="00E553A4" w:rsidRDefault="00E553A4" w:rsidP="00E553A4">
      <w:pPr>
        <w:spacing w:after="0" w:line="240" w:lineRule="auto"/>
      </w:pPr>
    </w:p>
    <w:p w14:paraId="617B5179" w14:textId="77777777" w:rsidR="00E553A4" w:rsidRDefault="00E553A4" w:rsidP="00E553A4">
      <w:pPr>
        <w:spacing w:after="0" w:line="240" w:lineRule="auto"/>
      </w:pPr>
    </w:p>
    <w:p w14:paraId="52F174EF" w14:textId="77777777" w:rsidR="00E553A4" w:rsidRDefault="00E553A4" w:rsidP="00E553A4">
      <w:pPr>
        <w:spacing w:after="0" w:line="240" w:lineRule="auto"/>
      </w:pPr>
    </w:p>
    <w:p w14:paraId="141FD6D5" w14:textId="77777777" w:rsidR="00E553A4" w:rsidRDefault="00E553A4" w:rsidP="00E553A4">
      <w:pPr>
        <w:spacing w:after="0" w:line="240" w:lineRule="auto"/>
      </w:pPr>
      <w:r>
        <w:rPr>
          <w:noProof/>
        </w:rPr>
        <w:object w:dxaOrig="11400" w:dyaOrig="1642" w14:anchorId="5C8CA87C">
          <v:shape id="_x0000_s1077" type="#_x0000_t75" style="position:absolute;margin-left:36.7pt;margin-top:10.4pt;width:119.25pt;height:70.35pt;z-index:251719680;mso-position-horizontal:absolute;mso-position-horizontal-relative:text;mso-position-vertical:absolute;mso-position-vertical-relative:text">
            <v:imagedata r:id="rId162" o:title=""/>
          </v:shape>
          <o:OLEObject Type="Embed" ProgID="Visio.Drawing.15" ShapeID="_x0000_s1077" DrawAspect="Content" ObjectID="_1610007466" r:id="rId163"/>
        </w:object>
      </w:r>
    </w:p>
    <w:p w14:paraId="24817356" w14:textId="77777777" w:rsidR="00E553A4" w:rsidRDefault="00E553A4" w:rsidP="00D13787">
      <w:pPr>
        <w:pStyle w:val="ListParagraph"/>
        <w:numPr>
          <w:ilvl w:val="0"/>
          <w:numId w:val="45"/>
        </w:numPr>
        <w:spacing w:after="0" w:line="240" w:lineRule="auto"/>
      </w:pPr>
      <w:r>
        <w:t xml:space="preserve"> </w:t>
      </w:r>
    </w:p>
    <w:p w14:paraId="15326870" w14:textId="77777777" w:rsidR="00E553A4" w:rsidRDefault="00E553A4" w:rsidP="00E553A4">
      <w:pPr>
        <w:spacing w:after="0" w:line="240" w:lineRule="auto"/>
      </w:pPr>
    </w:p>
    <w:p w14:paraId="49DD3B06" w14:textId="77777777" w:rsidR="00E553A4" w:rsidRDefault="00E553A4" w:rsidP="00E553A4">
      <w:pPr>
        <w:spacing w:after="0" w:line="240" w:lineRule="auto"/>
      </w:pPr>
    </w:p>
    <w:p w14:paraId="472E20B5" w14:textId="77777777" w:rsidR="00E553A4" w:rsidRDefault="00E553A4" w:rsidP="00E553A4">
      <w:pPr>
        <w:spacing w:after="0" w:line="240" w:lineRule="auto"/>
      </w:pPr>
    </w:p>
    <w:p w14:paraId="4FA99D30" w14:textId="77777777" w:rsidR="00E553A4" w:rsidRDefault="00E553A4" w:rsidP="00E553A4">
      <w:pPr>
        <w:spacing w:after="0" w:line="240" w:lineRule="auto"/>
      </w:pPr>
    </w:p>
    <w:p w14:paraId="390027AF" w14:textId="77777777" w:rsidR="00E553A4" w:rsidRDefault="00E553A4" w:rsidP="00E553A4">
      <w:pPr>
        <w:spacing w:after="0" w:line="240" w:lineRule="auto"/>
      </w:pPr>
    </w:p>
    <w:p w14:paraId="55FF37F8" w14:textId="77777777" w:rsidR="00E553A4" w:rsidRDefault="00E553A4" w:rsidP="00E553A4">
      <w:pPr>
        <w:spacing w:after="0" w:line="240" w:lineRule="auto"/>
      </w:pPr>
      <w:r>
        <w:rPr>
          <w:noProof/>
        </w:rPr>
        <w:object w:dxaOrig="11400" w:dyaOrig="1642" w14:anchorId="1B287F6E">
          <v:shape id="_x0000_s1078" type="#_x0000_t75" style="position:absolute;margin-left:36.7pt;margin-top:10.45pt;width:126.75pt;height:62.75pt;z-index:251720704;mso-position-horizontal:absolute;mso-position-horizontal-relative:text;mso-position-vertical:absolute;mso-position-vertical-relative:text">
            <v:imagedata r:id="rId164" o:title=""/>
          </v:shape>
          <o:OLEObject Type="Embed" ProgID="Visio.Drawing.15" ShapeID="_x0000_s1078" DrawAspect="Content" ObjectID="_1610007467" r:id="rId165"/>
        </w:object>
      </w:r>
    </w:p>
    <w:p w14:paraId="3B13054D" w14:textId="77777777" w:rsidR="00E553A4" w:rsidRDefault="00E553A4" w:rsidP="00D13787">
      <w:pPr>
        <w:pStyle w:val="ListParagraph"/>
        <w:numPr>
          <w:ilvl w:val="0"/>
          <w:numId w:val="45"/>
        </w:numPr>
        <w:spacing w:after="0" w:line="240" w:lineRule="auto"/>
      </w:pPr>
      <w:r>
        <w:t xml:space="preserve"> </w:t>
      </w:r>
    </w:p>
    <w:p w14:paraId="63BF3D80" w14:textId="77777777" w:rsidR="00E553A4" w:rsidRDefault="00E553A4" w:rsidP="00E553A4">
      <w:pPr>
        <w:spacing w:after="0" w:line="240" w:lineRule="auto"/>
      </w:pPr>
    </w:p>
    <w:p w14:paraId="3AA7523C" w14:textId="77777777" w:rsidR="00E553A4" w:rsidRDefault="00E553A4" w:rsidP="00E553A4">
      <w:pPr>
        <w:spacing w:after="0" w:line="240" w:lineRule="auto"/>
      </w:pPr>
    </w:p>
    <w:p w14:paraId="400A8F81" w14:textId="77777777" w:rsidR="00E553A4" w:rsidRDefault="00E553A4" w:rsidP="00E553A4">
      <w:pPr>
        <w:spacing w:after="0" w:line="240" w:lineRule="auto"/>
      </w:pPr>
    </w:p>
    <w:p w14:paraId="70301B2E" w14:textId="77777777" w:rsidR="00E553A4" w:rsidRDefault="00E553A4" w:rsidP="00E553A4">
      <w:pPr>
        <w:spacing w:after="0" w:line="240" w:lineRule="auto"/>
      </w:pPr>
    </w:p>
    <w:p w14:paraId="008FB351" w14:textId="77777777" w:rsidR="00E553A4" w:rsidRDefault="00E553A4" w:rsidP="00E553A4">
      <w:pPr>
        <w:spacing w:after="0" w:line="240" w:lineRule="auto"/>
      </w:pPr>
    </w:p>
    <w:p w14:paraId="23DEEACB" w14:textId="77777777" w:rsidR="00E553A4" w:rsidRDefault="00E553A4" w:rsidP="00E553A4">
      <w:pPr>
        <w:spacing w:after="0" w:line="240" w:lineRule="auto"/>
      </w:pPr>
    </w:p>
    <w:p w14:paraId="39E22259" w14:textId="77777777" w:rsidR="00E553A4" w:rsidRDefault="00E553A4" w:rsidP="00D13787">
      <w:pPr>
        <w:pStyle w:val="ListParagraph"/>
        <w:numPr>
          <w:ilvl w:val="0"/>
          <w:numId w:val="45"/>
        </w:numPr>
        <w:spacing w:after="0" w:line="240" w:lineRule="auto"/>
      </w:pPr>
      <w:r>
        <w:rPr>
          <w:noProof/>
        </w:rPr>
        <w:object w:dxaOrig="11400" w:dyaOrig="1642" w14:anchorId="7BAD6564">
          <v:shape id="_x0000_s1079" type="#_x0000_t75" style="position:absolute;left:0;text-align:left;margin-left:35.8pt;margin-top:-.25pt;width:185.3pt;height:43.7pt;z-index:251721728;mso-position-horizontal-relative:text;mso-position-vertical-relative:text">
            <v:imagedata r:id="rId166" o:title=""/>
          </v:shape>
          <o:OLEObject Type="Embed" ProgID="Visio.Drawing.15" ShapeID="_x0000_s1079" DrawAspect="Content" ObjectID="_1610007468" r:id="rId167"/>
        </w:object>
      </w:r>
      <w:r>
        <w:t xml:space="preserve"> </w:t>
      </w:r>
    </w:p>
    <w:p w14:paraId="334C82F1" w14:textId="77777777" w:rsidR="00E553A4" w:rsidRDefault="00E553A4" w:rsidP="00E553A4">
      <w:pPr>
        <w:spacing w:after="0" w:line="240" w:lineRule="auto"/>
      </w:pPr>
    </w:p>
    <w:p w14:paraId="1948282D" w14:textId="77777777" w:rsidR="00E553A4" w:rsidRDefault="00E553A4" w:rsidP="00E553A4">
      <w:pPr>
        <w:spacing w:after="0" w:line="240" w:lineRule="auto"/>
      </w:pPr>
    </w:p>
    <w:p w14:paraId="003A0AE9" w14:textId="77777777" w:rsidR="00E553A4" w:rsidRDefault="00E553A4" w:rsidP="00E553A4">
      <w:pPr>
        <w:spacing w:after="0" w:line="240" w:lineRule="auto"/>
      </w:pPr>
    </w:p>
    <w:p w14:paraId="4DC147D6" w14:textId="77777777" w:rsidR="00E553A4" w:rsidRDefault="00E553A4" w:rsidP="00E553A4">
      <w:pPr>
        <w:spacing w:after="0" w:line="240" w:lineRule="auto"/>
      </w:pPr>
    </w:p>
    <w:p w14:paraId="71B3D8EC" w14:textId="384BF261" w:rsidR="001E02EA" w:rsidRDefault="001E02EA" w:rsidP="00E553A4">
      <w:pPr>
        <w:spacing w:after="0" w:line="240" w:lineRule="auto"/>
      </w:pPr>
      <w:r>
        <w:t>Answer: D</w:t>
      </w:r>
    </w:p>
    <w:p w14:paraId="0AEDC99E" w14:textId="4C018764" w:rsidR="00E553A4" w:rsidRDefault="00E553A4" w:rsidP="00E553A4">
      <w:pPr>
        <w:spacing w:after="0" w:line="240" w:lineRule="auto"/>
        <w:rPr>
          <w:rFonts w:eastAsia="Times New Roman" w:cs="Tahoma"/>
          <w:lang w:eastAsia="en-US" w:bidi="bn-IN"/>
        </w:rPr>
      </w:pPr>
      <w:r>
        <w:t xml:space="preserve">Q5. </w:t>
      </w:r>
      <w:r>
        <w:rPr>
          <w:rFonts w:eastAsia="Times New Roman" w:cs="Tahoma"/>
          <w:lang w:eastAsia="en-US" w:bidi="bn-IN"/>
        </w:rPr>
        <w:t>Which one is not an internal action of a state?</w:t>
      </w:r>
    </w:p>
    <w:p w14:paraId="5F5C7156" w14:textId="77777777" w:rsidR="00E553A4" w:rsidRDefault="00E553A4" w:rsidP="00710E99">
      <w:pPr>
        <w:pStyle w:val="ListParagraph"/>
        <w:numPr>
          <w:ilvl w:val="0"/>
          <w:numId w:val="99"/>
        </w:numPr>
        <w:spacing w:after="0" w:line="240" w:lineRule="auto"/>
        <w:rPr>
          <w:rFonts w:eastAsia="Times New Roman" w:cs="Tahoma"/>
          <w:lang w:eastAsia="en-US" w:bidi="bn-IN"/>
        </w:rPr>
      </w:pPr>
      <w:r>
        <w:rPr>
          <w:rFonts w:eastAsia="Times New Roman" w:cs="Tahoma"/>
          <w:lang w:eastAsia="en-US" w:bidi="bn-IN"/>
        </w:rPr>
        <w:t>do</w:t>
      </w:r>
    </w:p>
    <w:p w14:paraId="7874E042" w14:textId="77777777" w:rsidR="00E553A4" w:rsidRDefault="00E553A4" w:rsidP="00710E99">
      <w:pPr>
        <w:pStyle w:val="ListParagraph"/>
        <w:numPr>
          <w:ilvl w:val="0"/>
          <w:numId w:val="99"/>
        </w:numPr>
        <w:spacing w:after="0" w:line="240" w:lineRule="auto"/>
        <w:rPr>
          <w:rFonts w:eastAsia="Times New Roman" w:cs="Tahoma"/>
          <w:lang w:eastAsia="en-US" w:bidi="bn-IN"/>
        </w:rPr>
      </w:pPr>
      <w:r>
        <w:rPr>
          <w:rFonts w:eastAsia="Times New Roman" w:cs="Tahoma"/>
          <w:lang w:eastAsia="en-US" w:bidi="bn-IN"/>
        </w:rPr>
        <w:t>entry</w:t>
      </w:r>
    </w:p>
    <w:p w14:paraId="36CC3305" w14:textId="77777777" w:rsidR="00E553A4" w:rsidRDefault="00E553A4" w:rsidP="00710E99">
      <w:pPr>
        <w:pStyle w:val="ListParagraph"/>
        <w:numPr>
          <w:ilvl w:val="0"/>
          <w:numId w:val="99"/>
        </w:numPr>
        <w:spacing w:after="0" w:line="240" w:lineRule="auto"/>
        <w:rPr>
          <w:rFonts w:eastAsia="Times New Roman" w:cs="Tahoma"/>
          <w:lang w:eastAsia="en-US" w:bidi="bn-IN"/>
        </w:rPr>
      </w:pPr>
      <w:r>
        <w:rPr>
          <w:rFonts w:eastAsia="Times New Roman" w:cs="Tahoma"/>
          <w:lang w:eastAsia="en-US" w:bidi="bn-IN"/>
        </w:rPr>
        <w:t>exit</w:t>
      </w:r>
    </w:p>
    <w:p w14:paraId="52CE2826" w14:textId="77777777" w:rsidR="00E553A4" w:rsidRDefault="00E553A4" w:rsidP="00710E99">
      <w:pPr>
        <w:pStyle w:val="ListParagraph"/>
        <w:numPr>
          <w:ilvl w:val="0"/>
          <w:numId w:val="99"/>
        </w:numPr>
        <w:spacing w:after="0" w:line="240" w:lineRule="auto"/>
        <w:rPr>
          <w:rFonts w:eastAsia="Times New Roman" w:cs="Tahoma"/>
          <w:lang w:eastAsia="en-US" w:bidi="bn-IN"/>
        </w:rPr>
      </w:pPr>
      <w:r>
        <w:rPr>
          <w:rFonts w:eastAsia="Times New Roman" w:cs="Tahoma"/>
          <w:lang w:eastAsia="en-US" w:bidi="bn-IN"/>
        </w:rPr>
        <w:t>exclude</w:t>
      </w:r>
    </w:p>
    <w:p w14:paraId="784F6367" w14:textId="45758971" w:rsidR="001E02EA" w:rsidRDefault="001E02EA" w:rsidP="00E553A4">
      <w:pPr>
        <w:spacing w:after="0" w:line="240" w:lineRule="auto"/>
        <w:rPr>
          <w:sz w:val="18"/>
          <w:szCs w:val="18"/>
        </w:rPr>
      </w:pPr>
      <w:r>
        <w:rPr>
          <w:sz w:val="18"/>
          <w:szCs w:val="18"/>
        </w:rPr>
        <w:t>Answer: D</w:t>
      </w:r>
    </w:p>
    <w:p w14:paraId="49E711C5" w14:textId="34D55CA1" w:rsidR="00E553A4" w:rsidRDefault="00E553A4" w:rsidP="00E553A4">
      <w:pPr>
        <w:spacing w:after="0" w:line="240" w:lineRule="auto"/>
        <w:rPr>
          <w:sz w:val="18"/>
          <w:szCs w:val="18"/>
          <w:lang w:val="en-GB"/>
        </w:rPr>
      </w:pPr>
      <w:r w:rsidRPr="008C1D8F">
        <w:rPr>
          <w:sz w:val="18"/>
          <w:szCs w:val="18"/>
        </w:rPr>
        <w:t>Q</w:t>
      </w:r>
      <w:r>
        <w:rPr>
          <w:sz w:val="18"/>
          <w:szCs w:val="18"/>
        </w:rPr>
        <w:t>6</w:t>
      </w:r>
      <w:r w:rsidRPr="008C1D8F">
        <w:rPr>
          <w:sz w:val="18"/>
          <w:szCs w:val="18"/>
        </w:rPr>
        <w:t>.</w:t>
      </w:r>
      <w:r w:rsidRPr="008C1D8F">
        <w:rPr>
          <w:sz w:val="18"/>
          <w:szCs w:val="18"/>
          <w:lang w:val="en-GB"/>
        </w:rPr>
        <w:t xml:space="preserve"> </w:t>
      </w:r>
      <w:r>
        <w:rPr>
          <w:sz w:val="18"/>
          <w:szCs w:val="18"/>
          <w:lang w:val="en-GB"/>
        </w:rPr>
        <w:t>Look at the class diagram</w:t>
      </w:r>
    </w:p>
    <w:p w14:paraId="40A195D9" w14:textId="77777777" w:rsidR="00E553A4" w:rsidRPr="008C1D8F" w:rsidRDefault="00E553A4" w:rsidP="00E553A4">
      <w:pPr>
        <w:spacing w:after="0" w:line="240" w:lineRule="auto"/>
        <w:ind w:left="720"/>
        <w:rPr>
          <w:sz w:val="18"/>
          <w:szCs w:val="18"/>
          <w:lang w:val="en-GB"/>
        </w:rPr>
      </w:pPr>
      <w:r>
        <w:object w:dxaOrig="3650" w:dyaOrig="2256" w14:anchorId="13ED9D3A">
          <v:shape id="_x0000_i2337" type="#_x0000_t75" style="width:152.15pt;height:93.9pt" o:ole="">
            <v:imagedata r:id="rId168" o:title=""/>
          </v:shape>
          <o:OLEObject Type="Embed" ProgID="Visio.Drawing.15" ShapeID="_x0000_i2337" DrawAspect="Content" ObjectID="_1610007341" r:id="rId169"/>
        </w:object>
      </w:r>
    </w:p>
    <w:p w14:paraId="11FE7329" w14:textId="77777777" w:rsidR="00E553A4" w:rsidRDefault="00E553A4" w:rsidP="00E553A4">
      <w:pPr>
        <w:spacing w:after="0" w:line="240" w:lineRule="auto"/>
        <w:rPr>
          <w:sz w:val="18"/>
          <w:szCs w:val="18"/>
          <w:lang w:val="en-GB"/>
        </w:rPr>
      </w:pPr>
      <w:r>
        <w:rPr>
          <w:sz w:val="18"/>
          <w:szCs w:val="18"/>
          <w:lang w:val="en-GB"/>
        </w:rPr>
        <w:t>The class is an example of</w:t>
      </w:r>
    </w:p>
    <w:p w14:paraId="6994B0C0" w14:textId="77777777" w:rsidR="00E553A4" w:rsidRDefault="00E553A4" w:rsidP="00D13787">
      <w:pPr>
        <w:pStyle w:val="ListParagraph"/>
        <w:numPr>
          <w:ilvl w:val="0"/>
          <w:numId w:val="46"/>
        </w:numPr>
        <w:spacing w:after="0" w:line="240" w:lineRule="auto"/>
        <w:rPr>
          <w:sz w:val="18"/>
          <w:szCs w:val="18"/>
          <w:lang w:val="en-GB"/>
        </w:rPr>
      </w:pPr>
      <w:r>
        <w:rPr>
          <w:sz w:val="18"/>
          <w:szCs w:val="18"/>
          <w:lang w:val="en-GB"/>
        </w:rPr>
        <w:t>Composite pattern</w:t>
      </w:r>
    </w:p>
    <w:p w14:paraId="084DB32F" w14:textId="77777777" w:rsidR="00E553A4" w:rsidRDefault="00E553A4" w:rsidP="00D13787">
      <w:pPr>
        <w:pStyle w:val="ListParagraph"/>
        <w:numPr>
          <w:ilvl w:val="0"/>
          <w:numId w:val="46"/>
        </w:numPr>
        <w:spacing w:after="0" w:line="240" w:lineRule="auto"/>
        <w:rPr>
          <w:sz w:val="18"/>
          <w:szCs w:val="18"/>
          <w:lang w:val="en-GB"/>
        </w:rPr>
      </w:pPr>
      <w:r>
        <w:rPr>
          <w:sz w:val="18"/>
          <w:szCs w:val="18"/>
          <w:lang w:val="en-GB"/>
        </w:rPr>
        <w:t>Singleton pattern</w:t>
      </w:r>
    </w:p>
    <w:p w14:paraId="27DFC819" w14:textId="77777777" w:rsidR="00E553A4" w:rsidRDefault="00E553A4" w:rsidP="00D13787">
      <w:pPr>
        <w:pStyle w:val="ListParagraph"/>
        <w:numPr>
          <w:ilvl w:val="0"/>
          <w:numId w:val="46"/>
        </w:numPr>
        <w:spacing w:after="0" w:line="240" w:lineRule="auto"/>
        <w:rPr>
          <w:sz w:val="18"/>
          <w:szCs w:val="18"/>
          <w:lang w:val="en-GB"/>
        </w:rPr>
      </w:pPr>
      <w:r>
        <w:rPr>
          <w:sz w:val="18"/>
          <w:szCs w:val="18"/>
          <w:lang w:val="en-GB"/>
        </w:rPr>
        <w:t>State pattern</w:t>
      </w:r>
    </w:p>
    <w:p w14:paraId="4F0C3F7F" w14:textId="77777777" w:rsidR="00E553A4" w:rsidRDefault="00E553A4" w:rsidP="00D13787">
      <w:pPr>
        <w:pStyle w:val="ListParagraph"/>
        <w:numPr>
          <w:ilvl w:val="0"/>
          <w:numId w:val="46"/>
        </w:numPr>
        <w:spacing w:after="0" w:line="240" w:lineRule="auto"/>
        <w:rPr>
          <w:sz w:val="18"/>
          <w:szCs w:val="18"/>
          <w:lang w:val="en-GB"/>
        </w:rPr>
      </w:pPr>
      <w:r>
        <w:rPr>
          <w:sz w:val="18"/>
          <w:szCs w:val="18"/>
          <w:lang w:val="en-GB"/>
        </w:rPr>
        <w:t>Anti-pattern</w:t>
      </w:r>
    </w:p>
    <w:p w14:paraId="78351B64" w14:textId="293DF6FF" w:rsidR="001E02EA" w:rsidRDefault="001E02EA" w:rsidP="00E553A4">
      <w:pPr>
        <w:spacing w:after="0" w:line="240" w:lineRule="auto"/>
        <w:rPr>
          <w:sz w:val="18"/>
          <w:szCs w:val="18"/>
          <w:lang w:val="en-GB"/>
        </w:rPr>
      </w:pPr>
      <w:r>
        <w:rPr>
          <w:sz w:val="18"/>
          <w:szCs w:val="18"/>
          <w:lang w:val="en-GB"/>
        </w:rPr>
        <w:t>Answer: B</w:t>
      </w:r>
    </w:p>
    <w:p w14:paraId="23ECD1DE" w14:textId="45877234" w:rsidR="00E553A4" w:rsidRDefault="00E553A4" w:rsidP="00E553A4">
      <w:pPr>
        <w:spacing w:after="0" w:line="240" w:lineRule="auto"/>
        <w:rPr>
          <w:sz w:val="18"/>
          <w:szCs w:val="18"/>
          <w:lang w:val="en-GB"/>
        </w:rPr>
      </w:pPr>
      <w:r>
        <w:rPr>
          <w:sz w:val="18"/>
          <w:szCs w:val="18"/>
          <w:lang w:val="en-GB"/>
        </w:rPr>
        <w:t>Q7. Which of the following correct way of specifying an attribute?</w:t>
      </w:r>
    </w:p>
    <w:p w14:paraId="4F3BE63F" w14:textId="3D24BD85" w:rsidR="00E553A4" w:rsidRDefault="001E02EA" w:rsidP="00D13787">
      <w:pPr>
        <w:pStyle w:val="ListParagraph"/>
        <w:numPr>
          <w:ilvl w:val="0"/>
          <w:numId w:val="47"/>
        </w:numPr>
        <w:spacing w:after="0" w:line="240" w:lineRule="auto"/>
        <w:rPr>
          <w:sz w:val="18"/>
          <w:szCs w:val="18"/>
          <w:lang w:val="en-GB"/>
        </w:rPr>
      </w:pPr>
      <w:proofErr w:type="gramStart"/>
      <w:r>
        <w:rPr>
          <w:sz w:val="18"/>
          <w:szCs w:val="18"/>
          <w:lang w:val="en-GB"/>
        </w:rPr>
        <w:t>n</w:t>
      </w:r>
      <w:r w:rsidR="00E553A4">
        <w:rPr>
          <w:sz w:val="18"/>
          <w:szCs w:val="18"/>
          <w:lang w:val="en-GB"/>
        </w:rPr>
        <w:t>ame</w:t>
      </w:r>
      <w:r>
        <w:rPr>
          <w:sz w:val="18"/>
          <w:szCs w:val="18"/>
          <w:lang w:val="en-GB"/>
        </w:rPr>
        <w:t xml:space="preserve"> </w:t>
      </w:r>
      <w:r w:rsidR="00E553A4" w:rsidRPr="00777529">
        <w:rPr>
          <w:sz w:val="18"/>
          <w:szCs w:val="18"/>
          <w:lang w:val="en-GB"/>
        </w:rPr>
        <w:t>:</w:t>
      </w:r>
      <w:proofErr w:type="gramEnd"/>
      <w:r w:rsidR="00E553A4">
        <w:rPr>
          <w:sz w:val="18"/>
          <w:szCs w:val="18"/>
          <w:lang w:val="en-GB"/>
        </w:rPr>
        <w:t xml:space="preserve"> type-expression </w:t>
      </w:r>
      <w:r w:rsidR="00E553A4" w:rsidRPr="00777529">
        <w:rPr>
          <w:sz w:val="18"/>
          <w:szCs w:val="18"/>
          <w:lang w:val="en-GB"/>
        </w:rPr>
        <w:t>=</w:t>
      </w:r>
      <w:r w:rsidR="00E553A4">
        <w:rPr>
          <w:sz w:val="18"/>
          <w:szCs w:val="18"/>
          <w:lang w:val="en-GB"/>
        </w:rPr>
        <w:t xml:space="preserve"> initial-value {property-string}</w:t>
      </w:r>
    </w:p>
    <w:p w14:paraId="47FCEC5B" w14:textId="77777777" w:rsidR="00E553A4" w:rsidRPr="00777529" w:rsidRDefault="00E553A4" w:rsidP="00D13787">
      <w:pPr>
        <w:pStyle w:val="ListParagraph"/>
        <w:numPr>
          <w:ilvl w:val="0"/>
          <w:numId w:val="47"/>
        </w:numPr>
        <w:spacing w:after="0" w:line="240" w:lineRule="auto"/>
        <w:rPr>
          <w:sz w:val="18"/>
          <w:szCs w:val="18"/>
          <w:lang w:val="en-GB"/>
        </w:rPr>
      </w:pPr>
      <w:proofErr w:type="gramStart"/>
      <w:r w:rsidRPr="00777529">
        <w:rPr>
          <w:sz w:val="18"/>
          <w:szCs w:val="18"/>
          <w:lang w:val="en-GB"/>
        </w:rPr>
        <w:t>name :</w:t>
      </w:r>
      <w:proofErr w:type="gramEnd"/>
      <w:r w:rsidRPr="00777529">
        <w:rPr>
          <w:sz w:val="18"/>
          <w:szCs w:val="18"/>
          <w:lang w:val="en-GB"/>
        </w:rPr>
        <w:t xml:space="preserve"> t</w:t>
      </w:r>
      <w:r>
        <w:rPr>
          <w:sz w:val="18"/>
          <w:szCs w:val="18"/>
          <w:lang w:val="en-GB"/>
        </w:rPr>
        <w:t>ype-expression = initial-value [property-string]</w:t>
      </w:r>
    </w:p>
    <w:p w14:paraId="4D04475C" w14:textId="77777777" w:rsidR="00E553A4" w:rsidRPr="00777529" w:rsidRDefault="00E553A4" w:rsidP="00D13787">
      <w:pPr>
        <w:pStyle w:val="ListParagraph"/>
        <w:numPr>
          <w:ilvl w:val="0"/>
          <w:numId w:val="47"/>
        </w:numPr>
        <w:spacing w:after="0" w:line="240" w:lineRule="auto"/>
        <w:rPr>
          <w:sz w:val="18"/>
          <w:szCs w:val="18"/>
          <w:lang w:val="en-GB"/>
        </w:rPr>
      </w:pPr>
      <w:r w:rsidRPr="00777529">
        <w:rPr>
          <w:sz w:val="18"/>
          <w:szCs w:val="18"/>
          <w:lang w:val="en-GB"/>
        </w:rPr>
        <w:t>type-</w:t>
      </w:r>
      <w:proofErr w:type="gramStart"/>
      <w:r w:rsidRPr="00777529">
        <w:rPr>
          <w:sz w:val="18"/>
          <w:szCs w:val="18"/>
          <w:lang w:val="en-GB"/>
        </w:rPr>
        <w:t xml:space="preserve">expression </w:t>
      </w:r>
      <w:r>
        <w:rPr>
          <w:sz w:val="18"/>
          <w:szCs w:val="18"/>
          <w:lang w:val="en-GB"/>
        </w:rPr>
        <w:t>:</w:t>
      </w:r>
      <w:proofErr w:type="gramEnd"/>
      <w:r>
        <w:rPr>
          <w:sz w:val="18"/>
          <w:szCs w:val="18"/>
          <w:lang w:val="en-GB"/>
        </w:rPr>
        <w:t xml:space="preserve"> name </w:t>
      </w:r>
      <w:r w:rsidRPr="00777529">
        <w:rPr>
          <w:sz w:val="18"/>
          <w:szCs w:val="18"/>
          <w:lang w:val="en-GB"/>
        </w:rPr>
        <w:t>= initial-value {property-string}</w:t>
      </w:r>
    </w:p>
    <w:p w14:paraId="38326844" w14:textId="77777777" w:rsidR="00E553A4" w:rsidRDefault="00E553A4" w:rsidP="00D13787">
      <w:pPr>
        <w:pStyle w:val="ListParagraph"/>
        <w:numPr>
          <w:ilvl w:val="0"/>
          <w:numId w:val="47"/>
        </w:numPr>
        <w:spacing w:after="0" w:line="240" w:lineRule="auto"/>
        <w:rPr>
          <w:sz w:val="18"/>
          <w:szCs w:val="18"/>
          <w:lang w:val="en-GB"/>
        </w:rPr>
      </w:pPr>
      <w:r w:rsidRPr="00777529">
        <w:rPr>
          <w:sz w:val="18"/>
          <w:szCs w:val="18"/>
          <w:lang w:val="en-GB"/>
        </w:rPr>
        <w:t>type-</w:t>
      </w:r>
      <w:proofErr w:type="gramStart"/>
      <w:r w:rsidRPr="00777529">
        <w:rPr>
          <w:sz w:val="18"/>
          <w:szCs w:val="18"/>
          <w:lang w:val="en-GB"/>
        </w:rPr>
        <w:t>exp</w:t>
      </w:r>
      <w:r>
        <w:rPr>
          <w:sz w:val="18"/>
          <w:szCs w:val="18"/>
          <w:lang w:val="en-GB"/>
        </w:rPr>
        <w:t>ression :</w:t>
      </w:r>
      <w:proofErr w:type="gramEnd"/>
      <w:r>
        <w:rPr>
          <w:sz w:val="18"/>
          <w:szCs w:val="18"/>
          <w:lang w:val="en-GB"/>
        </w:rPr>
        <w:t xml:space="preserve"> name = initial-value [property-string]</w:t>
      </w:r>
    </w:p>
    <w:p w14:paraId="371180E1" w14:textId="58FA4CC1" w:rsidR="001E02EA" w:rsidRDefault="001E02EA" w:rsidP="00E553A4">
      <w:pPr>
        <w:spacing w:after="0" w:line="240" w:lineRule="auto"/>
        <w:rPr>
          <w:sz w:val="18"/>
          <w:szCs w:val="18"/>
          <w:lang w:val="en-GB"/>
        </w:rPr>
      </w:pPr>
      <w:r>
        <w:rPr>
          <w:sz w:val="18"/>
          <w:szCs w:val="18"/>
          <w:lang w:val="en-GB"/>
        </w:rPr>
        <w:t>Answer: A</w:t>
      </w:r>
    </w:p>
    <w:p w14:paraId="00D6DC5D" w14:textId="49395227" w:rsidR="00E553A4" w:rsidRPr="00C90910" w:rsidRDefault="00E553A4" w:rsidP="00E553A4">
      <w:pPr>
        <w:spacing w:after="0" w:line="240" w:lineRule="auto"/>
        <w:rPr>
          <w:sz w:val="18"/>
          <w:szCs w:val="18"/>
          <w:lang w:val="en-GB"/>
        </w:rPr>
      </w:pPr>
      <w:r>
        <w:rPr>
          <w:sz w:val="18"/>
          <w:szCs w:val="18"/>
          <w:lang w:val="en-GB"/>
        </w:rPr>
        <w:t>Q8. Which attribute of the following class is derived one?</w:t>
      </w:r>
    </w:p>
    <w:p w14:paraId="4DD07F3A" w14:textId="77777777" w:rsidR="00E553A4" w:rsidRDefault="00E553A4" w:rsidP="00E553A4">
      <w:pPr>
        <w:spacing w:after="0" w:line="240" w:lineRule="auto"/>
        <w:rPr>
          <w:sz w:val="18"/>
          <w:szCs w:val="18"/>
          <w:lang w:val="en-GB"/>
        </w:rPr>
      </w:pPr>
      <w:r w:rsidRPr="00777529">
        <w:rPr>
          <w:noProof/>
          <w:lang w:eastAsia="en-US" w:bidi="bn-BD"/>
        </w:rPr>
        <w:lastRenderedPageBreak/>
        <w:drawing>
          <wp:inline distT="0" distB="0" distL="0" distR="0" wp14:anchorId="35C195CE" wp14:editId="7A998D79">
            <wp:extent cx="2846567" cy="195238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6215" cy="19658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ADAAB0" w14:textId="77777777" w:rsidR="00E553A4" w:rsidRDefault="00E553A4" w:rsidP="00D13787">
      <w:pPr>
        <w:pStyle w:val="ListParagraph"/>
        <w:numPr>
          <w:ilvl w:val="0"/>
          <w:numId w:val="48"/>
        </w:numPr>
        <w:spacing w:after="0" w:line="240" w:lineRule="auto"/>
        <w:rPr>
          <w:sz w:val="18"/>
          <w:szCs w:val="18"/>
          <w:lang w:val="en-GB"/>
        </w:rPr>
      </w:pPr>
      <w:proofErr w:type="spellStart"/>
      <w:r>
        <w:rPr>
          <w:sz w:val="18"/>
          <w:szCs w:val="18"/>
          <w:lang w:val="en-GB"/>
        </w:rPr>
        <w:t>accountNumber</w:t>
      </w:r>
      <w:proofErr w:type="spellEnd"/>
    </w:p>
    <w:p w14:paraId="6B7A0657" w14:textId="77777777" w:rsidR="00E553A4" w:rsidRDefault="00E553A4" w:rsidP="00D13787">
      <w:pPr>
        <w:pStyle w:val="ListParagraph"/>
        <w:numPr>
          <w:ilvl w:val="0"/>
          <w:numId w:val="48"/>
        </w:numPr>
        <w:spacing w:after="0" w:line="240" w:lineRule="auto"/>
        <w:rPr>
          <w:sz w:val="18"/>
          <w:szCs w:val="18"/>
          <w:lang w:val="en-GB"/>
        </w:rPr>
      </w:pPr>
      <w:proofErr w:type="spellStart"/>
      <w:r>
        <w:rPr>
          <w:sz w:val="18"/>
          <w:szCs w:val="18"/>
          <w:lang w:val="en-GB"/>
        </w:rPr>
        <w:t>accountName</w:t>
      </w:r>
      <w:proofErr w:type="spellEnd"/>
    </w:p>
    <w:p w14:paraId="435220BB" w14:textId="77777777" w:rsidR="00E553A4" w:rsidRDefault="00E553A4" w:rsidP="00D13787">
      <w:pPr>
        <w:pStyle w:val="ListParagraph"/>
        <w:numPr>
          <w:ilvl w:val="0"/>
          <w:numId w:val="48"/>
        </w:numPr>
        <w:spacing w:after="0" w:line="240" w:lineRule="auto"/>
        <w:rPr>
          <w:sz w:val="18"/>
          <w:szCs w:val="18"/>
          <w:lang w:val="en-GB"/>
        </w:rPr>
      </w:pPr>
      <w:r>
        <w:rPr>
          <w:sz w:val="18"/>
          <w:szCs w:val="18"/>
          <w:lang w:val="en-GB"/>
        </w:rPr>
        <w:t>balance</w:t>
      </w:r>
    </w:p>
    <w:p w14:paraId="40BE79C7" w14:textId="77777777" w:rsidR="00E553A4" w:rsidRDefault="00E553A4" w:rsidP="00D13787">
      <w:pPr>
        <w:pStyle w:val="ListParagraph"/>
        <w:numPr>
          <w:ilvl w:val="0"/>
          <w:numId w:val="48"/>
        </w:numPr>
        <w:spacing w:after="0" w:line="240" w:lineRule="auto"/>
        <w:rPr>
          <w:sz w:val="18"/>
          <w:szCs w:val="18"/>
          <w:lang w:val="en-GB"/>
        </w:rPr>
      </w:pPr>
      <w:proofErr w:type="spellStart"/>
      <w:r>
        <w:rPr>
          <w:sz w:val="18"/>
          <w:szCs w:val="18"/>
          <w:lang w:val="en-GB"/>
        </w:rPr>
        <w:t>availableBalance</w:t>
      </w:r>
      <w:proofErr w:type="spellEnd"/>
    </w:p>
    <w:p w14:paraId="64680479" w14:textId="2F7266FC" w:rsidR="001E02EA" w:rsidRDefault="001E02EA" w:rsidP="00E553A4">
      <w:pPr>
        <w:spacing w:after="0" w:line="240" w:lineRule="auto"/>
        <w:rPr>
          <w:sz w:val="18"/>
          <w:szCs w:val="18"/>
          <w:lang w:val="en-GB"/>
        </w:rPr>
      </w:pPr>
      <w:r>
        <w:rPr>
          <w:sz w:val="18"/>
          <w:szCs w:val="18"/>
          <w:lang w:val="en-GB"/>
        </w:rPr>
        <w:t>Answer: D</w:t>
      </w:r>
    </w:p>
    <w:p w14:paraId="6652AAF2" w14:textId="6FD54940" w:rsidR="00E553A4" w:rsidRDefault="00E553A4" w:rsidP="00E553A4">
      <w:pPr>
        <w:spacing w:after="0" w:line="240" w:lineRule="auto"/>
        <w:rPr>
          <w:sz w:val="18"/>
          <w:szCs w:val="18"/>
          <w:lang w:val="en-GB"/>
        </w:rPr>
      </w:pPr>
      <w:r>
        <w:rPr>
          <w:sz w:val="18"/>
          <w:szCs w:val="18"/>
          <w:lang w:val="en-GB"/>
        </w:rPr>
        <w:t>Q9. Which symbol denotes protected visibility?</w:t>
      </w:r>
    </w:p>
    <w:p w14:paraId="0C74F616" w14:textId="77777777" w:rsidR="00E553A4" w:rsidRDefault="00E553A4" w:rsidP="00D13787">
      <w:pPr>
        <w:pStyle w:val="ListParagraph"/>
        <w:numPr>
          <w:ilvl w:val="0"/>
          <w:numId w:val="49"/>
        </w:numPr>
        <w:spacing w:after="0" w:line="240" w:lineRule="auto"/>
        <w:rPr>
          <w:sz w:val="18"/>
          <w:szCs w:val="18"/>
          <w:lang w:val="en-GB"/>
        </w:rPr>
      </w:pPr>
      <w:r>
        <w:rPr>
          <w:sz w:val="18"/>
          <w:szCs w:val="18"/>
          <w:lang w:val="en-GB"/>
        </w:rPr>
        <w:t>+</w:t>
      </w:r>
    </w:p>
    <w:p w14:paraId="7E115A3E" w14:textId="77777777" w:rsidR="00E553A4" w:rsidRDefault="00E553A4" w:rsidP="00D13787">
      <w:pPr>
        <w:pStyle w:val="ListParagraph"/>
        <w:numPr>
          <w:ilvl w:val="0"/>
          <w:numId w:val="49"/>
        </w:numPr>
        <w:spacing w:after="0" w:line="240" w:lineRule="auto"/>
        <w:rPr>
          <w:sz w:val="18"/>
          <w:szCs w:val="18"/>
          <w:lang w:val="en-GB"/>
        </w:rPr>
      </w:pPr>
      <w:r>
        <w:rPr>
          <w:sz w:val="18"/>
          <w:szCs w:val="18"/>
          <w:lang w:val="en-GB"/>
        </w:rPr>
        <w:t>–</w:t>
      </w:r>
    </w:p>
    <w:p w14:paraId="7ABFFBD3" w14:textId="77777777" w:rsidR="00E553A4" w:rsidRDefault="00E553A4" w:rsidP="00D13787">
      <w:pPr>
        <w:pStyle w:val="ListParagraph"/>
        <w:numPr>
          <w:ilvl w:val="0"/>
          <w:numId w:val="49"/>
        </w:numPr>
        <w:spacing w:after="0" w:line="240" w:lineRule="auto"/>
        <w:rPr>
          <w:sz w:val="18"/>
          <w:szCs w:val="18"/>
          <w:lang w:val="en-GB"/>
        </w:rPr>
      </w:pPr>
      <w:r>
        <w:rPr>
          <w:sz w:val="18"/>
          <w:szCs w:val="18"/>
          <w:lang w:val="en-GB"/>
        </w:rPr>
        <w:t>#</w:t>
      </w:r>
    </w:p>
    <w:p w14:paraId="322CBEDF" w14:textId="77777777" w:rsidR="00E553A4" w:rsidRDefault="00E553A4" w:rsidP="00D13787">
      <w:pPr>
        <w:pStyle w:val="ListParagraph"/>
        <w:numPr>
          <w:ilvl w:val="0"/>
          <w:numId w:val="49"/>
        </w:numPr>
        <w:spacing w:after="0" w:line="240" w:lineRule="auto"/>
        <w:rPr>
          <w:sz w:val="18"/>
          <w:szCs w:val="18"/>
          <w:lang w:val="en-GB"/>
        </w:rPr>
      </w:pPr>
      <w:r>
        <w:rPr>
          <w:sz w:val="18"/>
          <w:szCs w:val="18"/>
          <w:lang w:val="en-GB"/>
        </w:rPr>
        <w:t>~</w:t>
      </w:r>
    </w:p>
    <w:p w14:paraId="73E43BB4" w14:textId="69E1C25A" w:rsidR="001E02EA" w:rsidRDefault="001E02EA" w:rsidP="00E553A4">
      <w:pPr>
        <w:spacing w:after="0" w:line="240" w:lineRule="auto"/>
      </w:pPr>
      <w:r>
        <w:t>Answer: C</w:t>
      </w:r>
    </w:p>
    <w:p w14:paraId="79A3362B" w14:textId="723199BF" w:rsidR="00E553A4" w:rsidRDefault="00E553A4" w:rsidP="00E553A4">
      <w:pPr>
        <w:spacing w:after="0" w:line="240" w:lineRule="auto"/>
        <w:rPr>
          <w:sz w:val="18"/>
          <w:szCs w:val="18"/>
          <w:lang w:val="en-GB"/>
        </w:rPr>
      </w:pPr>
      <w:r>
        <w:rPr>
          <w:noProof/>
        </w:rPr>
        <w:object w:dxaOrig="11400" w:dyaOrig="1642" w14:anchorId="4617A3A4">
          <v:shape id="_x0000_s1080" type="#_x0000_t75" style="position:absolute;margin-left:35.8pt;margin-top:10.4pt;width:72.3pt;height:109.55pt;z-index:251722752;mso-position-horizontal-relative:text;mso-position-vertical-relative:text">
            <v:imagedata r:id="rId171" o:title=""/>
          </v:shape>
          <o:OLEObject Type="Embed" ProgID="Visio.Drawing.15" ShapeID="_x0000_s1080" DrawAspect="Content" ObjectID="_1610007469" r:id="rId172"/>
        </w:object>
      </w:r>
      <w:r>
        <w:t xml:space="preserve">Q10. </w:t>
      </w:r>
      <w:r>
        <w:rPr>
          <w:sz w:val="18"/>
          <w:szCs w:val="18"/>
          <w:lang w:val="en-GB"/>
        </w:rPr>
        <w:t>Which type of communication is the following?</w:t>
      </w:r>
    </w:p>
    <w:p w14:paraId="05620291" w14:textId="77777777" w:rsidR="00E553A4" w:rsidRDefault="00E553A4" w:rsidP="00E553A4">
      <w:pPr>
        <w:spacing w:after="0" w:line="240" w:lineRule="auto"/>
        <w:ind w:left="720"/>
        <w:rPr>
          <w:sz w:val="18"/>
          <w:szCs w:val="18"/>
          <w:lang w:val="en-GB"/>
        </w:rPr>
      </w:pPr>
    </w:p>
    <w:p w14:paraId="1C091A5E" w14:textId="77777777" w:rsidR="00E553A4" w:rsidRDefault="00E553A4" w:rsidP="00E553A4">
      <w:pPr>
        <w:spacing w:after="0" w:line="240" w:lineRule="auto"/>
        <w:ind w:left="720"/>
        <w:rPr>
          <w:sz w:val="18"/>
          <w:szCs w:val="18"/>
          <w:lang w:val="en-GB"/>
        </w:rPr>
      </w:pPr>
    </w:p>
    <w:p w14:paraId="244549A3" w14:textId="77777777" w:rsidR="00E553A4" w:rsidRDefault="00E553A4" w:rsidP="00E553A4">
      <w:pPr>
        <w:spacing w:after="0" w:line="240" w:lineRule="auto"/>
        <w:ind w:left="720"/>
        <w:rPr>
          <w:sz w:val="18"/>
          <w:szCs w:val="18"/>
          <w:lang w:val="en-GB"/>
        </w:rPr>
      </w:pPr>
    </w:p>
    <w:p w14:paraId="1126C29E" w14:textId="77777777" w:rsidR="00E553A4" w:rsidRDefault="00E553A4" w:rsidP="00E553A4">
      <w:pPr>
        <w:spacing w:after="0" w:line="240" w:lineRule="auto"/>
        <w:ind w:left="720"/>
        <w:rPr>
          <w:sz w:val="18"/>
          <w:szCs w:val="18"/>
          <w:lang w:val="en-GB"/>
        </w:rPr>
      </w:pPr>
    </w:p>
    <w:p w14:paraId="1704D70E" w14:textId="77777777" w:rsidR="00E553A4" w:rsidRDefault="00E553A4" w:rsidP="00E553A4">
      <w:pPr>
        <w:spacing w:after="0" w:line="240" w:lineRule="auto"/>
        <w:ind w:left="720"/>
        <w:rPr>
          <w:sz w:val="18"/>
          <w:szCs w:val="18"/>
          <w:lang w:val="en-GB"/>
        </w:rPr>
      </w:pPr>
    </w:p>
    <w:p w14:paraId="2FBAFBA5" w14:textId="77777777" w:rsidR="00E553A4" w:rsidRDefault="00E553A4" w:rsidP="00E553A4">
      <w:pPr>
        <w:spacing w:after="0" w:line="240" w:lineRule="auto"/>
        <w:ind w:left="720"/>
        <w:rPr>
          <w:sz w:val="18"/>
          <w:szCs w:val="18"/>
          <w:lang w:val="en-GB"/>
        </w:rPr>
      </w:pPr>
    </w:p>
    <w:p w14:paraId="3354AE53" w14:textId="77777777" w:rsidR="00E553A4" w:rsidRDefault="00E553A4" w:rsidP="00E553A4">
      <w:pPr>
        <w:spacing w:after="0" w:line="240" w:lineRule="auto"/>
        <w:ind w:left="720"/>
        <w:rPr>
          <w:sz w:val="18"/>
          <w:szCs w:val="18"/>
          <w:lang w:val="en-GB"/>
        </w:rPr>
      </w:pPr>
    </w:p>
    <w:p w14:paraId="52B087A2" w14:textId="77777777" w:rsidR="00E553A4" w:rsidRDefault="00E553A4" w:rsidP="00E553A4">
      <w:pPr>
        <w:spacing w:after="0" w:line="240" w:lineRule="auto"/>
        <w:ind w:left="720"/>
        <w:rPr>
          <w:sz w:val="18"/>
          <w:szCs w:val="18"/>
          <w:lang w:val="en-GB"/>
        </w:rPr>
      </w:pPr>
    </w:p>
    <w:p w14:paraId="595037C1" w14:textId="77777777" w:rsidR="00E553A4" w:rsidRDefault="00E553A4" w:rsidP="00E553A4">
      <w:pPr>
        <w:spacing w:after="0" w:line="240" w:lineRule="auto"/>
        <w:ind w:left="720"/>
        <w:rPr>
          <w:sz w:val="18"/>
          <w:szCs w:val="18"/>
          <w:lang w:val="en-GB"/>
        </w:rPr>
      </w:pPr>
    </w:p>
    <w:p w14:paraId="7577C226" w14:textId="77777777" w:rsidR="00E553A4" w:rsidRDefault="00E553A4" w:rsidP="00E553A4">
      <w:pPr>
        <w:spacing w:after="0" w:line="240" w:lineRule="auto"/>
        <w:rPr>
          <w:sz w:val="18"/>
          <w:szCs w:val="18"/>
          <w:lang w:val="en-GB"/>
        </w:rPr>
      </w:pPr>
    </w:p>
    <w:p w14:paraId="0E60203F" w14:textId="77777777" w:rsidR="00E553A4" w:rsidRDefault="00E553A4" w:rsidP="00D13787">
      <w:pPr>
        <w:pStyle w:val="ListParagraph"/>
        <w:numPr>
          <w:ilvl w:val="0"/>
          <w:numId w:val="50"/>
        </w:numPr>
        <w:spacing w:after="0" w:line="240" w:lineRule="auto"/>
        <w:rPr>
          <w:sz w:val="18"/>
          <w:szCs w:val="18"/>
          <w:lang w:val="en-GB"/>
        </w:rPr>
      </w:pPr>
      <w:r w:rsidRPr="00A15284">
        <w:rPr>
          <w:sz w:val="18"/>
          <w:szCs w:val="18"/>
          <w:lang w:val="en-GB"/>
        </w:rPr>
        <w:t>Peer-to-peer</w:t>
      </w:r>
    </w:p>
    <w:p w14:paraId="18C1CEDB" w14:textId="77777777" w:rsidR="00E553A4" w:rsidRDefault="00E553A4" w:rsidP="00D13787">
      <w:pPr>
        <w:pStyle w:val="ListParagraph"/>
        <w:numPr>
          <w:ilvl w:val="0"/>
          <w:numId w:val="50"/>
        </w:numPr>
        <w:spacing w:after="0" w:line="240" w:lineRule="auto"/>
        <w:rPr>
          <w:sz w:val="18"/>
          <w:szCs w:val="18"/>
          <w:lang w:val="en-GB"/>
        </w:rPr>
      </w:pPr>
      <w:r>
        <w:rPr>
          <w:sz w:val="18"/>
          <w:szCs w:val="18"/>
          <w:lang w:val="en-GB"/>
        </w:rPr>
        <w:t>Client-server</w:t>
      </w:r>
    </w:p>
    <w:p w14:paraId="5E29635A" w14:textId="77777777" w:rsidR="00E553A4" w:rsidRDefault="00E553A4" w:rsidP="00D13787">
      <w:pPr>
        <w:pStyle w:val="ListParagraph"/>
        <w:numPr>
          <w:ilvl w:val="0"/>
          <w:numId w:val="50"/>
        </w:numPr>
        <w:spacing w:after="0" w:line="240" w:lineRule="auto"/>
        <w:rPr>
          <w:sz w:val="18"/>
          <w:szCs w:val="18"/>
          <w:lang w:val="en-GB"/>
        </w:rPr>
      </w:pPr>
      <w:r>
        <w:rPr>
          <w:sz w:val="18"/>
          <w:szCs w:val="18"/>
          <w:lang w:val="en-GB"/>
        </w:rPr>
        <w:t>Open layered</w:t>
      </w:r>
    </w:p>
    <w:p w14:paraId="74D54B95" w14:textId="298F49BE" w:rsidR="00E553A4" w:rsidRDefault="00E553A4" w:rsidP="00D13787">
      <w:pPr>
        <w:pStyle w:val="ListParagraph"/>
        <w:numPr>
          <w:ilvl w:val="0"/>
          <w:numId w:val="50"/>
        </w:numPr>
        <w:spacing w:after="0" w:line="240" w:lineRule="auto"/>
        <w:rPr>
          <w:sz w:val="18"/>
          <w:szCs w:val="18"/>
          <w:lang w:val="en-GB"/>
        </w:rPr>
      </w:pPr>
      <w:r>
        <w:rPr>
          <w:sz w:val="18"/>
          <w:szCs w:val="18"/>
          <w:lang w:val="en-GB"/>
        </w:rPr>
        <w:t>Closed layered</w:t>
      </w:r>
    </w:p>
    <w:p w14:paraId="4DC1FF99" w14:textId="5C0CCD6C" w:rsidR="001E02EA" w:rsidRDefault="001E02EA" w:rsidP="00E33C5A">
      <w:pPr>
        <w:spacing w:after="0" w:line="240" w:lineRule="auto"/>
      </w:pPr>
      <w:r>
        <w:t>Answer: A</w:t>
      </w:r>
    </w:p>
    <w:p w14:paraId="1CCE01D6" w14:textId="52E59CED" w:rsidR="00E33C5A" w:rsidRDefault="00E33C5A" w:rsidP="00E33C5A">
      <w:pPr>
        <w:spacing w:after="0" w:line="240" w:lineRule="auto"/>
      </w:pPr>
      <w:r>
        <w:t>Q1 t0 Q4 are based on the following diagram</w:t>
      </w:r>
    </w:p>
    <w:p w14:paraId="26292E95" w14:textId="77777777" w:rsidR="00E33C5A" w:rsidRDefault="00E33C5A" w:rsidP="00E33C5A">
      <w:pPr>
        <w:spacing w:after="0" w:line="240" w:lineRule="auto"/>
        <w:ind w:left="720"/>
      </w:pPr>
      <w:r>
        <w:object w:dxaOrig="3090" w:dyaOrig="1650" w14:anchorId="3853DC43">
          <v:shape id="_x0000_i2338" type="#_x0000_t75" style="width:154.65pt;height:82.65pt" o:ole="">
            <v:imagedata r:id="rId173" o:title=""/>
          </v:shape>
          <o:OLEObject Type="Embed" ProgID="Visio.Drawing.15" ShapeID="_x0000_i2338" DrawAspect="Content" ObjectID="_1610007342" r:id="rId174"/>
        </w:object>
      </w:r>
    </w:p>
    <w:p w14:paraId="14ECDAAE" w14:textId="77777777" w:rsidR="00E33C5A" w:rsidRDefault="00E33C5A" w:rsidP="00E33C5A">
      <w:pPr>
        <w:spacing w:after="0" w:line="240" w:lineRule="auto"/>
      </w:pPr>
      <w:r>
        <w:t>Q1. Which one is the port?</w:t>
      </w:r>
    </w:p>
    <w:p w14:paraId="5D8E02CD" w14:textId="77777777" w:rsidR="00E33C5A" w:rsidRDefault="00E33C5A" w:rsidP="00E33C5A">
      <w:pPr>
        <w:pStyle w:val="ListParagraph"/>
        <w:numPr>
          <w:ilvl w:val="0"/>
          <w:numId w:val="51"/>
        </w:numPr>
        <w:spacing w:after="0" w:line="240" w:lineRule="auto"/>
      </w:pPr>
      <w:r>
        <w:rPr>
          <w:rFonts w:ascii="Calibri" w:hAnsi="Calibri" w:cs="Calibri"/>
        </w:rPr>
        <w:t>①</w:t>
      </w:r>
    </w:p>
    <w:p w14:paraId="2C0E5827" w14:textId="77777777" w:rsidR="00E33C5A" w:rsidRDefault="00E33C5A" w:rsidP="00E33C5A">
      <w:pPr>
        <w:pStyle w:val="ListParagraph"/>
        <w:numPr>
          <w:ilvl w:val="0"/>
          <w:numId w:val="51"/>
        </w:numPr>
        <w:spacing w:after="0" w:line="240" w:lineRule="auto"/>
      </w:pPr>
      <w:r>
        <w:rPr>
          <w:rFonts w:ascii="Calibri" w:hAnsi="Calibri" w:cs="Calibri"/>
        </w:rPr>
        <w:t>②</w:t>
      </w:r>
    </w:p>
    <w:p w14:paraId="3D58964D" w14:textId="77777777" w:rsidR="00E33C5A" w:rsidRDefault="00E33C5A" w:rsidP="00E33C5A">
      <w:pPr>
        <w:pStyle w:val="ListParagraph"/>
        <w:numPr>
          <w:ilvl w:val="0"/>
          <w:numId w:val="51"/>
        </w:numPr>
        <w:spacing w:after="0" w:line="240" w:lineRule="auto"/>
      </w:pPr>
      <w:r>
        <w:rPr>
          <w:rFonts w:ascii="Calibri" w:hAnsi="Calibri" w:cs="Calibri"/>
        </w:rPr>
        <w:t>③</w:t>
      </w:r>
    </w:p>
    <w:p w14:paraId="0A8AE26A" w14:textId="77777777" w:rsidR="00E33C5A" w:rsidRDefault="00E33C5A" w:rsidP="00E33C5A">
      <w:pPr>
        <w:pStyle w:val="ListParagraph"/>
        <w:numPr>
          <w:ilvl w:val="0"/>
          <w:numId w:val="51"/>
        </w:numPr>
        <w:spacing w:after="0" w:line="240" w:lineRule="auto"/>
      </w:pPr>
      <w:r>
        <w:rPr>
          <w:rFonts w:ascii="Calibri" w:hAnsi="Calibri" w:cs="Calibri"/>
        </w:rPr>
        <w:t>④</w:t>
      </w:r>
    </w:p>
    <w:p w14:paraId="6CEB7BA8" w14:textId="09F9E88D" w:rsidR="001E02EA" w:rsidRDefault="001E02EA" w:rsidP="00E33C5A">
      <w:pPr>
        <w:spacing w:after="0" w:line="240" w:lineRule="auto"/>
      </w:pPr>
      <w:r>
        <w:t>Answer: C</w:t>
      </w:r>
    </w:p>
    <w:p w14:paraId="0D1CB934" w14:textId="14E9EB10" w:rsidR="00E33C5A" w:rsidRDefault="00E33C5A" w:rsidP="00E33C5A">
      <w:pPr>
        <w:spacing w:after="0" w:line="240" w:lineRule="auto"/>
      </w:pPr>
      <w:r>
        <w:t>Q2. Which one is the required interface?</w:t>
      </w:r>
    </w:p>
    <w:p w14:paraId="21F9B850" w14:textId="77777777" w:rsidR="00E33C5A" w:rsidRDefault="00E33C5A" w:rsidP="00E33C5A">
      <w:pPr>
        <w:pStyle w:val="ListParagraph"/>
        <w:numPr>
          <w:ilvl w:val="0"/>
          <w:numId w:val="52"/>
        </w:numPr>
        <w:spacing w:after="0" w:line="240" w:lineRule="auto"/>
      </w:pPr>
      <w:r>
        <w:rPr>
          <w:rFonts w:ascii="Calibri" w:hAnsi="Calibri" w:cs="Calibri"/>
        </w:rPr>
        <w:t>①</w:t>
      </w:r>
    </w:p>
    <w:p w14:paraId="0420A64A" w14:textId="77777777" w:rsidR="00E33C5A" w:rsidRDefault="00E33C5A" w:rsidP="00E33C5A">
      <w:pPr>
        <w:pStyle w:val="ListParagraph"/>
        <w:numPr>
          <w:ilvl w:val="0"/>
          <w:numId w:val="52"/>
        </w:numPr>
        <w:spacing w:after="0" w:line="240" w:lineRule="auto"/>
      </w:pPr>
      <w:r>
        <w:rPr>
          <w:rFonts w:ascii="Calibri" w:hAnsi="Calibri" w:cs="Calibri"/>
        </w:rPr>
        <w:t>②</w:t>
      </w:r>
    </w:p>
    <w:p w14:paraId="73981476" w14:textId="77777777" w:rsidR="00E33C5A" w:rsidRDefault="00E33C5A" w:rsidP="00E33C5A">
      <w:pPr>
        <w:pStyle w:val="ListParagraph"/>
        <w:numPr>
          <w:ilvl w:val="0"/>
          <w:numId w:val="52"/>
        </w:numPr>
        <w:spacing w:after="0" w:line="240" w:lineRule="auto"/>
      </w:pPr>
      <w:r>
        <w:rPr>
          <w:rFonts w:ascii="Calibri" w:hAnsi="Calibri" w:cs="Calibri"/>
        </w:rPr>
        <w:t>③</w:t>
      </w:r>
    </w:p>
    <w:p w14:paraId="2C55D9D2" w14:textId="77777777" w:rsidR="00E33C5A" w:rsidRPr="008F418C" w:rsidRDefault="00E33C5A" w:rsidP="00E33C5A">
      <w:pPr>
        <w:pStyle w:val="ListParagraph"/>
        <w:numPr>
          <w:ilvl w:val="0"/>
          <w:numId w:val="52"/>
        </w:numPr>
        <w:spacing w:after="0" w:line="240" w:lineRule="auto"/>
      </w:pPr>
      <w:r>
        <w:rPr>
          <w:rFonts w:ascii="Calibri" w:hAnsi="Calibri" w:cs="Calibri"/>
        </w:rPr>
        <w:t>④</w:t>
      </w:r>
    </w:p>
    <w:p w14:paraId="68DBF709" w14:textId="07B9AFB3" w:rsidR="001E02EA" w:rsidRDefault="001E02EA" w:rsidP="00E33C5A">
      <w:pPr>
        <w:spacing w:after="0" w:line="240" w:lineRule="auto"/>
      </w:pPr>
      <w:r>
        <w:t>Answer: A</w:t>
      </w:r>
    </w:p>
    <w:p w14:paraId="749216F1" w14:textId="535B1907" w:rsidR="00E33C5A" w:rsidRDefault="00E33C5A" w:rsidP="00E33C5A">
      <w:pPr>
        <w:spacing w:after="0" w:line="240" w:lineRule="auto"/>
      </w:pPr>
      <w:r>
        <w:t>Q3. Which one is the provided/implemented dependency?</w:t>
      </w:r>
    </w:p>
    <w:p w14:paraId="23870A99" w14:textId="77777777" w:rsidR="00E33C5A" w:rsidRDefault="00E33C5A" w:rsidP="00E33C5A">
      <w:pPr>
        <w:pStyle w:val="ListParagraph"/>
        <w:numPr>
          <w:ilvl w:val="0"/>
          <w:numId w:val="53"/>
        </w:numPr>
        <w:spacing w:after="0" w:line="240" w:lineRule="auto"/>
      </w:pPr>
      <w:r>
        <w:rPr>
          <w:rFonts w:ascii="Calibri" w:hAnsi="Calibri" w:cs="Calibri"/>
        </w:rPr>
        <w:t>①</w:t>
      </w:r>
    </w:p>
    <w:p w14:paraId="0EAE4A8E" w14:textId="77777777" w:rsidR="00E33C5A" w:rsidRDefault="00E33C5A" w:rsidP="00E33C5A">
      <w:pPr>
        <w:pStyle w:val="ListParagraph"/>
        <w:numPr>
          <w:ilvl w:val="0"/>
          <w:numId w:val="53"/>
        </w:numPr>
        <w:spacing w:after="0" w:line="240" w:lineRule="auto"/>
      </w:pPr>
      <w:r>
        <w:rPr>
          <w:rFonts w:ascii="Calibri" w:hAnsi="Calibri" w:cs="Calibri"/>
        </w:rPr>
        <w:t>②</w:t>
      </w:r>
    </w:p>
    <w:p w14:paraId="4F6EDB30" w14:textId="77777777" w:rsidR="00E33C5A" w:rsidRDefault="00E33C5A" w:rsidP="00E33C5A">
      <w:pPr>
        <w:pStyle w:val="ListParagraph"/>
        <w:numPr>
          <w:ilvl w:val="0"/>
          <w:numId w:val="53"/>
        </w:numPr>
        <w:spacing w:after="0" w:line="240" w:lineRule="auto"/>
      </w:pPr>
      <w:r>
        <w:rPr>
          <w:rFonts w:ascii="Calibri" w:hAnsi="Calibri" w:cs="Calibri"/>
        </w:rPr>
        <w:t>③</w:t>
      </w:r>
    </w:p>
    <w:p w14:paraId="6ADBA3B7" w14:textId="77777777" w:rsidR="00E33C5A" w:rsidRDefault="00E33C5A" w:rsidP="00E33C5A">
      <w:pPr>
        <w:pStyle w:val="ListParagraph"/>
        <w:numPr>
          <w:ilvl w:val="0"/>
          <w:numId w:val="53"/>
        </w:numPr>
        <w:spacing w:after="0" w:line="240" w:lineRule="auto"/>
      </w:pPr>
      <w:r>
        <w:rPr>
          <w:rFonts w:ascii="Calibri" w:hAnsi="Calibri" w:cs="Calibri"/>
        </w:rPr>
        <w:lastRenderedPageBreak/>
        <w:t>④</w:t>
      </w:r>
    </w:p>
    <w:p w14:paraId="0DC20286" w14:textId="4F78BD9E" w:rsidR="001E02EA" w:rsidRDefault="001E02EA" w:rsidP="00E33C5A">
      <w:pPr>
        <w:spacing w:after="0" w:line="240" w:lineRule="auto"/>
      </w:pPr>
      <w:r>
        <w:t>Answer: B</w:t>
      </w:r>
    </w:p>
    <w:p w14:paraId="0724972C" w14:textId="79961574" w:rsidR="00E33C5A" w:rsidRDefault="00E33C5A" w:rsidP="00E33C5A">
      <w:pPr>
        <w:spacing w:after="0" w:line="240" w:lineRule="auto"/>
      </w:pPr>
      <w:r>
        <w:t>Q4. Which one correctly shows that component C exposes IX interface?</w:t>
      </w:r>
    </w:p>
    <w:p w14:paraId="21C837D8" w14:textId="77777777" w:rsidR="00E33C5A" w:rsidRDefault="00E33C5A" w:rsidP="00E33C5A">
      <w:pPr>
        <w:pStyle w:val="ListParagraph"/>
        <w:numPr>
          <w:ilvl w:val="0"/>
          <w:numId w:val="54"/>
        </w:numPr>
        <w:spacing w:after="0" w:line="240" w:lineRule="auto"/>
      </w:pPr>
      <w:r>
        <w:rPr>
          <w:noProof/>
        </w:rPr>
        <w:object w:dxaOrig="11400" w:dyaOrig="1642" w14:anchorId="2BCE9B4F">
          <v:shape id="_x0000_s1081" type="#_x0000_t75" style="position:absolute;left:0;text-align:left;margin-left:36.7pt;margin-top:0;width:96.75pt;height:37.55pt;z-index:251724800;mso-position-horizontal:absolute;mso-position-horizontal-relative:text;mso-position-vertical:absolute;mso-position-vertical-relative:text">
            <v:imagedata r:id="rId175" o:title=""/>
          </v:shape>
          <o:OLEObject Type="Embed" ProgID="Visio.Drawing.15" ShapeID="_x0000_s1081" DrawAspect="Content" ObjectID="_1610007470" r:id="rId176"/>
        </w:object>
      </w:r>
      <w:r>
        <w:t xml:space="preserve"> </w:t>
      </w:r>
    </w:p>
    <w:p w14:paraId="1913308A" w14:textId="77777777" w:rsidR="00E33C5A" w:rsidRDefault="00E33C5A" w:rsidP="00E33C5A">
      <w:pPr>
        <w:spacing w:after="0" w:line="240" w:lineRule="auto"/>
      </w:pPr>
    </w:p>
    <w:p w14:paraId="1039D429" w14:textId="77777777" w:rsidR="00E33C5A" w:rsidRDefault="00E33C5A" w:rsidP="00E33C5A">
      <w:pPr>
        <w:spacing w:after="0" w:line="240" w:lineRule="auto"/>
      </w:pPr>
    </w:p>
    <w:p w14:paraId="158CDAF3" w14:textId="77777777" w:rsidR="00E33C5A" w:rsidRDefault="00E33C5A" w:rsidP="00E33C5A">
      <w:pPr>
        <w:spacing w:after="0" w:line="240" w:lineRule="auto"/>
      </w:pPr>
    </w:p>
    <w:p w14:paraId="57B85CA4" w14:textId="77777777" w:rsidR="00E33C5A" w:rsidRDefault="00E33C5A" w:rsidP="00E33C5A">
      <w:pPr>
        <w:pStyle w:val="ListParagraph"/>
        <w:numPr>
          <w:ilvl w:val="0"/>
          <w:numId w:val="54"/>
        </w:numPr>
        <w:spacing w:after="0" w:line="240" w:lineRule="auto"/>
      </w:pPr>
      <w:r>
        <w:rPr>
          <w:noProof/>
        </w:rPr>
        <w:object w:dxaOrig="11400" w:dyaOrig="1642" w14:anchorId="3028E28B">
          <v:shape id="_x0000_s1082" type="#_x0000_t75" style="position:absolute;left:0;text-align:left;margin-left:36.7pt;margin-top:0;width:95.85pt;height:37.55pt;z-index:251725824;mso-position-horizontal:absolute;mso-position-horizontal-relative:text;mso-position-vertical:absolute;mso-position-vertical-relative:text">
            <v:imagedata r:id="rId177" o:title=""/>
          </v:shape>
          <o:OLEObject Type="Embed" ProgID="Visio.Drawing.15" ShapeID="_x0000_s1082" DrawAspect="Content" ObjectID="_1610007471" r:id="rId178"/>
        </w:object>
      </w:r>
      <w:r>
        <w:t xml:space="preserve"> </w:t>
      </w:r>
    </w:p>
    <w:p w14:paraId="56C6DA8A" w14:textId="77777777" w:rsidR="00E33C5A" w:rsidRDefault="00E33C5A" w:rsidP="00E33C5A">
      <w:pPr>
        <w:spacing w:after="0" w:line="240" w:lineRule="auto"/>
      </w:pPr>
    </w:p>
    <w:p w14:paraId="25BACD9B" w14:textId="77777777" w:rsidR="00E33C5A" w:rsidRDefault="00E33C5A" w:rsidP="00E33C5A">
      <w:pPr>
        <w:spacing w:after="0" w:line="240" w:lineRule="auto"/>
      </w:pPr>
    </w:p>
    <w:p w14:paraId="0A6E7540" w14:textId="77777777" w:rsidR="00E33C5A" w:rsidRDefault="00E33C5A" w:rsidP="00E33C5A">
      <w:pPr>
        <w:spacing w:after="0" w:line="240" w:lineRule="auto"/>
      </w:pPr>
      <w:r>
        <w:rPr>
          <w:noProof/>
        </w:rPr>
        <w:object w:dxaOrig="11400" w:dyaOrig="1642" w14:anchorId="2B87B4DB">
          <v:shape id="_x0000_s1083" type="#_x0000_t75" style="position:absolute;margin-left:43.8pt;margin-top:10.45pt;width:165.65pt;height:37.55pt;z-index:251726848;mso-position-horizontal-relative:text;mso-position-vertical-relative:text">
            <v:imagedata r:id="rId179" o:title=""/>
          </v:shape>
          <o:OLEObject Type="Embed" ProgID="Visio.Drawing.15" ShapeID="_x0000_s1083" DrawAspect="Content" ObjectID="_1610007472" r:id="rId180"/>
        </w:object>
      </w:r>
    </w:p>
    <w:p w14:paraId="4A94C5BB" w14:textId="77777777" w:rsidR="00E33C5A" w:rsidRDefault="00E33C5A" w:rsidP="00E33C5A">
      <w:pPr>
        <w:pStyle w:val="ListParagraph"/>
        <w:numPr>
          <w:ilvl w:val="0"/>
          <w:numId w:val="54"/>
        </w:numPr>
        <w:spacing w:after="0" w:line="240" w:lineRule="auto"/>
      </w:pPr>
      <w:r>
        <w:t xml:space="preserve"> </w:t>
      </w:r>
    </w:p>
    <w:p w14:paraId="48727A97" w14:textId="77777777" w:rsidR="00E33C5A" w:rsidRDefault="00E33C5A" w:rsidP="00E33C5A">
      <w:pPr>
        <w:spacing w:after="0" w:line="240" w:lineRule="auto"/>
      </w:pPr>
    </w:p>
    <w:p w14:paraId="6AD5BCA8" w14:textId="77777777" w:rsidR="00E33C5A" w:rsidRDefault="00E33C5A" w:rsidP="00E33C5A">
      <w:pPr>
        <w:spacing w:after="0" w:line="240" w:lineRule="auto"/>
      </w:pPr>
    </w:p>
    <w:p w14:paraId="24B37603" w14:textId="77777777" w:rsidR="00E33C5A" w:rsidRDefault="00E33C5A" w:rsidP="00E33C5A">
      <w:pPr>
        <w:spacing w:after="0" w:line="240" w:lineRule="auto"/>
      </w:pPr>
    </w:p>
    <w:p w14:paraId="13C32A08" w14:textId="77777777" w:rsidR="00E33C5A" w:rsidRDefault="00E33C5A" w:rsidP="00E33C5A">
      <w:pPr>
        <w:pStyle w:val="ListParagraph"/>
        <w:numPr>
          <w:ilvl w:val="0"/>
          <w:numId w:val="54"/>
        </w:numPr>
        <w:spacing w:after="0" w:line="240" w:lineRule="auto"/>
      </w:pPr>
      <w:r>
        <w:rPr>
          <w:noProof/>
        </w:rPr>
        <w:object w:dxaOrig="11400" w:dyaOrig="1642" w14:anchorId="1031FE8B">
          <v:shape id="_x0000_s1084" type="#_x0000_t75" style="position:absolute;left:0;text-align:left;margin-left:36.7pt;margin-top:0;width:102.9pt;height:37.55pt;z-index:251727872;mso-position-horizontal:absolute;mso-position-horizontal-relative:text;mso-position-vertical:absolute;mso-position-vertical-relative:text">
            <v:imagedata r:id="rId181" o:title=""/>
          </v:shape>
          <o:OLEObject Type="Embed" ProgID="Visio.Drawing.15" ShapeID="_x0000_s1084" DrawAspect="Content" ObjectID="_1610007473" r:id="rId182"/>
        </w:object>
      </w:r>
      <w:r>
        <w:t xml:space="preserve"> </w:t>
      </w:r>
    </w:p>
    <w:p w14:paraId="41303FAF" w14:textId="77777777" w:rsidR="00E33C5A" w:rsidRDefault="00E33C5A" w:rsidP="00E33C5A">
      <w:pPr>
        <w:spacing w:after="0" w:line="240" w:lineRule="auto"/>
      </w:pPr>
    </w:p>
    <w:p w14:paraId="7308010D" w14:textId="77777777" w:rsidR="00E33C5A" w:rsidRDefault="00E33C5A" w:rsidP="00E33C5A">
      <w:pPr>
        <w:spacing w:after="0" w:line="240" w:lineRule="auto"/>
      </w:pPr>
    </w:p>
    <w:p w14:paraId="151D3FD1" w14:textId="77777777" w:rsidR="00E33C5A" w:rsidRDefault="00E33C5A" w:rsidP="00E33C5A">
      <w:pPr>
        <w:spacing w:after="0" w:line="240" w:lineRule="auto"/>
      </w:pPr>
    </w:p>
    <w:p w14:paraId="70A05B7C" w14:textId="749C4FA3" w:rsidR="001E02EA" w:rsidRDefault="001E02EA" w:rsidP="00E33C5A">
      <w:pPr>
        <w:spacing w:after="0" w:line="240" w:lineRule="auto"/>
      </w:pPr>
      <w:r>
        <w:t>Answer: B</w:t>
      </w:r>
    </w:p>
    <w:p w14:paraId="1E260494" w14:textId="660F363B" w:rsidR="00E33C5A" w:rsidRDefault="00E33C5A" w:rsidP="00E33C5A">
      <w:pPr>
        <w:spacing w:after="0" w:line="240" w:lineRule="auto"/>
      </w:pPr>
      <w:r>
        <w:rPr>
          <w:noProof/>
        </w:rPr>
        <w:object w:dxaOrig="11400" w:dyaOrig="1642" w14:anchorId="68FECAD3">
          <v:shape id="_x0000_s1085" type="#_x0000_t75" style="position:absolute;margin-left:33.6pt;margin-top:8pt;width:90.55pt;height:27.85pt;z-index:251728896;mso-position-horizontal-relative:text;mso-position-vertical-relative:text">
            <v:imagedata r:id="rId183" o:title=""/>
          </v:shape>
          <o:OLEObject Type="Embed" ProgID="Visio.Drawing.15" ShapeID="_x0000_s1085" DrawAspect="Content" ObjectID="_1610007474" r:id="rId184"/>
        </w:object>
      </w:r>
      <w:r>
        <w:t>Q5. Which one is creational message?</w:t>
      </w:r>
    </w:p>
    <w:p w14:paraId="338A5877" w14:textId="77777777" w:rsidR="00E33C5A" w:rsidRDefault="00E33C5A" w:rsidP="00E33C5A">
      <w:pPr>
        <w:spacing w:after="0" w:line="240" w:lineRule="auto"/>
      </w:pPr>
    </w:p>
    <w:p w14:paraId="5D7097A2" w14:textId="77777777" w:rsidR="00E33C5A" w:rsidRDefault="00E33C5A" w:rsidP="00E33C5A">
      <w:pPr>
        <w:pStyle w:val="ListParagraph"/>
        <w:numPr>
          <w:ilvl w:val="0"/>
          <w:numId w:val="55"/>
        </w:numPr>
        <w:spacing w:after="0" w:line="240" w:lineRule="auto"/>
      </w:pPr>
      <w:r>
        <w:t xml:space="preserve"> </w:t>
      </w:r>
    </w:p>
    <w:p w14:paraId="437609DA" w14:textId="77777777" w:rsidR="00E33C5A" w:rsidRDefault="00E33C5A" w:rsidP="00E33C5A">
      <w:pPr>
        <w:spacing w:after="0" w:line="240" w:lineRule="auto"/>
      </w:pPr>
      <w:r>
        <w:rPr>
          <w:noProof/>
        </w:rPr>
        <w:object w:dxaOrig="11400" w:dyaOrig="1642" w14:anchorId="11B7E090">
          <v:shape id="_x0000_s1086" type="#_x0000_t75" style="position:absolute;margin-left:36.7pt;margin-top:7.3pt;width:90.55pt;height:27.85pt;z-index:251729920;mso-position-horizontal-relative:text;mso-position-vertical-relative:text">
            <v:imagedata r:id="rId185" o:title=""/>
          </v:shape>
          <o:OLEObject Type="Embed" ProgID="Visio.Drawing.15" ShapeID="_x0000_s1086" DrawAspect="Content" ObjectID="_1610007475" r:id="rId186"/>
        </w:object>
      </w:r>
    </w:p>
    <w:p w14:paraId="2264CE88" w14:textId="77777777" w:rsidR="00E33C5A" w:rsidRDefault="00E33C5A" w:rsidP="00E33C5A">
      <w:pPr>
        <w:spacing w:after="0" w:line="240" w:lineRule="auto"/>
      </w:pPr>
    </w:p>
    <w:p w14:paraId="1054052F" w14:textId="77777777" w:rsidR="00E33C5A" w:rsidRDefault="00E33C5A" w:rsidP="00E33C5A">
      <w:pPr>
        <w:pStyle w:val="ListParagraph"/>
        <w:numPr>
          <w:ilvl w:val="0"/>
          <w:numId w:val="55"/>
        </w:numPr>
        <w:spacing w:after="0" w:line="240" w:lineRule="auto"/>
      </w:pPr>
      <w:r>
        <w:t xml:space="preserve"> </w:t>
      </w:r>
    </w:p>
    <w:p w14:paraId="0257A462" w14:textId="77777777" w:rsidR="00E33C5A" w:rsidRDefault="00E33C5A" w:rsidP="00E33C5A">
      <w:pPr>
        <w:pStyle w:val="ListParagraph"/>
        <w:spacing w:after="0" w:line="240" w:lineRule="auto"/>
      </w:pPr>
      <w:r>
        <w:rPr>
          <w:noProof/>
        </w:rPr>
        <w:object w:dxaOrig="11400" w:dyaOrig="1642" w14:anchorId="562EBAF8">
          <v:shape id="_x0000_s1087" type="#_x0000_t75" style="position:absolute;left:0;text-align:left;margin-left:35.8pt;margin-top:7.1pt;width:90.55pt;height:27.85pt;z-index:251730944;mso-position-horizontal-relative:text;mso-position-vertical-relative:text">
            <v:imagedata r:id="rId187" o:title=""/>
          </v:shape>
          <o:OLEObject Type="Embed" ProgID="Visio.Drawing.15" ShapeID="_x0000_s1087" DrawAspect="Content" ObjectID="_1610007476" r:id="rId188"/>
        </w:object>
      </w:r>
    </w:p>
    <w:p w14:paraId="774A01F0" w14:textId="77777777" w:rsidR="00E33C5A" w:rsidRDefault="00E33C5A" w:rsidP="00E33C5A">
      <w:pPr>
        <w:spacing w:after="0" w:line="240" w:lineRule="auto"/>
      </w:pPr>
    </w:p>
    <w:p w14:paraId="6D39592F" w14:textId="77777777" w:rsidR="00E33C5A" w:rsidRDefault="00E33C5A" w:rsidP="00E33C5A">
      <w:pPr>
        <w:pStyle w:val="ListParagraph"/>
        <w:numPr>
          <w:ilvl w:val="0"/>
          <w:numId w:val="55"/>
        </w:numPr>
        <w:spacing w:after="0" w:line="240" w:lineRule="auto"/>
      </w:pPr>
      <w:r>
        <w:t xml:space="preserve"> </w:t>
      </w:r>
    </w:p>
    <w:p w14:paraId="4C1F60BA" w14:textId="77777777" w:rsidR="00E33C5A" w:rsidRDefault="00E33C5A" w:rsidP="00E33C5A">
      <w:pPr>
        <w:spacing w:after="0" w:line="240" w:lineRule="auto"/>
      </w:pPr>
      <w:r>
        <w:rPr>
          <w:noProof/>
        </w:rPr>
        <w:object w:dxaOrig="11400" w:dyaOrig="1642" w14:anchorId="59C7A0F2">
          <v:shape id="_x0000_s1088" type="#_x0000_t75" style="position:absolute;margin-left:34.5pt;margin-top:8.05pt;width:90.55pt;height:27.85pt;z-index:251731968;mso-position-horizontal-relative:text;mso-position-vertical-relative:text">
            <v:imagedata r:id="rId189" o:title=""/>
          </v:shape>
          <o:OLEObject Type="Embed" ProgID="Visio.Drawing.15" ShapeID="_x0000_s1088" DrawAspect="Content" ObjectID="_1610007477" r:id="rId190"/>
        </w:object>
      </w:r>
    </w:p>
    <w:p w14:paraId="6ACE94C3" w14:textId="77777777" w:rsidR="00E33C5A" w:rsidRDefault="00E33C5A" w:rsidP="00E33C5A">
      <w:pPr>
        <w:spacing w:after="0" w:line="240" w:lineRule="auto"/>
      </w:pPr>
    </w:p>
    <w:p w14:paraId="122DEAD6" w14:textId="77777777" w:rsidR="00E33C5A" w:rsidRDefault="00E33C5A" w:rsidP="00E33C5A">
      <w:pPr>
        <w:pStyle w:val="ListParagraph"/>
        <w:numPr>
          <w:ilvl w:val="0"/>
          <w:numId w:val="55"/>
        </w:numPr>
        <w:spacing w:after="0" w:line="240" w:lineRule="auto"/>
      </w:pPr>
      <w:r>
        <w:t xml:space="preserve"> </w:t>
      </w:r>
    </w:p>
    <w:p w14:paraId="30EB46E5" w14:textId="694DE719" w:rsidR="00C6184A" w:rsidRDefault="00C6184A" w:rsidP="00E33C5A">
      <w:pPr>
        <w:spacing w:after="0" w:line="240" w:lineRule="auto"/>
      </w:pPr>
      <w:r>
        <w:t>Answer: A</w:t>
      </w:r>
    </w:p>
    <w:p w14:paraId="0696E019" w14:textId="0255CECD" w:rsidR="00E33C5A" w:rsidRDefault="00E33C5A" w:rsidP="00E33C5A">
      <w:pPr>
        <w:spacing w:after="0" w:line="240" w:lineRule="auto"/>
      </w:pPr>
      <w:r>
        <w:t>Q6. Which one show asynchronous message with duration constraint?</w:t>
      </w:r>
    </w:p>
    <w:p w14:paraId="651FD614" w14:textId="77777777" w:rsidR="00E33C5A" w:rsidRDefault="00E33C5A" w:rsidP="00E33C5A">
      <w:pPr>
        <w:pStyle w:val="ListParagraph"/>
        <w:numPr>
          <w:ilvl w:val="0"/>
          <w:numId w:val="56"/>
        </w:numPr>
        <w:spacing w:after="0" w:line="240" w:lineRule="auto"/>
      </w:pPr>
      <w:r>
        <w:rPr>
          <w:noProof/>
        </w:rPr>
        <w:object w:dxaOrig="11400" w:dyaOrig="1642" w14:anchorId="5A76507C">
          <v:shape id="_x0000_s1089" type="#_x0000_t75" style="position:absolute;left:0;text-align:left;margin-left:36.7pt;margin-top:0;width:177.2pt;height:105.1pt;z-index:251732992;mso-position-horizontal:absolute;mso-position-horizontal-relative:text;mso-position-vertical:absolute;mso-position-vertical-relative:text">
            <v:imagedata r:id="rId191" o:title=""/>
          </v:shape>
          <o:OLEObject Type="Embed" ProgID="Visio.Drawing.15" ShapeID="_x0000_s1089" DrawAspect="Content" ObjectID="_1610007478" r:id="rId192"/>
        </w:object>
      </w:r>
      <w:r>
        <w:t xml:space="preserve"> </w:t>
      </w:r>
    </w:p>
    <w:p w14:paraId="1164A38C" w14:textId="77777777" w:rsidR="00E33C5A" w:rsidRDefault="00E33C5A" w:rsidP="00E33C5A">
      <w:pPr>
        <w:spacing w:after="0" w:line="240" w:lineRule="auto"/>
      </w:pPr>
    </w:p>
    <w:p w14:paraId="5CE2E303" w14:textId="77777777" w:rsidR="00E33C5A" w:rsidRDefault="00E33C5A" w:rsidP="00E33C5A">
      <w:pPr>
        <w:spacing w:after="0" w:line="240" w:lineRule="auto"/>
      </w:pPr>
    </w:p>
    <w:p w14:paraId="072BC9ED" w14:textId="77777777" w:rsidR="00E33C5A" w:rsidRDefault="00E33C5A" w:rsidP="00E33C5A">
      <w:pPr>
        <w:spacing w:after="0" w:line="240" w:lineRule="auto"/>
      </w:pPr>
    </w:p>
    <w:p w14:paraId="35EE48CA" w14:textId="77777777" w:rsidR="00E33C5A" w:rsidRDefault="00E33C5A" w:rsidP="00E33C5A">
      <w:pPr>
        <w:spacing w:after="0" w:line="240" w:lineRule="auto"/>
      </w:pPr>
    </w:p>
    <w:p w14:paraId="116B2FFF" w14:textId="77777777" w:rsidR="00E33C5A" w:rsidRDefault="00E33C5A" w:rsidP="00E33C5A">
      <w:pPr>
        <w:spacing w:after="0" w:line="240" w:lineRule="auto"/>
      </w:pPr>
    </w:p>
    <w:p w14:paraId="581D0F78" w14:textId="77777777" w:rsidR="00E33C5A" w:rsidRDefault="00E33C5A" w:rsidP="00E33C5A">
      <w:pPr>
        <w:spacing w:after="0" w:line="240" w:lineRule="auto"/>
      </w:pPr>
    </w:p>
    <w:p w14:paraId="6DE75385" w14:textId="77777777" w:rsidR="00E33C5A" w:rsidRDefault="00E33C5A" w:rsidP="00E33C5A">
      <w:pPr>
        <w:spacing w:after="0" w:line="240" w:lineRule="auto"/>
      </w:pPr>
    </w:p>
    <w:p w14:paraId="5E7C08DB" w14:textId="77777777" w:rsidR="00E33C5A" w:rsidRDefault="00E33C5A" w:rsidP="00E33C5A">
      <w:pPr>
        <w:spacing w:after="0" w:line="240" w:lineRule="auto"/>
      </w:pPr>
    </w:p>
    <w:p w14:paraId="576C96FE" w14:textId="77777777" w:rsidR="00E33C5A" w:rsidRDefault="00E33C5A" w:rsidP="00E33C5A">
      <w:pPr>
        <w:spacing w:after="0" w:line="240" w:lineRule="auto"/>
      </w:pPr>
    </w:p>
    <w:p w14:paraId="7BE97B84" w14:textId="77777777" w:rsidR="00E33C5A" w:rsidRDefault="00E33C5A" w:rsidP="00E33C5A">
      <w:pPr>
        <w:spacing w:after="0" w:line="240" w:lineRule="auto"/>
      </w:pPr>
    </w:p>
    <w:p w14:paraId="473470B6" w14:textId="77777777" w:rsidR="00E33C5A" w:rsidRDefault="00E33C5A" w:rsidP="00E33C5A">
      <w:pPr>
        <w:spacing w:after="0" w:line="240" w:lineRule="auto"/>
      </w:pPr>
    </w:p>
    <w:p w14:paraId="41D4D666" w14:textId="77777777" w:rsidR="00E33C5A" w:rsidRDefault="00E33C5A" w:rsidP="00E33C5A">
      <w:pPr>
        <w:spacing w:after="0" w:line="240" w:lineRule="auto"/>
      </w:pPr>
    </w:p>
    <w:p w14:paraId="1D31F08E" w14:textId="77777777" w:rsidR="00E33C5A" w:rsidRDefault="00E33C5A" w:rsidP="00E33C5A">
      <w:pPr>
        <w:pStyle w:val="ListParagraph"/>
        <w:numPr>
          <w:ilvl w:val="0"/>
          <w:numId w:val="56"/>
        </w:numPr>
        <w:spacing w:after="0" w:line="240" w:lineRule="auto"/>
      </w:pPr>
      <w:r>
        <w:rPr>
          <w:noProof/>
        </w:rPr>
        <w:object w:dxaOrig="11400" w:dyaOrig="1642" w14:anchorId="07FA8675">
          <v:shape id="_x0000_s1090" type="#_x0000_t75" style="position:absolute;left:0;text-align:left;margin-left:46.95pt;margin-top:-.4pt;width:177.15pt;height:105.15pt;z-index:251734016;mso-position-horizontal-relative:text;mso-position-vertical-relative:text">
            <v:imagedata r:id="rId193" o:title=""/>
          </v:shape>
          <o:OLEObject Type="Embed" ProgID="Visio.Drawing.15" ShapeID="_x0000_s1090" DrawAspect="Content" ObjectID="_1610007479" r:id="rId194"/>
        </w:object>
      </w:r>
      <w:r>
        <w:t xml:space="preserve">  </w:t>
      </w:r>
    </w:p>
    <w:p w14:paraId="1FE647D6" w14:textId="77777777" w:rsidR="00E33C5A" w:rsidRDefault="00E33C5A" w:rsidP="00E33C5A">
      <w:pPr>
        <w:spacing w:after="0" w:line="240" w:lineRule="auto"/>
      </w:pPr>
    </w:p>
    <w:p w14:paraId="605EA4D2" w14:textId="77777777" w:rsidR="00E33C5A" w:rsidRDefault="00E33C5A" w:rsidP="00E33C5A">
      <w:pPr>
        <w:spacing w:after="0" w:line="240" w:lineRule="auto"/>
      </w:pPr>
    </w:p>
    <w:p w14:paraId="29E60274" w14:textId="77777777" w:rsidR="00E33C5A" w:rsidRDefault="00E33C5A" w:rsidP="00E33C5A">
      <w:pPr>
        <w:spacing w:after="0" w:line="240" w:lineRule="auto"/>
      </w:pPr>
    </w:p>
    <w:p w14:paraId="77F8E0C6" w14:textId="77777777" w:rsidR="00E33C5A" w:rsidRDefault="00E33C5A" w:rsidP="00E33C5A">
      <w:pPr>
        <w:spacing w:after="0" w:line="240" w:lineRule="auto"/>
      </w:pPr>
    </w:p>
    <w:p w14:paraId="21D3F475" w14:textId="77777777" w:rsidR="00E33C5A" w:rsidRDefault="00E33C5A" w:rsidP="00E33C5A">
      <w:pPr>
        <w:spacing w:after="0" w:line="240" w:lineRule="auto"/>
      </w:pPr>
    </w:p>
    <w:p w14:paraId="5B55EEF7" w14:textId="77777777" w:rsidR="00E33C5A" w:rsidRDefault="00E33C5A" w:rsidP="00E33C5A">
      <w:pPr>
        <w:spacing w:after="0" w:line="240" w:lineRule="auto"/>
      </w:pPr>
    </w:p>
    <w:p w14:paraId="0ABD57FE" w14:textId="77777777" w:rsidR="00E33C5A" w:rsidRDefault="00E33C5A" w:rsidP="00E33C5A">
      <w:pPr>
        <w:spacing w:after="0" w:line="240" w:lineRule="auto"/>
      </w:pPr>
    </w:p>
    <w:p w14:paraId="1CE57215" w14:textId="77777777" w:rsidR="00E33C5A" w:rsidRDefault="00E33C5A" w:rsidP="00E33C5A">
      <w:pPr>
        <w:spacing w:after="0" w:line="240" w:lineRule="auto"/>
      </w:pPr>
    </w:p>
    <w:p w14:paraId="29565C0F" w14:textId="77777777" w:rsidR="00E33C5A" w:rsidRDefault="00E33C5A" w:rsidP="00E33C5A">
      <w:pPr>
        <w:spacing w:after="0" w:line="240" w:lineRule="auto"/>
      </w:pPr>
      <w:r>
        <w:rPr>
          <w:noProof/>
        </w:rPr>
        <w:object w:dxaOrig="11400" w:dyaOrig="1642" w14:anchorId="3104EF13">
          <v:shape id="_x0000_s1091" type="#_x0000_t75" style="position:absolute;margin-left:46.95pt;margin-top:5.95pt;width:177.15pt;height:105.15pt;z-index:251735040;mso-position-horizontal-relative:text;mso-position-vertical-relative:text">
            <v:imagedata r:id="rId195" o:title=""/>
          </v:shape>
          <o:OLEObject Type="Embed" ProgID="Visio.Drawing.15" ShapeID="_x0000_s1091" DrawAspect="Content" ObjectID="_1610007480" r:id="rId196"/>
        </w:object>
      </w:r>
    </w:p>
    <w:p w14:paraId="7116696A" w14:textId="77777777" w:rsidR="00E33C5A" w:rsidRDefault="00E33C5A" w:rsidP="00E33C5A">
      <w:pPr>
        <w:pStyle w:val="ListParagraph"/>
        <w:numPr>
          <w:ilvl w:val="0"/>
          <w:numId w:val="56"/>
        </w:numPr>
        <w:spacing w:after="0" w:line="240" w:lineRule="auto"/>
      </w:pPr>
      <w:r>
        <w:t xml:space="preserve">  </w:t>
      </w:r>
    </w:p>
    <w:p w14:paraId="03D6E9AB" w14:textId="77777777" w:rsidR="00E33C5A" w:rsidRDefault="00E33C5A" w:rsidP="00E33C5A">
      <w:pPr>
        <w:spacing w:after="0" w:line="240" w:lineRule="auto"/>
      </w:pPr>
    </w:p>
    <w:p w14:paraId="66CEF6CC" w14:textId="77777777" w:rsidR="00E33C5A" w:rsidRDefault="00E33C5A" w:rsidP="00E33C5A">
      <w:pPr>
        <w:spacing w:after="0" w:line="240" w:lineRule="auto"/>
      </w:pPr>
    </w:p>
    <w:p w14:paraId="2CDEDA5C" w14:textId="77777777" w:rsidR="00E33C5A" w:rsidRDefault="00E33C5A" w:rsidP="00E33C5A">
      <w:pPr>
        <w:spacing w:after="0" w:line="240" w:lineRule="auto"/>
      </w:pPr>
    </w:p>
    <w:p w14:paraId="7C6BC4A0" w14:textId="77777777" w:rsidR="00E33C5A" w:rsidRDefault="00E33C5A" w:rsidP="00E33C5A">
      <w:pPr>
        <w:spacing w:after="0" w:line="240" w:lineRule="auto"/>
      </w:pPr>
    </w:p>
    <w:p w14:paraId="4D6319B9" w14:textId="77777777" w:rsidR="00E33C5A" w:rsidRDefault="00E33C5A" w:rsidP="00E33C5A">
      <w:pPr>
        <w:spacing w:after="0" w:line="240" w:lineRule="auto"/>
      </w:pPr>
    </w:p>
    <w:p w14:paraId="6DDEA1C0" w14:textId="77777777" w:rsidR="00E33C5A" w:rsidRDefault="00E33C5A" w:rsidP="00E33C5A">
      <w:pPr>
        <w:spacing w:after="0" w:line="240" w:lineRule="auto"/>
      </w:pPr>
    </w:p>
    <w:p w14:paraId="10F030E6" w14:textId="6CA786EA" w:rsidR="00E33C5A" w:rsidRDefault="00E33C5A" w:rsidP="00E33C5A">
      <w:pPr>
        <w:spacing w:after="0" w:line="240" w:lineRule="auto"/>
      </w:pPr>
    </w:p>
    <w:p w14:paraId="71EFC13B" w14:textId="15D4E8F3" w:rsidR="00C6184A" w:rsidRDefault="00C6184A" w:rsidP="00E33C5A">
      <w:pPr>
        <w:spacing w:after="0" w:line="240" w:lineRule="auto"/>
      </w:pPr>
    </w:p>
    <w:p w14:paraId="23F97723" w14:textId="77777777" w:rsidR="00C6184A" w:rsidRDefault="00C6184A" w:rsidP="00E33C5A">
      <w:pPr>
        <w:spacing w:after="0" w:line="240" w:lineRule="auto"/>
      </w:pPr>
    </w:p>
    <w:p w14:paraId="69909BA1" w14:textId="77777777" w:rsidR="00E33C5A" w:rsidRDefault="00E33C5A" w:rsidP="00E33C5A">
      <w:pPr>
        <w:spacing w:after="0" w:line="240" w:lineRule="auto"/>
      </w:pPr>
    </w:p>
    <w:p w14:paraId="6BAF528B" w14:textId="77777777" w:rsidR="00E33C5A" w:rsidRDefault="00E33C5A" w:rsidP="00E33C5A">
      <w:pPr>
        <w:spacing w:after="0" w:line="240" w:lineRule="auto"/>
      </w:pPr>
    </w:p>
    <w:p w14:paraId="3FFE7D48" w14:textId="77777777" w:rsidR="00E33C5A" w:rsidRDefault="00E33C5A" w:rsidP="00E33C5A">
      <w:pPr>
        <w:pStyle w:val="ListParagraph"/>
        <w:numPr>
          <w:ilvl w:val="0"/>
          <w:numId w:val="56"/>
        </w:numPr>
        <w:spacing w:after="0" w:line="240" w:lineRule="auto"/>
      </w:pPr>
      <w:r>
        <w:rPr>
          <w:noProof/>
        </w:rPr>
        <w:lastRenderedPageBreak/>
        <w:object w:dxaOrig="11400" w:dyaOrig="1642" w14:anchorId="25548B10">
          <v:shape id="_x0000_s1092" type="#_x0000_t75" style="position:absolute;left:0;text-align:left;margin-left:36.7pt;margin-top:0;width:177.15pt;height:105.15pt;z-index:251736064;mso-position-horizontal:absolute;mso-position-horizontal-relative:text;mso-position-vertical:absolute;mso-position-vertical-relative:text">
            <v:imagedata r:id="rId197" o:title=""/>
          </v:shape>
          <o:OLEObject Type="Embed" ProgID="Visio.Drawing.15" ShapeID="_x0000_s1092" DrawAspect="Content" ObjectID="_1610007481" r:id="rId198"/>
        </w:object>
      </w:r>
      <w:r>
        <w:t xml:space="preserve"> </w:t>
      </w:r>
    </w:p>
    <w:p w14:paraId="21190475" w14:textId="77777777" w:rsidR="00E33C5A" w:rsidRDefault="00E33C5A" w:rsidP="00E33C5A">
      <w:pPr>
        <w:spacing w:after="0" w:line="240" w:lineRule="auto"/>
      </w:pPr>
    </w:p>
    <w:p w14:paraId="57CCB30D" w14:textId="77777777" w:rsidR="00E33C5A" w:rsidRDefault="00E33C5A" w:rsidP="00E33C5A">
      <w:pPr>
        <w:spacing w:after="0" w:line="240" w:lineRule="auto"/>
      </w:pPr>
    </w:p>
    <w:p w14:paraId="62FDDC8D" w14:textId="77777777" w:rsidR="00E33C5A" w:rsidRDefault="00E33C5A" w:rsidP="00E33C5A">
      <w:pPr>
        <w:spacing w:after="0" w:line="240" w:lineRule="auto"/>
      </w:pPr>
    </w:p>
    <w:p w14:paraId="4002FD77" w14:textId="77777777" w:rsidR="00E33C5A" w:rsidRDefault="00E33C5A" w:rsidP="00E33C5A">
      <w:pPr>
        <w:spacing w:after="0" w:line="240" w:lineRule="auto"/>
      </w:pPr>
    </w:p>
    <w:p w14:paraId="4DC29BD1" w14:textId="77777777" w:rsidR="00E33C5A" w:rsidRDefault="00E33C5A" w:rsidP="00E33C5A">
      <w:pPr>
        <w:spacing w:after="0" w:line="240" w:lineRule="auto"/>
      </w:pPr>
    </w:p>
    <w:p w14:paraId="3DE075BF" w14:textId="77777777" w:rsidR="00E33C5A" w:rsidRDefault="00E33C5A" w:rsidP="00E33C5A">
      <w:pPr>
        <w:spacing w:after="0" w:line="240" w:lineRule="auto"/>
      </w:pPr>
    </w:p>
    <w:p w14:paraId="6711EB8A" w14:textId="77777777" w:rsidR="00E33C5A" w:rsidRDefault="00E33C5A" w:rsidP="00E33C5A">
      <w:pPr>
        <w:spacing w:after="0" w:line="240" w:lineRule="auto"/>
      </w:pPr>
    </w:p>
    <w:p w14:paraId="3585EE17" w14:textId="77777777" w:rsidR="00E33C5A" w:rsidRDefault="00E33C5A" w:rsidP="00E33C5A">
      <w:pPr>
        <w:spacing w:after="0" w:line="240" w:lineRule="auto"/>
      </w:pPr>
    </w:p>
    <w:p w14:paraId="6E0BC3D7" w14:textId="77777777" w:rsidR="00E33C5A" w:rsidRDefault="00E33C5A" w:rsidP="00E33C5A">
      <w:pPr>
        <w:spacing w:after="0" w:line="240" w:lineRule="auto"/>
      </w:pPr>
    </w:p>
    <w:p w14:paraId="546506FD" w14:textId="345C50C8" w:rsidR="00E33C5A" w:rsidRDefault="00E33C5A" w:rsidP="00E33C5A">
      <w:pPr>
        <w:spacing w:after="0" w:line="240" w:lineRule="auto"/>
      </w:pPr>
    </w:p>
    <w:p w14:paraId="5493E50B" w14:textId="6DB57CED" w:rsidR="00C6184A" w:rsidRDefault="00C6184A" w:rsidP="00E33C5A">
      <w:pPr>
        <w:spacing w:after="0" w:line="240" w:lineRule="auto"/>
      </w:pPr>
      <w:r>
        <w:t>Answer: B</w:t>
      </w:r>
    </w:p>
    <w:p w14:paraId="42CA09BA" w14:textId="77777777" w:rsidR="00E33C5A" w:rsidRDefault="00E33C5A" w:rsidP="00E33C5A">
      <w:pPr>
        <w:spacing w:after="0" w:line="240" w:lineRule="auto"/>
      </w:pPr>
      <w:r>
        <w:t>Q7. Look at the multiplicity in the association</w:t>
      </w:r>
    </w:p>
    <w:p w14:paraId="5BE3FB09" w14:textId="77777777" w:rsidR="00E33C5A" w:rsidRDefault="00E33C5A" w:rsidP="00E33C5A">
      <w:pPr>
        <w:spacing w:after="0" w:line="240" w:lineRule="auto"/>
        <w:ind w:left="720"/>
      </w:pPr>
      <w:r>
        <w:object w:dxaOrig="2911" w:dyaOrig="751" w14:anchorId="0435C2C5">
          <v:shape id="_x0000_i2339" type="#_x0000_t75" style="width:145.9pt;height:37.55pt" o:ole="">
            <v:imagedata r:id="rId199" o:title=""/>
          </v:shape>
          <o:OLEObject Type="Embed" ProgID="Visio.Drawing.15" ShapeID="_x0000_i2339" DrawAspect="Content" ObjectID="_1610007343" r:id="rId200"/>
        </w:object>
      </w:r>
    </w:p>
    <w:p w14:paraId="542279A3" w14:textId="77777777" w:rsidR="00E33C5A" w:rsidRDefault="00E33C5A" w:rsidP="00E33C5A">
      <w:pPr>
        <w:spacing w:after="0" w:line="240" w:lineRule="auto"/>
      </w:pPr>
      <w:r>
        <w:t>Which of the following is equivalent to the above?</w:t>
      </w:r>
    </w:p>
    <w:p w14:paraId="49A1353C" w14:textId="77777777" w:rsidR="00E33C5A" w:rsidRDefault="00E33C5A" w:rsidP="00E33C5A">
      <w:pPr>
        <w:pStyle w:val="ListParagraph"/>
        <w:numPr>
          <w:ilvl w:val="0"/>
          <w:numId w:val="57"/>
        </w:numPr>
        <w:spacing w:after="0" w:line="240" w:lineRule="auto"/>
      </w:pPr>
      <w:r>
        <w:rPr>
          <w:noProof/>
        </w:rPr>
        <w:object w:dxaOrig="11400" w:dyaOrig="1642" w14:anchorId="3767B284">
          <v:shape id="_x0000_s1093" type="#_x0000_t75" style="position:absolute;left:0;text-align:left;margin-left:36.7pt;margin-top:0;width:145.75pt;height:37.55pt;z-index:251737088;mso-position-horizontal:absolute;mso-position-horizontal-relative:text;mso-position-vertical:absolute;mso-position-vertical-relative:text">
            <v:imagedata r:id="rId201" o:title=""/>
          </v:shape>
          <o:OLEObject Type="Embed" ProgID="Visio.Drawing.15" ShapeID="_x0000_s1093" DrawAspect="Content" ObjectID="_1610007482" r:id="rId202"/>
        </w:object>
      </w:r>
      <w:r>
        <w:t xml:space="preserve">  </w:t>
      </w:r>
    </w:p>
    <w:p w14:paraId="48842287" w14:textId="77777777" w:rsidR="00E33C5A" w:rsidRDefault="00E33C5A" w:rsidP="00E33C5A">
      <w:pPr>
        <w:spacing w:after="0" w:line="240" w:lineRule="auto"/>
      </w:pPr>
    </w:p>
    <w:p w14:paraId="102D65D2" w14:textId="77777777" w:rsidR="00E33C5A" w:rsidRDefault="00E33C5A" w:rsidP="00E33C5A">
      <w:pPr>
        <w:spacing w:after="0" w:line="240" w:lineRule="auto"/>
      </w:pPr>
    </w:p>
    <w:p w14:paraId="38A7D56C" w14:textId="77777777" w:rsidR="00E33C5A" w:rsidRDefault="00E33C5A" w:rsidP="00E33C5A">
      <w:pPr>
        <w:spacing w:after="0" w:line="240" w:lineRule="auto"/>
      </w:pPr>
    </w:p>
    <w:p w14:paraId="19B3698D" w14:textId="77777777" w:rsidR="00E33C5A" w:rsidRDefault="00E33C5A" w:rsidP="00E33C5A">
      <w:pPr>
        <w:pStyle w:val="ListParagraph"/>
        <w:numPr>
          <w:ilvl w:val="0"/>
          <w:numId w:val="57"/>
        </w:numPr>
        <w:spacing w:after="0" w:line="240" w:lineRule="auto"/>
      </w:pPr>
      <w:r>
        <w:rPr>
          <w:noProof/>
        </w:rPr>
        <w:object w:dxaOrig="11400" w:dyaOrig="1642" w14:anchorId="2038334B">
          <v:shape id="_x0000_s1094" type="#_x0000_t75" style="position:absolute;left:0;text-align:left;margin-left:36.7pt;margin-top:0;width:145.75pt;height:37.55pt;z-index:251738112;mso-position-horizontal:absolute;mso-position-horizontal-relative:text;mso-position-vertical:absolute;mso-position-vertical-relative:text">
            <v:imagedata r:id="rId203" o:title=""/>
          </v:shape>
          <o:OLEObject Type="Embed" ProgID="Visio.Drawing.15" ShapeID="_x0000_s1094" DrawAspect="Content" ObjectID="_1610007483" r:id="rId204"/>
        </w:object>
      </w:r>
      <w:r>
        <w:t xml:space="preserve">  </w:t>
      </w:r>
    </w:p>
    <w:p w14:paraId="12E50D7C" w14:textId="77777777" w:rsidR="00E33C5A" w:rsidRDefault="00E33C5A" w:rsidP="00E33C5A">
      <w:pPr>
        <w:spacing w:after="0" w:line="240" w:lineRule="auto"/>
      </w:pPr>
    </w:p>
    <w:p w14:paraId="7842F78E" w14:textId="77777777" w:rsidR="00E33C5A" w:rsidRDefault="00E33C5A" w:rsidP="00E33C5A">
      <w:pPr>
        <w:spacing w:after="0" w:line="240" w:lineRule="auto"/>
      </w:pPr>
    </w:p>
    <w:p w14:paraId="3C1FF48D" w14:textId="77777777" w:rsidR="00E33C5A" w:rsidRDefault="00E33C5A" w:rsidP="00E33C5A">
      <w:pPr>
        <w:spacing w:after="0" w:line="240" w:lineRule="auto"/>
      </w:pPr>
    </w:p>
    <w:p w14:paraId="30F5A9B4" w14:textId="77777777" w:rsidR="00E33C5A" w:rsidRDefault="00E33C5A" w:rsidP="00E33C5A">
      <w:pPr>
        <w:pStyle w:val="ListParagraph"/>
        <w:numPr>
          <w:ilvl w:val="0"/>
          <w:numId w:val="57"/>
        </w:numPr>
        <w:spacing w:after="0" w:line="240" w:lineRule="auto"/>
      </w:pPr>
      <w:r>
        <w:rPr>
          <w:noProof/>
        </w:rPr>
        <w:object w:dxaOrig="11400" w:dyaOrig="1642" w14:anchorId="271486B6">
          <v:shape id="_x0000_s1095" type="#_x0000_t75" style="position:absolute;left:0;text-align:left;margin-left:36.7pt;margin-top:0;width:145.75pt;height:37.55pt;z-index:251739136;mso-position-horizontal:absolute;mso-position-horizontal-relative:text;mso-position-vertical:absolute;mso-position-vertical-relative:text">
            <v:imagedata r:id="rId205" o:title=""/>
          </v:shape>
          <o:OLEObject Type="Embed" ProgID="Visio.Drawing.15" ShapeID="_x0000_s1095" DrawAspect="Content" ObjectID="_1610007484" r:id="rId206"/>
        </w:object>
      </w:r>
      <w:r>
        <w:t xml:space="preserve"> </w:t>
      </w:r>
    </w:p>
    <w:p w14:paraId="5B7C281E" w14:textId="77777777" w:rsidR="00E33C5A" w:rsidRDefault="00E33C5A" w:rsidP="00E33C5A">
      <w:pPr>
        <w:spacing w:after="0" w:line="240" w:lineRule="auto"/>
      </w:pPr>
    </w:p>
    <w:p w14:paraId="451BFCE9" w14:textId="77777777" w:rsidR="00E33C5A" w:rsidRDefault="00E33C5A" w:rsidP="00E33C5A">
      <w:pPr>
        <w:spacing w:after="0" w:line="240" w:lineRule="auto"/>
      </w:pPr>
    </w:p>
    <w:p w14:paraId="5DC253B4" w14:textId="77777777" w:rsidR="00E33C5A" w:rsidRDefault="00E33C5A" w:rsidP="00E33C5A">
      <w:pPr>
        <w:spacing w:after="0" w:line="240" w:lineRule="auto"/>
      </w:pPr>
    </w:p>
    <w:p w14:paraId="03121129" w14:textId="77777777" w:rsidR="00E33C5A" w:rsidRDefault="00E33C5A" w:rsidP="00E33C5A">
      <w:pPr>
        <w:pStyle w:val="ListParagraph"/>
        <w:numPr>
          <w:ilvl w:val="0"/>
          <w:numId w:val="57"/>
        </w:numPr>
        <w:spacing w:after="0" w:line="240" w:lineRule="auto"/>
      </w:pPr>
      <w:r>
        <w:rPr>
          <w:noProof/>
        </w:rPr>
        <w:object w:dxaOrig="11400" w:dyaOrig="1642" w14:anchorId="5980AC03">
          <v:shape id="_x0000_s1096" type="#_x0000_t75" style="position:absolute;left:0;text-align:left;margin-left:36.7pt;margin-top:0;width:145.75pt;height:37.55pt;z-index:251740160;mso-position-horizontal:absolute;mso-position-horizontal-relative:text;mso-position-vertical:absolute;mso-position-vertical-relative:text">
            <v:imagedata r:id="rId207" o:title=""/>
          </v:shape>
          <o:OLEObject Type="Embed" ProgID="Visio.Drawing.15" ShapeID="_x0000_s1096" DrawAspect="Content" ObjectID="_1610007485" r:id="rId208"/>
        </w:object>
      </w:r>
      <w:r>
        <w:t xml:space="preserve"> </w:t>
      </w:r>
    </w:p>
    <w:p w14:paraId="67291388" w14:textId="77777777" w:rsidR="00E33C5A" w:rsidRDefault="00E33C5A" w:rsidP="00E33C5A">
      <w:pPr>
        <w:spacing w:after="0" w:line="240" w:lineRule="auto"/>
      </w:pPr>
    </w:p>
    <w:p w14:paraId="2DDF26BF" w14:textId="77777777" w:rsidR="00E33C5A" w:rsidRDefault="00E33C5A" w:rsidP="00E33C5A">
      <w:pPr>
        <w:spacing w:after="0" w:line="240" w:lineRule="auto"/>
      </w:pPr>
    </w:p>
    <w:p w14:paraId="64DE2BCD" w14:textId="77777777" w:rsidR="00E33C5A" w:rsidRDefault="00E33C5A" w:rsidP="00E33C5A">
      <w:pPr>
        <w:spacing w:after="0" w:line="240" w:lineRule="auto"/>
      </w:pPr>
    </w:p>
    <w:p w14:paraId="75862DB5" w14:textId="09B46B51" w:rsidR="00C6184A" w:rsidRDefault="00C6184A" w:rsidP="00E33C5A">
      <w:pPr>
        <w:spacing w:after="0" w:line="240" w:lineRule="auto"/>
      </w:pPr>
      <w:r>
        <w:t>Answer: A</w:t>
      </w:r>
    </w:p>
    <w:p w14:paraId="3A433D13" w14:textId="2FEB6B75" w:rsidR="00E33C5A" w:rsidRDefault="00E33C5A" w:rsidP="00E33C5A">
      <w:pPr>
        <w:spacing w:after="0" w:line="240" w:lineRule="auto"/>
      </w:pPr>
      <w:r>
        <w:t xml:space="preserve">Q8. What does the following </w:t>
      </w:r>
      <w:r w:rsidR="00C6184A">
        <w:t>denote</w:t>
      </w:r>
      <w:r>
        <w:t>?</w:t>
      </w:r>
    </w:p>
    <w:p w14:paraId="408AE76E" w14:textId="77777777" w:rsidR="00E33C5A" w:rsidRDefault="00E33C5A" w:rsidP="00E33C5A">
      <w:pPr>
        <w:spacing w:after="0" w:line="240" w:lineRule="auto"/>
        <w:ind w:left="720"/>
      </w:pPr>
      <w:r>
        <w:object w:dxaOrig="811" w:dyaOrig="1726" w14:anchorId="1D7DBD89">
          <v:shape id="_x0000_i2340" type="#_x0000_t75" style="width:40.7pt;height:86.4pt" o:ole="">
            <v:imagedata r:id="rId209" o:title=""/>
          </v:shape>
          <o:OLEObject Type="Embed" ProgID="Visio.Drawing.15" ShapeID="_x0000_i2340" DrawAspect="Content" ObjectID="_1610007344" r:id="rId210"/>
        </w:object>
      </w:r>
    </w:p>
    <w:p w14:paraId="2BDD4586" w14:textId="77777777" w:rsidR="00E33C5A" w:rsidRDefault="00E33C5A" w:rsidP="00E33C5A">
      <w:pPr>
        <w:pStyle w:val="ListParagraph"/>
        <w:numPr>
          <w:ilvl w:val="0"/>
          <w:numId w:val="58"/>
        </w:numPr>
        <w:spacing w:after="0" w:line="240" w:lineRule="auto"/>
      </w:pPr>
      <w:r>
        <w:t xml:space="preserve">Join </w:t>
      </w:r>
      <w:proofErr w:type="spellStart"/>
      <w:r>
        <w:t>pseudostate</w:t>
      </w:r>
      <w:proofErr w:type="spellEnd"/>
    </w:p>
    <w:p w14:paraId="62C0E1FF" w14:textId="77777777" w:rsidR="00E33C5A" w:rsidRDefault="00E33C5A" w:rsidP="00E33C5A">
      <w:pPr>
        <w:pStyle w:val="ListParagraph"/>
        <w:numPr>
          <w:ilvl w:val="0"/>
          <w:numId w:val="58"/>
        </w:numPr>
        <w:spacing w:after="0" w:line="240" w:lineRule="auto"/>
      </w:pPr>
      <w:r>
        <w:t xml:space="preserve">Fork </w:t>
      </w:r>
      <w:proofErr w:type="spellStart"/>
      <w:r>
        <w:t>pseudostate</w:t>
      </w:r>
      <w:proofErr w:type="spellEnd"/>
    </w:p>
    <w:p w14:paraId="1CAAD5F2" w14:textId="77777777" w:rsidR="00E33C5A" w:rsidRDefault="00E33C5A" w:rsidP="00E33C5A">
      <w:pPr>
        <w:pStyle w:val="ListParagraph"/>
        <w:numPr>
          <w:ilvl w:val="0"/>
          <w:numId w:val="58"/>
        </w:numPr>
        <w:spacing w:after="0" w:line="240" w:lineRule="auto"/>
      </w:pPr>
      <w:r>
        <w:t>Self-message</w:t>
      </w:r>
    </w:p>
    <w:p w14:paraId="60DE6460" w14:textId="77777777" w:rsidR="00E33C5A" w:rsidRDefault="00E33C5A" w:rsidP="00E33C5A">
      <w:pPr>
        <w:pStyle w:val="ListParagraph"/>
        <w:numPr>
          <w:ilvl w:val="0"/>
          <w:numId w:val="58"/>
        </w:numPr>
        <w:spacing w:after="0" w:line="240" w:lineRule="auto"/>
      </w:pPr>
      <w:r>
        <w:t>Decision in transition</w:t>
      </w:r>
    </w:p>
    <w:p w14:paraId="4BFEB54D" w14:textId="019F87E2" w:rsidR="00C6184A" w:rsidRDefault="00C6184A" w:rsidP="00E33C5A">
      <w:pPr>
        <w:spacing w:after="0" w:line="240" w:lineRule="auto"/>
      </w:pPr>
      <w:r>
        <w:t>Answer: A</w:t>
      </w:r>
    </w:p>
    <w:p w14:paraId="4EBDB14F" w14:textId="29EA322A" w:rsidR="00E33C5A" w:rsidRDefault="00E33C5A" w:rsidP="00E33C5A">
      <w:pPr>
        <w:spacing w:after="0" w:line="240" w:lineRule="auto"/>
      </w:pPr>
      <w:r>
        <w:t xml:space="preserve">Q9. What does the following </w:t>
      </w:r>
      <w:r w:rsidR="00C6184A">
        <w:t>denote</w:t>
      </w:r>
      <w:r>
        <w:t>?</w:t>
      </w:r>
    </w:p>
    <w:p w14:paraId="5E47F5E5" w14:textId="77777777" w:rsidR="00E33C5A" w:rsidRDefault="00E33C5A" w:rsidP="00E33C5A">
      <w:pPr>
        <w:spacing w:after="0" w:line="240" w:lineRule="auto"/>
      </w:pPr>
    </w:p>
    <w:p w14:paraId="09B13600" w14:textId="65936C28" w:rsidR="00E33C5A" w:rsidRDefault="00C6184A" w:rsidP="00E33C5A">
      <w:pPr>
        <w:spacing w:after="0" w:line="240" w:lineRule="auto"/>
        <w:ind w:left="360"/>
      </w:pPr>
      <w:r>
        <w:object w:dxaOrig="4365" w:dyaOrig="3271" w14:anchorId="7BDCEC8F">
          <v:shape id="_x0000_i2341" type="#_x0000_t75" style="width:156.5pt;height:117.1pt" o:ole="">
            <v:imagedata r:id="rId211" o:title=""/>
          </v:shape>
          <o:OLEObject Type="Embed" ProgID="Visio.Drawing.15" ShapeID="_x0000_i2341" DrawAspect="Content" ObjectID="_1610007345" r:id="rId212"/>
        </w:object>
      </w:r>
    </w:p>
    <w:p w14:paraId="6E714F60" w14:textId="77777777" w:rsidR="00E33C5A" w:rsidRDefault="00E33C5A" w:rsidP="00E33C5A">
      <w:pPr>
        <w:pStyle w:val="ListParagraph"/>
        <w:numPr>
          <w:ilvl w:val="0"/>
          <w:numId w:val="59"/>
        </w:numPr>
        <w:spacing w:after="0" w:line="240" w:lineRule="auto"/>
      </w:pPr>
      <w:r>
        <w:t>Alternate fragment</w:t>
      </w:r>
    </w:p>
    <w:p w14:paraId="0BFF0A9E" w14:textId="77777777" w:rsidR="00E33C5A" w:rsidRDefault="00E33C5A" w:rsidP="00E33C5A">
      <w:pPr>
        <w:pStyle w:val="ListParagraph"/>
        <w:numPr>
          <w:ilvl w:val="0"/>
          <w:numId w:val="59"/>
        </w:numPr>
        <w:spacing w:after="0" w:line="240" w:lineRule="auto"/>
      </w:pPr>
      <w:r>
        <w:t>Optional fragment</w:t>
      </w:r>
    </w:p>
    <w:p w14:paraId="524702E0" w14:textId="77777777" w:rsidR="00E33C5A" w:rsidRDefault="00E33C5A" w:rsidP="00E33C5A">
      <w:pPr>
        <w:pStyle w:val="ListParagraph"/>
        <w:numPr>
          <w:ilvl w:val="0"/>
          <w:numId w:val="59"/>
        </w:numPr>
        <w:spacing w:after="0" w:line="240" w:lineRule="auto"/>
      </w:pPr>
      <w:r>
        <w:t>Another fragment</w:t>
      </w:r>
    </w:p>
    <w:p w14:paraId="09461D0D" w14:textId="77777777" w:rsidR="00E33C5A" w:rsidRDefault="00E33C5A" w:rsidP="00E33C5A">
      <w:pPr>
        <w:pStyle w:val="ListParagraph"/>
        <w:numPr>
          <w:ilvl w:val="0"/>
          <w:numId w:val="59"/>
        </w:numPr>
        <w:spacing w:after="0" w:line="240" w:lineRule="auto"/>
      </w:pPr>
      <w:r>
        <w:t>Package</w:t>
      </w:r>
    </w:p>
    <w:p w14:paraId="6E13F1E8" w14:textId="6D89F8B3" w:rsidR="00C6184A" w:rsidRDefault="00C6184A" w:rsidP="00E33C5A">
      <w:pPr>
        <w:spacing w:after="0" w:line="240" w:lineRule="auto"/>
      </w:pPr>
      <w:r>
        <w:t>Answer: A</w:t>
      </w:r>
    </w:p>
    <w:p w14:paraId="61D52EBF" w14:textId="63A9399C" w:rsidR="00E33C5A" w:rsidRDefault="00E33C5A" w:rsidP="00E33C5A">
      <w:pPr>
        <w:spacing w:after="0" w:line="240" w:lineRule="auto"/>
      </w:pPr>
      <w:r>
        <w:t>Q9. What does the following denote?</w:t>
      </w:r>
    </w:p>
    <w:p w14:paraId="4A6F49FA" w14:textId="77777777" w:rsidR="00E33C5A" w:rsidRDefault="00E33C5A" w:rsidP="00E33C5A">
      <w:pPr>
        <w:spacing w:after="0" w:line="240" w:lineRule="auto"/>
        <w:ind w:left="720"/>
      </w:pPr>
      <w:r>
        <w:object w:dxaOrig="1471" w:dyaOrig="930" w14:anchorId="656C2834">
          <v:shape id="_x0000_i2342" type="#_x0000_t75" style="width:73.9pt;height:46.35pt" o:ole="">
            <v:imagedata r:id="rId213" o:title=""/>
          </v:shape>
          <o:OLEObject Type="Embed" ProgID="Visio.Drawing.15" ShapeID="_x0000_i2342" DrawAspect="Content" ObjectID="_1610007346" r:id="rId214"/>
        </w:object>
      </w:r>
    </w:p>
    <w:p w14:paraId="2A75C793" w14:textId="77777777" w:rsidR="00E33C5A" w:rsidRDefault="00E33C5A" w:rsidP="00E33C5A">
      <w:pPr>
        <w:pStyle w:val="ListParagraph"/>
        <w:numPr>
          <w:ilvl w:val="0"/>
          <w:numId w:val="60"/>
        </w:numPr>
        <w:spacing w:after="0" w:line="240" w:lineRule="auto"/>
      </w:pPr>
      <w:r>
        <w:t>Component</w:t>
      </w:r>
    </w:p>
    <w:p w14:paraId="03761E62" w14:textId="77777777" w:rsidR="00E33C5A" w:rsidRDefault="00E33C5A" w:rsidP="00E33C5A">
      <w:pPr>
        <w:pStyle w:val="ListParagraph"/>
        <w:numPr>
          <w:ilvl w:val="0"/>
          <w:numId w:val="60"/>
        </w:numPr>
        <w:spacing w:after="0" w:line="240" w:lineRule="auto"/>
      </w:pPr>
      <w:r>
        <w:t>Subsystem</w:t>
      </w:r>
    </w:p>
    <w:p w14:paraId="6578501E" w14:textId="77777777" w:rsidR="00E33C5A" w:rsidRDefault="00E33C5A" w:rsidP="00E33C5A">
      <w:pPr>
        <w:pStyle w:val="ListParagraph"/>
        <w:numPr>
          <w:ilvl w:val="0"/>
          <w:numId w:val="60"/>
        </w:numPr>
        <w:spacing w:after="0" w:line="240" w:lineRule="auto"/>
      </w:pPr>
      <w:r>
        <w:t>Package</w:t>
      </w:r>
    </w:p>
    <w:p w14:paraId="53A689C8" w14:textId="77777777" w:rsidR="00E33C5A" w:rsidRDefault="00E33C5A" w:rsidP="00E33C5A">
      <w:pPr>
        <w:pStyle w:val="ListParagraph"/>
        <w:numPr>
          <w:ilvl w:val="0"/>
          <w:numId w:val="60"/>
        </w:numPr>
        <w:spacing w:after="0" w:line="240" w:lineRule="auto"/>
      </w:pPr>
      <w:r>
        <w:t>Lifeline</w:t>
      </w:r>
    </w:p>
    <w:p w14:paraId="42AABD76" w14:textId="4D63D36F" w:rsidR="00C6184A" w:rsidRDefault="00C6184A" w:rsidP="00E33C5A">
      <w:pPr>
        <w:spacing w:after="0" w:line="240" w:lineRule="auto"/>
      </w:pPr>
      <w:r>
        <w:t>Answer: C</w:t>
      </w:r>
    </w:p>
    <w:p w14:paraId="3700934D" w14:textId="6116CC5C" w:rsidR="00E33C5A" w:rsidRDefault="00E33C5A" w:rsidP="00E33C5A">
      <w:pPr>
        <w:spacing w:after="0" w:line="240" w:lineRule="auto"/>
      </w:pPr>
      <w:r>
        <w:t>Q10. What does the following denote?</w:t>
      </w:r>
    </w:p>
    <w:p w14:paraId="2C1FBC0D" w14:textId="77777777" w:rsidR="00E33C5A" w:rsidRDefault="00E33C5A" w:rsidP="00E33C5A">
      <w:pPr>
        <w:spacing w:after="0" w:line="240" w:lineRule="auto"/>
        <w:ind w:left="360"/>
      </w:pPr>
      <w:r>
        <w:object w:dxaOrig="2671" w:dyaOrig="1636" w14:anchorId="014F2F48">
          <v:shape id="_x0000_i2343" type="#_x0000_t75" style="width:133.35pt;height:82pt" o:ole="">
            <v:imagedata r:id="rId215" o:title=""/>
          </v:shape>
          <o:OLEObject Type="Embed" ProgID="Visio.Drawing.15" ShapeID="_x0000_i2343" DrawAspect="Content" ObjectID="_1610007347" r:id="rId216"/>
        </w:object>
      </w:r>
    </w:p>
    <w:p w14:paraId="587E18B6" w14:textId="77777777" w:rsidR="00E33C5A" w:rsidRDefault="00E33C5A" w:rsidP="00E33C5A">
      <w:pPr>
        <w:pStyle w:val="ListParagraph"/>
        <w:numPr>
          <w:ilvl w:val="0"/>
          <w:numId w:val="61"/>
        </w:numPr>
        <w:spacing w:after="0" w:line="240" w:lineRule="auto"/>
      </w:pPr>
      <w:r>
        <w:t>Decision</w:t>
      </w:r>
    </w:p>
    <w:p w14:paraId="7886DDB9" w14:textId="77777777" w:rsidR="00E33C5A" w:rsidRDefault="00E33C5A" w:rsidP="00E33C5A">
      <w:pPr>
        <w:pStyle w:val="ListParagraph"/>
        <w:numPr>
          <w:ilvl w:val="0"/>
          <w:numId w:val="61"/>
        </w:numPr>
        <w:spacing w:after="0" w:line="240" w:lineRule="auto"/>
      </w:pPr>
      <w:r>
        <w:t>Merge</w:t>
      </w:r>
    </w:p>
    <w:p w14:paraId="68F4F9B7" w14:textId="77777777" w:rsidR="00E33C5A" w:rsidRDefault="00E33C5A" w:rsidP="00E33C5A">
      <w:pPr>
        <w:pStyle w:val="ListParagraph"/>
        <w:numPr>
          <w:ilvl w:val="0"/>
          <w:numId w:val="61"/>
        </w:numPr>
        <w:spacing w:after="0" w:line="240" w:lineRule="auto"/>
      </w:pPr>
      <w:r>
        <w:t>Join</w:t>
      </w:r>
    </w:p>
    <w:p w14:paraId="191CD6E5" w14:textId="77777777" w:rsidR="00E33C5A" w:rsidRDefault="00E33C5A" w:rsidP="00E33C5A">
      <w:pPr>
        <w:pStyle w:val="ListParagraph"/>
        <w:numPr>
          <w:ilvl w:val="0"/>
          <w:numId w:val="61"/>
        </w:numPr>
        <w:spacing w:after="0" w:line="240" w:lineRule="auto"/>
      </w:pPr>
      <w:r>
        <w:t>Fork</w:t>
      </w:r>
    </w:p>
    <w:p w14:paraId="026CDAE0" w14:textId="5A23253F" w:rsidR="00E33C5A" w:rsidRDefault="00C6184A" w:rsidP="00E33C5A">
      <w:pPr>
        <w:spacing w:after="0" w:line="240" w:lineRule="auto"/>
      </w:pPr>
      <w:r>
        <w:t>Answer: B</w:t>
      </w:r>
    </w:p>
    <w:p w14:paraId="6221C1E2" w14:textId="77777777" w:rsidR="00E33C5A" w:rsidRDefault="00E33C5A" w:rsidP="00E33C5A">
      <w:pPr>
        <w:spacing w:after="0" w:line="240" w:lineRule="auto"/>
      </w:pPr>
      <w:r>
        <w:t>Q1. The “Buy product” use case often uses the “Find product” use case in order to allow an actor to select the product to buy.</w:t>
      </w:r>
    </w:p>
    <w:p w14:paraId="4417DCF5" w14:textId="77777777" w:rsidR="00E33C5A" w:rsidRDefault="00E33C5A" w:rsidP="00E33C5A">
      <w:pPr>
        <w:spacing w:after="0" w:line="240" w:lineRule="auto"/>
      </w:pPr>
      <w:r>
        <w:t>Which one models the fact correctly?</w:t>
      </w:r>
    </w:p>
    <w:p w14:paraId="62848562" w14:textId="77777777" w:rsidR="00E33C5A" w:rsidRDefault="00E33C5A" w:rsidP="00E33C5A">
      <w:pPr>
        <w:pStyle w:val="ListParagraph"/>
        <w:numPr>
          <w:ilvl w:val="0"/>
          <w:numId w:val="62"/>
        </w:numPr>
        <w:spacing w:after="0" w:line="240" w:lineRule="auto"/>
      </w:pPr>
      <w:r>
        <w:rPr>
          <w:noProof/>
        </w:rPr>
        <w:object w:dxaOrig="11400" w:dyaOrig="1642" w14:anchorId="576B5803">
          <v:shape id="_x0000_s1097" type="#_x0000_t75" style="position:absolute;left:0;text-align:left;margin-left:36.7pt;margin-top:0;width:173.15pt;height:70.65pt;z-index:251742208;mso-position-horizontal:absolute;mso-position-horizontal-relative:text;mso-position-vertical:absolute;mso-position-vertical-relative:text">
            <v:imagedata r:id="rId217" o:title=""/>
          </v:shape>
          <o:OLEObject Type="Embed" ProgID="Visio.Drawing.15" ShapeID="_x0000_s1097" DrawAspect="Content" ObjectID="_1610007486" r:id="rId218"/>
        </w:object>
      </w:r>
      <w:r>
        <w:t xml:space="preserve"> </w:t>
      </w:r>
    </w:p>
    <w:p w14:paraId="10FDED67" w14:textId="77777777" w:rsidR="00E33C5A" w:rsidRDefault="00E33C5A" w:rsidP="00E33C5A">
      <w:pPr>
        <w:spacing w:after="0" w:line="240" w:lineRule="auto"/>
      </w:pPr>
    </w:p>
    <w:p w14:paraId="78893200" w14:textId="77777777" w:rsidR="00E33C5A" w:rsidRDefault="00E33C5A" w:rsidP="00E33C5A">
      <w:pPr>
        <w:spacing w:after="0" w:line="240" w:lineRule="auto"/>
      </w:pPr>
    </w:p>
    <w:p w14:paraId="425022EF" w14:textId="77777777" w:rsidR="00E33C5A" w:rsidRDefault="00E33C5A" w:rsidP="00E33C5A">
      <w:pPr>
        <w:spacing w:after="0" w:line="240" w:lineRule="auto"/>
      </w:pPr>
    </w:p>
    <w:p w14:paraId="17590B42" w14:textId="77777777" w:rsidR="00E33C5A" w:rsidRDefault="00E33C5A" w:rsidP="00E33C5A">
      <w:pPr>
        <w:spacing w:after="0" w:line="240" w:lineRule="auto"/>
      </w:pPr>
    </w:p>
    <w:p w14:paraId="4E11B40C" w14:textId="77777777" w:rsidR="00E33C5A" w:rsidRDefault="00E33C5A" w:rsidP="00E33C5A">
      <w:pPr>
        <w:spacing w:after="0" w:line="240" w:lineRule="auto"/>
      </w:pPr>
    </w:p>
    <w:p w14:paraId="18351EBB" w14:textId="77777777" w:rsidR="00E33C5A" w:rsidRDefault="00E33C5A" w:rsidP="00E33C5A">
      <w:pPr>
        <w:spacing w:after="0" w:line="240" w:lineRule="auto"/>
      </w:pPr>
    </w:p>
    <w:p w14:paraId="48E8B4C4" w14:textId="77777777" w:rsidR="00E33C5A" w:rsidRDefault="00E33C5A" w:rsidP="00E33C5A">
      <w:pPr>
        <w:pStyle w:val="ListParagraph"/>
        <w:numPr>
          <w:ilvl w:val="0"/>
          <w:numId w:val="62"/>
        </w:numPr>
        <w:spacing w:after="0" w:line="240" w:lineRule="auto"/>
      </w:pPr>
      <w:r>
        <w:rPr>
          <w:noProof/>
        </w:rPr>
        <w:object w:dxaOrig="11400" w:dyaOrig="1642" w14:anchorId="4C1C51D1">
          <v:shape id="_x0000_s1098" type="#_x0000_t75" style="position:absolute;left:0;text-align:left;margin-left:36.7pt;margin-top:0;width:173.15pt;height:70.65pt;z-index:251743232;mso-position-horizontal:absolute;mso-position-horizontal-relative:text;mso-position-vertical:absolute;mso-position-vertical-relative:text">
            <v:imagedata r:id="rId219" o:title=""/>
          </v:shape>
          <o:OLEObject Type="Embed" ProgID="Visio.Drawing.15" ShapeID="_x0000_s1098" DrawAspect="Content" ObjectID="_1610007487" r:id="rId220"/>
        </w:object>
      </w:r>
      <w:r>
        <w:t xml:space="preserve"> </w:t>
      </w:r>
    </w:p>
    <w:p w14:paraId="226B8BF6" w14:textId="77777777" w:rsidR="00E33C5A" w:rsidRDefault="00E33C5A" w:rsidP="00E33C5A">
      <w:pPr>
        <w:spacing w:after="0" w:line="240" w:lineRule="auto"/>
      </w:pPr>
    </w:p>
    <w:p w14:paraId="12E51E28" w14:textId="77777777" w:rsidR="00E33C5A" w:rsidRDefault="00E33C5A" w:rsidP="00E33C5A">
      <w:pPr>
        <w:spacing w:after="0" w:line="240" w:lineRule="auto"/>
      </w:pPr>
    </w:p>
    <w:p w14:paraId="7AC2AA70" w14:textId="77777777" w:rsidR="00E33C5A" w:rsidRDefault="00E33C5A" w:rsidP="00E33C5A">
      <w:pPr>
        <w:spacing w:after="0" w:line="240" w:lineRule="auto"/>
      </w:pPr>
    </w:p>
    <w:p w14:paraId="19117696" w14:textId="77777777" w:rsidR="00E33C5A" w:rsidRDefault="00E33C5A" w:rsidP="00E33C5A">
      <w:pPr>
        <w:spacing w:after="0" w:line="240" w:lineRule="auto"/>
      </w:pPr>
    </w:p>
    <w:p w14:paraId="4DFF218C" w14:textId="77777777" w:rsidR="00E33C5A" w:rsidRDefault="00E33C5A" w:rsidP="00E33C5A">
      <w:pPr>
        <w:spacing w:after="0" w:line="240" w:lineRule="auto"/>
      </w:pPr>
    </w:p>
    <w:p w14:paraId="4FB6D585" w14:textId="77777777" w:rsidR="00E33C5A" w:rsidRDefault="00E33C5A" w:rsidP="00E33C5A">
      <w:pPr>
        <w:spacing w:after="0" w:line="240" w:lineRule="auto"/>
      </w:pPr>
    </w:p>
    <w:p w14:paraId="342A2B1B" w14:textId="77777777" w:rsidR="00E33C5A" w:rsidRDefault="00E33C5A" w:rsidP="00E33C5A">
      <w:pPr>
        <w:pStyle w:val="ListParagraph"/>
        <w:numPr>
          <w:ilvl w:val="0"/>
          <w:numId w:val="62"/>
        </w:numPr>
        <w:spacing w:after="0" w:line="240" w:lineRule="auto"/>
      </w:pPr>
      <w:r>
        <w:rPr>
          <w:noProof/>
        </w:rPr>
        <w:object w:dxaOrig="11400" w:dyaOrig="1642" w14:anchorId="757B99E3">
          <v:shape id="_x0000_s1099" type="#_x0000_t75" style="position:absolute;left:0;text-align:left;margin-left:36.7pt;margin-top:0;width:173.15pt;height:70.65pt;z-index:251744256;mso-position-horizontal:absolute;mso-position-horizontal-relative:text;mso-position-vertical:absolute;mso-position-vertical-relative:text">
            <v:imagedata r:id="rId221" o:title=""/>
          </v:shape>
          <o:OLEObject Type="Embed" ProgID="Visio.Drawing.15" ShapeID="_x0000_s1099" DrawAspect="Content" ObjectID="_1610007488" r:id="rId222"/>
        </w:object>
      </w:r>
      <w:r>
        <w:t xml:space="preserve"> </w:t>
      </w:r>
    </w:p>
    <w:p w14:paraId="50C471D7" w14:textId="77777777" w:rsidR="00E33C5A" w:rsidRDefault="00E33C5A" w:rsidP="00E33C5A">
      <w:pPr>
        <w:spacing w:after="0" w:line="240" w:lineRule="auto"/>
      </w:pPr>
    </w:p>
    <w:p w14:paraId="1B502671" w14:textId="77777777" w:rsidR="00E33C5A" w:rsidRDefault="00E33C5A" w:rsidP="00E33C5A">
      <w:pPr>
        <w:spacing w:after="0" w:line="240" w:lineRule="auto"/>
      </w:pPr>
    </w:p>
    <w:p w14:paraId="6CDF6EA7" w14:textId="77777777" w:rsidR="00E33C5A" w:rsidRDefault="00E33C5A" w:rsidP="00E33C5A">
      <w:pPr>
        <w:spacing w:after="0" w:line="240" w:lineRule="auto"/>
      </w:pPr>
    </w:p>
    <w:p w14:paraId="52A4DFF2" w14:textId="77777777" w:rsidR="00E33C5A" w:rsidRDefault="00E33C5A" w:rsidP="00E33C5A">
      <w:pPr>
        <w:spacing w:after="0" w:line="240" w:lineRule="auto"/>
      </w:pPr>
    </w:p>
    <w:p w14:paraId="1A303AAE" w14:textId="77777777" w:rsidR="00E33C5A" w:rsidRDefault="00E33C5A" w:rsidP="00E33C5A">
      <w:pPr>
        <w:spacing w:after="0" w:line="240" w:lineRule="auto"/>
      </w:pPr>
    </w:p>
    <w:p w14:paraId="4747F10A" w14:textId="77777777" w:rsidR="00E33C5A" w:rsidRDefault="00E33C5A" w:rsidP="00E33C5A">
      <w:pPr>
        <w:spacing w:after="0" w:line="240" w:lineRule="auto"/>
      </w:pPr>
    </w:p>
    <w:p w14:paraId="2DF6DF94" w14:textId="77777777" w:rsidR="00E33C5A" w:rsidRDefault="00E33C5A" w:rsidP="00E33C5A">
      <w:pPr>
        <w:pStyle w:val="ListParagraph"/>
        <w:numPr>
          <w:ilvl w:val="0"/>
          <w:numId w:val="62"/>
        </w:numPr>
        <w:spacing w:after="0" w:line="240" w:lineRule="auto"/>
      </w:pPr>
      <w:r>
        <w:rPr>
          <w:noProof/>
        </w:rPr>
        <w:object w:dxaOrig="11400" w:dyaOrig="1642" w14:anchorId="21CB86F0">
          <v:shape id="_x0000_s1100" type="#_x0000_t75" style="position:absolute;left:0;text-align:left;margin-left:36.7pt;margin-top:0;width:173.15pt;height:70.65pt;z-index:251745280;mso-position-horizontal:absolute;mso-position-horizontal-relative:text;mso-position-vertical:absolute;mso-position-vertical-relative:text">
            <v:imagedata r:id="rId223" o:title=""/>
          </v:shape>
          <o:OLEObject Type="Embed" ProgID="Visio.Drawing.15" ShapeID="_x0000_s1100" DrawAspect="Content" ObjectID="_1610007489" r:id="rId224"/>
        </w:object>
      </w:r>
      <w:r>
        <w:t xml:space="preserve"> </w:t>
      </w:r>
    </w:p>
    <w:p w14:paraId="72EC0D86" w14:textId="77777777" w:rsidR="00E33C5A" w:rsidRDefault="00E33C5A" w:rsidP="00E33C5A">
      <w:pPr>
        <w:spacing w:after="0" w:line="240" w:lineRule="auto"/>
      </w:pPr>
    </w:p>
    <w:p w14:paraId="64CFC8EF" w14:textId="77777777" w:rsidR="00E33C5A" w:rsidRDefault="00E33C5A" w:rsidP="00E33C5A">
      <w:pPr>
        <w:spacing w:after="0" w:line="240" w:lineRule="auto"/>
      </w:pPr>
    </w:p>
    <w:p w14:paraId="125C7163" w14:textId="77777777" w:rsidR="00E33C5A" w:rsidRDefault="00E33C5A" w:rsidP="00E33C5A">
      <w:pPr>
        <w:spacing w:after="0" w:line="240" w:lineRule="auto"/>
      </w:pPr>
    </w:p>
    <w:p w14:paraId="7F76A067" w14:textId="77777777" w:rsidR="00E33C5A" w:rsidRDefault="00E33C5A" w:rsidP="00E33C5A">
      <w:pPr>
        <w:spacing w:after="0" w:line="240" w:lineRule="auto"/>
      </w:pPr>
    </w:p>
    <w:p w14:paraId="04F48D87" w14:textId="77777777" w:rsidR="00E33C5A" w:rsidRDefault="00E33C5A" w:rsidP="00E33C5A">
      <w:pPr>
        <w:spacing w:after="0" w:line="240" w:lineRule="auto"/>
      </w:pPr>
    </w:p>
    <w:p w14:paraId="34E61C21" w14:textId="77777777" w:rsidR="00E33C5A" w:rsidRDefault="00E33C5A" w:rsidP="00E33C5A">
      <w:pPr>
        <w:spacing w:after="0" w:line="240" w:lineRule="auto"/>
      </w:pPr>
    </w:p>
    <w:p w14:paraId="7AD1FEA4" w14:textId="77777777" w:rsidR="00E33C5A" w:rsidRDefault="00E33C5A" w:rsidP="00E33C5A">
      <w:pPr>
        <w:spacing w:after="0" w:line="240" w:lineRule="auto"/>
      </w:pPr>
    </w:p>
    <w:p w14:paraId="152C347A" w14:textId="7E33C571" w:rsidR="00C6184A" w:rsidRDefault="00C6184A" w:rsidP="00E33C5A">
      <w:pPr>
        <w:spacing w:after="0" w:line="240" w:lineRule="auto"/>
      </w:pPr>
      <w:r>
        <w:t>Answer: C</w:t>
      </w:r>
    </w:p>
    <w:p w14:paraId="3144C6D3" w14:textId="77777777" w:rsidR="00C6184A" w:rsidRDefault="00C6184A" w:rsidP="00E33C5A">
      <w:pPr>
        <w:spacing w:after="0" w:line="240" w:lineRule="auto"/>
      </w:pPr>
    </w:p>
    <w:p w14:paraId="43BA9C25" w14:textId="77777777" w:rsidR="00C6184A" w:rsidRDefault="00C6184A" w:rsidP="00E33C5A">
      <w:pPr>
        <w:spacing w:after="0" w:line="240" w:lineRule="auto"/>
      </w:pPr>
    </w:p>
    <w:p w14:paraId="00108461" w14:textId="77777777" w:rsidR="00C6184A" w:rsidRDefault="00C6184A" w:rsidP="00E33C5A">
      <w:pPr>
        <w:spacing w:after="0" w:line="240" w:lineRule="auto"/>
      </w:pPr>
    </w:p>
    <w:p w14:paraId="38A016D2" w14:textId="77777777" w:rsidR="00C6184A" w:rsidRDefault="00C6184A" w:rsidP="00E33C5A">
      <w:pPr>
        <w:spacing w:after="0" w:line="240" w:lineRule="auto"/>
      </w:pPr>
    </w:p>
    <w:p w14:paraId="1BA40A01" w14:textId="77777777" w:rsidR="00C6184A" w:rsidRDefault="00C6184A" w:rsidP="00E33C5A">
      <w:pPr>
        <w:spacing w:after="0" w:line="240" w:lineRule="auto"/>
      </w:pPr>
    </w:p>
    <w:p w14:paraId="1D2D2DEB" w14:textId="77777777" w:rsidR="00C6184A" w:rsidRDefault="00C6184A" w:rsidP="00E33C5A">
      <w:pPr>
        <w:spacing w:after="0" w:line="240" w:lineRule="auto"/>
      </w:pPr>
    </w:p>
    <w:p w14:paraId="6DD4AF92" w14:textId="77777777" w:rsidR="00C6184A" w:rsidRDefault="00C6184A" w:rsidP="00E33C5A">
      <w:pPr>
        <w:spacing w:after="0" w:line="240" w:lineRule="auto"/>
      </w:pPr>
    </w:p>
    <w:p w14:paraId="74A913AB" w14:textId="77777777" w:rsidR="00C6184A" w:rsidRDefault="00C6184A" w:rsidP="00E33C5A">
      <w:pPr>
        <w:spacing w:after="0" w:line="240" w:lineRule="auto"/>
      </w:pPr>
    </w:p>
    <w:p w14:paraId="48895C49" w14:textId="77777777" w:rsidR="00C6184A" w:rsidRDefault="00C6184A" w:rsidP="00E33C5A">
      <w:pPr>
        <w:spacing w:after="0" w:line="240" w:lineRule="auto"/>
      </w:pPr>
    </w:p>
    <w:p w14:paraId="7DDEBDCD" w14:textId="77777777" w:rsidR="00C6184A" w:rsidRDefault="00C6184A" w:rsidP="00E33C5A">
      <w:pPr>
        <w:spacing w:after="0" w:line="240" w:lineRule="auto"/>
      </w:pPr>
    </w:p>
    <w:p w14:paraId="419E462E" w14:textId="77777777" w:rsidR="00C6184A" w:rsidRDefault="00C6184A" w:rsidP="00E33C5A">
      <w:pPr>
        <w:spacing w:after="0" w:line="240" w:lineRule="auto"/>
      </w:pPr>
    </w:p>
    <w:p w14:paraId="79F8FD6F" w14:textId="77777777" w:rsidR="00C6184A" w:rsidRDefault="00C6184A" w:rsidP="00E33C5A">
      <w:pPr>
        <w:spacing w:after="0" w:line="240" w:lineRule="auto"/>
      </w:pPr>
    </w:p>
    <w:p w14:paraId="32476DAD" w14:textId="77777777" w:rsidR="00C6184A" w:rsidRDefault="00C6184A" w:rsidP="00E33C5A">
      <w:pPr>
        <w:spacing w:after="0" w:line="240" w:lineRule="auto"/>
      </w:pPr>
    </w:p>
    <w:p w14:paraId="6522E5EB" w14:textId="601F77E5" w:rsidR="00E33C5A" w:rsidRDefault="00E33C5A" w:rsidP="00E33C5A">
      <w:pPr>
        <w:spacing w:after="0" w:line="240" w:lineRule="auto"/>
      </w:pPr>
      <w:r>
        <w:lastRenderedPageBreak/>
        <w:t>Q2. The “Registration” use is supplemented by the “Registration help” use case if an actor opts for help.</w:t>
      </w:r>
    </w:p>
    <w:p w14:paraId="06DB4A75" w14:textId="77777777" w:rsidR="00E33C5A" w:rsidRDefault="00E33C5A" w:rsidP="00E33C5A">
      <w:pPr>
        <w:spacing w:after="0" w:line="240" w:lineRule="auto"/>
      </w:pPr>
      <w:r>
        <w:rPr>
          <w:noProof/>
        </w:rPr>
        <w:object w:dxaOrig="11400" w:dyaOrig="1642" w14:anchorId="18046734">
          <v:shape id="_x0000_s1101" type="#_x0000_t75" style="position:absolute;margin-left:36.7pt;margin-top:10.45pt;width:146.6pt;height:113.9pt;z-index:251746304;mso-position-horizontal:absolute;mso-position-horizontal-relative:text;mso-position-vertical:absolute;mso-position-vertical-relative:text">
            <v:imagedata r:id="rId225" o:title=""/>
          </v:shape>
          <o:OLEObject Type="Embed" ProgID="Visio.Drawing.15" ShapeID="_x0000_s1101" DrawAspect="Content" ObjectID="_1610007490" r:id="rId226"/>
        </w:object>
      </w:r>
      <w:r>
        <w:t>Which one models the fact correctly?</w:t>
      </w:r>
    </w:p>
    <w:p w14:paraId="25C41511" w14:textId="77777777" w:rsidR="00E33C5A" w:rsidRDefault="00E33C5A" w:rsidP="00E33C5A">
      <w:pPr>
        <w:pStyle w:val="ListParagraph"/>
        <w:numPr>
          <w:ilvl w:val="0"/>
          <w:numId w:val="63"/>
        </w:numPr>
        <w:spacing w:after="0" w:line="240" w:lineRule="auto"/>
      </w:pPr>
      <w:r>
        <w:t xml:space="preserve"> </w:t>
      </w:r>
    </w:p>
    <w:p w14:paraId="6E68E73E" w14:textId="77777777" w:rsidR="00E33C5A" w:rsidRDefault="00E33C5A" w:rsidP="00E33C5A">
      <w:pPr>
        <w:spacing w:after="0" w:line="240" w:lineRule="auto"/>
      </w:pPr>
    </w:p>
    <w:p w14:paraId="497C2CF5" w14:textId="77777777" w:rsidR="00E33C5A" w:rsidRDefault="00E33C5A" w:rsidP="00E33C5A">
      <w:pPr>
        <w:spacing w:after="0" w:line="240" w:lineRule="auto"/>
      </w:pPr>
    </w:p>
    <w:p w14:paraId="3BD5A186" w14:textId="77777777" w:rsidR="00E33C5A" w:rsidRDefault="00E33C5A" w:rsidP="00E33C5A">
      <w:pPr>
        <w:spacing w:after="0" w:line="240" w:lineRule="auto"/>
      </w:pPr>
    </w:p>
    <w:p w14:paraId="0DA26873" w14:textId="77777777" w:rsidR="00E33C5A" w:rsidRDefault="00E33C5A" w:rsidP="00E33C5A">
      <w:pPr>
        <w:spacing w:after="0" w:line="240" w:lineRule="auto"/>
      </w:pPr>
    </w:p>
    <w:p w14:paraId="2A8DC44B" w14:textId="77777777" w:rsidR="00E33C5A" w:rsidRDefault="00E33C5A" w:rsidP="00E33C5A">
      <w:pPr>
        <w:spacing w:after="0" w:line="240" w:lineRule="auto"/>
      </w:pPr>
    </w:p>
    <w:p w14:paraId="1BB033C9" w14:textId="77777777" w:rsidR="00E33C5A" w:rsidRDefault="00E33C5A" w:rsidP="00E33C5A">
      <w:pPr>
        <w:spacing w:after="0" w:line="240" w:lineRule="auto"/>
      </w:pPr>
    </w:p>
    <w:p w14:paraId="51BF64E2" w14:textId="77777777" w:rsidR="00E33C5A" w:rsidRDefault="00E33C5A" w:rsidP="00E33C5A">
      <w:pPr>
        <w:spacing w:after="0" w:line="240" w:lineRule="auto"/>
      </w:pPr>
    </w:p>
    <w:p w14:paraId="368E1B27" w14:textId="77777777" w:rsidR="00E33C5A" w:rsidRDefault="00E33C5A" w:rsidP="00E33C5A">
      <w:pPr>
        <w:spacing w:after="0" w:line="240" w:lineRule="auto"/>
      </w:pPr>
    </w:p>
    <w:p w14:paraId="04B473F9" w14:textId="77777777" w:rsidR="00E33C5A" w:rsidRDefault="00E33C5A" w:rsidP="00E33C5A">
      <w:pPr>
        <w:spacing w:after="0" w:line="240" w:lineRule="auto"/>
      </w:pPr>
    </w:p>
    <w:p w14:paraId="19D1D1E7" w14:textId="77777777" w:rsidR="00E33C5A" w:rsidRDefault="00E33C5A" w:rsidP="00E33C5A">
      <w:pPr>
        <w:spacing w:after="0" w:line="240" w:lineRule="auto"/>
      </w:pPr>
      <w:r>
        <w:rPr>
          <w:noProof/>
        </w:rPr>
        <w:object w:dxaOrig="11400" w:dyaOrig="1642" w14:anchorId="7BF7EA56">
          <v:shape id="_x0000_s1102" type="#_x0000_t75" style="position:absolute;margin-left:36.7pt;margin-top:10.45pt;width:137.35pt;height:106.75pt;z-index:251747328;mso-position-horizontal:absolute;mso-position-horizontal-relative:text;mso-position-vertical:absolute;mso-position-vertical-relative:text">
            <v:imagedata r:id="rId227" o:title=""/>
          </v:shape>
          <o:OLEObject Type="Embed" ProgID="Visio.Drawing.15" ShapeID="_x0000_s1102" DrawAspect="Content" ObjectID="_1610007491" r:id="rId228"/>
        </w:object>
      </w:r>
    </w:p>
    <w:p w14:paraId="216E5879" w14:textId="77777777" w:rsidR="00E33C5A" w:rsidRDefault="00E33C5A" w:rsidP="00E33C5A">
      <w:pPr>
        <w:pStyle w:val="ListParagraph"/>
        <w:numPr>
          <w:ilvl w:val="0"/>
          <w:numId w:val="63"/>
        </w:numPr>
        <w:spacing w:after="0" w:line="240" w:lineRule="auto"/>
      </w:pPr>
      <w:r>
        <w:t xml:space="preserve"> </w:t>
      </w:r>
    </w:p>
    <w:p w14:paraId="2144CD5C" w14:textId="77777777" w:rsidR="00E33C5A" w:rsidRDefault="00E33C5A" w:rsidP="00E33C5A">
      <w:pPr>
        <w:spacing w:after="0" w:line="240" w:lineRule="auto"/>
      </w:pPr>
    </w:p>
    <w:p w14:paraId="67870D20" w14:textId="77777777" w:rsidR="00E33C5A" w:rsidRDefault="00E33C5A" w:rsidP="00E33C5A">
      <w:pPr>
        <w:spacing w:after="0" w:line="240" w:lineRule="auto"/>
      </w:pPr>
    </w:p>
    <w:p w14:paraId="430F6223" w14:textId="77777777" w:rsidR="00E33C5A" w:rsidRDefault="00E33C5A" w:rsidP="00E33C5A">
      <w:pPr>
        <w:spacing w:after="0" w:line="240" w:lineRule="auto"/>
      </w:pPr>
    </w:p>
    <w:p w14:paraId="4034A691" w14:textId="77777777" w:rsidR="00E33C5A" w:rsidRDefault="00E33C5A" w:rsidP="00E33C5A">
      <w:pPr>
        <w:spacing w:after="0" w:line="240" w:lineRule="auto"/>
      </w:pPr>
    </w:p>
    <w:p w14:paraId="3EE6D7F3" w14:textId="77777777" w:rsidR="00E33C5A" w:rsidRDefault="00E33C5A" w:rsidP="00E33C5A">
      <w:pPr>
        <w:spacing w:after="0" w:line="240" w:lineRule="auto"/>
      </w:pPr>
    </w:p>
    <w:p w14:paraId="38F765DC" w14:textId="77777777" w:rsidR="00E33C5A" w:rsidRDefault="00E33C5A" w:rsidP="00E33C5A">
      <w:pPr>
        <w:spacing w:after="0" w:line="240" w:lineRule="auto"/>
      </w:pPr>
    </w:p>
    <w:p w14:paraId="060B87EF" w14:textId="77777777" w:rsidR="00E33C5A" w:rsidRDefault="00E33C5A" w:rsidP="00E33C5A">
      <w:pPr>
        <w:spacing w:after="0" w:line="240" w:lineRule="auto"/>
      </w:pPr>
    </w:p>
    <w:p w14:paraId="036A9B98" w14:textId="77777777" w:rsidR="00E33C5A" w:rsidRDefault="00E33C5A" w:rsidP="00E33C5A">
      <w:pPr>
        <w:spacing w:after="0" w:line="240" w:lineRule="auto"/>
      </w:pPr>
    </w:p>
    <w:p w14:paraId="2BDFB970" w14:textId="77777777" w:rsidR="00E33C5A" w:rsidRDefault="00E33C5A" w:rsidP="00E33C5A">
      <w:pPr>
        <w:spacing w:after="0" w:line="240" w:lineRule="auto"/>
      </w:pPr>
    </w:p>
    <w:p w14:paraId="40D9BF66" w14:textId="77777777" w:rsidR="00E33C5A" w:rsidRDefault="00E33C5A" w:rsidP="00E33C5A">
      <w:pPr>
        <w:spacing w:after="0" w:line="240" w:lineRule="auto"/>
      </w:pPr>
      <w:r>
        <w:rPr>
          <w:noProof/>
        </w:rPr>
        <w:object w:dxaOrig="11400" w:dyaOrig="1642" w14:anchorId="70E5EB23">
          <v:shape id="_x0000_s1103" type="#_x0000_t75" style="position:absolute;margin-left:39.75pt;margin-top:8.3pt;width:152.9pt;height:118.8pt;z-index:251748352;mso-position-horizontal-relative:text;mso-position-vertical-relative:text">
            <v:imagedata r:id="rId229" o:title=""/>
          </v:shape>
          <o:OLEObject Type="Embed" ProgID="Visio.Drawing.15" ShapeID="_x0000_s1103" DrawAspect="Content" ObjectID="_1610007492" r:id="rId230"/>
        </w:object>
      </w:r>
    </w:p>
    <w:p w14:paraId="7C90915B" w14:textId="77777777" w:rsidR="00E33C5A" w:rsidRDefault="00E33C5A" w:rsidP="00E33C5A">
      <w:pPr>
        <w:spacing w:after="0" w:line="240" w:lineRule="auto"/>
      </w:pPr>
    </w:p>
    <w:p w14:paraId="51254013" w14:textId="77777777" w:rsidR="00E33C5A" w:rsidRDefault="00E33C5A" w:rsidP="00E33C5A">
      <w:pPr>
        <w:spacing w:after="0" w:line="240" w:lineRule="auto"/>
      </w:pPr>
    </w:p>
    <w:p w14:paraId="1D180806" w14:textId="77777777" w:rsidR="00E33C5A" w:rsidRDefault="00E33C5A" w:rsidP="00E33C5A">
      <w:pPr>
        <w:pStyle w:val="ListParagraph"/>
        <w:numPr>
          <w:ilvl w:val="0"/>
          <w:numId w:val="63"/>
        </w:numPr>
        <w:spacing w:after="0" w:line="240" w:lineRule="auto"/>
      </w:pPr>
      <w:r>
        <w:t xml:space="preserve"> </w:t>
      </w:r>
    </w:p>
    <w:p w14:paraId="3DF88FF8" w14:textId="77777777" w:rsidR="00E33C5A" w:rsidRDefault="00E33C5A" w:rsidP="00E33C5A">
      <w:pPr>
        <w:spacing w:after="0" w:line="240" w:lineRule="auto"/>
      </w:pPr>
    </w:p>
    <w:p w14:paraId="03B7E301" w14:textId="77777777" w:rsidR="00E33C5A" w:rsidRDefault="00E33C5A" w:rsidP="00E33C5A">
      <w:pPr>
        <w:spacing w:after="0" w:line="240" w:lineRule="auto"/>
      </w:pPr>
    </w:p>
    <w:p w14:paraId="408C62E6" w14:textId="77777777" w:rsidR="00E33C5A" w:rsidRDefault="00E33C5A" w:rsidP="00E33C5A">
      <w:pPr>
        <w:spacing w:after="0" w:line="240" w:lineRule="auto"/>
      </w:pPr>
    </w:p>
    <w:p w14:paraId="64BADA9C" w14:textId="77777777" w:rsidR="00E33C5A" w:rsidRDefault="00E33C5A" w:rsidP="00E33C5A">
      <w:pPr>
        <w:spacing w:after="0" w:line="240" w:lineRule="auto"/>
      </w:pPr>
    </w:p>
    <w:p w14:paraId="6F617054" w14:textId="77777777" w:rsidR="00E33C5A" w:rsidRDefault="00E33C5A" w:rsidP="00E33C5A">
      <w:pPr>
        <w:spacing w:after="0" w:line="240" w:lineRule="auto"/>
      </w:pPr>
    </w:p>
    <w:p w14:paraId="081F48AB" w14:textId="77777777" w:rsidR="00E33C5A" w:rsidRDefault="00E33C5A" w:rsidP="00E33C5A">
      <w:pPr>
        <w:spacing w:after="0" w:line="240" w:lineRule="auto"/>
      </w:pPr>
    </w:p>
    <w:p w14:paraId="33338F3B" w14:textId="77777777" w:rsidR="00E33C5A" w:rsidRDefault="00E33C5A" w:rsidP="00E33C5A">
      <w:pPr>
        <w:spacing w:after="0" w:line="240" w:lineRule="auto"/>
      </w:pPr>
    </w:p>
    <w:p w14:paraId="5C0A8C5E" w14:textId="77777777" w:rsidR="00E33C5A" w:rsidRDefault="00E33C5A" w:rsidP="00E33C5A">
      <w:pPr>
        <w:spacing w:after="0" w:line="240" w:lineRule="auto"/>
      </w:pPr>
    </w:p>
    <w:p w14:paraId="1BB7EC5C" w14:textId="77777777" w:rsidR="00E33C5A" w:rsidRDefault="00E33C5A" w:rsidP="00E33C5A">
      <w:pPr>
        <w:spacing w:after="0" w:line="240" w:lineRule="auto"/>
      </w:pPr>
    </w:p>
    <w:p w14:paraId="79F342B6" w14:textId="77777777" w:rsidR="00E33C5A" w:rsidRDefault="00E33C5A" w:rsidP="00E33C5A">
      <w:pPr>
        <w:pStyle w:val="ListParagraph"/>
        <w:numPr>
          <w:ilvl w:val="0"/>
          <w:numId w:val="63"/>
        </w:numPr>
        <w:spacing w:after="0" w:line="240" w:lineRule="auto"/>
      </w:pPr>
      <w:r>
        <w:rPr>
          <w:noProof/>
        </w:rPr>
        <w:object w:dxaOrig="11400" w:dyaOrig="1642" w14:anchorId="3F7A8E55">
          <v:shape id="_x0000_s1104" type="#_x0000_t75" style="position:absolute;left:0;text-align:left;margin-left:36.7pt;margin-top:0;width:137.1pt;height:106.55pt;z-index:251749376;mso-position-horizontal:absolute;mso-position-horizontal-relative:text;mso-position-vertical:absolute;mso-position-vertical-relative:text">
            <v:imagedata r:id="rId231" o:title=""/>
          </v:shape>
          <o:OLEObject Type="Embed" ProgID="Visio.Drawing.15" ShapeID="_x0000_s1104" DrawAspect="Content" ObjectID="_1610007493" r:id="rId232"/>
        </w:object>
      </w:r>
      <w:r>
        <w:t xml:space="preserve"> </w:t>
      </w:r>
    </w:p>
    <w:p w14:paraId="0453304A" w14:textId="77777777" w:rsidR="00E33C5A" w:rsidRDefault="00E33C5A" w:rsidP="00E33C5A">
      <w:pPr>
        <w:spacing w:after="0" w:line="240" w:lineRule="auto"/>
      </w:pPr>
    </w:p>
    <w:p w14:paraId="06703737" w14:textId="77777777" w:rsidR="00E33C5A" w:rsidRDefault="00E33C5A" w:rsidP="00E33C5A">
      <w:pPr>
        <w:spacing w:after="0" w:line="240" w:lineRule="auto"/>
      </w:pPr>
    </w:p>
    <w:p w14:paraId="1A02F287" w14:textId="77777777" w:rsidR="00E33C5A" w:rsidRDefault="00E33C5A" w:rsidP="00E33C5A">
      <w:pPr>
        <w:spacing w:after="0" w:line="240" w:lineRule="auto"/>
      </w:pPr>
    </w:p>
    <w:p w14:paraId="7E1EEBB2" w14:textId="77777777" w:rsidR="00E33C5A" w:rsidRDefault="00E33C5A" w:rsidP="00E33C5A">
      <w:pPr>
        <w:spacing w:after="0" w:line="240" w:lineRule="auto"/>
      </w:pPr>
    </w:p>
    <w:p w14:paraId="034516E3" w14:textId="77777777" w:rsidR="00E33C5A" w:rsidRDefault="00E33C5A" w:rsidP="00E33C5A">
      <w:pPr>
        <w:spacing w:after="0" w:line="240" w:lineRule="auto"/>
      </w:pPr>
    </w:p>
    <w:p w14:paraId="0C8BA276" w14:textId="77777777" w:rsidR="00E33C5A" w:rsidRDefault="00E33C5A" w:rsidP="00E33C5A">
      <w:pPr>
        <w:spacing w:after="0" w:line="240" w:lineRule="auto"/>
      </w:pPr>
    </w:p>
    <w:p w14:paraId="63E451D9" w14:textId="77777777" w:rsidR="00E33C5A" w:rsidRDefault="00E33C5A" w:rsidP="00E33C5A">
      <w:pPr>
        <w:spacing w:after="0" w:line="240" w:lineRule="auto"/>
      </w:pPr>
    </w:p>
    <w:p w14:paraId="4924DF84" w14:textId="77777777" w:rsidR="00E33C5A" w:rsidRDefault="00E33C5A" w:rsidP="00E33C5A">
      <w:pPr>
        <w:spacing w:after="0" w:line="240" w:lineRule="auto"/>
      </w:pPr>
    </w:p>
    <w:p w14:paraId="269FB8E0" w14:textId="77777777" w:rsidR="00E33C5A" w:rsidRDefault="00E33C5A" w:rsidP="00E33C5A">
      <w:pPr>
        <w:spacing w:after="0" w:line="240" w:lineRule="auto"/>
      </w:pPr>
    </w:p>
    <w:p w14:paraId="58842EC2" w14:textId="77777777" w:rsidR="00E33C5A" w:rsidRDefault="00E33C5A" w:rsidP="00E33C5A">
      <w:pPr>
        <w:spacing w:after="0" w:line="240" w:lineRule="auto"/>
      </w:pPr>
    </w:p>
    <w:p w14:paraId="6202A9F5" w14:textId="77777777" w:rsidR="00E33C5A" w:rsidRDefault="00E33C5A" w:rsidP="00E33C5A">
      <w:pPr>
        <w:spacing w:after="0" w:line="240" w:lineRule="auto"/>
      </w:pPr>
    </w:p>
    <w:p w14:paraId="3E3DC201" w14:textId="575258D8" w:rsidR="00C6184A" w:rsidRDefault="00C6184A" w:rsidP="00E33C5A">
      <w:pPr>
        <w:spacing w:after="0" w:line="240" w:lineRule="auto"/>
      </w:pPr>
      <w:r>
        <w:t>Answer: A</w:t>
      </w:r>
    </w:p>
    <w:p w14:paraId="1B3F01E9" w14:textId="79474562" w:rsidR="00E33C5A" w:rsidRDefault="00E33C5A" w:rsidP="00E33C5A">
      <w:pPr>
        <w:spacing w:after="0" w:line="240" w:lineRule="auto"/>
      </w:pPr>
      <w:r>
        <w:t xml:space="preserve">Q3. A food is made up from many ingredients.  </w:t>
      </w:r>
      <w:r w:rsidRPr="00CB2BE6">
        <w:t>Ingredient is in only one meal at a time. If you discard the meal you will lose ingredients too.</w:t>
      </w:r>
    </w:p>
    <w:p w14:paraId="5B38FC51" w14:textId="77777777" w:rsidR="00E33C5A" w:rsidRDefault="00E33C5A" w:rsidP="00E33C5A">
      <w:pPr>
        <w:spacing w:after="0" w:line="240" w:lineRule="auto"/>
      </w:pPr>
      <w:r>
        <w:t>Which one correctly models the relationship?</w:t>
      </w:r>
    </w:p>
    <w:p w14:paraId="3434A3DE" w14:textId="77777777" w:rsidR="00E33C5A" w:rsidRDefault="00E33C5A" w:rsidP="00E33C5A">
      <w:pPr>
        <w:pStyle w:val="ListParagraph"/>
        <w:numPr>
          <w:ilvl w:val="0"/>
          <w:numId w:val="64"/>
        </w:numPr>
        <w:spacing w:after="0" w:line="240" w:lineRule="auto"/>
      </w:pPr>
      <w:r>
        <w:rPr>
          <w:noProof/>
        </w:rPr>
        <w:object w:dxaOrig="11400" w:dyaOrig="1642" w14:anchorId="5BB32D04">
          <v:shape id="_x0000_s1105" type="#_x0000_t75" style="position:absolute;left:0;text-align:left;margin-left:36.7pt;margin-top:0;width:190.4pt;height:95.85pt;z-index:251750400;mso-position-horizontal:absolute;mso-position-horizontal-relative:text;mso-position-vertical:absolute;mso-position-vertical-relative:text">
            <v:imagedata r:id="rId233" o:title=""/>
          </v:shape>
          <o:OLEObject Type="Embed" ProgID="Visio.Drawing.15" ShapeID="_x0000_s1105" DrawAspect="Content" ObjectID="_1610007494" r:id="rId234"/>
        </w:object>
      </w:r>
      <w:r>
        <w:t xml:space="preserve"> </w:t>
      </w:r>
    </w:p>
    <w:p w14:paraId="627F3976" w14:textId="77777777" w:rsidR="00E33C5A" w:rsidRDefault="00E33C5A" w:rsidP="00E33C5A">
      <w:pPr>
        <w:spacing w:after="0" w:line="240" w:lineRule="auto"/>
      </w:pPr>
    </w:p>
    <w:p w14:paraId="45CC5E73" w14:textId="77777777" w:rsidR="00E33C5A" w:rsidRDefault="00E33C5A" w:rsidP="00E33C5A">
      <w:pPr>
        <w:spacing w:after="0" w:line="240" w:lineRule="auto"/>
      </w:pPr>
    </w:p>
    <w:p w14:paraId="4C5041E9" w14:textId="77777777" w:rsidR="00E33C5A" w:rsidRDefault="00E33C5A" w:rsidP="00E33C5A">
      <w:pPr>
        <w:spacing w:after="0" w:line="240" w:lineRule="auto"/>
      </w:pPr>
    </w:p>
    <w:p w14:paraId="3DFD6335" w14:textId="77777777" w:rsidR="00E33C5A" w:rsidRDefault="00E33C5A" w:rsidP="00E33C5A">
      <w:pPr>
        <w:spacing w:after="0" w:line="240" w:lineRule="auto"/>
      </w:pPr>
    </w:p>
    <w:p w14:paraId="3CD3C0BF" w14:textId="77777777" w:rsidR="00E33C5A" w:rsidRDefault="00E33C5A" w:rsidP="00E33C5A">
      <w:pPr>
        <w:spacing w:after="0" w:line="240" w:lineRule="auto"/>
      </w:pPr>
    </w:p>
    <w:p w14:paraId="229626B8" w14:textId="77777777" w:rsidR="00E33C5A" w:rsidRDefault="00E33C5A" w:rsidP="00E33C5A">
      <w:pPr>
        <w:spacing w:after="0" w:line="240" w:lineRule="auto"/>
      </w:pPr>
    </w:p>
    <w:p w14:paraId="755837AF" w14:textId="77777777" w:rsidR="00E33C5A" w:rsidRDefault="00E33C5A" w:rsidP="00E33C5A">
      <w:pPr>
        <w:spacing w:after="0" w:line="240" w:lineRule="auto"/>
      </w:pPr>
    </w:p>
    <w:p w14:paraId="545D226B" w14:textId="77777777" w:rsidR="00E33C5A" w:rsidRDefault="00E33C5A" w:rsidP="00E33C5A">
      <w:pPr>
        <w:spacing w:after="0" w:line="240" w:lineRule="auto"/>
      </w:pPr>
    </w:p>
    <w:p w14:paraId="13FE47CD" w14:textId="77777777" w:rsidR="00E33C5A" w:rsidRDefault="00E33C5A" w:rsidP="00E33C5A">
      <w:pPr>
        <w:spacing w:after="0" w:line="240" w:lineRule="auto"/>
      </w:pPr>
    </w:p>
    <w:p w14:paraId="1D1550A7" w14:textId="77777777" w:rsidR="00E33C5A" w:rsidRDefault="00E33C5A" w:rsidP="00E33C5A">
      <w:pPr>
        <w:pStyle w:val="ListParagraph"/>
        <w:numPr>
          <w:ilvl w:val="0"/>
          <w:numId w:val="64"/>
        </w:numPr>
        <w:spacing w:after="0" w:line="240" w:lineRule="auto"/>
      </w:pPr>
      <w:r>
        <w:rPr>
          <w:noProof/>
        </w:rPr>
        <w:object w:dxaOrig="11400" w:dyaOrig="1642" w14:anchorId="03D2E001">
          <v:shape id="_x0000_s1106" type="#_x0000_t75" style="position:absolute;left:0;text-align:left;margin-left:36.7pt;margin-top:0;width:190.4pt;height:95.85pt;z-index:251751424;mso-position-horizontal:absolute;mso-position-horizontal-relative:text;mso-position-vertical:absolute;mso-position-vertical-relative:text">
            <v:imagedata r:id="rId235" o:title=""/>
          </v:shape>
          <o:OLEObject Type="Embed" ProgID="Visio.Drawing.15" ShapeID="_x0000_s1106" DrawAspect="Content" ObjectID="_1610007495" r:id="rId236"/>
        </w:object>
      </w:r>
      <w:r>
        <w:t xml:space="preserve"> </w:t>
      </w:r>
    </w:p>
    <w:p w14:paraId="55C3CD97" w14:textId="77777777" w:rsidR="00E33C5A" w:rsidRDefault="00E33C5A" w:rsidP="00E33C5A">
      <w:pPr>
        <w:spacing w:after="0" w:line="240" w:lineRule="auto"/>
      </w:pPr>
    </w:p>
    <w:p w14:paraId="53B2F92A" w14:textId="77777777" w:rsidR="00E33C5A" w:rsidRDefault="00E33C5A" w:rsidP="00E33C5A">
      <w:pPr>
        <w:spacing w:after="0" w:line="240" w:lineRule="auto"/>
      </w:pPr>
    </w:p>
    <w:p w14:paraId="140D9BE6" w14:textId="77777777" w:rsidR="00E33C5A" w:rsidRDefault="00E33C5A" w:rsidP="00E33C5A">
      <w:pPr>
        <w:spacing w:after="0" w:line="240" w:lineRule="auto"/>
      </w:pPr>
    </w:p>
    <w:p w14:paraId="69227FA6" w14:textId="77777777" w:rsidR="00E33C5A" w:rsidRDefault="00E33C5A" w:rsidP="00E33C5A">
      <w:pPr>
        <w:spacing w:after="0" w:line="240" w:lineRule="auto"/>
      </w:pPr>
    </w:p>
    <w:p w14:paraId="6B87ECE0" w14:textId="77777777" w:rsidR="00E33C5A" w:rsidRDefault="00E33C5A" w:rsidP="00E33C5A">
      <w:pPr>
        <w:spacing w:after="0" w:line="240" w:lineRule="auto"/>
      </w:pPr>
    </w:p>
    <w:p w14:paraId="58974AF4" w14:textId="77777777" w:rsidR="00E33C5A" w:rsidRDefault="00E33C5A" w:rsidP="00E33C5A">
      <w:pPr>
        <w:spacing w:after="0" w:line="240" w:lineRule="auto"/>
      </w:pPr>
    </w:p>
    <w:p w14:paraId="3F235CF7" w14:textId="77777777" w:rsidR="00E33C5A" w:rsidRDefault="00E33C5A" w:rsidP="00E33C5A">
      <w:pPr>
        <w:spacing w:after="0" w:line="240" w:lineRule="auto"/>
      </w:pPr>
    </w:p>
    <w:p w14:paraId="4AB23FE7" w14:textId="77777777" w:rsidR="00E33C5A" w:rsidRDefault="00E33C5A" w:rsidP="00E33C5A">
      <w:pPr>
        <w:spacing w:after="0" w:line="240" w:lineRule="auto"/>
      </w:pPr>
    </w:p>
    <w:p w14:paraId="334A6865" w14:textId="77777777" w:rsidR="00E33C5A" w:rsidRDefault="00E33C5A" w:rsidP="00E33C5A">
      <w:pPr>
        <w:pStyle w:val="ListParagraph"/>
        <w:numPr>
          <w:ilvl w:val="0"/>
          <w:numId w:val="64"/>
        </w:numPr>
        <w:spacing w:after="0" w:line="240" w:lineRule="auto"/>
      </w:pPr>
      <w:r>
        <w:rPr>
          <w:noProof/>
        </w:rPr>
        <w:object w:dxaOrig="11400" w:dyaOrig="1642" w14:anchorId="4BE828E8">
          <v:shape id="_x0000_s1107" type="#_x0000_t75" style="position:absolute;left:0;text-align:left;margin-left:36.7pt;margin-top:0;width:190.4pt;height:95.85pt;z-index:251752448;mso-position-horizontal:absolute;mso-position-horizontal-relative:text;mso-position-vertical:absolute;mso-position-vertical-relative:text">
            <v:imagedata r:id="rId237" o:title=""/>
          </v:shape>
          <o:OLEObject Type="Embed" ProgID="Visio.Drawing.15" ShapeID="_x0000_s1107" DrawAspect="Content" ObjectID="_1610007496" r:id="rId238"/>
        </w:object>
      </w:r>
      <w:r>
        <w:t xml:space="preserve"> </w:t>
      </w:r>
    </w:p>
    <w:p w14:paraId="4893BE9C" w14:textId="77777777" w:rsidR="00E33C5A" w:rsidRDefault="00E33C5A" w:rsidP="00E33C5A">
      <w:pPr>
        <w:spacing w:after="0" w:line="240" w:lineRule="auto"/>
      </w:pPr>
    </w:p>
    <w:p w14:paraId="6704514B" w14:textId="77777777" w:rsidR="00E33C5A" w:rsidRDefault="00E33C5A" w:rsidP="00E33C5A">
      <w:pPr>
        <w:spacing w:after="0" w:line="240" w:lineRule="auto"/>
      </w:pPr>
    </w:p>
    <w:p w14:paraId="2BAF964B" w14:textId="77777777" w:rsidR="00E33C5A" w:rsidRDefault="00E33C5A" w:rsidP="00E33C5A">
      <w:pPr>
        <w:spacing w:after="0" w:line="240" w:lineRule="auto"/>
      </w:pPr>
    </w:p>
    <w:p w14:paraId="0A25923E" w14:textId="77777777" w:rsidR="00E33C5A" w:rsidRDefault="00E33C5A" w:rsidP="00E33C5A">
      <w:pPr>
        <w:spacing w:after="0" w:line="240" w:lineRule="auto"/>
      </w:pPr>
    </w:p>
    <w:p w14:paraId="5E680394" w14:textId="77777777" w:rsidR="00E33C5A" w:rsidRDefault="00E33C5A" w:rsidP="00E33C5A">
      <w:pPr>
        <w:spacing w:after="0" w:line="240" w:lineRule="auto"/>
      </w:pPr>
    </w:p>
    <w:p w14:paraId="575E214D" w14:textId="77777777" w:rsidR="00E33C5A" w:rsidRDefault="00E33C5A" w:rsidP="00E33C5A">
      <w:pPr>
        <w:spacing w:after="0" w:line="240" w:lineRule="auto"/>
      </w:pPr>
    </w:p>
    <w:p w14:paraId="51306D53" w14:textId="77777777" w:rsidR="00E33C5A" w:rsidRDefault="00E33C5A" w:rsidP="00E33C5A">
      <w:pPr>
        <w:spacing w:after="0" w:line="240" w:lineRule="auto"/>
      </w:pPr>
    </w:p>
    <w:p w14:paraId="49DEE7A3" w14:textId="77777777" w:rsidR="00E33C5A" w:rsidRDefault="00E33C5A" w:rsidP="00E33C5A">
      <w:pPr>
        <w:spacing w:after="0" w:line="240" w:lineRule="auto"/>
      </w:pPr>
    </w:p>
    <w:p w14:paraId="076933EE" w14:textId="77777777" w:rsidR="00E33C5A" w:rsidRDefault="00E33C5A" w:rsidP="00E33C5A">
      <w:pPr>
        <w:spacing w:after="0" w:line="240" w:lineRule="auto"/>
      </w:pPr>
    </w:p>
    <w:p w14:paraId="69F9F186" w14:textId="77777777" w:rsidR="00E33C5A" w:rsidRPr="00CB2BE6" w:rsidRDefault="00E33C5A" w:rsidP="00E33C5A">
      <w:pPr>
        <w:pStyle w:val="ListParagraph"/>
        <w:numPr>
          <w:ilvl w:val="0"/>
          <w:numId w:val="64"/>
        </w:numPr>
        <w:spacing w:after="0" w:line="240" w:lineRule="auto"/>
      </w:pPr>
      <w:r>
        <w:rPr>
          <w:noProof/>
        </w:rPr>
        <w:object w:dxaOrig="11400" w:dyaOrig="1642" w14:anchorId="24761C02">
          <v:shape id="_x0000_s1108" type="#_x0000_t75" style="position:absolute;left:0;text-align:left;margin-left:36.7pt;margin-top:0;width:190.4pt;height:95.85pt;z-index:251753472;mso-position-horizontal:absolute;mso-position-horizontal-relative:text;mso-position-vertical:absolute;mso-position-vertical-relative:text">
            <v:imagedata r:id="rId239" o:title=""/>
          </v:shape>
          <o:OLEObject Type="Embed" ProgID="Visio.Drawing.15" ShapeID="_x0000_s1108" DrawAspect="Content" ObjectID="_1610007497" r:id="rId240"/>
        </w:object>
      </w:r>
    </w:p>
    <w:p w14:paraId="34B38722" w14:textId="77777777" w:rsidR="00E33C5A" w:rsidRPr="00CB2BE6" w:rsidRDefault="00E33C5A" w:rsidP="00E33C5A"/>
    <w:p w14:paraId="6653FAF1" w14:textId="77777777" w:rsidR="00E33C5A" w:rsidRDefault="00E33C5A" w:rsidP="00E33C5A">
      <w:pPr>
        <w:spacing w:after="0" w:line="240" w:lineRule="auto"/>
      </w:pPr>
    </w:p>
    <w:p w14:paraId="3ECED65A" w14:textId="77777777" w:rsidR="00E33C5A" w:rsidRDefault="00E33C5A" w:rsidP="00E33C5A">
      <w:pPr>
        <w:spacing w:after="0" w:line="240" w:lineRule="auto"/>
      </w:pPr>
    </w:p>
    <w:p w14:paraId="20021CA1" w14:textId="77777777" w:rsidR="00E33C5A" w:rsidRDefault="00E33C5A" w:rsidP="00E33C5A">
      <w:pPr>
        <w:spacing w:after="0" w:line="240" w:lineRule="auto"/>
      </w:pPr>
    </w:p>
    <w:p w14:paraId="0C110F7A" w14:textId="77777777" w:rsidR="00E33C5A" w:rsidRDefault="00E33C5A" w:rsidP="00E33C5A">
      <w:pPr>
        <w:spacing w:after="0" w:line="240" w:lineRule="auto"/>
      </w:pPr>
    </w:p>
    <w:p w14:paraId="058B7DA3" w14:textId="77777777" w:rsidR="00E33C5A" w:rsidRDefault="00E33C5A" w:rsidP="00E33C5A">
      <w:pPr>
        <w:spacing w:after="0" w:line="240" w:lineRule="auto"/>
      </w:pPr>
    </w:p>
    <w:p w14:paraId="535F802D" w14:textId="77777777" w:rsidR="00E33C5A" w:rsidRDefault="00E33C5A" w:rsidP="00E33C5A"/>
    <w:p w14:paraId="35F33BA9" w14:textId="1E52578C" w:rsidR="00C6184A" w:rsidRDefault="00C6184A" w:rsidP="00E33C5A">
      <w:pPr>
        <w:spacing w:after="0" w:line="240" w:lineRule="auto"/>
      </w:pPr>
      <w:r>
        <w:t>Answer: A</w:t>
      </w:r>
    </w:p>
    <w:p w14:paraId="11C50D66" w14:textId="0D2740F2" w:rsidR="00E33C5A" w:rsidRDefault="00E33C5A" w:rsidP="00E33C5A">
      <w:pPr>
        <w:spacing w:after="0" w:line="240" w:lineRule="auto"/>
      </w:pPr>
      <w:r>
        <w:t xml:space="preserve">Q4.  ___________________ represent </w:t>
      </w:r>
      <w:r w:rsidRPr="00355782">
        <w:t>the possibility of a logical relationship or connection between objects of one class and objects of another</w:t>
      </w:r>
      <w:r>
        <w:t>.</w:t>
      </w:r>
    </w:p>
    <w:p w14:paraId="4F9FCDBB" w14:textId="77777777" w:rsidR="00E33C5A" w:rsidRDefault="00E33C5A" w:rsidP="00E33C5A">
      <w:pPr>
        <w:pStyle w:val="ListParagraph"/>
        <w:numPr>
          <w:ilvl w:val="0"/>
          <w:numId w:val="65"/>
        </w:numPr>
        <w:spacing w:after="0" w:line="240" w:lineRule="auto"/>
      </w:pPr>
      <w:r>
        <w:t>Links</w:t>
      </w:r>
    </w:p>
    <w:p w14:paraId="40A46A4E" w14:textId="77777777" w:rsidR="00E33C5A" w:rsidRDefault="00E33C5A" w:rsidP="00E33C5A">
      <w:pPr>
        <w:pStyle w:val="ListParagraph"/>
        <w:numPr>
          <w:ilvl w:val="0"/>
          <w:numId w:val="65"/>
        </w:numPr>
        <w:spacing w:after="0" w:line="240" w:lineRule="auto"/>
      </w:pPr>
      <w:r>
        <w:t>Associations</w:t>
      </w:r>
    </w:p>
    <w:p w14:paraId="7E8F1756" w14:textId="77777777" w:rsidR="00E33C5A" w:rsidRDefault="00E33C5A" w:rsidP="00E33C5A">
      <w:pPr>
        <w:pStyle w:val="ListParagraph"/>
        <w:numPr>
          <w:ilvl w:val="0"/>
          <w:numId w:val="65"/>
        </w:numPr>
        <w:spacing w:after="0" w:line="240" w:lineRule="auto"/>
      </w:pPr>
      <w:r>
        <w:t>Composition</w:t>
      </w:r>
    </w:p>
    <w:p w14:paraId="527F38C0" w14:textId="77777777" w:rsidR="00E33C5A" w:rsidRDefault="00E33C5A" w:rsidP="00E33C5A">
      <w:pPr>
        <w:pStyle w:val="ListParagraph"/>
        <w:numPr>
          <w:ilvl w:val="0"/>
          <w:numId w:val="65"/>
        </w:numPr>
        <w:spacing w:after="0" w:line="240" w:lineRule="auto"/>
      </w:pPr>
      <w:r>
        <w:t>Aggregation</w:t>
      </w:r>
    </w:p>
    <w:p w14:paraId="7D243F32" w14:textId="08018D43" w:rsidR="00C6184A" w:rsidRDefault="00C6184A" w:rsidP="00E33C5A">
      <w:pPr>
        <w:spacing w:after="0" w:line="240" w:lineRule="auto"/>
      </w:pPr>
      <w:r>
        <w:t>Answer: B</w:t>
      </w:r>
    </w:p>
    <w:p w14:paraId="75B0F6FD" w14:textId="57F56B5A" w:rsidR="00E33C5A" w:rsidRPr="00E6122A" w:rsidRDefault="00E33C5A" w:rsidP="00E33C5A">
      <w:pPr>
        <w:spacing w:after="0" w:line="240" w:lineRule="auto"/>
      </w:pPr>
      <w:r>
        <w:t xml:space="preserve">Q5. Which part of an association </w:t>
      </w:r>
      <w:r w:rsidRPr="00E6122A">
        <w:t>is the range of permitted cardinalities of an association?</w:t>
      </w:r>
    </w:p>
    <w:p w14:paraId="21002E90" w14:textId="77777777" w:rsidR="00E33C5A" w:rsidRDefault="00E33C5A" w:rsidP="00E33C5A">
      <w:pPr>
        <w:pStyle w:val="ListParagraph"/>
        <w:numPr>
          <w:ilvl w:val="0"/>
          <w:numId w:val="66"/>
        </w:numPr>
        <w:spacing w:after="0" w:line="240" w:lineRule="auto"/>
      </w:pPr>
      <w:r>
        <w:t>Name</w:t>
      </w:r>
    </w:p>
    <w:p w14:paraId="1F071E76" w14:textId="77777777" w:rsidR="00E33C5A" w:rsidRDefault="00E33C5A" w:rsidP="00E33C5A">
      <w:pPr>
        <w:pStyle w:val="ListParagraph"/>
        <w:numPr>
          <w:ilvl w:val="0"/>
          <w:numId w:val="66"/>
        </w:numPr>
        <w:spacing w:after="0" w:line="240" w:lineRule="auto"/>
      </w:pPr>
      <w:r>
        <w:t>Direction</w:t>
      </w:r>
    </w:p>
    <w:p w14:paraId="6F2847AB" w14:textId="77777777" w:rsidR="00E33C5A" w:rsidRDefault="00E33C5A" w:rsidP="00E33C5A">
      <w:pPr>
        <w:pStyle w:val="ListParagraph"/>
        <w:numPr>
          <w:ilvl w:val="0"/>
          <w:numId w:val="66"/>
        </w:numPr>
        <w:spacing w:after="0" w:line="240" w:lineRule="auto"/>
      </w:pPr>
      <w:r>
        <w:t>Multiplicity</w:t>
      </w:r>
    </w:p>
    <w:p w14:paraId="77524ACD" w14:textId="77777777" w:rsidR="00E33C5A" w:rsidRDefault="00E33C5A" w:rsidP="00E33C5A">
      <w:pPr>
        <w:pStyle w:val="ListParagraph"/>
        <w:numPr>
          <w:ilvl w:val="0"/>
          <w:numId w:val="66"/>
        </w:numPr>
        <w:spacing w:after="0" w:line="240" w:lineRule="auto"/>
      </w:pPr>
      <w:r>
        <w:t>Role</w:t>
      </w:r>
    </w:p>
    <w:p w14:paraId="735A86C5" w14:textId="073B6E65" w:rsidR="00C6184A" w:rsidRDefault="00C6184A" w:rsidP="00E33C5A">
      <w:pPr>
        <w:spacing w:after="0" w:line="240" w:lineRule="auto"/>
      </w:pPr>
      <w:r>
        <w:t>Answer: C</w:t>
      </w:r>
    </w:p>
    <w:p w14:paraId="2B0C9907" w14:textId="3E94F3D2" w:rsidR="00E33C5A" w:rsidRDefault="00E33C5A" w:rsidP="00E33C5A">
      <w:pPr>
        <w:spacing w:after="0" w:line="240" w:lineRule="auto"/>
      </w:pPr>
      <w:r>
        <w:t xml:space="preserve">Q6. A Campaign object sends message to an Advert object is described as </w:t>
      </w:r>
    </w:p>
    <w:p w14:paraId="1D577371" w14:textId="77777777" w:rsidR="00E33C5A" w:rsidRDefault="00E33C5A" w:rsidP="00E33C5A">
      <w:pPr>
        <w:spacing w:after="0" w:line="240" w:lineRule="auto"/>
        <w:ind w:firstLine="720"/>
      </w:pPr>
      <w:proofErr w:type="spellStart"/>
      <w:r w:rsidRPr="00E6122A">
        <w:rPr>
          <w:lang w:val="en-GB"/>
        </w:rPr>
        <w:t>advertCost</w:t>
      </w:r>
      <w:proofErr w:type="spellEnd"/>
      <w:r w:rsidRPr="00E6122A">
        <w:rPr>
          <w:lang w:val="en-GB"/>
        </w:rPr>
        <w:t xml:space="preserve"> = </w:t>
      </w:r>
      <w:proofErr w:type="spellStart"/>
      <w:r w:rsidRPr="00E6122A">
        <w:rPr>
          <w:lang w:val="en-GB"/>
        </w:rPr>
        <w:t>anAdvert.getCost</w:t>
      </w:r>
      <w:proofErr w:type="spellEnd"/>
      <w:r w:rsidRPr="00E6122A">
        <w:rPr>
          <w:lang w:val="en-GB"/>
        </w:rPr>
        <w:t>()</w:t>
      </w:r>
      <w:r>
        <w:t xml:space="preserve"> </w:t>
      </w:r>
    </w:p>
    <w:p w14:paraId="3EF47DFB" w14:textId="77777777" w:rsidR="00E33C5A" w:rsidRDefault="00E33C5A" w:rsidP="00E33C5A">
      <w:pPr>
        <w:spacing w:after="0" w:line="240" w:lineRule="auto"/>
      </w:pPr>
      <w:r>
        <w:t>Which one correctly shows the communication?</w:t>
      </w:r>
    </w:p>
    <w:p w14:paraId="4491EE69" w14:textId="77777777" w:rsidR="00E33C5A" w:rsidRDefault="00E33C5A" w:rsidP="00E33C5A">
      <w:pPr>
        <w:spacing w:after="0" w:line="240" w:lineRule="auto"/>
      </w:pPr>
      <w:r>
        <w:rPr>
          <w:noProof/>
        </w:rPr>
        <w:object w:dxaOrig="11400" w:dyaOrig="1642" w14:anchorId="621D3664">
          <v:shape id="_x0000_s1109" type="#_x0000_t75" style="position:absolute;margin-left:36.7pt;margin-top:3.15pt;width:219.7pt;height:41.75pt;z-index:251754496;mso-position-horizontal-relative:text;mso-position-vertical-relative:text">
            <v:imagedata r:id="rId241" o:title=""/>
          </v:shape>
          <o:OLEObject Type="Embed" ProgID="Visio.Drawing.15" ShapeID="_x0000_s1109" DrawAspect="Content" ObjectID="_1610007498" r:id="rId242"/>
        </w:object>
      </w:r>
    </w:p>
    <w:p w14:paraId="2D73FF06" w14:textId="77777777" w:rsidR="00E33C5A" w:rsidRDefault="00E33C5A" w:rsidP="00E33C5A">
      <w:pPr>
        <w:pStyle w:val="ListParagraph"/>
        <w:numPr>
          <w:ilvl w:val="0"/>
          <w:numId w:val="67"/>
        </w:numPr>
        <w:spacing w:after="0" w:line="240" w:lineRule="auto"/>
      </w:pPr>
      <w:r>
        <w:t xml:space="preserve"> </w:t>
      </w:r>
    </w:p>
    <w:p w14:paraId="560B4A97" w14:textId="77777777" w:rsidR="00E33C5A" w:rsidRDefault="00E33C5A" w:rsidP="00E33C5A">
      <w:pPr>
        <w:spacing w:after="0" w:line="240" w:lineRule="auto"/>
      </w:pPr>
    </w:p>
    <w:p w14:paraId="0A3972A7" w14:textId="77777777" w:rsidR="00E33C5A" w:rsidRDefault="00E33C5A" w:rsidP="00E33C5A">
      <w:pPr>
        <w:spacing w:after="0" w:line="240" w:lineRule="auto"/>
      </w:pPr>
    </w:p>
    <w:p w14:paraId="58F02471" w14:textId="77777777" w:rsidR="00E33C5A" w:rsidRDefault="00E33C5A" w:rsidP="00E33C5A">
      <w:pPr>
        <w:spacing w:after="0" w:line="240" w:lineRule="auto"/>
      </w:pPr>
    </w:p>
    <w:p w14:paraId="0FB2F099" w14:textId="77777777" w:rsidR="00E33C5A" w:rsidRDefault="00E33C5A" w:rsidP="00E33C5A">
      <w:pPr>
        <w:spacing w:after="0" w:line="240" w:lineRule="auto"/>
      </w:pPr>
    </w:p>
    <w:p w14:paraId="5EC4E67C" w14:textId="77777777" w:rsidR="00E33C5A" w:rsidRDefault="00E33C5A" w:rsidP="00E33C5A">
      <w:pPr>
        <w:pStyle w:val="ListParagraph"/>
        <w:numPr>
          <w:ilvl w:val="0"/>
          <w:numId w:val="67"/>
        </w:numPr>
        <w:spacing w:after="0" w:line="240" w:lineRule="auto"/>
      </w:pPr>
      <w:r>
        <w:rPr>
          <w:noProof/>
        </w:rPr>
        <w:object w:dxaOrig="11400" w:dyaOrig="1642" w14:anchorId="15BC86FA">
          <v:shape id="_x0000_s1110" type="#_x0000_t75" style="position:absolute;left:0;text-align:left;margin-left:36.7pt;margin-top:-5.85pt;width:223.7pt;height:42.5pt;z-index:251755520;mso-position-horizontal-relative:text;mso-position-vertical-relative:text">
            <v:imagedata r:id="rId243" o:title=""/>
          </v:shape>
          <o:OLEObject Type="Embed" ProgID="Visio.Drawing.15" ShapeID="_x0000_s1110" DrawAspect="Content" ObjectID="_1610007499" r:id="rId244"/>
        </w:object>
      </w:r>
      <w:r>
        <w:t xml:space="preserve"> </w:t>
      </w:r>
    </w:p>
    <w:p w14:paraId="42CB1922" w14:textId="77777777" w:rsidR="00E33C5A" w:rsidRDefault="00E33C5A" w:rsidP="00E33C5A">
      <w:pPr>
        <w:spacing w:after="0" w:line="240" w:lineRule="auto"/>
      </w:pPr>
    </w:p>
    <w:p w14:paraId="04901163" w14:textId="77777777" w:rsidR="00E33C5A" w:rsidRDefault="00E33C5A" w:rsidP="00E33C5A">
      <w:pPr>
        <w:spacing w:after="0" w:line="240" w:lineRule="auto"/>
      </w:pPr>
    </w:p>
    <w:p w14:paraId="25F7A2E3" w14:textId="77777777" w:rsidR="00E33C5A" w:rsidRDefault="00E33C5A" w:rsidP="00E33C5A">
      <w:pPr>
        <w:spacing w:after="0" w:line="240" w:lineRule="auto"/>
      </w:pPr>
      <w:r>
        <w:rPr>
          <w:noProof/>
        </w:rPr>
        <w:object w:dxaOrig="11400" w:dyaOrig="1642" w14:anchorId="7C92E6D4">
          <v:shape id="_x0000_s1111" type="#_x0000_t75" style="position:absolute;margin-left:36.7pt;margin-top:5pt;width:223.25pt;height:42.4pt;z-index:251756544;mso-position-horizontal-relative:text;mso-position-vertical-relative:text">
            <v:imagedata r:id="rId245" o:title=""/>
          </v:shape>
          <o:OLEObject Type="Embed" ProgID="Visio.Drawing.15" ShapeID="_x0000_s1111" DrawAspect="Content" ObjectID="_1610007500" r:id="rId246"/>
        </w:object>
      </w:r>
    </w:p>
    <w:p w14:paraId="2830A07A" w14:textId="77777777" w:rsidR="00E33C5A" w:rsidRDefault="00E33C5A" w:rsidP="00E33C5A">
      <w:pPr>
        <w:pStyle w:val="ListParagraph"/>
        <w:numPr>
          <w:ilvl w:val="0"/>
          <w:numId w:val="67"/>
        </w:numPr>
        <w:spacing w:after="0" w:line="240" w:lineRule="auto"/>
      </w:pPr>
      <w:r>
        <w:t xml:space="preserve"> </w:t>
      </w:r>
    </w:p>
    <w:p w14:paraId="6C894322" w14:textId="77777777" w:rsidR="00E33C5A" w:rsidRDefault="00E33C5A" w:rsidP="00E33C5A">
      <w:pPr>
        <w:spacing w:after="0" w:line="240" w:lineRule="auto"/>
      </w:pPr>
    </w:p>
    <w:p w14:paraId="68E14EE2" w14:textId="77777777" w:rsidR="00E33C5A" w:rsidRDefault="00E33C5A" w:rsidP="00E33C5A">
      <w:pPr>
        <w:spacing w:after="0" w:line="240" w:lineRule="auto"/>
      </w:pPr>
    </w:p>
    <w:p w14:paraId="269C24B8" w14:textId="77777777" w:rsidR="00E33C5A" w:rsidRDefault="00E33C5A" w:rsidP="00E33C5A">
      <w:pPr>
        <w:spacing w:after="0" w:line="240" w:lineRule="auto"/>
      </w:pPr>
      <w:r>
        <w:rPr>
          <w:noProof/>
        </w:rPr>
        <w:object w:dxaOrig="11400" w:dyaOrig="1642" w14:anchorId="2AAE5432">
          <v:shape id="_x0000_s1112" type="#_x0000_t75" style="position:absolute;margin-left:36.7pt;margin-top:3.2pt;width:224.4pt;height:42.85pt;z-index:251757568;mso-position-horizontal-relative:text;mso-position-vertical-relative:text">
            <v:imagedata r:id="rId247" o:title=""/>
          </v:shape>
          <o:OLEObject Type="Embed" ProgID="Visio.Drawing.15" ShapeID="_x0000_s1112" DrawAspect="Content" ObjectID="_1610007501" r:id="rId248"/>
        </w:object>
      </w:r>
    </w:p>
    <w:p w14:paraId="4F3980E8" w14:textId="77777777" w:rsidR="00E33C5A" w:rsidRDefault="00E33C5A" w:rsidP="00E33C5A">
      <w:pPr>
        <w:pStyle w:val="ListParagraph"/>
        <w:numPr>
          <w:ilvl w:val="0"/>
          <w:numId w:val="67"/>
        </w:numPr>
        <w:spacing w:after="0" w:line="240" w:lineRule="auto"/>
      </w:pPr>
      <w:r>
        <w:t xml:space="preserve"> </w:t>
      </w:r>
    </w:p>
    <w:p w14:paraId="6C132ADB" w14:textId="77777777" w:rsidR="00E33C5A" w:rsidRDefault="00E33C5A" w:rsidP="00E33C5A">
      <w:pPr>
        <w:spacing w:after="0" w:line="240" w:lineRule="auto"/>
      </w:pPr>
    </w:p>
    <w:p w14:paraId="366006F3" w14:textId="77777777" w:rsidR="00E33C5A" w:rsidRDefault="00E33C5A" w:rsidP="00E33C5A">
      <w:pPr>
        <w:spacing w:after="0" w:line="240" w:lineRule="auto"/>
      </w:pPr>
    </w:p>
    <w:p w14:paraId="1CF767A1" w14:textId="77777777" w:rsidR="00E33C5A" w:rsidRDefault="00E33C5A" w:rsidP="00E33C5A">
      <w:pPr>
        <w:spacing w:after="0" w:line="240" w:lineRule="auto"/>
      </w:pPr>
    </w:p>
    <w:p w14:paraId="367CF7AA" w14:textId="5AB33744" w:rsidR="00C6184A" w:rsidRDefault="00C6184A" w:rsidP="00E33C5A">
      <w:pPr>
        <w:spacing w:after="0" w:line="240" w:lineRule="auto"/>
      </w:pPr>
      <w:r>
        <w:t>Answer: A</w:t>
      </w:r>
    </w:p>
    <w:p w14:paraId="5A4F4CAD" w14:textId="0E06D097" w:rsidR="00E33C5A" w:rsidRDefault="00E33C5A" w:rsidP="00E33C5A">
      <w:pPr>
        <w:spacing w:after="0" w:line="240" w:lineRule="auto"/>
      </w:pPr>
      <w:r>
        <w:rPr>
          <w:noProof/>
        </w:rPr>
        <w:object w:dxaOrig="11400" w:dyaOrig="1642" w14:anchorId="7CE0BB55">
          <v:shape id="_x0000_s1113" type="#_x0000_t75" style="position:absolute;margin-left:36.7pt;margin-top:9.95pt;width:54.75pt;height:19.45pt;z-index:251758592;mso-position-horizontal-relative:text;mso-position-vertical-relative:text">
            <v:imagedata r:id="rId249" o:title=""/>
          </v:shape>
          <o:OLEObject Type="Embed" ProgID="Visio.Drawing.15" ShapeID="_x0000_s1113" DrawAspect="Content" ObjectID="_1610007502" r:id="rId250"/>
        </w:object>
      </w:r>
      <w:r>
        <w:t>Q7. Which one is self-reflexive message?</w:t>
      </w:r>
    </w:p>
    <w:p w14:paraId="2F3D63BD" w14:textId="77777777" w:rsidR="00E33C5A" w:rsidRDefault="00E33C5A" w:rsidP="00E33C5A">
      <w:pPr>
        <w:pStyle w:val="ListParagraph"/>
        <w:numPr>
          <w:ilvl w:val="0"/>
          <w:numId w:val="68"/>
        </w:numPr>
        <w:spacing w:after="0" w:line="240" w:lineRule="auto"/>
      </w:pPr>
      <w:r>
        <w:t xml:space="preserve"> </w:t>
      </w:r>
    </w:p>
    <w:p w14:paraId="612809CC" w14:textId="77777777" w:rsidR="00E33C5A" w:rsidRDefault="00E33C5A" w:rsidP="00E33C5A">
      <w:pPr>
        <w:pStyle w:val="ListParagraph"/>
        <w:spacing w:after="0" w:line="240" w:lineRule="auto"/>
      </w:pPr>
      <w:r>
        <w:rPr>
          <w:noProof/>
        </w:rPr>
        <w:object w:dxaOrig="11400" w:dyaOrig="1642" w14:anchorId="547F9C6C">
          <v:shape id="_x0000_s1114" type="#_x0000_t75" style="position:absolute;left:0;text-align:left;margin-left:36.7pt;margin-top:8.2pt;width:54.75pt;height:19.45pt;z-index:251759616;mso-position-horizontal-relative:text;mso-position-vertical-relative:text">
            <v:imagedata r:id="rId251" o:title=""/>
          </v:shape>
          <o:OLEObject Type="Embed" ProgID="Visio.Drawing.15" ShapeID="_x0000_s1114" DrawAspect="Content" ObjectID="_1610007503" r:id="rId252"/>
        </w:object>
      </w:r>
      <w:r>
        <w:t xml:space="preserve"> </w:t>
      </w:r>
    </w:p>
    <w:p w14:paraId="580CC388" w14:textId="77777777" w:rsidR="00E33C5A" w:rsidRDefault="00E33C5A" w:rsidP="00E33C5A">
      <w:pPr>
        <w:pStyle w:val="ListParagraph"/>
        <w:numPr>
          <w:ilvl w:val="0"/>
          <w:numId w:val="68"/>
        </w:numPr>
        <w:spacing w:after="0" w:line="240" w:lineRule="auto"/>
      </w:pPr>
      <w:r>
        <w:t xml:space="preserve"> </w:t>
      </w:r>
    </w:p>
    <w:p w14:paraId="7CB60BDF" w14:textId="77777777" w:rsidR="00E33C5A" w:rsidRDefault="00E33C5A" w:rsidP="00E33C5A">
      <w:pPr>
        <w:spacing w:after="0" w:line="240" w:lineRule="auto"/>
      </w:pPr>
      <w:r>
        <w:rPr>
          <w:noProof/>
        </w:rPr>
        <w:object w:dxaOrig="11400" w:dyaOrig="1642" w14:anchorId="3EA0AE7B">
          <v:shape id="_x0000_s1115" type="#_x0000_t75" style="position:absolute;margin-left:36.7pt;margin-top:6.85pt;width:48.15pt;height:54.75pt;z-index:251760640;mso-position-horizontal-relative:text;mso-position-vertical-relative:text">
            <v:imagedata r:id="rId253" o:title=""/>
          </v:shape>
          <o:OLEObject Type="Embed" ProgID="Visio.Drawing.15" ShapeID="_x0000_s1115" DrawAspect="Content" ObjectID="_1610007504" r:id="rId254"/>
        </w:object>
      </w:r>
    </w:p>
    <w:p w14:paraId="6EF2778C" w14:textId="77777777" w:rsidR="00E33C5A" w:rsidRDefault="00E33C5A" w:rsidP="00E33C5A">
      <w:pPr>
        <w:pStyle w:val="ListParagraph"/>
        <w:numPr>
          <w:ilvl w:val="0"/>
          <w:numId w:val="68"/>
        </w:numPr>
        <w:spacing w:after="0" w:line="240" w:lineRule="auto"/>
      </w:pPr>
      <w:r>
        <w:t xml:space="preserve"> </w:t>
      </w:r>
    </w:p>
    <w:p w14:paraId="66E13AB5" w14:textId="77777777" w:rsidR="00E33C5A" w:rsidRDefault="00E33C5A" w:rsidP="00E33C5A">
      <w:pPr>
        <w:spacing w:after="0" w:line="240" w:lineRule="auto"/>
      </w:pPr>
    </w:p>
    <w:p w14:paraId="69960D8A" w14:textId="77777777" w:rsidR="00E33C5A" w:rsidRDefault="00E33C5A" w:rsidP="00E33C5A">
      <w:pPr>
        <w:spacing w:after="0" w:line="240" w:lineRule="auto"/>
      </w:pPr>
    </w:p>
    <w:p w14:paraId="3C925487" w14:textId="77777777" w:rsidR="00E33C5A" w:rsidRDefault="00E33C5A" w:rsidP="00E33C5A">
      <w:pPr>
        <w:spacing w:after="0" w:line="240" w:lineRule="auto"/>
      </w:pPr>
    </w:p>
    <w:p w14:paraId="54C1A060" w14:textId="77777777" w:rsidR="00E33C5A" w:rsidRDefault="00E33C5A" w:rsidP="00E33C5A">
      <w:pPr>
        <w:spacing w:after="0" w:line="240" w:lineRule="auto"/>
      </w:pPr>
    </w:p>
    <w:p w14:paraId="23325AD8" w14:textId="77777777" w:rsidR="00E33C5A" w:rsidRDefault="00E33C5A" w:rsidP="00E33C5A">
      <w:pPr>
        <w:pStyle w:val="ListParagraph"/>
        <w:numPr>
          <w:ilvl w:val="0"/>
          <w:numId w:val="68"/>
        </w:numPr>
        <w:spacing w:after="0" w:line="240" w:lineRule="auto"/>
      </w:pPr>
      <w:r>
        <w:rPr>
          <w:noProof/>
        </w:rPr>
        <w:object w:dxaOrig="11400" w:dyaOrig="1642" w14:anchorId="355276F5">
          <v:shape id="_x0000_s1116" type="#_x0000_t75" style="position:absolute;left:0;text-align:left;margin-left:36.7pt;margin-top:0;width:54.75pt;height:19.45pt;z-index:251761664;mso-position-horizontal:absolute;mso-position-horizontal-relative:text;mso-position-vertical:absolute;mso-position-vertical-relative:text">
            <v:imagedata r:id="rId255" o:title=""/>
          </v:shape>
          <o:OLEObject Type="Embed" ProgID="Visio.Drawing.15" ShapeID="_x0000_s1116" DrawAspect="Content" ObjectID="_1610007505" r:id="rId256"/>
        </w:object>
      </w:r>
      <w:r>
        <w:t xml:space="preserve"> </w:t>
      </w:r>
    </w:p>
    <w:p w14:paraId="5DD3CD62" w14:textId="77777777" w:rsidR="00E33C5A" w:rsidRDefault="00E33C5A" w:rsidP="00E33C5A">
      <w:pPr>
        <w:spacing w:after="0" w:line="240" w:lineRule="auto"/>
      </w:pPr>
    </w:p>
    <w:p w14:paraId="6D1C995D" w14:textId="4BD858E6" w:rsidR="00C6184A" w:rsidRDefault="00C6184A" w:rsidP="00E33C5A">
      <w:pPr>
        <w:spacing w:after="0" w:line="240" w:lineRule="auto"/>
      </w:pPr>
      <w:r>
        <w:t>Answer: C</w:t>
      </w:r>
    </w:p>
    <w:p w14:paraId="217B1C4B" w14:textId="285C0445" w:rsidR="00E33C5A" w:rsidRDefault="00E33C5A" w:rsidP="00E33C5A">
      <w:pPr>
        <w:spacing w:after="0" w:line="240" w:lineRule="auto"/>
      </w:pPr>
      <w:r>
        <w:t>Q8.  Which one is classifier role in sequence diagram?</w:t>
      </w:r>
    </w:p>
    <w:p w14:paraId="0AF92E1C" w14:textId="77777777" w:rsidR="00E33C5A" w:rsidRDefault="00E33C5A" w:rsidP="00E33C5A">
      <w:pPr>
        <w:pStyle w:val="ListParagraph"/>
        <w:numPr>
          <w:ilvl w:val="0"/>
          <w:numId w:val="69"/>
        </w:numPr>
        <w:spacing w:after="0" w:line="240" w:lineRule="auto"/>
      </w:pPr>
      <w:r>
        <w:rPr>
          <w:noProof/>
        </w:rPr>
        <w:object w:dxaOrig="11400" w:dyaOrig="1642" w14:anchorId="37AA596A">
          <v:shape id="_x0000_s1117" type="#_x0000_t75" style="position:absolute;left:0;text-align:left;margin-left:36.7pt;margin-top:0;width:56.1pt;height:86.15pt;z-index:251762688;mso-position-horizontal:absolute;mso-position-horizontal-relative:text;mso-position-vertical:absolute;mso-position-vertical-relative:text">
            <v:imagedata r:id="rId257" o:title=""/>
          </v:shape>
          <o:OLEObject Type="Embed" ProgID="Visio.Drawing.15" ShapeID="_x0000_s1117" DrawAspect="Content" ObjectID="_1610007506" r:id="rId258"/>
        </w:object>
      </w:r>
      <w:r>
        <w:t xml:space="preserve"> </w:t>
      </w:r>
    </w:p>
    <w:p w14:paraId="146A98E1" w14:textId="77777777" w:rsidR="00E33C5A" w:rsidRDefault="00E33C5A" w:rsidP="00E33C5A">
      <w:pPr>
        <w:spacing w:after="0" w:line="240" w:lineRule="auto"/>
      </w:pPr>
    </w:p>
    <w:p w14:paraId="5877A5C3" w14:textId="77777777" w:rsidR="00E33C5A" w:rsidRDefault="00E33C5A" w:rsidP="00E33C5A">
      <w:pPr>
        <w:spacing w:after="0" w:line="240" w:lineRule="auto"/>
      </w:pPr>
    </w:p>
    <w:p w14:paraId="011F0242" w14:textId="77777777" w:rsidR="00E33C5A" w:rsidRDefault="00E33C5A" w:rsidP="00E33C5A">
      <w:pPr>
        <w:spacing w:after="0" w:line="240" w:lineRule="auto"/>
      </w:pPr>
    </w:p>
    <w:p w14:paraId="1DA65E58" w14:textId="77777777" w:rsidR="00E33C5A" w:rsidRDefault="00E33C5A" w:rsidP="00E33C5A">
      <w:pPr>
        <w:spacing w:after="0" w:line="240" w:lineRule="auto"/>
      </w:pPr>
    </w:p>
    <w:p w14:paraId="127E0A93" w14:textId="77777777" w:rsidR="00E33C5A" w:rsidRDefault="00E33C5A" w:rsidP="00E33C5A">
      <w:pPr>
        <w:spacing w:after="0" w:line="240" w:lineRule="auto"/>
      </w:pPr>
    </w:p>
    <w:p w14:paraId="086855A7" w14:textId="77777777" w:rsidR="00E33C5A" w:rsidRDefault="00E33C5A" w:rsidP="00E33C5A">
      <w:pPr>
        <w:spacing w:after="0" w:line="240" w:lineRule="auto"/>
      </w:pPr>
      <w:r>
        <w:rPr>
          <w:noProof/>
        </w:rPr>
        <w:object w:dxaOrig="11400" w:dyaOrig="1642" w14:anchorId="1D350B21">
          <v:shape id="_x0000_s1118" type="#_x0000_t75" style="position:absolute;margin-left:58.75pt;margin-top:10.4pt;width:11.5pt;height:74.2pt;z-index:251763712;mso-position-horizontal-relative:text;mso-position-vertical-relative:text">
            <v:imagedata r:id="rId259" o:title=""/>
          </v:shape>
          <o:OLEObject Type="Embed" ProgID="Visio.Drawing.15" ShapeID="_x0000_s1118" DrawAspect="Content" ObjectID="_1610007507" r:id="rId260"/>
        </w:object>
      </w:r>
    </w:p>
    <w:p w14:paraId="25AA91E4" w14:textId="77777777" w:rsidR="00E33C5A" w:rsidRDefault="00E33C5A" w:rsidP="00E33C5A">
      <w:pPr>
        <w:pStyle w:val="ListParagraph"/>
        <w:numPr>
          <w:ilvl w:val="0"/>
          <w:numId w:val="69"/>
        </w:numPr>
        <w:spacing w:after="0" w:line="240" w:lineRule="auto"/>
      </w:pPr>
      <w:r>
        <w:t xml:space="preserve"> </w:t>
      </w:r>
    </w:p>
    <w:p w14:paraId="1BABAC16" w14:textId="77777777" w:rsidR="00E33C5A" w:rsidRDefault="00E33C5A" w:rsidP="00E33C5A">
      <w:pPr>
        <w:spacing w:after="0" w:line="240" w:lineRule="auto"/>
      </w:pPr>
    </w:p>
    <w:p w14:paraId="23F5986E" w14:textId="77777777" w:rsidR="00E33C5A" w:rsidRDefault="00E33C5A" w:rsidP="00E33C5A">
      <w:pPr>
        <w:spacing w:after="0" w:line="240" w:lineRule="auto"/>
      </w:pPr>
    </w:p>
    <w:p w14:paraId="1FE57A49" w14:textId="77777777" w:rsidR="00E33C5A" w:rsidRDefault="00E33C5A" w:rsidP="00E33C5A">
      <w:pPr>
        <w:spacing w:after="0" w:line="240" w:lineRule="auto"/>
      </w:pPr>
    </w:p>
    <w:p w14:paraId="4190F4D6" w14:textId="77777777" w:rsidR="00E33C5A" w:rsidRDefault="00E33C5A" w:rsidP="00E33C5A">
      <w:pPr>
        <w:spacing w:after="0" w:line="240" w:lineRule="auto"/>
      </w:pPr>
    </w:p>
    <w:p w14:paraId="710D7B4F" w14:textId="77777777" w:rsidR="00E33C5A" w:rsidRDefault="00E33C5A" w:rsidP="00E33C5A">
      <w:pPr>
        <w:spacing w:after="0" w:line="240" w:lineRule="auto"/>
      </w:pPr>
    </w:p>
    <w:p w14:paraId="2D408BD3" w14:textId="77777777" w:rsidR="00E33C5A" w:rsidRDefault="00E33C5A" w:rsidP="00E33C5A">
      <w:pPr>
        <w:spacing w:after="0" w:line="240" w:lineRule="auto"/>
      </w:pPr>
      <w:r>
        <w:rPr>
          <w:noProof/>
        </w:rPr>
        <w:object w:dxaOrig="11400" w:dyaOrig="1642" w14:anchorId="16F8BFBE">
          <v:shape id="_x0000_s1119" type="#_x0000_t75" style="position:absolute;margin-left:54.7pt;margin-top:3.75pt;width:13.7pt;height:69.8pt;z-index:251764736;mso-position-horizontal-relative:text;mso-position-vertical-relative:text">
            <v:imagedata r:id="rId261" o:title=""/>
          </v:shape>
          <o:OLEObject Type="Embed" ProgID="Visio.Drawing.15" ShapeID="_x0000_s1119" DrawAspect="Content" ObjectID="_1610007508" r:id="rId262"/>
        </w:object>
      </w:r>
    </w:p>
    <w:p w14:paraId="2040D686" w14:textId="77777777" w:rsidR="00E33C5A" w:rsidRDefault="00E33C5A" w:rsidP="00E33C5A">
      <w:pPr>
        <w:spacing w:after="0" w:line="240" w:lineRule="auto"/>
      </w:pPr>
    </w:p>
    <w:p w14:paraId="7272A759" w14:textId="77777777" w:rsidR="00E33C5A" w:rsidRDefault="00E33C5A" w:rsidP="00E33C5A">
      <w:pPr>
        <w:pStyle w:val="ListParagraph"/>
        <w:numPr>
          <w:ilvl w:val="0"/>
          <w:numId w:val="69"/>
        </w:numPr>
        <w:spacing w:after="0" w:line="240" w:lineRule="auto"/>
      </w:pPr>
      <w:r>
        <w:t xml:space="preserve"> </w:t>
      </w:r>
    </w:p>
    <w:p w14:paraId="338AE4EA" w14:textId="77777777" w:rsidR="00E33C5A" w:rsidRDefault="00E33C5A" w:rsidP="00E33C5A">
      <w:pPr>
        <w:spacing w:after="0" w:line="240" w:lineRule="auto"/>
      </w:pPr>
    </w:p>
    <w:p w14:paraId="727CA7EB" w14:textId="77777777" w:rsidR="00E33C5A" w:rsidRDefault="00E33C5A" w:rsidP="00E33C5A">
      <w:pPr>
        <w:spacing w:after="0" w:line="240" w:lineRule="auto"/>
      </w:pPr>
    </w:p>
    <w:p w14:paraId="3342C414" w14:textId="77777777" w:rsidR="00E33C5A" w:rsidRDefault="00E33C5A" w:rsidP="00E33C5A">
      <w:pPr>
        <w:spacing w:after="0" w:line="240" w:lineRule="auto"/>
      </w:pPr>
    </w:p>
    <w:p w14:paraId="236907B6" w14:textId="77777777" w:rsidR="00E33C5A" w:rsidRDefault="00E33C5A" w:rsidP="00E33C5A">
      <w:pPr>
        <w:spacing w:after="0" w:line="240" w:lineRule="auto"/>
      </w:pPr>
    </w:p>
    <w:p w14:paraId="0F599FCC" w14:textId="77777777" w:rsidR="00E33C5A" w:rsidRDefault="00E33C5A" w:rsidP="00E33C5A">
      <w:pPr>
        <w:spacing w:after="0" w:line="240" w:lineRule="auto"/>
      </w:pPr>
      <w:r>
        <w:rPr>
          <w:noProof/>
        </w:rPr>
        <w:object w:dxaOrig="11400" w:dyaOrig="1642" w14:anchorId="5FE08BD3">
          <v:shape id="_x0000_s1120" type="#_x0000_t75" style="position:absolute;margin-left:36.7pt;margin-top:10.4pt;width:98.95pt;height:66.55pt;z-index:251765760;mso-position-horizontal:absolute;mso-position-horizontal-relative:text;mso-position-vertical:absolute;mso-position-vertical-relative:text">
            <v:imagedata r:id="rId263" o:title=""/>
          </v:shape>
          <o:OLEObject Type="Embed" ProgID="Visio.Drawing.15" ShapeID="_x0000_s1120" DrawAspect="Content" ObjectID="_1610007509" r:id="rId264"/>
        </w:object>
      </w:r>
    </w:p>
    <w:p w14:paraId="7C53FDF1" w14:textId="77777777" w:rsidR="00E33C5A" w:rsidRDefault="00E33C5A" w:rsidP="00E33C5A">
      <w:pPr>
        <w:pStyle w:val="ListParagraph"/>
        <w:numPr>
          <w:ilvl w:val="0"/>
          <w:numId w:val="69"/>
        </w:numPr>
        <w:spacing w:after="0" w:line="240" w:lineRule="auto"/>
      </w:pPr>
      <w:r>
        <w:t xml:space="preserve"> </w:t>
      </w:r>
    </w:p>
    <w:p w14:paraId="3D420687" w14:textId="77777777" w:rsidR="00E33C5A" w:rsidRDefault="00E33C5A" w:rsidP="00E33C5A">
      <w:pPr>
        <w:spacing w:after="0" w:line="240" w:lineRule="auto"/>
      </w:pPr>
    </w:p>
    <w:p w14:paraId="29014C2D" w14:textId="77777777" w:rsidR="00E33C5A" w:rsidRDefault="00E33C5A" w:rsidP="00E33C5A">
      <w:pPr>
        <w:spacing w:after="0" w:line="240" w:lineRule="auto"/>
      </w:pPr>
    </w:p>
    <w:p w14:paraId="31D419BD" w14:textId="77777777" w:rsidR="00E33C5A" w:rsidRDefault="00E33C5A" w:rsidP="00E33C5A">
      <w:pPr>
        <w:spacing w:after="0" w:line="240" w:lineRule="auto"/>
      </w:pPr>
    </w:p>
    <w:p w14:paraId="30EC34C3" w14:textId="77777777" w:rsidR="00E33C5A" w:rsidRDefault="00E33C5A" w:rsidP="00E33C5A">
      <w:pPr>
        <w:spacing w:after="0" w:line="240" w:lineRule="auto"/>
      </w:pPr>
    </w:p>
    <w:p w14:paraId="70B0F328" w14:textId="77777777" w:rsidR="00E33C5A" w:rsidRDefault="00E33C5A" w:rsidP="00E33C5A">
      <w:pPr>
        <w:spacing w:after="0" w:line="240" w:lineRule="auto"/>
      </w:pPr>
    </w:p>
    <w:p w14:paraId="4F6D28F6" w14:textId="77777777" w:rsidR="00E33C5A" w:rsidRDefault="00E33C5A" w:rsidP="00E33C5A">
      <w:pPr>
        <w:spacing w:after="0" w:line="240" w:lineRule="auto"/>
      </w:pPr>
    </w:p>
    <w:p w14:paraId="6EF0DBD1" w14:textId="3F296CE2" w:rsidR="00C6184A" w:rsidRDefault="00C6184A" w:rsidP="00E33C5A">
      <w:pPr>
        <w:spacing w:after="0" w:line="240" w:lineRule="auto"/>
      </w:pPr>
      <w:r>
        <w:t>Answer: A</w:t>
      </w:r>
    </w:p>
    <w:p w14:paraId="29C940B5" w14:textId="45D747F8" w:rsidR="00E33C5A" w:rsidRDefault="00E33C5A" w:rsidP="00E33C5A">
      <w:pPr>
        <w:spacing w:after="0" w:line="240" w:lineRule="auto"/>
        <w:rPr>
          <w:lang w:val="en-GB"/>
        </w:rPr>
      </w:pPr>
      <w:r>
        <w:t xml:space="preserve">Q9. ________________ </w:t>
      </w:r>
      <w:r w:rsidRPr="009A4ED6">
        <w:rPr>
          <w:lang w:val="en-GB"/>
        </w:rPr>
        <w:t>is caused by the passage of a designated period of time after a specified event</w:t>
      </w:r>
    </w:p>
    <w:p w14:paraId="28C42357" w14:textId="77777777" w:rsidR="00E33C5A" w:rsidRDefault="00E33C5A" w:rsidP="00E33C5A">
      <w:pPr>
        <w:pStyle w:val="ListParagraph"/>
        <w:numPr>
          <w:ilvl w:val="0"/>
          <w:numId w:val="70"/>
        </w:numPr>
        <w:spacing w:after="0" w:line="240" w:lineRule="auto"/>
        <w:rPr>
          <w:lang w:val="en-GB"/>
        </w:rPr>
      </w:pPr>
      <w:r w:rsidRPr="009A4ED6">
        <w:rPr>
          <w:lang w:val="en-GB"/>
        </w:rPr>
        <w:t xml:space="preserve">A change </w:t>
      </w:r>
      <w:proofErr w:type="gramStart"/>
      <w:r w:rsidRPr="009A4ED6">
        <w:rPr>
          <w:lang w:val="en-GB"/>
        </w:rPr>
        <w:t>event</w:t>
      </w:r>
      <w:proofErr w:type="gramEnd"/>
    </w:p>
    <w:p w14:paraId="078C944E" w14:textId="77777777" w:rsidR="00E33C5A" w:rsidRDefault="00E33C5A" w:rsidP="00E33C5A">
      <w:pPr>
        <w:pStyle w:val="ListParagraph"/>
        <w:numPr>
          <w:ilvl w:val="0"/>
          <w:numId w:val="70"/>
        </w:numPr>
        <w:spacing w:after="0" w:line="240" w:lineRule="auto"/>
        <w:rPr>
          <w:lang w:val="en-GB"/>
        </w:rPr>
      </w:pPr>
      <w:r w:rsidRPr="009A4ED6">
        <w:rPr>
          <w:lang w:val="en-GB"/>
        </w:rPr>
        <w:t xml:space="preserve">A call </w:t>
      </w:r>
      <w:proofErr w:type="gramStart"/>
      <w:r w:rsidRPr="009A4ED6">
        <w:rPr>
          <w:lang w:val="en-GB"/>
        </w:rPr>
        <w:t>event</w:t>
      </w:r>
      <w:proofErr w:type="gramEnd"/>
    </w:p>
    <w:p w14:paraId="372223B1" w14:textId="77777777" w:rsidR="00E33C5A" w:rsidRPr="00BB2886" w:rsidRDefault="00E33C5A" w:rsidP="00E33C5A">
      <w:pPr>
        <w:pStyle w:val="ListParagraph"/>
        <w:numPr>
          <w:ilvl w:val="0"/>
          <w:numId w:val="70"/>
        </w:numPr>
        <w:spacing w:after="0" w:line="240" w:lineRule="auto"/>
        <w:rPr>
          <w:lang w:val="en-GB"/>
        </w:rPr>
      </w:pPr>
      <w:r w:rsidRPr="00BB2886">
        <w:rPr>
          <w:lang w:val="en-GB"/>
        </w:rPr>
        <w:t xml:space="preserve">A </w:t>
      </w:r>
      <w:r w:rsidRPr="00BB2886">
        <w:rPr>
          <w:iCs/>
          <w:lang w:val="en-GB"/>
        </w:rPr>
        <w:t xml:space="preserve">signal </w:t>
      </w:r>
      <w:proofErr w:type="gramStart"/>
      <w:r w:rsidRPr="00BB2886">
        <w:rPr>
          <w:iCs/>
          <w:lang w:val="en-GB"/>
        </w:rPr>
        <w:t>event</w:t>
      </w:r>
      <w:proofErr w:type="gramEnd"/>
    </w:p>
    <w:p w14:paraId="33C00F59" w14:textId="77777777" w:rsidR="00E33C5A" w:rsidRPr="00BB2886" w:rsidRDefault="00E33C5A" w:rsidP="00E33C5A">
      <w:pPr>
        <w:pStyle w:val="ListParagraph"/>
        <w:numPr>
          <w:ilvl w:val="0"/>
          <w:numId w:val="70"/>
        </w:numPr>
        <w:spacing w:after="0" w:line="240" w:lineRule="auto"/>
        <w:rPr>
          <w:lang w:val="en-GB"/>
        </w:rPr>
      </w:pPr>
      <w:r w:rsidRPr="00BB2886">
        <w:rPr>
          <w:lang w:val="en-GB"/>
        </w:rPr>
        <w:t xml:space="preserve">An </w:t>
      </w:r>
      <w:r w:rsidRPr="00BB2886">
        <w:rPr>
          <w:iCs/>
          <w:lang w:val="en-GB"/>
        </w:rPr>
        <w:t>elapsed-time event</w:t>
      </w:r>
    </w:p>
    <w:p w14:paraId="2BD2D7E5" w14:textId="70E16387" w:rsidR="00C6184A" w:rsidRDefault="00C6184A" w:rsidP="00E33C5A">
      <w:pPr>
        <w:spacing w:after="0" w:line="240" w:lineRule="auto"/>
        <w:rPr>
          <w:lang w:val="en-GB"/>
        </w:rPr>
      </w:pPr>
      <w:r>
        <w:rPr>
          <w:lang w:val="en-GB"/>
        </w:rPr>
        <w:t>Answer: D</w:t>
      </w:r>
    </w:p>
    <w:p w14:paraId="6A199F33" w14:textId="3342FC39" w:rsidR="00E33C5A" w:rsidRDefault="00E33C5A" w:rsidP="00E33C5A">
      <w:pPr>
        <w:spacing w:after="0" w:line="240" w:lineRule="auto"/>
        <w:rPr>
          <w:lang w:val="en-GB"/>
        </w:rPr>
      </w:pPr>
      <w:r>
        <w:rPr>
          <w:lang w:val="en-GB"/>
        </w:rPr>
        <w:t>Q10. Which one change event?</w:t>
      </w:r>
    </w:p>
    <w:p w14:paraId="73FD4782" w14:textId="77777777" w:rsidR="00E33C5A" w:rsidRDefault="00E33C5A" w:rsidP="00E33C5A">
      <w:pPr>
        <w:pStyle w:val="ListParagraph"/>
        <w:numPr>
          <w:ilvl w:val="0"/>
          <w:numId w:val="71"/>
        </w:numPr>
        <w:spacing w:after="0" w:line="240" w:lineRule="auto"/>
        <w:rPr>
          <w:lang w:val="en-GB"/>
        </w:rPr>
      </w:pPr>
      <w:r w:rsidRPr="00BB2886">
        <w:rPr>
          <w:lang w:val="en-GB"/>
        </w:rPr>
        <w:t>when [</w:t>
      </w:r>
      <w:proofErr w:type="spellStart"/>
      <w:proofErr w:type="gramStart"/>
      <w:r w:rsidRPr="00BB2886">
        <w:rPr>
          <w:lang w:val="en-GB"/>
        </w:rPr>
        <w:t>rateStartDate</w:t>
      </w:r>
      <w:proofErr w:type="spellEnd"/>
      <w:r w:rsidRPr="00BB2886">
        <w:rPr>
          <w:lang w:val="en-GB"/>
        </w:rPr>
        <w:t xml:space="preserve">  &lt;</w:t>
      </w:r>
      <w:proofErr w:type="gramEnd"/>
      <w:r w:rsidRPr="00BB2886">
        <w:rPr>
          <w:lang w:val="en-GB"/>
        </w:rPr>
        <w:t xml:space="preserve">=  </w:t>
      </w:r>
      <w:proofErr w:type="spellStart"/>
      <w:r w:rsidRPr="00BB2886">
        <w:rPr>
          <w:lang w:val="en-GB"/>
        </w:rPr>
        <w:t>currentDate</w:t>
      </w:r>
      <w:proofErr w:type="spellEnd"/>
      <w:r w:rsidRPr="00BB2886">
        <w:rPr>
          <w:lang w:val="en-GB"/>
        </w:rPr>
        <w:t>]</w:t>
      </w:r>
    </w:p>
    <w:p w14:paraId="56AD3A37" w14:textId="77777777" w:rsidR="00E33C5A" w:rsidRPr="00BB2886" w:rsidRDefault="00E33C5A" w:rsidP="00E33C5A">
      <w:pPr>
        <w:pStyle w:val="ListParagraph"/>
        <w:numPr>
          <w:ilvl w:val="0"/>
          <w:numId w:val="71"/>
        </w:numPr>
        <w:spacing w:after="0" w:line="240" w:lineRule="auto"/>
      </w:pPr>
      <w:r w:rsidRPr="00BB2886">
        <w:rPr>
          <w:lang w:val="en-GB"/>
        </w:rPr>
        <w:t>authorized(</w:t>
      </w:r>
      <w:proofErr w:type="spellStart"/>
      <w:r w:rsidRPr="00BB2886">
        <w:rPr>
          <w:lang w:val="en-GB"/>
        </w:rPr>
        <w:t>authorizationCode</w:t>
      </w:r>
      <w:proofErr w:type="spellEnd"/>
      <w:r w:rsidRPr="00BB2886">
        <w:rPr>
          <w:lang w:val="en-GB"/>
        </w:rPr>
        <w:t>) [contract Signed] /</w:t>
      </w:r>
      <w:proofErr w:type="spellStart"/>
      <w:proofErr w:type="gramStart"/>
      <w:r w:rsidRPr="00BB2886">
        <w:rPr>
          <w:lang w:val="en-GB"/>
        </w:rPr>
        <w:t>setCampaignActive</w:t>
      </w:r>
      <w:proofErr w:type="spellEnd"/>
      <w:r w:rsidRPr="00BB2886">
        <w:rPr>
          <w:lang w:val="en-GB"/>
        </w:rPr>
        <w:t>( )</w:t>
      </w:r>
      <w:proofErr w:type="gramEnd"/>
    </w:p>
    <w:p w14:paraId="4E9F30B6" w14:textId="77777777" w:rsidR="00E33C5A" w:rsidRDefault="00E33C5A" w:rsidP="00E33C5A">
      <w:pPr>
        <w:pStyle w:val="ListParagraph"/>
        <w:numPr>
          <w:ilvl w:val="0"/>
          <w:numId w:val="71"/>
        </w:numPr>
        <w:spacing w:after="0" w:line="240" w:lineRule="auto"/>
        <w:rPr>
          <w:lang w:val="en-GB"/>
        </w:rPr>
      </w:pPr>
      <w:r w:rsidRPr="00BB2886">
        <w:rPr>
          <w:lang w:val="en-GB"/>
        </w:rPr>
        <w:t>after [1 year]</w:t>
      </w:r>
    </w:p>
    <w:p w14:paraId="4C1CA310" w14:textId="77777777" w:rsidR="00E33C5A" w:rsidRPr="00BB2886" w:rsidRDefault="00E33C5A" w:rsidP="00E33C5A">
      <w:pPr>
        <w:pStyle w:val="ListParagraph"/>
        <w:numPr>
          <w:ilvl w:val="0"/>
          <w:numId w:val="71"/>
        </w:numPr>
        <w:spacing w:after="0" w:line="240" w:lineRule="auto"/>
      </w:pPr>
      <w:proofErr w:type="spellStart"/>
      <w:proofErr w:type="gramStart"/>
      <w:r w:rsidRPr="00BB2886">
        <w:rPr>
          <w:lang w:val="en-GB"/>
        </w:rPr>
        <w:t>GradeRate</w:t>
      </w:r>
      <w:proofErr w:type="spellEnd"/>
      <w:r w:rsidRPr="00BB2886">
        <w:rPr>
          <w:lang w:val="en-GB"/>
        </w:rPr>
        <w:t>(</w:t>
      </w:r>
      <w:proofErr w:type="gramEnd"/>
      <w:r w:rsidRPr="00BB2886">
        <w:rPr>
          <w:lang w:val="en-GB"/>
        </w:rPr>
        <w:t>)</w:t>
      </w:r>
    </w:p>
    <w:p w14:paraId="49712734" w14:textId="2291D1BA" w:rsidR="00C6184A" w:rsidRDefault="00C6184A" w:rsidP="00E33C5A">
      <w:pPr>
        <w:spacing w:after="0" w:line="240" w:lineRule="auto"/>
      </w:pPr>
      <w:r>
        <w:t>Answer: A</w:t>
      </w:r>
    </w:p>
    <w:p w14:paraId="18B58055" w14:textId="11B43565" w:rsidR="00E33C5A" w:rsidRDefault="00E33C5A" w:rsidP="00E33C5A">
      <w:pPr>
        <w:spacing w:after="0" w:line="240" w:lineRule="auto"/>
      </w:pPr>
      <w:r>
        <w:t>Q1. See the communication diagram</w:t>
      </w:r>
    </w:p>
    <w:p w14:paraId="0608FAB3" w14:textId="77777777" w:rsidR="00E33C5A" w:rsidRDefault="00E33C5A" w:rsidP="00E33C5A">
      <w:pPr>
        <w:spacing w:after="0" w:line="240" w:lineRule="auto"/>
      </w:pPr>
      <w:r>
        <w:object w:dxaOrig="4710" w:dyaOrig="2146" w14:anchorId="423317E2">
          <v:shape id="_x0000_i2344" type="#_x0000_t75" style="width:235.4pt;height:107.05pt" o:ole="">
            <v:imagedata r:id="rId265" o:title=""/>
          </v:shape>
          <o:OLEObject Type="Embed" ProgID="Visio.Drawing.15" ShapeID="_x0000_i2344" DrawAspect="Content" ObjectID="_1610007348" r:id="rId266"/>
        </w:object>
      </w:r>
    </w:p>
    <w:p w14:paraId="218652E3" w14:textId="77777777" w:rsidR="00E33C5A" w:rsidRDefault="00E33C5A" w:rsidP="00E33C5A">
      <w:pPr>
        <w:spacing w:after="0" w:line="240" w:lineRule="auto"/>
      </w:pPr>
      <w:r>
        <w:t>Based on the diagram which class diagram is correct?          2</w:t>
      </w:r>
    </w:p>
    <w:p w14:paraId="3926883C" w14:textId="77777777" w:rsidR="00E33C5A" w:rsidRDefault="00E33C5A" w:rsidP="00E33C5A">
      <w:pPr>
        <w:pStyle w:val="ListParagraph"/>
        <w:numPr>
          <w:ilvl w:val="0"/>
          <w:numId w:val="72"/>
        </w:numPr>
        <w:spacing w:after="0" w:line="240" w:lineRule="auto"/>
      </w:pPr>
      <w:r>
        <w:rPr>
          <w:noProof/>
        </w:rPr>
        <w:object w:dxaOrig="11400" w:dyaOrig="1642" w14:anchorId="481A61E7">
          <v:shape id="_x0000_s1121" type="#_x0000_t75" style="position:absolute;left:0;text-align:left;margin-left:36.7pt;margin-top:0;width:210.6pt;height:114.45pt;z-index:251767808;mso-position-horizontal:absolute;mso-position-horizontal-relative:text;mso-position-vertical:absolute;mso-position-vertical-relative:text">
            <v:imagedata r:id="rId267" o:title=""/>
          </v:shape>
          <o:OLEObject Type="Embed" ProgID="Visio.Drawing.15" ShapeID="_x0000_s1121" DrawAspect="Content" ObjectID="_1610007510" r:id="rId268"/>
        </w:object>
      </w:r>
      <w:r>
        <w:t xml:space="preserve"> </w:t>
      </w:r>
    </w:p>
    <w:p w14:paraId="1645415D" w14:textId="77777777" w:rsidR="00E33C5A" w:rsidRDefault="00E33C5A" w:rsidP="00E33C5A">
      <w:pPr>
        <w:spacing w:after="0" w:line="240" w:lineRule="auto"/>
      </w:pPr>
    </w:p>
    <w:p w14:paraId="79E93EE9" w14:textId="77777777" w:rsidR="00E33C5A" w:rsidRDefault="00E33C5A" w:rsidP="00E33C5A">
      <w:pPr>
        <w:spacing w:after="0" w:line="240" w:lineRule="auto"/>
      </w:pPr>
    </w:p>
    <w:p w14:paraId="041F5E58" w14:textId="77777777" w:rsidR="00E33C5A" w:rsidRDefault="00E33C5A" w:rsidP="00E33C5A">
      <w:pPr>
        <w:spacing w:after="0" w:line="240" w:lineRule="auto"/>
      </w:pPr>
    </w:p>
    <w:p w14:paraId="42730673" w14:textId="77777777" w:rsidR="00E33C5A" w:rsidRDefault="00E33C5A" w:rsidP="00E33C5A">
      <w:pPr>
        <w:spacing w:after="0" w:line="240" w:lineRule="auto"/>
      </w:pPr>
    </w:p>
    <w:p w14:paraId="51CB3142" w14:textId="77777777" w:rsidR="00E33C5A" w:rsidRDefault="00E33C5A" w:rsidP="00E33C5A">
      <w:pPr>
        <w:spacing w:after="0" w:line="240" w:lineRule="auto"/>
      </w:pPr>
    </w:p>
    <w:p w14:paraId="7B2D95C0" w14:textId="77777777" w:rsidR="00E33C5A" w:rsidRDefault="00E33C5A" w:rsidP="00E33C5A">
      <w:pPr>
        <w:spacing w:after="0" w:line="240" w:lineRule="auto"/>
      </w:pPr>
    </w:p>
    <w:p w14:paraId="1ED6F2B8" w14:textId="77777777" w:rsidR="00E33C5A" w:rsidRDefault="00E33C5A" w:rsidP="00E33C5A">
      <w:pPr>
        <w:spacing w:after="0" w:line="240" w:lineRule="auto"/>
      </w:pPr>
    </w:p>
    <w:p w14:paraId="372A3C02" w14:textId="77777777" w:rsidR="00E33C5A" w:rsidRDefault="00E33C5A" w:rsidP="00E33C5A">
      <w:pPr>
        <w:spacing w:after="0" w:line="240" w:lineRule="auto"/>
      </w:pPr>
    </w:p>
    <w:p w14:paraId="6A4CF749" w14:textId="77777777" w:rsidR="00E33C5A" w:rsidRDefault="00E33C5A" w:rsidP="00E33C5A">
      <w:pPr>
        <w:spacing w:after="0" w:line="240" w:lineRule="auto"/>
      </w:pPr>
    </w:p>
    <w:p w14:paraId="25B78E34" w14:textId="77777777" w:rsidR="00E33C5A" w:rsidRDefault="00E33C5A" w:rsidP="00E33C5A">
      <w:pPr>
        <w:spacing w:after="0" w:line="240" w:lineRule="auto"/>
      </w:pPr>
    </w:p>
    <w:p w14:paraId="3BDDA1B6" w14:textId="77777777" w:rsidR="00C6184A" w:rsidRDefault="00C6184A" w:rsidP="00E33C5A">
      <w:pPr>
        <w:spacing w:after="0" w:line="240" w:lineRule="auto"/>
      </w:pPr>
    </w:p>
    <w:p w14:paraId="0DD71CD6" w14:textId="4091885A" w:rsidR="00E33C5A" w:rsidRDefault="00E33C5A" w:rsidP="00E33C5A">
      <w:pPr>
        <w:spacing w:after="0" w:line="240" w:lineRule="auto"/>
      </w:pPr>
      <w:r>
        <w:rPr>
          <w:noProof/>
        </w:rPr>
        <w:lastRenderedPageBreak/>
        <w:object w:dxaOrig="11400" w:dyaOrig="1642" w14:anchorId="372AC325">
          <v:shape id="_x0000_s1122" type="#_x0000_t75" style="position:absolute;margin-left:36.7pt;margin-top:10.4pt;width:211.15pt;height:104.3pt;z-index:251768832;mso-position-horizontal:absolute;mso-position-horizontal-relative:text;mso-position-vertical:absolute;mso-position-vertical-relative:text">
            <v:imagedata r:id="rId269" o:title=""/>
          </v:shape>
          <o:OLEObject Type="Embed" ProgID="Visio.Drawing.15" ShapeID="_x0000_s1122" DrawAspect="Content" ObjectID="_1610007511" r:id="rId270"/>
        </w:object>
      </w:r>
    </w:p>
    <w:p w14:paraId="1079FD36" w14:textId="77777777" w:rsidR="00E33C5A" w:rsidRDefault="00E33C5A" w:rsidP="00E33C5A">
      <w:pPr>
        <w:pStyle w:val="ListParagraph"/>
        <w:numPr>
          <w:ilvl w:val="0"/>
          <w:numId w:val="72"/>
        </w:numPr>
        <w:spacing w:after="0" w:line="240" w:lineRule="auto"/>
      </w:pPr>
      <w:r>
        <w:t xml:space="preserve">  </w:t>
      </w:r>
    </w:p>
    <w:p w14:paraId="32F3AE53" w14:textId="77777777" w:rsidR="00E33C5A" w:rsidRDefault="00E33C5A" w:rsidP="00E33C5A">
      <w:pPr>
        <w:spacing w:after="0" w:line="240" w:lineRule="auto"/>
      </w:pPr>
    </w:p>
    <w:p w14:paraId="49737859" w14:textId="77777777" w:rsidR="00E33C5A" w:rsidRDefault="00E33C5A" w:rsidP="00E33C5A">
      <w:pPr>
        <w:spacing w:after="0" w:line="240" w:lineRule="auto"/>
      </w:pPr>
    </w:p>
    <w:p w14:paraId="6DDCD222" w14:textId="77777777" w:rsidR="00E33C5A" w:rsidRDefault="00E33C5A" w:rsidP="00E33C5A">
      <w:pPr>
        <w:spacing w:after="0" w:line="240" w:lineRule="auto"/>
      </w:pPr>
    </w:p>
    <w:p w14:paraId="4B766075" w14:textId="77777777" w:rsidR="00E33C5A" w:rsidRDefault="00E33C5A" w:rsidP="00E33C5A">
      <w:pPr>
        <w:spacing w:after="0" w:line="240" w:lineRule="auto"/>
      </w:pPr>
    </w:p>
    <w:p w14:paraId="175F36F5" w14:textId="77777777" w:rsidR="00E33C5A" w:rsidRDefault="00E33C5A" w:rsidP="00E33C5A">
      <w:pPr>
        <w:spacing w:after="0" w:line="240" w:lineRule="auto"/>
      </w:pPr>
    </w:p>
    <w:p w14:paraId="3ACC0F4C" w14:textId="77777777" w:rsidR="00E33C5A" w:rsidRDefault="00E33C5A" w:rsidP="00E33C5A">
      <w:pPr>
        <w:spacing w:after="0" w:line="240" w:lineRule="auto"/>
      </w:pPr>
    </w:p>
    <w:p w14:paraId="4173BC96" w14:textId="77777777" w:rsidR="00E33C5A" w:rsidRDefault="00E33C5A" w:rsidP="00E33C5A">
      <w:pPr>
        <w:spacing w:after="0" w:line="240" w:lineRule="auto"/>
      </w:pPr>
    </w:p>
    <w:p w14:paraId="1016A880" w14:textId="77777777" w:rsidR="00E33C5A" w:rsidRDefault="00E33C5A" w:rsidP="00E33C5A">
      <w:pPr>
        <w:spacing w:after="0" w:line="240" w:lineRule="auto"/>
      </w:pPr>
    </w:p>
    <w:p w14:paraId="504B0074" w14:textId="77777777" w:rsidR="00E33C5A" w:rsidRDefault="00E33C5A" w:rsidP="00E33C5A">
      <w:pPr>
        <w:spacing w:after="0" w:line="240" w:lineRule="auto"/>
      </w:pPr>
      <w:r>
        <w:rPr>
          <w:noProof/>
        </w:rPr>
        <w:object w:dxaOrig="11400" w:dyaOrig="1642" w14:anchorId="7E8D2F50">
          <v:shape id="_x0000_s1123" type="#_x0000_t75" style="position:absolute;margin-left:36.7pt;margin-top:10.45pt;width:209.45pt;height:109.85pt;z-index:251769856;mso-position-horizontal:absolute;mso-position-horizontal-relative:text;mso-position-vertical:absolute;mso-position-vertical-relative:text">
            <v:imagedata r:id="rId271" o:title=""/>
          </v:shape>
          <o:OLEObject Type="Embed" ProgID="Visio.Drawing.15" ShapeID="_x0000_s1123" DrawAspect="Content" ObjectID="_1610007512" r:id="rId272"/>
        </w:object>
      </w:r>
    </w:p>
    <w:p w14:paraId="685D46B1" w14:textId="77777777" w:rsidR="00E33C5A" w:rsidRDefault="00E33C5A" w:rsidP="00E33C5A">
      <w:pPr>
        <w:pStyle w:val="ListParagraph"/>
        <w:numPr>
          <w:ilvl w:val="0"/>
          <w:numId w:val="72"/>
        </w:numPr>
        <w:spacing w:after="0" w:line="240" w:lineRule="auto"/>
      </w:pPr>
      <w:r>
        <w:t xml:space="preserve"> </w:t>
      </w:r>
    </w:p>
    <w:p w14:paraId="5D6DEB5C" w14:textId="77777777" w:rsidR="00E33C5A" w:rsidRDefault="00E33C5A" w:rsidP="00E33C5A">
      <w:pPr>
        <w:spacing w:after="0" w:line="240" w:lineRule="auto"/>
      </w:pPr>
    </w:p>
    <w:p w14:paraId="5CEB1A50" w14:textId="77777777" w:rsidR="00E33C5A" w:rsidRDefault="00E33C5A" w:rsidP="00E33C5A">
      <w:pPr>
        <w:spacing w:after="0" w:line="240" w:lineRule="auto"/>
      </w:pPr>
    </w:p>
    <w:p w14:paraId="425D4C80" w14:textId="77777777" w:rsidR="00E33C5A" w:rsidRDefault="00E33C5A" w:rsidP="00E33C5A">
      <w:pPr>
        <w:spacing w:after="0" w:line="240" w:lineRule="auto"/>
      </w:pPr>
    </w:p>
    <w:p w14:paraId="104C9163" w14:textId="77777777" w:rsidR="00E33C5A" w:rsidRDefault="00E33C5A" w:rsidP="00E33C5A">
      <w:pPr>
        <w:spacing w:after="0" w:line="240" w:lineRule="auto"/>
      </w:pPr>
    </w:p>
    <w:p w14:paraId="64722FFF" w14:textId="77777777" w:rsidR="00E33C5A" w:rsidRDefault="00E33C5A" w:rsidP="00E33C5A">
      <w:pPr>
        <w:spacing w:after="0" w:line="240" w:lineRule="auto"/>
      </w:pPr>
    </w:p>
    <w:p w14:paraId="0BA829D9" w14:textId="77777777" w:rsidR="00E33C5A" w:rsidRDefault="00E33C5A" w:rsidP="00E33C5A">
      <w:pPr>
        <w:spacing w:after="0" w:line="240" w:lineRule="auto"/>
      </w:pPr>
    </w:p>
    <w:p w14:paraId="4D5A2600" w14:textId="77777777" w:rsidR="00E33C5A" w:rsidRDefault="00E33C5A" w:rsidP="00E33C5A">
      <w:pPr>
        <w:spacing w:after="0" w:line="240" w:lineRule="auto"/>
      </w:pPr>
    </w:p>
    <w:p w14:paraId="1670A25F" w14:textId="77777777" w:rsidR="00E33C5A" w:rsidRDefault="00E33C5A" w:rsidP="00E33C5A">
      <w:pPr>
        <w:spacing w:after="0" w:line="240" w:lineRule="auto"/>
      </w:pPr>
    </w:p>
    <w:p w14:paraId="7A11DE37" w14:textId="77777777" w:rsidR="00E33C5A" w:rsidRDefault="00E33C5A" w:rsidP="00E33C5A">
      <w:pPr>
        <w:spacing w:after="0" w:line="240" w:lineRule="auto"/>
      </w:pPr>
    </w:p>
    <w:p w14:paraId="1A86DDAB" w14:textId="77777777" w:rsidR="00E33C5A" w:rsidRDefault="00E33C5A" w:rsidP="00E33C5A">
      <w:pPr>
        <w:spacing w:after="0" w:line="240" w:lineRule="auto"/>
      </w:pPr>
      <w:r>
        <w:rPr>
          <w:noProof/>
        </w:rPr>
        <w:object w:dxaOrig="11400" w:dyaOrig="1642" w14:anchorId="095D1E35">
          <v:shape id="_x0000_s1124" type="#_x0000_t75" style="position:absolute;margin-left:36.7pt;margin-top:10.4pt;width:208.5pt;height:111.9pt;z-index:251770880;mso-position-horizontal:absolute;mso-position-horizontal-relative:text;mso-position-vertical:absolute;mso-position-vertical-relative:text">
            <v:imagedata r:id="rId273" o:title=""/>
          </v:shape>
          <o:OLEObject Type="Embed" ProgID="Visio.Drawing.15" ShapeID="_x0000_s1124" DrawAspect="Content" ObjectID="_1610007513" r:id="rId274"/>
        </w:object>
      </w:r>
    </w:p>
    <w:p w14:paraId="42F29BFF" w14:textId="77777777" w:rsidR="00E33C5A" w:rsidRDefault="00E33C5A" w:rsidP="00E33C5A">
      <w:pPr>
        <w:pStyle w:val="ListParagraph"/>
        <w:numPr>
          <w:ilvl w:val="0"/>
          <w:numId w:val="72"/>
        </w:numPr>
        <w:spacing w:after="0" w:line="240" w:lineRule="auto"/>
      </w:pPr>
      <w:r>
        <w:t xml:space="preserve"> </w:t>
      </w:r>
    </w:p>
    <w:p w14:paraId="70576C49" w14:textId="77777777" w:rsidR="00E33C5A" w:rsidRDefault="00E33C5A" w:rsidP="00E33C5A">
      <w:pPr>
        <w:spacing w:after="0" w:line="240" w:lineRule="auto"/>
      </w:pPr>
    </w:p>
    <w:p w14:paraId="64E226E0" w14:textId="77777777" w:rsidR="00E33C5A" w:rsidRDefault="00E33C5A" w:rsidP="00E33C5A">
      <w:pPr>
        <w:spacing w:after="0" w:line="240" w:lineRule="auto"/>
      </w:pPr>
    </w:p>
    <w:p w14:paraId="52FA510A" w14:textId="77777777" w:rsidR="00E33C5A" w:rsidRDefault="00E33C5A" w:rsidP="00E33C5A">
      <w:pPr>
        <w:spacing w:after="0" w:line="240" w:lineRule="auto"/>
      </w:pPr>
    </w:p>
    <w:p w14:paraId="6803DB86" w14:textId="77777777" w:rsidR="00E33C5A" w:rsidRDefault="00E33C5A" w:rsidP="00E33C5A">
      <w:pPr>
        <w:spacing w:after="0" w:line="240" w:lineRule="auto"/>
      </w:pPr>
    </w:p>
    <w:p w14:paraId="77099D49" w14:textId="77777777" w:rsidR="00E33C5A" w:rsidRDefault="00E33C5A" w:rsidP="00E33C5A">
      <w:pPr>
        <w:spacing w:after="0" w:line="240" w:lineRule="auto"/>
      </w:pPr>
    </w:p>
    <w:p w14:paraId="46E3F227" w14:textId="77777777" w:rsidR="00E33C5A" w:rsidRDefault="00E33C5A" w:rsidP="00E33C5A">
      <w:pPr>
        <w:spacing w:after="0" w:line="240" w:lineRule="auto"/>
      </w:pPr>
    </w:p>
    <w:p w14:paraId="31CDAD18" w14:textId="77777777" w:rsidR="00E33C5A" w:rsidRDefault="00E33C5A" w:rsidP="00E33C5A">
      <w:pPr>
        <w:spacing w:after="0" w:line="240" w:lineRule="auto"/>
      </w:pPr>
    </w:p>
    <w:p w14:paraId="3A762CEA" w14:textId="77777777" w:rsidR="00E33C5A" w:rsidRDefault="00E33C5A" w:rsidP="00E33C5A">
      <w:pPr>
        <w:spacing w:after="0" w:line="240" w:lineRule="auto"/>
      </w:pPr>
    </w:p>
    <w:p w14:paraId="62A5D383" w14:textId="77777777" w:rsidR="00E33C5A" w:rsidRDefault="00E33C5A" w:rsidP="00E33C5A">
      <w:pPr>
        <w:spacing w:after="0" w:line="240" w:lineRule="auto"/>
      </w:pPr>
    </w:p>
    <w:p w14:paraId="0EB045E0" w14:textId="77777777" w:rsidR="00E33C5A" w:rsidRDefault="00E33C5A" w:rsidP="00E33C5A">
      <w:pPr>
        <w:spacing w:after="0" w:line="240" w:lineRule="auto"/>
      </w:pPr>
    </w:p>
    <w:p w14:paraId="1B754A77" w14:textId="77777777" w:rsidR="00E33C5A" w:rsidRDefault="00E33C5A" w:rsidP="00E33C5A">
      <w:pPr>
        <w:spacing w:after="0" w:line="240" w:lineRule="auto"/>
      </w:pPr>
    </w:p>
    <w:p w14:paraId="311D306C" w14:textId="314BADF8" w:rsidR="00C6184A" w:rsidRDefault="00C6184A" w:rsidP="00E33C5A">
      <w:pPr>
        <w:spacing w:after="0" w:line="240" w:lineRule="auto"/>
      </w:pPr>
      <w:r>
        <w:t>Answer: B</w:t>
      </w:r>
    </w:p>
    <w:p w14:paraId="7DB67185" w14:textId="5FB4AB51" w:rsidR="00E33C5A" w:rsidRDefault="00E33C5A" w:rsidP="00E33C5A">
      <w:pPr>
        <w:spacing w:after="0" w:line="240" w:lineRule="auto"/>
      </w:pPr>
      <w:r>
        <w:rPr>
          <w:noProof/>
        </w:rPr>
        <w:object w:dxaOrig="11400" w:dyaOrig="1642" w14:anchorId="545C7A65">
          <v:shape id="_x0000_s1126" type="#_x0000_t75" style="position:absolute;margin-left:34.6pt;margin-top:10.3pt;width:15.8pt;height:27.9pt;z-index:251772928;mso-position-horizontal-relative:text;mso-position-vertical-relative:text">
            <v:imagedata r:id="rId275" o:title=""/>
          </v:shape>
          <o:OLEObject Type="Embed" ProgID="Visio.Drawing.15" ShapeID="_x0000_s1126" DrawAspect="Content" ObjectID="_1610007514" r:id="rId276"/>
        </w:object>
      </w:r>
      <w:r>
        <w:t xml:space="preserve">Q2. Which one is not an analysis class stereotype? </w:t>
      </w:r>
    </w:p>
    <w:p w14:paraId="5B2E07A8" w14:textId="77777777" w:rsidR="00E33C5A" w:rsidRDefault="00E33C5A" w:rsidP="00E33C5A">
      <w:pPr>
        <w:pStyle w:val="ListParagraph"/>
        <w:numPr>
          <w:ilvl w:val="0"/>
          <w:numId w:val="73"/>
        </w:numPr>
        <w:spacing w:after="0" w:line="240" w:lineRule="auto"/>
      </w:pPr>
      <w:r>
        <w:t xml:space="preserve"> </w:t>
      </w:r>
    </w:p>
    <w:p w14:paraId="0FE89A1E" w14:textId="77777777" w:rsidR="00E33C5A" w:rsidRDefault="00E33C5A" w:rsidP="00E33C5A">
      <w:pPr>
        <w:spacing w:after="0" w:line="240" w:lineRule="auto"/>
      </w:pPr>
      <w:r>
        <w:rPr>
          <w:noProof/>
        </w:rPr>
        <w:object w:dxaOrig="11400" w:dyaOrig="1642" w14:anchorId="7AD055CC">
          <v:shape id="_x0000_s1125" type="#_x0000_t75" style="position:absolute;margin-left:35.8pt;margin-top:7.75pt;width:15pt;height:29.15pt;z-index:251771904;mso-position-horizontal-relative:text;mso-position-vertical-relative:text">
            <v:imagedata r:id="rId277" o:title=""/>
          </v:shape>
          <o:OLEObject Type="Embed" ProgID="Visio.Drawing.15" ShapeID="_x0000_s1125" DrawAspect="Content" ObjectID="_1610007515" r:id="rId278"/>
        </w:object>
      </w:r>
      <w:r>
        <w:t xml:space="preserve"> </w:t>
      </w:r>
    </w:p>
    <w:p w14:paraId="696D1B75" w14:textId="77777777" w:rsidR="00E33C5A" w:rsidRDefault="00E33C5A" w:rsidP="00E33C5A">
      <w:pPr>
        <w:pStyle w:val="ListParagraph"/>
        <w:numPr>
          <w:ilvl w:val="0"/>
          <w:numId w:val="73"/>
        </w:numPr>
        <w:spacing w:after="0" w:line="240" w:lineRule="auto"/>
      </w:pPr>
      <w:r>
        <w:t xml:space="preserve"> </w:t>
      </w:r>
    </w:p>
    <w:p w14:paraId="19C337F0" w14:textId="77777777" w:rsidR="00E33C5A" w:rsidRDefault="00E33C5A" w:rsidP="00E33C5A">
      <w:pPr>
        <w:pStyle w:val="ListParagraph"/>
        <w:spacing w:after="0" w:line="240" w:lineRule="auto"/>
      </w:pPr>
      <w:r>
        <w:rPr>
          <w:noProof/>
        </w:rPr>
        <w:object w:dxaOrig="11400" w:dyaOrig="1642" w14:anchorId="25785C89">
          <v:shape id="_x0000_s1127" type="#_x0000_t75" style="position:absolute;left:0;text-align:left;margin-left:35.9pt;margin-top:10.45pt;width:15pt;height:27.9pt;z-index:251773952;mso-position-horizontal-relative:text;mso-position-vertical-relative:text">
            <v:imagedata r:id="rId279" o:title=""/>
          </v:shape>
          <o:OLEObject Type="Embed" ProgID="Visio.Drawing.15" ShapeID="_x0000_s1127" DrawAspect="Content" ObjectID="_1610007516" r:id="rId280"/>
        </w:object>
      </w:r>
    </w:p>
    <w:p w14:paraId="7145C342" w14:textId="77777777" w:rsidR="00E33C5A" w:rsidRDefault="00E33C5A" w:rsidP="00E33C5A">
      <w:pPr>
        <w:pStyle w:val="ListParagraph"/>
        <w:numPr>
          <w:ilvl w:val="0"/>
          <w:numId w:val="73"/>
        </w:numPr>
        <w:spacing w:after="0" w:line="240" w:lineRule="auto"/>
      </w:pPr>
      <w:r>
        <w:t xml:space="preserve"> </w:t>
      </w:r>
    </w:p>
    <w:p w14:paraId="1C60A959" w14:textId="77777777" w:rsidR="00E33C5A" w:rsidRDefault="00E33C5A" w:rsidP="00E33C5A">
      <w:pPr>
        <w:spacing w:after="0" w:line="240" w:lineRule="auto"/>
      </w:pPr>
      <w:r>
        <w:rPr>
          <w:noProof/>
        </w:rPr>
        <w:object w:dxaOrig="11400" w:dyaOrig="1642" w14:anchorId="1582BD21">
          <v:shape id="_x0000_s1128" type="#_x0000_t75" style="position:absolute;margin-left:35.5pt;margin-top:10.45pt;width:24.15pt;height:29.95pt;z-index:251774976;mso-position-horizontal-relative:text;mso-position-vertical-relative:text">
            <v:imagedata r:id="rId281" o:title=""/>
          </v:shape>
          <o:OLEObject Type="Embed" ProgID="Visio.Drawing.15" ShapeID="_x0000_s1128" DrawAspect="Content" ObjectID="_1610007517" r:id="rId282"/>
        </w:object>
      </w:r>
    </w:p>
    <w:p w14:paraId="434D843D" w14:textId="77777777" w:rsidR="00E33C5A" w:rsidRDefault="00E33C5A" w:rsidP="00E33C5A">
      <w:pPr>
        <w:pStyle w:val="ListParagraph"/>
        <w:numPr>
          <w:ilvl w:val="0"/>
          <w:numId w:val="73"/>
        </w:numPr>
        <w:spacing w:after="0" w:line="240" w:lineRule="auto"/>
      </w:pPr>
      <w:r>
        <w:t xml:space="preserve"> </w:t>
      </w:r>
    </w:p>
    <w:p w14:paraId="0FD6E7E3" w14:textId="77777777" w:rsidR="00E33C5A" w:rsidRDefault="00E33C5A" w:rsidP="00E33C5A">
      <w:pPr>
        <w:spacing w:after="0" w:line="240" w:lineRule="auto"/>
      </w:pPr>
    </w:p>
    <w:p w14:paraId="0C84AA6F" w14:textId="324767BE" w:rsidR="00C6184A" w:rsidRDefault="00C6184A" w:rsidP="00E33C5A">
      <w:pPr>
        <w:spacing w:after="0" w:line="240" w:lineRule="auto"/>
      </w:pPr>
      <w:r>
        <w:t>Answer: D</w:t>
      </w:r>
    </w:p>
    <w:p w14:paraId="2E7F5565" w14:textId="77777777" w:rsidR="00E33C5A" w:rsidRDefault="00E33C5A" w:rsidP="00E33C5A">
      <w:pPr>
        <w:spacing w:after="0" w:line="240" w:lineRule="auto"/>
      </w:pPr>
    </w:p>
    <w:p w14:paraId="7FFB0D4C" w14:textId="77777777" w:rsidR="00E33C5A" w:rsidRDefault="00E33C5A" w:rsidP="00E33C5A">
      <w:pPr>
        <w:spacing w:after="0" w:line="240" w:lineRule="auto"/>
      </w:pPr>
    </w:p>
    <w:p w14:paraId="5D3A1D09" w14:textId="77777777" w:rsidR="00E33C5A" w:rsidRDefault="00E33C5A" w:rsidP="00E33C5A">
      <w:pPr>
        <w:spacing w:after="0" w:line="240" w:lineRule="auto"/>
      </w:pPr>
      <w:r>
        <w:t xml:space="preserve">Q5. Consider the constraint </w:t>
      </w:r>
    </w:p>
    <w:p w14:paraId="1978C900" w14:textId="77777777" w:rsidR="00E33C5A" w:rsidRDefault="00E33C5A" w:rsidP="00E33C5A">
      <w:pPr>
        <w:spacing w:after="0" w:line="240" w:lineRule="auto"/>
        <w:rPr>
          <w:lang w:val="en-GB"/>
        </w:rPr>
      </w:pPr>
      <w:r>
        <w:t xml:space="preserve">“In the context of a specific company, </w:t>
      </w:r>
      <w:r w:rsidRPr="000D02C3">
        <w:rPr>
          <w:lang w:val="en-GB"/>
        </w:rPr>
        <w:t>the size of the set of the property ‘CEO’ of a company must be less than or equal to 1</w:t>
      </w:r>
      <w:r>
        <w:rPr>
          <w:lang w:val="en-GB"/>
        </w:rPr>
        <w:t>”</w:t>
      </w:r>
    </w:p>
    <w:p w14:paraId="49C3B999" w14:textId="77777777" w:rsidR="00E33C5A" w:rsidRDefault="00E33C5A" w:rsidP="00E33C5A">
      <w:pPr>
        <w:spacing w:after="0" w:line="240" w:lineRule="auto"/>
        <w:rPr>
          <w:lang w:val="en-GB"/>
        </w:rPr>
      </w:pPr>
      <w:r>
        <w:rPr>
          <w:lang w:val="en-GB"/>
        </w:rPr>
        <w:t>Which OCL expression is correct?</w:t>
      </w:r>
    </w:p>
    <w:p w14:paraId="74B4100D" w14:textId="77777777" w:rsidR="00E33C5A" w:rsidRPr="000D02C3" w:rsidRDefault="00E33C5A" w:rsidP="00710E99">
      <w:pPr>
        <w:pStyle w:val="ListParagraph"/>
        <w:numPr>
          <w:ilvl w:val="0"/>
          <w:numId w:val="74"/>
        </w:numPr>
        <w:spacing w:after="0" w:line="240" w:lineRule="auto"/>
      </w:pPr>
      <w:r w:rsidRPr="000D02C3">
        <w:t>Company</w:t>
      </w:r>
    </w:p>
    <w:p w14:paraId="3AD8AB06" w14:textId="77777777" w:rsidR="00E33C5A" w:rsidRDefault="00E33C5A" w:rsidP="00E33C5A">
      <w:pPr>
        <w:pStyle w:val="ListParagraph"/>
        <w:spacing w:after="0" w:line="240" w:lineRule="auto"/>
      </w:pPr>
      <w:r>
        <w:t xml:space="preserve">   </w:t>
      </w:r>
      <w:proofErr w:type="spellStart"/>
      <w:r>
        <w:t>self.CEO.</w:t>
      </w:r>
      <w:r w:rsidRPr="000D02C3">
        <w:t>size</w:t>
      </w:r>
      <w:proofErr w:type="spellEnd"/>
      <w:r w:rsidRPr="000D02C3">
        <w:t xml:space="preserve"> &lt;= 1</w:t>
      </w:r>
    </w:p>
    <w:p w14:paraId="2525D907" w14:textId="77777777" w:rsidR="00E33C5A" w:rsidRPr="000D02C3" w:rsidRDefault="00E33C5A" w:rsidP="00710E99">
      <w:pPr>
        <w:pStyle w:val="ListParagraph"/>
        <w:numPr>
          <w:ilvl w:val="0"/>
          <w:numId w:val="74"/>
        </w:numPr>
        <w:spacing w:after="0" w:line="240" w:lineRule="auto"/>
      </w:pPr>
      <w:r w:rsidRPr="000D02C3">
        <w:t>Company</w:t>
      </w:r>
    </w:p>
    <w:p w14:paraId="38039ED6" w14:textId="77777777" w:rsidR="00E33C5A" w:rsidRDefault="00E33C5A" w:rsidP="00E33C5A">
      <w:pPr>
        <w:pStyle w:val="ListParagraph"/>
        <w:spacing w:after="0" w:line="240" w:lineRule="auto"/>
      </w:pPr>
      <w:r w:rsidRPr="000D02C3">
        <w:t xml:space="preserve">   </w:t>
      </w:r>
      <w:proofErr w:type="spellStart"/>
      <w:r>
        <w:t>this.CEO.</w:t>
      </w:r>
      <w:r w:rsidRPr="000D02C3">
        <w:t>size</w:t>
      </w:r>
      <w:proofErr w:type="spellEnd"/>
      <w:r w:rsidRPr="000D02C3">
        <w:t xml:space="preserve"> &lt;= 1</w:t>
      </w:r>
    </w:p>
    <w:p w14:paraId="7DF1418B" w14:textId="77777777" w:rsidR="00E33C5A" w:rsidRPr="000D02C3" w:rsidRDefault="00E33C5A" w:rsidP="00710E99">
      <w:pPr>
        <w:pStyle w:val="ListParagraph"/>
        <w:numPr>
          <w:ilvl w:val="0"/>
          <w:numId w:val="74"/>
        </w:numPr>
        <w:spacing w:after="0" w:line="240" w:lineRule="auto"/>
      </w:pPr>
      <w:r w:rsidRPr="000D02C3">
        <w:t>Company</w:t>
      </w:r>
    </w:p>
    <w:p w14:paraId="2B6C6E7A" w14:textId="77777777" w:rsidR="00E33C5A" w:rsidRDefault="00E33C5A" w:rsidP="00E33C5A">
      <w:pPr>
        <w:pStyle w:val="ListParagraph"/>
        <w:spacing w:after="0" w:line="240" w:lineRule="auto"/>
      </w:pPr>
      <w:r w:rsidRPr="000D02C3">
        <w:t xml:space="preserve">   </w:t>
      </w:r>
      <w:proofErr w:type="spellStart"/>
      <w:r w:rsidRPr="000D02C3">
        <w:t>self.CEO</w:t>
      </w:r>
      <w:proofErr w:type="spellEnd"/>
      <w:r w:rsidRPr="000D02C3">
        <w:t>-&gt;</w:t>
      </w:r>
      <w:proofErr w:type="gramStart"/>
      <w:r w:rsidRPr="000D02C3">
        <w:t>size</w:t>
      </w:r>
      <w:r>
        <w:t>(</w:t>
      </w:r>
      <w:proofErr w:type="gramEnd"/>
      <w:r>
        <w:t>)</w:t>
      </w:r>
      <w:r w:rsidRPr="000D02C3">
        <w:t xml:space="preserve"> &lt;= 1</w:t>
      </w:r>
    </w:p>
    <w:p w14:paraId="79D71742" w14:textId="77777777" w:rsidR="00E33C5A" w:rsidRPr="000D02C3" w:rsidRDefault="00E33C5A" w:rsidP="00710E99">
      <w:pPr>
        <w:pStyle w:val="ListParagraph"/>
        <w:numPr>
          <w:ilvl w:val="0"/>
          <w:numId w:val="74"/>
        </w:numPr>
      </w:pPr>
      <w:r w:rsidRPr="000D02C3">
        <w:t>Company</w:t>
      </w:r>
    </w:p>
    <w:p w14:paraId="4BA4301E" w14:textId="77777777" w:rsidR="00E33C5A" w:rsidRDefault="00E33C5A" w:rsidP="00E33C5A">
      <w:pPr>
        <w:pStyle w:val="ListParagraph"/>
      </w:pPr>
      <w:r w:rsidRPr="000D02C3">
        <w:t xml:space="preserve">   </w:t>
      </w:r>
      <w:proofErr w:type="spellStart"/>
      <w:r w:rsidRPr="000D02C3">
        <w:t>self.CEO</w:t>
      </w:r>
      <w:proofErr w:type="spellEnd"/>
      <w:r w:rsidRPr="000D02C3">
        <w:t>-&gt;size &lt;= 1</w:t>
      </w:r>
    </w:p>
    <w:p w14:paraId="4DA432F3" w14:textId="39B183AD" w:rsidR="00C6184A" w:rsidRDefault="00C6184A" w:rsidP="00E33C5A">
      <w:pPr>
        <w:spacing w:after="0" w:line="240" w:lineRule="auto"/>
      </w:pPr>
      <w:r>
        <w:t>Answer: D</w:t>
      </w:r>
    </w:p>
    <w:p w14:paraId="74D6D386" w14:textId="262752E7" w:rsidR="00E33C5A" w:rsidRDefault="00E33C5A" w:rsidP="00E33C5A">
      <w:pPr>
        <w:spacing w:after="0" w:line="240" w:lineRule="auto"/>
      </w:pPr>
      <w:r>
        <w:rPr>
          <w:noProof/>
        </w:rPr>
        <w:object w:dxaOrig="11400" w:dyaOrig="1642" w14:anchorId="7A995F02">
          <v:shape id="_x0000_s1133" type="#_x0000_t75" style="position:absolute;margin-left:36.7pt;margin-top:10.4pt;width:64.7pt;height:100.3pt;z-index:251780096;mso-position-horizontal:absolute;mso-position-horizontal-relative:text;mso-position-vertical:absolute;mso-position-vertical-relative:text">
            <v:imagedata r:id="rId283" o:title=""/>
          </v:shape>
          <o:OLEObject Type="Embed" ProgID="Visio.Drawing.15" ShapeID="_x0000_s1133" DrawAspect="Content" ObjectID="_1610007522" r:id="rId284"/>
        </w:object>
      </w:r>
      <w:r>
        <w:t>Q6. Which one is client-server architecture?</w:t>
      </w:r>
      <w:r>
        <w:tab/>
      </w:r>
    </w:p>
    <w:p w14:paraId="707DB9B5" w14:textId="77777777" w:rsidR="00E33C5A" w:rsidRDefault="00E33C5A" w:rsidP="00710E99">
      <w:pPr>
        <w:pStyle w:val="ListParagraph"/>
        <w:numPr>
          <w:ilvl w:val="0"/>
          <w:numId w:val="75"/>
        </w:numPr>
      </w:pPr>
      <w:r>
        <w:t xml:space="preserve"> </w:t>
      </w:r>
    </w:p>
    <w:p w14:paraId="224A42AD" w14:textId="77777777" w:rsidR="00E33C5A" w:rsidRDefault="00E33C5A" w:rsidP="00E33C5A"/>
    <w:p w14:paraId="15ECAC4F" w14:textId="77777777" w:rsidR="00E33C5A" w:rsidRDefault="00E33C5A" w:rsidP="00E33C5A"/>
    <w:p w14:paraId="339B14C9" w14:textId="77777777" w:rsidR="00E33C5A" w:rsidRDefault="00E33C5A" w:rsidP="00E33C5A"/>
    <w:p w14:paraId="5F7944CD" w14:textId="77777777" w:rsidR="00E33C5A" w:rsidRDefault="00E33C5A" w:rsidP="00E33C5A">
      <w:r>
        <w:rPr>
          <w:noProof/>
        </w:rPr>
        <w:lastRenderedPageBreak/>
        <w:object w:dxaOrig="11400" w:dyaOrig="1642" w14:anchorId="68DEBA7F">
          <v:shape id="_x0000_s1134" type="#_x0000_t75" style="position:absolute;margin-left:38.15pt;margin-top:21.05pt;width:62.55pt;height:97pt;z-index:251781120;mso-position-horizontal:absolute;mso-position-horizontal-relative:text;mso-position-vertical:absolute;mso-position-vertical-relative:text">
            <v:imagedata r:id="rId285" o:title=""/>
          </v:shape>
          <o:OLEObject Type="Embed" ProgID="Visio.Drawing.15" ShapeID="_x0000_s1134" DrawAspect="Content" ObjectID="_1610007523" r:id="rId286"/>
        </w:object>
      </w:r>
    </w:p>
    <w:p w14:paraId="4A5147E3" w14:textId="77777777" w:rsidR="00E33C5A" w:rsidRDefault="00E33C5A" w:rsidP="00710E99">
      <w:pPr>
        <w:pStyle w:val="ListParagraph"/>
        <w:numPr>
          <w:ilvl w:val="0"/>
          <w:numId w:val="75"/>
        </w:numPr>
      </w:pPr>
      <w:r>
        <w:t xml:space="preserve"> </w:t>
      </w:r>
    </w:p>
    <w:p w14:paraId="2B3F9A05" w14:textId="77777777" w:rsidR="00E33C5A" w:rsidRDefault="00E33C5A" w:rsidP="00E33C5A"/>
    <w:p w14:paraId="42048164" w14:textId="77777777" w:rsidR="00E33C5A" w:rsidRDefault="00E33C5A" w:rsidP="00E33C5A"/>
    <w:p w14:paraId="41E4AF6C" w14:textId="77777777" w:rsidR="00E33C5A" w:rsidRDefault="00E33C5A" w:rsidP="00E33C5A"/>
    <w:p w14:paraId="7D2A90C1" w14:textId="77777777" w:rsidR="00E33C5A" w:rsidRDefault="00E33C5A" w:rsidP="00E33C5A">
      <w:r>
        <w:rPr>
          <w:noProof/>
        </w:rPr>
        <w:object w:dxaOrig="11400" w:dyaOrig="1642" w14:anchorId="43A59432">
          <v:shape id="_x0000_s1135" type="#_x0000_t75" style="position:absolute;margin-left:36.7pt;margin-top:21.05pt;width:64.1pt;height:144.25pt;z-index:251782144;mso-position-horizontal:absolute;mso-position-horizontal-relative:text;mso-position-vertical:absolute;mso-position-vertical-relative:text">
            <v:imagedata r:id="rId287" o:title=""/>
          </v:shape>
          <o:OLEObject Type="Embed" ProgID="Visio.Drawing.15" ShapeID="_x0000_s1135" DrawAspect="Content" ObjectID="_1610007524" r:id="rId288"/>
        </w:object>
      </w:r>
    </w:p>
    <w:p w14:paraId="65004A1A" w14:textId="77777777" w:rsidR="00E33C5A" w:rsidRDefault="00E33C5A" w:rsidP="00710E99">
      <w:pPr>
        <w:pStyle w:val="ListParagraph"/>
        <w:numPr>
          <w:ilvl w:val="0"/>
          <w:numId w:val="75"/>
        </w:numPr>
      </w:pPr>
      <w:r>
        <w:t xml:space="preserve"> </w:t>
      </w:r>
    </w:p>
    <w:p w14:paraId="5727A960" w14:textId="77777777" w:rsidR="00E33C5A" w:rsidRDefault="00E33C5A" w:rsidP="00E33C5A"/>
    <w:p w14:paraId="2799B13A" w14:textId="77777777" w:rsidR="00E33C5A" w:rsidRDefault="00E33C5A" w:rsidP="00E33C5A"/>
    <w:p w14:paraId="4E30C062" w14:textId="77777777" w:rsidR="00E33C5A" w:rsidRDefault="00E33C5A" w:rsidP="00E33C5A"/>
    <w:p w14:paraId="3F513FED" w14:textId="77777777" w:rsidR="00E33C5A" w:rsidRDefault="00E33C5A" w:rsidP="00E33C5A"/>
    <w:p w14:paraId="2B0E3626" w14:textId="77777777" w:rsidR="00E33C5A" w:rsidRDefault="00E33C5A" w:rsidP="00E33C5A"/>
    <w:p w14:paraId="5B401B7B" w14:textId="77777777" w:rsidR="00E33C5A" w:rsidRDefault="00E33C5A" w:rsidP="00E33C5A"/>
    <w:p w14:paraId="456B290E" w14:textId="6A154D20" w:rsidR="00E33C5A" w:rsidRDefault="00E33C5A" w:rsidP="00710E99">
      <w:pPr>
        <w:pStyle w:val="ListParagraph"/>
        <w:numPr>
          <w:ilvl w:val="0"/>
          <w:numId w:val="75"/>
        </w:numPr>
        <w:spacing w:after="0" w:line="240" w:lineRule="auto"/>
      </w:pPr>
      <w:r>
        <w:t>None of the above</w:t>
      </w:r>
    </w:p>
    <w:p w14:paraId="4E3CB731" w14:textId="00A43218" w:rsidR="00C6184A" w:rsidRDefault="00C6184A" w:rsidP="00C6184A">
      <w:pPr>
        <w:spacing w:after="0" w:line="240" w:lineRule="auto"/>
      </w:pPr>
      <w:r>
        <w:t>Answer: A</w:t>
      </w:r>
    </w:p>
    <w:p w14:paraId="36227CF0" w14:textId="77777777" w:rsidR="00C6184A" w:rsidRDefault="00C6184A" w:rsidP="00C6184A">
      <w:pPr>
        <w:spacing w:after="0" w:line="240" w:lineRule="auto"/>
      </w:pPr>
    </w:p>
    <w:p w14:paraId="31CECE5B" w14:textId="6E942EE6" w:rsidR="00E33C5A" w:rsidRDefault="00E33C5A" w:rsidP="00C6184A">
      <w:pPr>
        <w:spacing w:after="0" w:line="240" w:lineRule="auto"/>
        <w:rPr>
          <w:rFonts w:eastAsia="Times New Roman" w:cs="Tahoma"/>
          <w:lang w:eastAsia="en-US" w:bidi="bn-IN"/>
        </w:rPr>
      </w:pPr>
      <w:r>
        <w:t xml:space="preserve">Q7.  Look at the state chart </w:t>
      </w:r>
    </w:p>
    <w:p w14:paraId="65CF55E5" w14:textId="77777777" w:rsidR="00E33C5A" w:rsidRDefault="00E33C5A" w:rsidP="00E33C5A">
      <w:pPr>
        <w:spacing w:after="0" w:line="240" w:lineRule="auto"/>
        <w:rPr>
          <w:rFonts w:eastAsia="Times New Roman" w:cs="Tahoma"/>
          <w:lang w:eastAsia="en-US" w:bidi="bn-IN"/>
        </w:rPr>
      </w:pPr>
      <w:r>
        <w:rPr>
          <w:rFonts w:eastAsia="Times New Roman" w:cs="Tahoma"/>
          <w:lang w:eastAsia="en-US" w:bidi="bn-IN"/>
        </w:rPr>
        <w:t>Q9. The diagram is shows part of the __________________________.</w:t>
      </w:r>
    </w:p>
    <w:p w14:paraId="5E1F0E0D" w14:textId="0E2D0229" w:rsidR="00E33C5A" w:rsidRDefault="00C6184A" w:rsidP="00E33C5A">
      <w:pPr>
        <w:spacing w:after="0" w:line="240" w:lineRule="auto"/>
        <w:ind w:left="720"/>
        <w:rPr>
          <w:rFonts w:eastAsia="Times New Roman" w:cs="Tahoma"/>
          <w:lang w:eastAsia="en-US" w:bidi="bn-IN"/>
        </w:rPr>
      </w:pPr>
      <w:r>
        <w:object w:dxaOrig="5130" w:dyaOrig="3420" w14:anchorId="7A7B5477">
          <v:shape id="_x0000_i2347" type="#_x0000_t75" style="width:207.25pt;height:138.35pt" o:ole="">
            <v:imagedata r:id="rId289" o:title=""/>
          </v:shape>
          <o:OLEObject Type="Embed" ProgID="Visio.Drawing.15" ShapeID="_x0000_i2347" DrawAspect="Content" ObjectID="_1610007349" r:id="rId290"/>
        </w:object>
      </w:r>
    </w:p>
    <w:p w14:paraId="686AFD16" w14:textId="77777777" w:rsidR="00E33C5A" w:rsidRDefault="00E33C5A" w:rsidP="00710E99">
      <w:pPr>
        <w:pStyle w:val="ListParagraph"/>
        <w:numPr>
          <w:ilvl w:val="0"/>
          <w:numId w:val="76"/>
        </w:numPr>
        <w:spacing w:after="0" w:line="240" w:lineRule="auto"/>
        <w:rPr>
          <w:rFonts w:eastAsia="Times New Roman" w:cs="Tahoma"/>
          <w:lang w:eastAsia="en-US" w:bidi="bn-IN"/>
        </w:rPr>
      </w:pPr>
      <w:r>
        <w:rPr>
          <w:rFonts w:eastAsia="Times New Roman" w:cs="Tahoma"/>
          <w:lang w:eastAsia="en-US" w:bidi="bn-IN"/>
        </w:rPr>
        <w:t>Physical design</w:t>
      </w:r>
    </w:p>
    <w:p w14:paraId="6B7C1233" w14:textId="77777777" w:rsidR="00E33C5A" w:rsidRDefault="00E33C5A" w:rsidP="00710E99">
      <w:pPr>
        <w:pStyle w:val="ListParagraph"/>
        <w:numPr>
          <w:ilvl w:val="0"/>
          <w:numId w:val="76"/>
        </w:numPr>
        <w:spacing w:after="0" w:line="240" w:lineRule="auto"/>
        <w:rPr>
          <w:rFonts w:eastAsia="Times New Roman" w:cs="Tahoma"/>
          <w:lang w:eastAsia="en-US" w:bidi="bn-IN"/>
        </w:rPr>
      </w:pPr>
      <w:r>
        <w:rPr>
          <w:rFonts w:eastAsia="Times New Roman" w:cs="Tahoma"/>
          <w:lang w:eastAsia="en-US" w:bidi="bn-IN"/>
        </w:rPr>
        <w:t>Detailed design</w:t>
      </w:r>
    </w:p>
    <w:p w14:paraId="11D32D3C" w14:textId="77777777" w:rsidR="00E33C5A" w:rsidRDefault="00E33C5A" w:rsidP="00710E99">
      <w:pPr>
        <w:pStyle w:val="ListParagraph"/>
        <w:numPr>
          <w:ilvl w:val="0"/>
          <w:numId w:val="76"/>
        </w:numPr>
        <w:spacing w:after="0" w:line="240" w:lineRule="auto"/>
        <w:rPr>
          <w:rFonts w:eastAsia="Times New Roman" w:cs="Tahoma"/>
          <w:lang w:eastAsia="en-US" w:bidi="bn-IN"/>
        </w:rPr>
      </w:pPr>
      <w:r>
        <w:rPr>
          <w:rFonts w:eastAsia="Times New Roman" w:cs="Tahoma"/>
          <w:lang w:eastAsia="en-US" w:bidi="bn-IN"/>
        </w:rPr>
        <w:t>System architecture</w:t>
      </w:r>
    </w:p>
    <w:p w14:paraId="6D7B1044" w14:textId="77777777" w:rsidR="00E33C5A" w:rsidRDefault="00E33C5A" w:rsidP="00710E99">
      <w:pPr>
        <w:pStyle w:val="ListParagraph"/>
        <w:numPr>
          <w:ilvl w:val="0"/>
          <w:numId w:val="76"/>
        </w:numPr>
        <w:spacing w:after="0" w:line="240" w:lineRule="auto"/>
        <w:rPr>
          <w:rFonts w:eastAsia="Times New Roman" w:cs="Tahoma"/>
          <w:lang w:eastAsia="en-US" w:bidi="bn-IN"/>
        </w:rPr>
      </w:pPr>
      <w:r>
        <w:rPr>
          <w:rFonts w:eastAsia="Times New Roman" w:cs="Tahoma"/>
          <w:lang w:eastAsia="en-US" w:bidi="bn-IN"/>
        </w:rPr>
        <w:t>Deployment architecture</w:t>
      </w:r>
    </w:p>
    <w:p w14:paraId="2D3C4B5A" w14:textId="707FFE46" w:rsidR="00C6184A" w:rsidRDefault="00C6184A" w:rsidP="00E33C5A">
      <w:pPr>
        <w:spacing w:after="0" w:line="240" w:lineRule="auto"/>
        <w:rPr>
          <w:rFonts w:eastAsia="Times New Roman" w:cs="Tahoma"/>
          <w:lang w:eastAsia="en-US" w:bidi="bn-IN"/>
        </w:rPr>
      </w:pPr>
      <w:r>
        <w:rPr>
          <w:rFonts w:eastAsia="Times New Roman" w:cs="Tahoma"/>
          <w:lang w:eastAsia="en-US" w:bidi="bn-IN"/>
        </w:rPr>
        <w:t>Answer: C</w:t>
      </w:r>
    </w:p>
    <w:p w14:paraId="252BE6C2" w14:textId="3B6F05BF" w:rsidR="00E33C5A" w:rsidRDefault="00E33C5A" w:rsidP="00E33C5A">
      <w:pPr>
        <w:spacing w:after="0" w:line="240" w:lineRule="auto"/>
        <w:rPr>
          <w:rFonts w:eastAsia="Times New Roman" w:cs="Tahoma"/>
          <w:lang w:eastAsia="en-US" w:bidi="bn-IN"/>
        </w:rPr>
      </w:pPr>
      <w:r>
        <w:rPr>
          <w:rFonts w:eastAsia="Times New Roman" w:cs="Tahoma"/>
          <w:lang w:eastAsia="en-US" w:bidi="bn-IN"/>
        </w:rPr>
        <w:t>Q10. The following is a __________________________.</w:t>
      </w:r>
    </w:p>
    <w:p w14:paraId="2040633D" w14:textId="77777777" w:rsidR="00E33C5A" w:rsidRDefault="00E33C5A" w:rsidP="00E33C5A">
      <w:pPr>
        <w:spacing w:after="0" w:line="240" w:lineRule="auto"/>
        <w:ind w:left="720"/>
        <w:rPr>
          <w:rFonts w:eastAsia="Times New Roman" w:cs="Tahoma"/>
          <w:lang w:eastAsia="en-US" w:bidi="bn-IN"/>
        </w:rPr>
      </w:pPr>
      <w:r>
        <w:object w:dxaOrig="1935" w:dyaOrig="1125" w14:anchorId="68644D38">
          <v:shape id="_x0000_i2348" type="#_x0000_t75" style="width:97.05pt;height:56.35pt" o:ole="">
            <v:imagedata r:id="rId291" o:title=""/>
          </v:shape>
          <o:OLEObject Type="Embed" ProgID="Visio.Drawing.15" ShapeID="_x0000_i2348" DrawAspect="Content" ObjectID="_1610007350" r:id="rId292"/>
        </w:object>
      </w:r>
    </w:p>
    <w:p w14:paraId="612BEEEE" w14:textId="77777777" w:rsidR="00E33C5A" w:rsidRDefault="00E33C5A" w:rsidP="00710E99">
      <w:pPr>
        <w:pStyle w:val="ListParagraph"/>
        <w:numPr>
          <w:ilvl w:val="0"/>
          <w:numId w:val="100"/>
        </w:numPr>
        <w:spacing w:after="0" w:line="240" w:lineRule="auto"/>
        <w:rPr>
          <w:rFonts w:eastAsia="Times New Roman" w:cs="Tahoma"/>
          <w:lang w:eastAsia="en-US" w:bidi="bn-IN"/>
        </w:rPr>
      </w:pPr>
      <w:r>
        <w:rPr>
          <w:rFonts w:eastAsia="Times New Roman" w:cs="Tahoma"/>
          <w:lang w:eastAsia="en-US" w:bidi="bn-IN"/>
        </w:rPr>
        <w:t>class diagram</w:t>
      </w:r>
    </w:p>
    <w:p w14:paraId="6D79FD25" w14:textId="77777777" w:rsidR="00E33C5A" w:rsidRDefault="00E33C5A" w:rsidP="00710E99">
      <w:pPr>
        <w:pStyle w:val="ListParagraph"/>
        <w:numPr>
          <w:ilvl w:val="0"/>
          <w:numId w:val="100"/>
        </w:numPr>
        <w:spacing w:after="0" w:line="240" w:lineRule="auto"/>
        <w:rPr>
          <w:rFonts w:eastAsia="Times New Roman" w:cs="Tahoma"/>
          <w:lang w:eastAsia="en-US" w:bidi="bn-IN"/>
        </w:rPr>
      </w:pPr>
      <w:r>
        <w:rPr>
          <w:rFonts w:eastAsia="Times New Roman" w:cs="Tahoma"/>
          <w:lang w:eastAsia="en-US" w:bidi="bn-IN"/>
        </w:rPr>
        <w:t>instance diagram</w:t>
      </w:r>
    </w:p>
    <w:p w14:paraId="7BF168BA" w14:textId="77777777" w:rsidR="00E33C5A" w:rsidRDefault="00E33C5A" w:rsidP="00710E99">
      <w:pPr>
        <w:pStyle w:val="ListParagraph"/>
        <w:numPr>
          <w:ilvl w:val="0"/>
          <w:numId w:val="100"/>
        </w:numPr>
        <w:spacing w:after="0" w:line="240" w:lineRule="auto"/>
        <w:rPr>
          <w:rFonts w:eastAsia="Times New Roman" w:cs="Tahoma"/>
          <w:lang w:eastAsia="en-US" w:bidi="bn-IN"/>
        </w:rPr>
      </w:pPr>
      <w:r>
        <w:rPr>
          <w:rFonts w:eastAsia="Times New Roman" w:cs="Tahoma"/>
          <w:lang w:eastAsia="en-US" w:bidi="bn-IN"/>
        </w:rPr>
        <w:t>object lifeline</w:t>
      </w:r>
    </w:p>
    <w:p w14:paraId="774BA42C" w14:textId="77777777" w:rsidR="00E33C5A" w:rsidRDefault="00E33C5A" w:rsidP="00710E99">
      <w:pPr>
        <w:pStyle w:val="ListParagraph"/>
        <w:numPr>
          <w:ilvl w:val="0"/>
          <w:numId w:val="100"/>
        </w:numPr>
        <w:spacing w:after="0" w:line="240" w:lineRule="auto"/>
        <w:rPr>
          <w:rFonts w:eastAsia="Times New Roman" w:cs="Tahoma"/>
          <w:lang w:eastAsia="en-US" w:bidi="bn-IN"/>
        </w:rPr>
      </w:pPr>
      <w:r>
        <w:rPr>
          <w:rFonts w:eastAsia="Times New Roman" w:cs="Tahoma"/>
          <w:lang w:eastAsia="en-US" w:bidi="bn-IN"/>
        </w:rPr>
        <w:t>actor</w:t>
      </w:r>
    </w:p>
    <w:p w14:paraId="1760DBE2" w14:textId="151400CA" w:rsidR="00C6184A" w:rsidRDefault="00C6184A" w:rsidP="00E33C5A">
      <w:pPr>
        <w:spacing w:after="0" w:line="240" w:lineRule="auto"/>
      </w:pPr>
      <w:r>
        <w:t>Answer: B</w:t>
      </w:r>
    </w:p>
    <w:p w14:paraId="43EC9ED0" w14:textId="77777777" w:rsidR="00C6184A" w:rsidRDefault="00C6184A" w:rsidP="00E33C5A">
      <w:pPr>
        <w:spacing w:after="0" w:line="240" w:lineRule="auto"/>
      </w:pPr>
    </w:p>
    <w:p w14:paraId="6AB91AEA" w14:textId="77777777" w:rsidR="00C6184A" w:rsidRDefault="00C6184A" w:rsidP="00E33C5A">
      <w:pPr>
        <w:spacing w:after="0" w:line="240" w:lineRule="auto"/>
      </w:pPr>
    </w:p>
    <w:p w14:paraId="75D254B8" w14:textId="77777777" w:rsidR="00C6184A" w:rsidRDefault="00C6184A" w:rsidP="00E33C5A">
      <w:pPr>
        <w:spacing w:after="0" w:line="240" w:lineRule="auto"/>
      </w:pPr>
    </w:p>
    <w:p w14:paraId="748C7BB1" w14:textId="77777777" w:rsidR="00C6184A" w:rsidRDefault="00C6184A" w:rsidP="00E33C5A">
      <w:pPr>
        <w:spacing w:after="0" w:line="240" w:lineRule="auto"/>
      </w:pPr>
    </w:p>
    <w:p w14:paraId="509034D2" w14:textId="77777777" w:rsidR="00C6184A" w:rsidRDefault="00C6184A" w:rsidP="00E33C5A">
      <w:pPr>
        <w:spacing w:after="0" w:line="240" w:lineRule="auto"/>
      </w:pPr>
    </w:p>
    <w:p w14:paraId="110B8C24" w14:textId="77777777" w:rsidR="00C6184A" w:rsidRDefault="00C6184A" w:rsidP="00E33C5A">
      <w:pPr>
        <w:spacing w:after="0" w:line="240" w:lineRule="auto"/>
      </w:pPr>
    </w:p>
    <w:p w14:paraId="7AE8B1D1" w14:textId="77777777" w:rsidR="00C6184A" w:rsidRDefault="00C6184A" w:rsidP="00E33C5A">
      <w:pPr>
        <w:spacing w:after="0" w:line="240" w:lineRule="auto"/>
      </w:pPr>
    </w:p>
    <w:p w14:paraId="64FBEDCB" w14:textId="030BE8A5" w:rsidR="00E33C5A" w:rsidRDefault="00E33C5A" w:rsidP="00E33C5A">
      <w:pPr>
        <w:spacing w:after="0" w:line="240" w:lineRule="auto"/>
      </w:pPr>
      <w:r>
        <w:t>Q1.</w:t>
      </w:r>
      <w:r w:rsidRPr="006A5967">
        <w:t xml:space="preserve"> </w:t>
      </w:r>
      <w:r>
        <w:t>The is a general Model-View-Controller.</w:t>
      </w:r>
    </w:p>
    <w:p w14:paraId="2FDE6D0C" w14:textId="77777777" w:rsidR="00E33C5A" w:rsidRDefault="00E33C5A" w:rsidP="00E33C5A">
      <w:pPr>
        <w:spacing w:after="0" w:line="240" w:lineRule="auto"/>
      </w:pPr>
      <w:r w:rsidRPr="00EB4E9E">
        <w:rPr>
          <w:noProof/>
          <w:lang w:eastAsia="en-US" w:bidi="bn-BD"/>
        </w:rPr>
        <w:lastRenderedPageBreak/>
        <mc:AlternateContent>
          <mc:Choice Requires="wpg">
            <w:drawing>
              <wp:anchor distT="0" distB="0" distL="114300" distR="114300" simplePos="0" relativeHeight="251784192" behindDoc="0" locked="0" layoutInCell="1" allowOverlap="1" wp14:anchorId="3A0B2EDE" wp14:editId="5A11D1DD">
                <wp:simplePos x="0" y="0"/>
                <wp:positionH relativeFrom="column">
                  <wp:posOffset>496570</wp:posOffset>
                </wp:positionH>
                <wp:positionV relativeFrom="paragraph">
                  <wp:posOffset>83710</wp:posOffset>
                </wp:positionV>
                <wp:extent cx="3767328" cy="1709928"/>
                <wp:effectExtent l="0" t="0" r="0" b="24130"/>
                <wp:wrapNone/>
                <wp:docPr id="6" name="Group 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 bwMode="auto">
                        <a:xfrm>
                          <a:off x="0" y="0"/>
                          <a:ext cx="3767328" cy="1709928"/>
                          <a:chOff x="0" y="60"/>
                          <a:chExt cx="4585" cy="2080"/>
                        </a:xfrm>
                      </wpg:grpSpPr>
                      <wps:wsp>
                        <wps:cNvPr id="7" name="AutoShape 6"/>
                        <wps:cNvCnPr>
                          <a:cxnSpLocks noChangeAspect="1" noChangeShapeType="1"/>
                        </wps:cNvCnPr>
                        <wps:spPr bwMode="auto">
                          <a:xfrm>
                            <a:off x="581" y="724"/>
                            <a:ext cx="8" cy="848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chemeClr val="tx1"/>
                            </a:solidFill>
                            <a:prstDash val="dash"/>
                            <a:round/>
                            <a:headEnd type="arrow" w="lg" len="lg"/>
                            <a:tailEnd type="arrow" w="lg" len="lg"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chemeClr val="bg2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8" name="Text Box 8"/>
                        <wps:cNvSpPr txBox="1">
                          <a:spLocks noChangeAspect="1" noChangeArrowheads="1"/>
                        </wps:cNvSpPr>
                        <wps:spPr bwMode="auto">
                          <a:xfrm>
                            <a:off x="0" y="1031"/>
                            <a:ext cx="745" cy="2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chemeClr val="accent1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chemeClr val="tx1"/>
                                </a:solidFill>
                                <a:miter lim="800000"/>
                                <a:headEnd/>
                                <a:tailEnd type="none" w="lg" len="lg"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chemeClr val="bg2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2C8B177D" w14:textId="77777777" w:rsidR="00115551" w:rsidRPr="00EB4E9E" w:rsidRDefault="00115551" w:rsidP="00E33C5A">
                              <w:pPr>
                                <w:pStyle w:val="NormalWeb"/>
                                <w:spacing w:before="0" w:beforeAutospacing="0" w:after="0" w:afterAutospacing="0"/>
                                <w:jc w:val="center"/>
                                <w:textAlignment w:val="baseline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EB4E9E">
                                <w:rPr>
                                  <w:rFonts w:ascii="Arial" w:hAnsi="Arial"/>
                                  <w:color w:val="000000" w:themeColor="text1"/>
                                  <w:kern w:val="24"/>
                                  <w:sz w:val="16"/>
                                  <w:szCs w:val="16"/>
                                  <w:lang w:val="en-GB"/>
                                </w:rPr>
                                <w:t>«</w:t>
                              </w:r>
                              <w:r w:rsidRPr="00EB4E9E">
                                <w:rPr>
                                  <w:rFonts w:ascii="Arial" w:hAnsi="Arial" w:cstheme="minorBidi"/>
                                  <w:color w:val="000000" w:themeColor="text1"/>
                                  <w:kern w:val="24"/>
                                  <w:sz w:val="16"/>
                                  <w:szCs w:val="16"/>
                                  <w:lang w:val="en-GB"/>
                                </w:rPr>
                                <w:t>access</w:t>
                              </w:r>
                              <w:r w:rsidRPr="00EB4E9E">
                                <w:rPr>
                                  <w:rFonts w:ascii="Arial" w:hAnsi="Arial"/>
                                  <w:color w:val="000000" w:themeColor="text1"/>
                                  <w:kern w:val="24"/>
                                  <w:sz w:val="16"/>
                                  <w:szCs w:val="16"/>
                                  <w:lang w:val="en-GB"/>
                                </w:rPr>
                                <w:t>»</w:t>
                              </w:r>
                            </w:p>
                          </w:txbxContent>
                        </wps:txbx>
                        <wps:bodyPr wrap="none">
                          <a:spAutoFit/>
                        </wps:bodyPr>
                      </wps:wsp>
                      <wps:wsp>
                        <wps:cNvPr id="9" name="AutoShape 8"/>
                        <wps:cNvCnPr>
                          <a:cxnSpLocks noChangeAspect="1" noChangeShapeType="1"/>
                        </wps:cNvCnPr>
                        <wps:spPr bwMode="auto">
                          <a:xfrm flipH="1">
                            <a:off x="3813" y="740"/>
                            <a:ext cx="8" cy="848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chemeClr val="tx1"/>
                            </a:solidFill>
                            <a:prstDash val="dash"/>
                            <a:round/>
                            <a:headEnd type="arrow" w="lg" len="lg"/>
                            <a:tailEnd type="arrow" w="lg" len="lg"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chemeClr val="bg2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10" name="Text Box 10"/>
                        <wps:cNvSpPr txBox="1">
                          <a:spLocks noChangeAspect="1" noChangeArrowheads="1"/>
                        </wps:cNvSpPr>
                        <wps:spPr bwMode="auto">
                          <a:xfrm>
                            <a:off x="3840" y="975"/>
                            <a:ext cx="745" cy="2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chemeClr val="accent1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chemeClr val="tx1"/>
                                </a:solidFill>
                                <a:miter lim="800000"/>
                                <a:headEnd/>
                                <a:tailEnd type="none" w="lg" len="lg"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chemeClr val="bg2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77A6FB60" w14:textId="77777777" w:rsidR="00115551" w:rsidRPr="00EB4E9E" w:rsidRDefault="00115551" w:rsidP="00E33C5A">
                              <w:pPr>
                                <w:pStyle w:val="NormalWeb"/>
                                <w:spacing w:before="0" w:beforeAutospacing="0" w:after="0" w:afterAutospacing="0"/>
                                <w:jc w:val="center"/>
                                <w:textAlignment w:val="baseline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EB4E9E">
                                <w:rPr>
                                  <w:rFonts w:ascii="Arial" w:hAnsi="Arial"/>
                                  <w:color w:val="000000" w:themeColor="text1"/>
                                  <w:kern w:val="24"/>
                                  <w:sz w:val="16"/>
                                  <w:szCs w:val="16"/>
                                  <w:lang w:val="en-GB"/>
                                </w:rPr>
                                <w:t>«</w:t>
                              </w:r>
                              <w:r w:rsidRPr="00EB4E9E">
                                <w:rPr>
                                  <w:rFonts w:ascii="Arial" w:hAnsi="Arial" w:cstheme="minorBidi"/>
                                  <w:color w:val="000000" w:themeColor="text1"/>
                                  <w:kern w:val="24"/>
                                  <w:sz w:val="16"/>
                                  <w:szCs w:val="16"/>
                                  <w:lang w:val="en-GB"/>
                                </w:rPr>
                                <w:t>access</w:t>
                              </w:r>
                              <w:r w:rsidRPr="00EB4E9E">
                                <w:rPr>
                                  <w:rFonts w:ascii="Arial" w:hAnsi="Arial"/>
                                  <w:color w:val="000000" w:themeColor="text1"/>
                                  <w:kern w:val="24"/>
                                  <w:sz w:val="16"/>
                                  <w:szCs w:val="16"/>
                                  <w:lang w:val="en-GB"/>
                                </w:rPr>
                                <w:t>»</w:t>
                              </w:r>
                            </w:p>
                          </w:txbxContent>
                        </wps:txbx>
                        <wps:bodyPr wrap="none">
                          <a:spAutoFit/>
                        </wps:bodyPr>
                      </wps:wsp>
                      <wpg:grpSp>
                        <wpg:cNvPr id="11" name="Group 11"/>
                        <wpg:cNvGrpSpPr>
                          <a:grpSpLocks noChangeAspect="1"/>
                        </wpg:cNvGrpSpPr>
                        <wpg:grpSpPr bwMode="auto">
                          <a:xfrm>
                            <a:off x="77" y="60"/>
                            <a:ext cx="1008" cy="664"/>
                            <a:chOff x="77" y="60"/>
                            <a:chExt cx="1008" cy="664"/>
                          </a:xfrm>
                        </wpg:grpSpPr>
                        <wpg:grpSp>
                          <wpg:cNvPr id="12" name="Group 12"/>
                          <wpg:cNvGrpSpPr>
                            <a:grpSpLocks noChangeAspect="1"/>
                          </wpg:cNvGrpSpPr>
                          <wpg:grpSpPr bwMode="auto">
                            <a:xfrm>
                              <a:off x="77" y="60"/>
                              <a:ext cx="1008" cy="664"/>
                              <a:chOff x="77" y="60"/>
                              <a:chExt cx="1008" cy="664"/>
                            </a:xfrm>
                          </wpg:grpSpPr>
                          <wpg:grpSp>
                            <wpg:cNvPr id="13" name="Group 13"/>
                            <wpg:cNvGrpSpPr>
                              <a:grpSpLocks noChangeAspect="1"/>
                            </wpg:cNvGrpSpPr>
                            <wpg:grpSpPr bwMode="auto">
                              <a:xfrm>
                                <a:off x="77" y="60"/>
                                <a:ext cx="1008" cy="664"/>
                                <a:chOff x="77" y="60"/>
                                <a:chExt cx="1008" cy="664"/>
                              </a:xfrm>
                            </wpg:grpSpPr>
                            <wps:wsp>
                              <wps:cNvPr id="14" name="Rectangle 14"/>
                              <wps:cNvSpPr>
                                <a:spLocks noChangeAspect="1" noChangeArrowheads="1"/>
                              </wps:cNvSpPr>
                              <wps:spPr bwMode="auto">
                                <a:xfrm>
                                  <a:off x="77" y="172"/>
                                  <a:ext cx="1008" cy="552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solidFill>
                                    <a:schemeClr val="tx1"/>
                                  </a:solidFill>
                                  <a:miter lim="800000"/>
                                  <a:headEnd/>
                                  <a:tailEnd type="none" w="lg" len="lg"/>
                                </a:ln>
                                <a:effectLst/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chemeClr val="accent1"/>
                                      </a:solidFill>
                                    </a14:hiddenFill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chemeClr val="bg2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 wrap="none" anchor="ctr"/>
                            </wps:wsp>
                            <wps:wsp>
                              <wps:cNvPr id="15" name="Rectangle 15"/>
                              <wps:cNvSpPr>
                                <a:spLocks noChangeAspect="1" noChangeArrowheads="1"/>
                              </wps:cNvSpPr>
                              <wps:spPr bwMode="auto">
                                <a:xfrm>
                                  <a:off x="77" y="60"/>
                                  <a:ext cx="360" cy="112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solidFill>
                                    <a:schemeClr val="tx1"/>
                                  </a:solidFill>
                                  <a:miter lim="800000"/>
                                  <a:headEnd/>
                                  <a:tailEnd type="none" w="lg" len="lg"/>
                                </a:ln>
                                <a:effectLst/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chemeClr val="accent1"/>
                                      </a:solidFill>
                                    </a14:hiddenFill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chemeClr val="bg2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 wrap="none" anchor="ctr"/>
                            </wps:wsp>
                          </wpg:grpSp>
                          <wps:wsp>
                            <wps:cNvPr id="16" name="Text Box 16"/>
                            <wps:cNvSpPr txBox="1">
                              <a:spLocks noChangeAspect="1" noChangeArrowheads="1"/>
                            </wps:cNvSpPr>
                            <wps:spPr bwMode="auto">
                              <a:xfrm>
                                <a:off x="88" y="347"/>
                                <a:ext cx="983" cy="254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chemeClr val="accent1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chemeClr val="tx1"/>
                                    </a:solidFill>
                                    <a:miter lim="800000"/>
                                    <a:headEnd/>
                                    <a:tailEnd type="none" w="lg" len="lg"/>
                                  </a14:hiddenLine>
                                </a:ex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35921" dir="2700000" algn="ctr" rotWithShape="0">
                                        <a:schemeClr val="bg2"/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txbx>
                              <w:txbxContent>
                                <w:p w14:paraId="034CD8F2" w14:textId="77777777" w:rsidR="00115551" w:rsidRPr="00EB4E9E" w:rsidRDefault="00115551" w:rsidP="00E33C5A">
                                  <w:pPr>
                                    <w:pStyle w:val="NormalWeb"/>
                                    <w:spacing w:before="0" w:beforeAutospacing="0" w:after="0" w:afterAutospacing="0"/>
                                    <w:jc w:val="center"/>
                                    <w:textAlignment w:val="baseline"/>
                                    <w:rPr>
                                      <w:sz w:val="16"/>
                                      <w:szCs w:val="16"/>
                                    </w:rPr>
                                  </w:pPr>
                                  <w:r w:rsidRPr="00EB4E9E">
                                    <w:rPr>
                                      <w:rFonts w:ascii="Arial" w:hAnsi="Arial" w:cstheme="minorBidi"/>
                                      <w:color w:val="000000" w:themeColor="text1"/>
                                      <w:kern w:val="24"/>
                                      <w:sz w:val="16"/>
                                      <w:szCs w:val="16"/>
                                      <w:lang w:val="en-GB"/>
                                    </w:rPr>
                                    <w:t>View A</w:t>
                                  </w:r>
                                </w:p>
                              </w:txbxContent>
                            </wps:txbx>
                            <wps:bodyPr>
                              <a:spAutoFit/>
                            </wps:bodyPr>
                          </wps:wsp>
                        </wpg:grpSp>
                        <wps:wsp>
                          <wps:cNvPr id="17" name="Line 16"/>
                          <wps:cNvCnPr/>
                          <wps:spPr bwMode="auto">
                            <a:xfrm>
                              <a:off x="957" y="724"/>
                              <a:ext cx="128" cy="0"/>
                            </a:xfrm>
                            <a:prstGeom prst="line">
                              <a:avLst/>
                            </a:prstGeom>
                            <a:noFill/>
                            <a:ln w="9525">
                              <a:solidFill>
                                <a:schemeClr val="tx1"/>
                              </a:solidFill>
                              <a:round/>
                              <a:headEnd/>
                              <a:tailEnd type="none" w="lg" len="lg"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>
                                    <a:outerShdw dist="35921" dir="2700000" algn="ctr" rotWithShape="0">
                                      <a:schemeClr val="bg2"/>
                                    </a:outerShdw>
                                  </a:effectLst>
                                </a14:hiddenEffects>
                              </a:ext>
                            </a:extLst>
                          </wps:spPr>
                          <wps:bodyPr/>
                        </wps:wsp>
                      </wpg:grpSp>
                      <wpg:grpSp>
                        <wpg:cNvPr id="18" name="Group 18"/>
                        <wpg:cNvGrpSpPr>
                          <a:grpSpLocks noChangeAspect="1"/>
                        </wpg:cNvGrpSpPr>
                        <wpg:grpSpPr bwMode="auto">
                          <a:xfrm>
                            <a:off x="85" y="1460"/>
                            <a:ext cx="1016" cy="664"/>
                            <a:chOff x="85" y="1460"/>
                            <a:chExt cx="1016" cy="664"/>
                          </a:xfrm>
                        </wpg:grpSpPr>
                        <wpg:grpSp>
                          <wpg:cNvPr id="19" name="Group 19"/>
                          <wpg:cNvGrpSpPr>
                            <a:grpSpLocks noChangeAspect="1"/>
                          </wpg:cNvGrpSpPr>
                          <wpg:grpSpPr bwMode="auto">
                            <a:xfrm>
                              <a:off x="85" y="1460"/>
                              <a:ext cx="1008" cy="664"/>
                              <a:chOff x="85" y="1460"/>
                              <a:chExt cx="1008" cy="664"/>
                            </a:xfrm>
                          </wpg:grpSpPr>
                          <wpg:grpSp>
                            <wpg:cNvPr id="20" name="Group 20"/>
                            <wpg:cNvGrpSpPr>
                              <a:grpSpLocks noChangeAspect="1"/>
                            </wpg:cNvGrpSpPr>
                            <wpg:grpSpPr bwMode="auto">
                              <a:xfrm>
                                <a:off x="85" y="1460"/>
                                <a:ext cx="1008" cy="664"/>
                                <a:chOff x="85" y="1460"/>
                                <a:chExt cx="1008" cy="664"/>
                              </a:xfrm>
                            </wpg:grpSpPr>
                            <wps:wsp>
                              <wps:cNvPr id="21" name="Rectangle 21"/>
                              <wps:cNvSpPr>
                                <a:spLocks noChangeAspect="1" noChangeArrowheads="1"/>
                              </wps:cNvSpPr>
                              <wps:spPr bwMode="auto">
                                <a:xfrm>
                                  <a:off x="85" y="1572"/>
                                  <a:ext cx="1008" cy="552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solidFill>
                                    <a:schemeClr val="tx1"/>
                                  </a:solidFill>
                                  <a:miter lim="800000"/>
                                  <a:headEnd/>
                                  <a:tailEnd type="none" w="lg" len="lg"/>
                                </a:ln>
                                <a:effectLst/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chemeClr val="accent1"/>
                                      </a:solidFill>
                                    </a14:hiddenFill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chemeClr val="bg2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 wrap="none" anchor="ctr"/>
                            </wps:wsp>
                            <wps:wsp>
                              <wps:cNvPr id="22" name="Rectangle 22"/>
                              <wps:cNvSpPr>
                                <a:spLocks noChangeAspect="1" noChangeArrowheads="1"/>
                              </wps:cNvSpPr>
                              <wps:spPr bwMode="auto">
                                <a:xfrm>
                                  <a:off x="85" y="1460"/>
                                  <a:ext cx="360" cy="112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solidFill>
                                    <a:schemeClr val="tx1"/>
                                  </a:solidFill>
                                  <a:miter lim="800000"/>
                                  <a:headEnd/>
                                  <a:tailEnd type="none" w="lg" len="lg"/>
                                </a:ln>
                                <a:effectLst/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chemeClr val="accent1"/>
                                      </a:solidFill>
                                    </a14:hiddenFill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chemeClr val="bg2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 wrap="none" anchor="ctr"/>
                            </wps:wsp>
                          </wpg:grpSp>
                          <wps:wsp>
                            <wps:cNvPr id="23" name="Text Box 23"/>
                            <wps:cNvSpPr txBox="1">
                              <a:spLocks noChangeAspect="1" noChangeArrowheads="1"/>
                            </wps:cNvSpPr>
                            <wps:spPr bwMode="auto">
                              <a:xfrm>
                                <a:off x="97" y="1746"/>
                                <a:ext cx="981" cy="254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chemeClr val="accent1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chemeClr val="tx1"/>
                                    </a:solidFill>
                                    <a:miter lim="800000"/>
                                    <a:headEnd/>
                                    <a:tailEnd type="none" w="lg" len="lg"/>
                                  </a14:hiddenLine>
                                </a:ex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35921" dir="2700000" algn="ctr" rotWithShape="0">
                                        <a:schemeClr val="bg2"/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txbx>
                              <w:txbxContent>
                                <w:p w14:paraId="3DF52321" w14:textId="77777777" w:rsidR="00115551" w:rsidRPr="00EB4E9E" w:rsidRDefault="00115551" w:rsidP="00E33C5A">
                                  <w:pPr>
                                    <w:pStyle w:val="NormalWeb"/>
                                    <w:spacing w:before="0" w:beforeAutospacing="0" w:after="0" w:afterAutospacing="0"/>
                                    <w:jc w:val="center"/>
                                    <w:textAlignment w:val="baseline"/>
                                    <w:rPr>
                                      <w:sz w:val="16"/>
                                      <w:szCs w:val="16"/>
                                    </w:rPr>
                                  </w:pPr>
                                  <w:r w:rsidRPr="00EB4E9E">
                                    <w:rPr>
                                      <w:rFonts w:ascii="Arial" w:hAnsi="Arial" w:cstheme="minorBidi"/>
                                      <w:color w:val="000000" w:themeColor="text1"/>
                                      <w:kern w:val="24"/>
                                      <w:sz w:val="16"/>
                                      <w:szCs w:val="16"/>
                                      <w:lang w:val="en-GB"/>
                                    </w:rPr>
                                    <w:t>Controller A</w:t>
                                  </w:r>
                                </w:p>
                              </w:txbxContent>
                            </wps:txbx>
                            <wps:bodyPr>
                              <a:spAutoFit/>
                            </wps:bodyPr>
                          </wps:wsp>
                        </wpg:grpSp>
                        <wps:wsp>
                          <wps:cNvPr id="24" name="Line 23"/>
                          <wps:cNvCnPr/>
                          <wps:spPr bwMode="auto">
                            <a:xfrm>
                              <a:off x="973" y="1572"/>
                              <a:ext cx="128" cy="0"/>
                            </a:xfrm>
                            <a:prstGeom prst="line">
                              <a:avLst/>
                            </a:prstGeom>
                            <a:noFill/>
                            <a:ln w="9525">
                              <a:solidFill>
                                <a:schemeClr val="tx1"/>
                              </a:solidFill>
                              <a:round/>
                              <a:headEnd/>
                              <a:tailEnd type="none" w="lg" len="lg"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>
                                    <a:outerShdw dist="35921" dir="2700000" algn="ctr" rotWithShape="0">
                                      <a:schemeClr val="bg2"/>
                                    </a:outerShdw>
                                  </a:effectLst>
                                </a14:hiddenEffects>
                              </a:ext>
                            </a:extLst>
                          </wps:spPr>
                          <wps:bodyPr/>
                        </wps:wsp>
                      </wpg:grpSp>
                      <wps:wsp>
                        <wps:cNvPr id="25" name="AutoShape 24"/>
                        <wps:cNvCnPr>
                          <a:cxnSpLocks noChangeAspect="1" noChangeShapeType="1"/>
                        </wps:cNvCnPr>
                        <wps:spPr bwMode="auto">
                          <a:xfrm>
                            <a:off x="1085" y="724"/>
                            <a:ext cx="592" cy="16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chemeClr val="tx1"/>
                            </a:solidFill>
                            <a:prstDash val="dash"/>
                            <a:round/>
                            <a:headEnd/>
                            <a:tailEnd type="arrow" w="lg" len="lg"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chemeClr val="bg2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g:grpSp>
                        <wpg:cNvPr id="26" name="Group 26"/>
                        <wpg:cNvGrpSpPr>
                          <a:grpSpLocks noChangeAspect="1"/>
                        </wpg:cNvGrpSpPr>
                        <wpg:grpSpPr bwMode="auto">
                          <a:xfrm>
                            <a:off x="3309" y="1476"/>
                            <a:ext cx="1008" cy="664"/>
                            <a:chOff x="3309" y="1476"/>
                            <a:chExt cx="1008" cy="664"/>
                          </a:xfrm>
                        </wpg:grpSpPr>
                        <wpg:grpSp>
                          <wpg:cNvPr id="27" name="Group 27"/>
                          <wpg:cNvGrpSpPr>
                            <a:grpSpLocks noChangeAspect="1"/>
                          </wpg:cNvGrpSpPr>
                          <wpg:grpSpPr bwMode="auto">
                            <a:xfrm>
                              <a:off x="3309" y="1476"/>
                              <a:ext cx="1008" cy="664"/>
                              <a:chOff x="3309" y="1476"/>
                              <a:chExt cx="1008" cy="664"/>
                            </a:xfrm>
                          </wpg:grpSpPr>
                          <wpg:grpSp>
                            <wpg:cNvPr id="28" name="Group 28"/>
                            <wpg:cNvGrpSpPr>
                              <a:grpSpLocks noChangeAspect="1"/>
                            </wpg:cNvGrpSpPr>
                            <wpg:grpSpPr bwMode="auto">
                              <a:xfrm>
                                <a:off x="3309" y="1476"/>
                                <a:ext cx="1008" cy="664"/>
                                <a:chOff x="3309" y="1476"/>
                                <a:chExt cx="1008" cy="664"/>
                              </a:xfrm>
                            </wpg:grpSpPr>
                            <wps:wsp>
                              <wps:cNvPr id="29" name="Rectangle 29"/>
                              <wps:cNvSpPr>
                                <a:spLocks noChangeAspect="1" noChangeArrowheads="1"/>
                              </wps:cNvSpPr>
                              <wps:spPr bwMode="auto">
                                <a:xfrm>
                                  <a:off x="3309" y="1588"/>
                                  <a:ext cx="1008" cy="552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solidFill>
                                    <a:schemeClr val="tx1"/>
                                  </a:solidFill>
                                  <a:miter lim="800000"/>
                                  <a:headEnd/>
                                  <a:tailEnd type="none" w="lg" len="lg"/>
                                </a:ln>
                                <a:effectLst/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chemeClr val="accent1"/>
                                      </a:solidFill>
                                    </a14:hiddenFill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chemeClr val="bg2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 wrap="none" anchor="ctr"/>
                            </wps:wsp>
                            <wps:wsp>
                              <wps:cNvPr id="30" name="Rectangle 30"/>
                              <wps:cNvSpPr>
                                <a:spLocks noChangeAspect="1" noChangeArrowheads="1"/>
                              </wps:cNvSpPr>
                              <wps:spPr bwMode="auto">
                                <a:xfrm>
                                  <a:off x="3309" y="1476"/>
                                  <a:ext cx="360" cy="112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solidFill>
                                    <a:schemeClr val="tx1"/>
                                  </a:solidFill>
                                  <a:miter lim="800000"/>
                                  <a:headEnd/>
                                  <a:tailEnd type="none" w="lg" len="lg"/>
                                </a:ln>
                                <a:effectLst/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chemeClr val="accent1"/>
                                      </a:solidFill>
                                    </a14:hiddenFill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chemeClr val="bg2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 wrap="none" anchor="ctr"/>
                            </wps:wsp>
                          </wpg:grpSp>
                          <wps:wsp>
                            <wps:cNvPr id="31" name="Text Box 31"/>
                            <wps:cNvSpPr txBox="1">
                              <a:spLocks noChangeAspect="1" noChangeArrowheads="1"/>
                            </wps:cNvSpPr>
                            <wps:spPr bwMode="auto">
                              <a:xfrm>
                                <a:off x="3320" y="1763"/>
                                <a:ext cx="982" cy="254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chemeClr val="accent1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chemeClr val="tx1"/>
                                    </a:solidFill>
                                    <a:miter lim="800000"/>
                                    <a:headEnd/>
                                    <a:tailEnd type="none" w="lg" len="lg"/>
                                  </a14:hiddenLine>
                                </a:ex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35921" dir="2700000" algn="ctr" rotWithShape="0">
                                        <a:schemeClr val="bg2"/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txbx>
                              <w:txbxContent>
                                <w:p w14:paraId="50C75FB0" w14:textId="77777777" w:rsidR="00115551" w:rsidRPr="00EB4E9E" w:rsidRDefault="00115551" w:rsidP="00E33C5A">
                                  <w:pPr>
                                    <w:pStyle w:val="NormalWeb"/>
                                    <w:spacing w:before="0" w:beforeAutospacing="0" w:after="0" w:afterAutospacing="0"/>
                                    <w:jc w:val="center"/>
                                    <w:textAlignment w:val="baseline"/>
                                    <w:rPr>
                                      <w:sz w:val="16"/>
                                      <w:szCs w:val="16"/>
                                    </w:rPr>
                                  </w:pPr>
                                  <w:r w:rsidRPr="00EB4E9E">
                                    <w:rPr>
                                      <w:rFonts w:ascii="Arial" w:hAnsi="Arial" w:cstheme="minorBidi"/>
                                      <w:color w:val="000000" w:themeColor="text1"/>
                                      <w:kern w:val="24"/>
                                      <w:sz w:val="16"/>
                                      <w:szCs w:val="16"/>
                                      <w:lang w:val="en-GB"/>
                                    </w:rPr>
                                    <w:t>Controller B</w:t>
                                  </w:r>
                                </w:p>
                              </w:txbxContent>
                            </wps:txbx>
                            <wps:bodyPr>
                              <a:spAutoFit/>
                            </wps:bodyPr>
                          </wps:wsp>
                        </wpg:grpSp>
                        <wps:wsp>
                          <wps:cNvPr id="32" name="Line 31"/>
                          <wps:cNvCnPr/>
                          <wps:spPr bwMode="auto">
                            <a:xfrm>
                              <a:off x="3309" y="1588"/>
                              <a:ext cx="128" cy="0"/>
                            </a:xfrm>
                            <a:prstGeom prst="line">
                              <a:avLst/>
                            </a:prstGeom>
                            <a:noFill/>
                            <a:ln w="9525">
                              <a:solidFill>
                                <a:schemeClr val="tx1"/>
                              </a:solidFill>
                              <a:round/>
                              <a:headEnd/>
                              <a:tailEnd type="none" w="lg" len="lg"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>
                                    <a:outerShdw dist="35921" dir="2700000" algn="ctr" rotWithShape="0">
                                      <a:schemeClr val="bg2"/>
                                    </a:outerShdw>
                                  </a:effectLst>
                                </a14:hiddenEffects>
                              </a:ext>
                            </a:extLst>
                          </wps:spPr>
                          <wps:bodyPr/>
                        </wps:wsp>
                      </wpg:grpSp>
                      <wpg:grpSp>
                        <wpg:cNvPr id="33" name="Group 33"/>
                        <wpg:cNvGrpSpPr>
                          <a:grpSpLocks noChangeAspect="1"/>
                        </wpg:cNvGrpSpPr>
                        <wpg:grpSpPr bwMode="auto">
                          <a:xfrm>
                            <a:off x="3317" y="76"/>
                            <a:ext cx="1008" cy="664"/>
                            <a:chOff x="3317" y="76"/>
                            <a:chExt cx="1008" cy="664"/>
                          </a:xfrm>
                        </wpg:grpSpPr>
                        <wpg:grpSp>
                          <wpg:cNvPr id="34" name="Group 34"/>
                          <wpg:cNvGrpSpPr>
                            <a:grpSpLocks noChangeAspect="1"/>
                          </wpg:cNvGrpSpPr>
                          <wpg:grpSpPr bwMode="auto">
                            <a:xfrm>
                              <a:off x="3317" y="76"/>
                              <a:ext cx="1008" cy="664"/>
                              <a:chOff x="3317" y="76"/>
                              <a:chExt cx="1008" cy="664"/>
                            </a:xfrm>
                          </wpg:grpSpPr>
                          <wpg:grpSp>
                            <wpg:cNvPr id="35" name="Group 35"/>
                            <wpg:cNvGrpSpPr>
                              <a:grpSpLocks noChangeAspect="1"/>
                            </wpg:cNvGrpSpPr>
                            <wpg:grpSpPr bwMode="auto">
                              <a:xfrm>
                                <a:off x="3317" y="76"/>
                                <a:ext cx="1008" cy="664"/>
                                <a:chOff x="3317" y="76"/>
                                <a:chExt cx="1008" cy="664"/>
                              </a:xfrm>
                            </wpg:grpSpPr>
                            <wps:wsp>
                              <wps:cNvPr id="36" name="Rectangle 36"/>
                              <wps:cNvSpPr>
                                <a:spLocks noChangeAspect="1" noChangeArrowheads="1"/>
                              </wps:cNvSpPr>
                              <wps:spPr bwMode="auto">
                                <a:xfrm>
                                  <a:off x="3317" y="188"/>
                                  <a:ext cx="1008" cy="552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solidFill>
                                    <a:schemeClr val="tx1"/>
                                  </a:solidFill>
                                  <a:miter lim="800000"/>
                                  <a:headEnd/>
                                  <a:tailEnd type="none" w="lg" len="lg"/>
                                </a:ln>
                                <a:effectLst/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chemeClr val="accent1"/>
                                      </a:solidFill>
                                    </a14:hiddenFill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chemeClr val="bg2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 wrap="none" anchor="ctr"/>
                            </wps:wsp>
                            <wps:wsp>
                              <wps:cNvPr id="37" name="Rectangle 37"/>
                              <wps:cNvSpPr>
                                <a:spLocks noChangeAspect="1" noChangeArrowheads="1"/>
                              </wps:cNvSpPr>
                              <wps:spPr bwMode="auto">
                                <a:xfrm>
                                  <a:off x="3317" y="76"/>
                                  <a:ext cx="360" cy="112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solidFill>
                                    <a:schemeClr val="tx1"/>
                                  </a:solidFill>
                                  <a:miter lim="800000"/>
                                  <a:headEnd/>
                                  <a:tailEnd type="none" w="lg" len="lg"/>
                                </a:ln>
                                <a:effectLst/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chemeClr val="accent1"/>
                                      </a:solidFill>
                                    </a14:hiddenFill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chemeClr val="bg2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 wrap="none" anchor="ctr"/>
                            </wps:wsp>
                          </wpg:grpSp>
                          <wps:wsp>
                            <wps:cNvPr id="38" name="Text Box 38"/>
                            <wps:cNvSpPr txBox="1">
                              <a:spLocks noChangeAspect="1" noChangeArrowheads="1"/>
                            </wps:cNvSpPr>
                            <wps:spPr bwMode="auto">
                              <a:xfrm>
                                <a:off x="3329" y="363"/>
                                <a:ext cx="980" cy="254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chemeClr val="accent1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chemeClr val="tx1"/>
                                    </a:solidFill>
                                    <a:miter lim="800000"/>
                                    <a:headEnd/>
                                    <a:tailEnd type="none" w="lg" len="lg"/>
                                  </a14:hiddenLine>
                                </a:ex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35921" dir="2700000" algn="ctr" rotWithShape="0">
                                        <a:schemeClr val="bg2"/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txbx>
                              <w:txbxContent>
                                <w:p w14:paraId="4C22209B" w14:textId="77777777" w:rsidR="00115551" w:rsidRPr="00EB4E9E" w:rsidRDefault="00115551" w:rsidP="00E33C5A">
                                  <w:pPr>
                                    <w:pStyle w:val="NormalWeb"/>
                                    <w:spacing w:before="0" w:beforeAutospacing="0" w:after="0" w:afterAutospacing="0"/>
                                    <w:jc w:val="center"/>
                                    <w:textAlignment w:val="baseline"/>
                                    <w:rPr>
                                      <w:sz w:val="16"/>
                                      <w:szCs w:val="16"/>
                                    </w:rPr>
                                  </w:pPr>
                                  <w:r w:rsidRPr="00EB4E9E">
                                    <w:rPr>
                                      <w:rFonts w:ascii="Arial" w:hAnsi="Arial" w:cstheme="minorBidi"/>
                                      <w:color w:val="000000" w:themeColor="text1"/>
                                      <w:kern w:val="24"/>
                                      <w:sz w:val="16"/>
                                      <w:szCs w:val="16"/>
                                      <w:lang w:val="en-GB"/>
                                    </w:rPr>
                                    <w:t>View B</w:t>
                                  </w:r>
                                </w:p>
                              </w:txbxContent>
                            </wps:txbx>
                            <wps:bodyPr>
                              <a:spAutoFit/>
                            </wps:bodyPr>
                          </wps:wsp>
                        </wpg:grpSp>
                        <wps:wsp>
                          <wps:cNvPr id="39" name="Line 38"/>
                          <wps:cNvCnPr/>
                          <wps:spPr bwMode="auto">
                            <a:xfrm>
                              <a:off x="3317" y="740"/>
                              <a:ext cx="128" cy="0"/>
                            </a:xfrm>
                            <a:prstGeom prst="line">
                              <a:avLst/>
                            </a:prstGeom>
                            <a:noFill/>
                            <a:ln w="9525">
                              <a:solidFill>
                                <a:schemeClr val="tx1"/>
                              </a:solidFill>
                              <a:round/>
                              <a:headEnd/>
                              <a:tailEnd type="none" w="lg" len="lg"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>
                                    <a:outerShdw dist="35921" dir="2700000" algn="ctr" rotWithShape="0">
                                      <a:schemeClr val="bg2"/>
                                    </a:outerShdw>
                                  </a:effectLst>
                                </a14:hiddenEffects>
                              </a:ext>
                            </a:extLst>
                          </wps:spPr>
                          <wps:bodyPr/>
                        </wps:wsp>
                      </wpg:grpSp>
                      <wpg:grpSp>
                        <wpg:cNvPr id="40" name="Group 40"/>
                        <wpg:cNvGrpSpPr>
                          <a:grpSpLocks noChangeAspect="1"/>
                        </wpg:cNvGrpSpPr>
                        <wpg:grpSpPr bwMode="auto">
                          <a:xfrm>
                            <a:off x="1677" y="772"/>
                            <a:ext cx="1008" cy="664"/>
                            <a:chOff x="1677" y="772"/>
                            <a:chExt cx="1008" cy="664"/>
                          </a:xfrm>
                        </wpg:grpSpPr>
                        <wpg:grpSp>
                          <wpg:cNvPr id="41" name="Group 41"/>
                          <wpg:cNvGrpSpPr>
                            <a:grpSpLocks noChangeAspect="1"/>
                          </wpg:cNvGrpSpPr>
                          <wpg:grpSpPr bwMode="auto">
                            <a:xfrm>
                              <a:off x="1677" y="772"/>
                              <a:ext cx="1008" cy="664"/>
                              <a:chOff x="1677" y="772"/>
                              <a:chExt cx="1008" cy="664"/>
                            </a:xfrm>
                          </wpg:grpSpPr>
                          <wpg:grpSp>
                            <wpg:cNvPr id="42" name="Group 42"/>
                            <wpg:cNvGrpSpPr>
                              <a:grpSpLocks noChangeAspect="1"/>
                            </wpg:cNvGrpSpPr>
                            <wpg:grpSpPr bwMode="auto">
                              <a:xfrm>
                                <a:off x="1677" y="772"/>
                                <a:ext cx="1008" cy="664"/>
                                <a:chOff x="1677" y="772"/>
                                <a:chExt cx="1008" cy="664"/>
                              </a:xfrm>
                            </wpg:grpSpPr>
                            <wps:wsp>
                              <wps:cNvPr id="43" name="Rectangle 43"/>
                              <wps:cNvSpPr>
                                <a:spLocks noChangeAspect="1" noChangeArrowheads="1"/>
                              </wps:cNvSpPr>
                              <wps:spPr bwMode="auto">
                                <a:xfrm>
                                  <a:off x="1677" y="884"/>
                                  <a:ext cx="1008" cy="552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solidFill>
                                    <a:schemeClr val="tx1"/>
                                  </a:solidFill>
                                  <a:miter lim="800000"/>
                                  <a:headEnd/>
                                  <a:tailEnd type="none" w="lg" len="lg"/>
                                </a:ln>
                                <a:effectLst/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chemeClr val="accent1"/>
                                      </a:solidFill>
                                    </a14:hiddenFill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chemeClr val="bg2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 wrap="none" anchor="ctr"/>
                            </wps:wsp>
                            <wps:wsp>
                              <wps:cNvPr id="44" name="Rectangle 44"/>
                              <wps:cNvSpPr>
                                <a:spLocks noChangeAspect="1" noChangeArrowheads="1"/>
                              </wps:cNvSpPr>
                              <wps:spPr bwMode="auto">
                                <a:xfrm>
                                  <a:off x="1677" y="772"/>
                                  <a:ext cx="360" cy="112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solidFill>
                                    <a:schemeClr val="tx1"/>
                                  </a:solidFill>
                                  <a:miter lim="800000"/>
                                  <a:headEnd/>
                                  <a:tailEnd type="none" w="lg" len="lg"/>
                                </a:ln>
                                <a:effectLst/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chemeClr val="accent1"/>
                                      </a:solidFill>
                                    </a14:hiddenFill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35921" dir="2700000" algn="ctr" rotWithShape="0">
                                          <a:schemeClr val="bg2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 wrap="none" anchor="ctr"/>
                            </wps:wsp>
                          </wpg:grpSp>
                          <wps:wsp>
                            <wps:cNvPr id="45" name="Text Box 45"/>
                            <wps:cNvSpPr txBox="1">
                              <a:spLocks noChangeAspect="1" noChangeArrowheads="1"/>
                            </wps:cNvSpPr>
                            <wps:spPr bwMode="auto">
                              <a:xfrm>
                                <a:off x="1688" y="1059"/>
                                <a:ext cx="982" cy="254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chemeClr val="accent1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chemeClr val="tx1"/>
                                    </a:solidFill>
                                    <a:miter lim="800000"/>
                                    <a:headEnd/>
                                    <a:tailEnd type="none" w="lg" len="lg"/>
                                  </a14:hiddenLine>
                                </a:ex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35921" dir="2700000" algn="ctr" rotWithShape="0">
                                        <a:schemeClr val="bg2"/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txbx>
                              <w:txbxContent>
                                <w:p w14:paraId="2B76DD22" w14:textId="77777777" w:rsidR="00115551" w:rsidRPr="00EB4E9E" w:rsidRDefault="00115551" w:rsidP="00E33C5A">
                                  <w:pPr>
                                    <w:pStyle w:val="NormalWeb"/>
                                    <w:spacing w:before="0" w:beforeAutospacing="0" w:after="0" w:afterAutospacing="0"/>
                                    <w:jc w:val="center"/>
                                    <w:textAlignment w:val="baseline"/>
                                    <w:rPr>
                                      <w:sz w:val="16"/>
                                      <w:szCs w:val="16"/>
                                    </w:rPr>
                                  </w:pPr>
                                  <w:r w:rsidRPr="00EB4E9E">
                                    <w:rPr>
                                      <w:rFonts w:ascii="Arial" w:hAnsi="Arial" w:cstheme="minorBidi"/>
                                      <w:color w:val="000000" w:themeColor="text1"/>
                                      <w:kern w:val="24"/>
                                      <w:sz w:val="16"/>
                                      <w:szCs w:val="16"/>
                                      <w:lang w:val="en-GB"/>
                                    </w:rPr>
                                    <w:t>Model</w:t>
                                  </w:r>
                                </w:p>
                              </w:txbxContent>
                            </wps:txbx>
                            <wps:bodyPr>
                              <a:spAutoFit/>
                            </wps:bodyPr>
                          </wps:wsp>
                        </wpg:grpSp>
                        <wps:wsp>
                          <wps:cNvPr id="46" name="Line 45"/>
                          <wps:cNvCnPr/>
                          <wps:spPr bwMode="auto">
                            <a:xfrm>
                              <a:off x="2557" y="884"/>
                              <a:ext cx="128" cy="0"/>
                            </a:xfrm>
                            <a:prstGeom prst="line">
                              <a:avLst/>
                            </a:prstGeom>
                            <a:noFill/>
                            <a:ln w="9525">
                              <a:solidFill>
                                <a:schemeClr val="tx1"/>
                              </a:solidFill>
                              <a:round/>
                              <a:headEnd/>
                              <a:tailEnd type="none" w="lg" len="lg"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>
                                    <a:outerShdw dist="35921" dir="2700000" algn="ctr" rotWithShape="0">
                                      <a:schemeClr val="bg2"/>
                                    </a:outerShdw>
                                  </a:effectLst>
                                </a14:hiddenEffects>
                              </a:ext>
                            </a:extLst>
                          </wps:spPr>
                          <wps:bodyPr/>
                        </wps:wsp>
                        <wps:wsp>
                          <wps:cNvPr id="47" name="Line 46"/>
                          <wps:cNvCnPr/>
                          <wps:spPr bwMode="auto">
                            <a:xfrm>
                              <a:off x="1677" y="1436"/>
                              <a:ext cx="128" cy="0"/>
                            </a:xfrm>
                            <a:prstGeom prst="line">
                              <a:avLst/>
                            </a:prstGeom>
                            <a:noFill/>
                            <a:ln w="9525">
                              <a:solidFill>
                                <a:schemeClr val="tx1"/>
                              </a:solidFill>
                              <a:round/>
                              <a:headEnd/>
                              <a:tailEnd type="none" w="lg" len="lg"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>
                                    <a:outerShdw dist="35921" dir="2700000" algn="ctr" rotWithShape="0">
                                      <a:schemeClr val="bg2"/>
                                    </a:outerShdw>
                                  </a:effectLst>
                                </a14:hiddenEffects>
                              </a:ext>
                            </a:extLst>
                          </wps:spPr>
                          <wps:bodyPr/>
                        </wps:wsp>
                        <wps:wsp>
                          <wps:cNvPr id="48" name="Line 47"/>
                          <wps:cNvCnPr/>
                          <wps:spPr bwMode="auto">
                            <a:xfrm>
                              <a:off x="1677" y="884"/>
                              <a:ext cx="128" cy="0"/>
                            </a:xfrm>
                            <a:prstGeom prst="line">
                              <a:avLst/>
                            </a:prstGeom>
                            <a:noFill/>
                            <a:ln w="9525">
                              <a:solidFill>
                                <a:schemeClr val="tx1"/>
                              </a:solidFill>
                              <a:round/>
                              <a:headEnd/>
                              <a:tailEnd type="none" w="lg" len="lg"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>
                                    <a:outerShdw dist="35921" dir="2700000" algn="ctr" rotWithShape="0">
                                      <a:schemeClr val="bg2"/>
                                    </a:outerShdw>
                                  </a:effectLst>
                                </a14:hiddenEffects>
                              </a:ext>
                            </a:extLst>
                          </wps:spPr>
                          <wps:bodyPr/>
                        </wps:wsp>
                        <wps:wsp>
                          <wps:cNvPr id="49" name="Line 48"/>
                          <wps:cNvCnPr/>
                          <wps:spPr bwMode="auto">
                            <a:xfrm>
                              <a:off x="2549" y="1436"/>
                              <a:ext cx="128" cy="0"/>
                            </a:xfrm>
                            <a:prstGeom prst="line">
                              <a:avLst/>
                            </a:prstGeom>
                            <a:noFill/>
                            <a:ln w="9525">
                              <a:solidFill>
                                <a:schemeClr val="tx1"/>
                              </a:solidFill>
                              <a:round/>
                              <a:headEnd/>
                              <a:tailEnd type="none" w="lg" len="lg"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>
                                    <a:outerShdw dist="35921" dir="2700000" algn="ctr" rotWithShape="0">
                                      <a:schemeClr val="bg2"/>
                                    </a:outerShdw>
                                  </a:effectLst>
                                </a14:hiddenEffects>
                              </a:ext>
                            </a:extLst>
                          </wps:spPr>
                          <wps:bodyPr/>
                        </wps:wsp>
                      </wpg:grpSp>
                      <wps:wsp>
                        <wps:cNvPr id="50" name="AutoShape 49"/>
                        <wps:cNvCnPr>
                          <a:cxnSpLocks noChangeAspect="1" noChangeShapeType="1"/>
                        </wps:cNvCnPr>
                        <wps:spPr bwMode="auto">
                          <a:xfrm flipV="1">
                            <a:off x="1101" y="1436"/>
                            <a:ext cx="576" cy="136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chemeClr val="tx1"/>
                            </a:solidFill>
                            <a:prstDash val="dash"/>
                            <a:round/>
                            <a:headEnd/>
                            <a:tailEnd type="arrow" w="lg" len="lg"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chemeClr val="bg2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51" name="AutoShape 50"/>
                        <wps:cNvCnPr>
                          <a:cxnSpLocks noChangeAspect="1" noChangeShapeType="1"/>
                        </wps:cNvCnPr>
                        <wps:spPr bwMode="auto">
                          <a:xfrm flipH="1">
                            <a:off x="2685" y="740"/>
                            <a:ext cx="632" cy="144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chemeClr val="tx1"/>
                            </a:solidFill>
                            <a:prstDash val="dash"/>
                            <a:round/>
                            <a:headEnd/>
                            <a:tailEnd type="arrow" w="lg" len="lg"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chemeClr val="bg2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52" name="AutoShape 51"/>
                        <wps:cNvCnPr>
                          <a:cxnSpLocks noChangeAspect="1" noChangeShapeType="1"/>
                        </wps:cNvCnPr>
                        <wps:spPr bwMode="auto">
                          <a:xfrm flipH="1" flipV="1">
                            <a:off x="2677" y="1436"/>
                            <a:ext cx="632" cy="152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chemeClr val="tx1"/>
                            </a:solidFill>
                            <a:prstDash val="dash"/>
                            <a:round/>
                            <a:headEnd/>
                            <a:tailEnd type="arrow" w="lg" len="lg"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chemeClr val="bg2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53" name="AutoShape 52"/>
                        <wps:cNvCnPr>
                          <a:cxnSpLocks noChangeAspect="1" noChangeShapeType="1"/>
                        </wps:cNvCnPr>
                        <wps:spPr bwMode="auto">
                          <a:xfrm rot="5400000" flipH="1">
                            <a:off x="1415" y="118"/>
                            <a:ext cx="436" cy="1096"/>
                          </a:xfrm>
                          <a:prstGeom prst="curvedConnector2">
                            <a:avLst/>
                          </a:prstGeom>
                          <a:noFill/>
                          <a:ln w="9525">
                            <a:solidFill>
                              <a:schemeClr val="tx1"/>
                            </a:solidFill>
                            <a:prstDash val="dash"/>
                            <a:round/>
                            <a:headEnd/>
                            <a:tailEnd type="arrow" w="lg" len="lg"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chemeClr val="bg2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54" name="AutoShape 53"/>
                        <wps:cNvCnPr>
                          <a:cxnSpLocks noChangeAspect="1" noChangeShapeType="1"/>
                        </wps:cNvCnPr>
                        <wps:spPr bwMode="auto">
                          <a:xfrm rot="16200000">
                            <a:off x="2539" y="106"/>
                            <a:ext cx="420" cy="1136"/>
                          </a:xfrm>
                          <a:prstGeom prst="curvedConnector2">
                            <a:avLst/>
                          </a:prstGeom>
                          <a:noFill/>
                          <a:ln w="9525">
                            <a:solidFill>
                              <a:schemeClr val="tx1"/>
                            </a:solidFill>
                            <a:prstDash val="dash"/>
                            <a:round/>
                            <a:headEnd/>
                            <a:tailEnd type="arrow" w="lg" len="lg"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chemeClr val="bg2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bodyPr/>
                      </wps:wsp>
                      <wps:wsp>
                        <wps:cNvPr id="55" name="Text Box 55"/>
                        <wps:cNvSpPr txBox="1">
                          <a:spLocks noChangeAspect="1" noChangeArrowheads="1"/>
                        </wps:cNvSpPr>
                        <wps:spPr bwMode="auto">
                          <a:xfrm>
                            <a:off x="2824" y="775"/>
                            <a:ext cx="745" cy="2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chemeClr val="accent1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chemeClr val="tx1"/>
                                </a:solidFill>
                                <a:miter lim="800000"/>
                                <a:headEnd/>
                                <a:tailEnd type="none" w="lg" len="lg"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chemeClr val="bg2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5B868090" w14:textId="77777777" w:rsidR="00115551" w:rsidRPr="00EB4E9E" w:rsidRDefault="00115551" w:rsidP="00E33C5A">
                              <w:pPr>
                                <w:pStyle w:val="NormalWeb"/>
                                <w:spacing w:before="0" w:beforeAutospacing="0" w:after="0" w:afterAutospacing="0"/>
                                <w:jc w:val="center"/>
                                <w:textAlignment w:val="baseline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EB4E9E">
                                <w:rPr>
                                  <w:rFonts w:ascii="Arial" w:hAnsi="Arial"/>
                                  <w:color w:val="000000" w:themeColor="text1"/>
                                  <w:kern w:val="24"/>
                                  <w:sz w:val="16"/>
                                  <w:szCs w:val="16"/>
                                  <w:lang w:val="en-GB"/>
                                </w:rPr>
                                <w:t>«</w:t>
                              </w:r>
                              <w:r w:rsidRPr="00EB4E9E">
                                <w:rPr>
                                  <w:rFonts w:ascii="Arial" w:hAnsi="Arial" w:cstheme="minorBidi"/>
                                  <w:color w:val="000000" w:themeColor="text1"/>
                                  <w:kern w:val="24"/>
                                  <w:sz w:val="16"/>
                                  <w:szCs w:val="16"/>
                                  <w:lang w:val="en-GB"/>
                                </w:rPr>
                                <w:t>access</w:t>
                              </w:r>
                              <w:r w:rsidRPr="00EB4E9E">
                                <w:rPr>
                                  <w:rFonts w:ascii="Arial" w:hAnsi="Arial"/>
                                  <w:color w:val="000000" w:themeColor="text1"/>
                                  <w:kern w:val="24"/>
                                  <w:sz w:val="16"/>
                                  <w:szCs w:val="16"/>
                                  <w:lang w:val="en-GB"/>
                                </w:rPr>
                                <w:t>»</w:t>
                              </w:r>
                            </w:p>
                          </w:txbxContent>
                        </wps:txbx>
                        <wps:bodyPr wrap="none">
                          <a:spAutoFit/>
                        </wps:bodyPr>
                      </wps:wsp>
                      <wps:wsp>
                        <wps:cNvPr id="56" name="Text Box 56"/>
                        <wps:cNvSpPr txBox="1">
                          <a:spLocks noChangeAspect="1" noChangeArrowheads="1"/>
                        </wps:cNvSpPr>
                        <wps:spPr bwMode="auto">
                          <a:xfrm>
                            <a:off x="2800" y="1304"/>
                            <a:ext cx="745" cy="2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chemeClr val="accent1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chemeClr val="tx1"/>
                                </a:solidFill>
                                <a:miter lim="800000"/>
                                <a:headEnd/>
                                <a:tailEnd type="none" w="lg" len="lg"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chemeClr val="bg2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3DAC8CB3" w14:textId="77777777" w:rsidR="00115551" w:rsidRPr="00EB4E9E" w:rsidRDefault="00115551" w:rsidP="00E33C5A">
                              <w:pPr>
                                <w:pStyle w:val="NormalWeb"/>
                                <w:spacing w:before="0" w:beforeAutospacing="0" w:after="0" w:afterAutospacing="0"/>
                                <w:jc w:val="center"/>
                                <w:textAlignment w:val="baseline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EB4E9E">
                                <w:rPr>
                                  <w:rFonts w:ascii="Arial" w:hAnsi="Arial"/>
                                  <w:color w:val="000000" w:themeColor="text1"/>
                                  <w:kern w:val="24"/>
                                  <w:sz w:val="16"/>
                                  <w:szCs w:val="16"/>
                                  <w:lang w:val="en-GB"/>
                                </w:rPr>
                                <w:t>«</w:t>
                              </w:r>
                              <w:r w:rsidRPr="00EB4E9E">
                                <w:rPr>
                                  <w:rFonts w:ascii="Arial" w:hAnsi="Arial" w:cstheme="minorBidi"/>
                                  <w:color w:val="000000" w:themeColor="text1"/>
                                  <w:kern w:val="24"/>
                                  <w:sz w:val="16"/>
                                  <w:szCs w:val="16"/>
                                  <w:lang w:val="en-GB"/>
                                </w:rPr>
                                <w:t>access</w:t>
                              </w:r>
                              <w:r w:rsidRPr="00EB4E9E">
                                <w:rPr>
                                  <w:rFonts w:ascii="Arial" w:hAnsi="Arial"/>
                                  <w:color w:val="000000" w:themeColor="text1"/>
                                  <w:kern w:val="24"/>
                                  <w:sz w:val="16"/>
                                  <w:szCs w:val="16"/>
                                  <w:lang w:val="en-GB"/>
                                </w:rPr>
                                <w:t>»</w:t>
                              </w:r>
                            </w:p>
                          </w:txbxContent>
                        </wps:txbx>
                        <wps:bodyPr wrap="none">
                          <a:spAutoFit/>
                        </wps:bodyPr>
                      </wps:wsp>
                      <wps:wsp>
                        <wps:cNvPr id="57" name="Text Box 57"/>
                        <wps:cNvSpPr txBox="1">
                          <a:spLocks noChangeAspect="1" noChangeArrowheads="1"/>
                        </wps:cNvSpPr>
                        <wps:spPr bwMode="auto">
                          <a:xfrm>
                            <a:off x="951" y="751"/>
                            <a:ext cx="745" cy="2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chemeClr val="accent1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chemeClr val="tx1"/>
                                </a:solidFill>
                                <a:miter lim="800000"/>
                                <a:headEnd/>
                                <a:tailEnd type="none" w="lg" len="lg"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chemeClr val="bg2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2079B860" w14:textId="77777777" w:rsidR="00115551" w:rsidRPr="00EB4E9E" w:rsidRDefault="00115551" w:rsidP="00E33C5A">
                              <w:pPr>
                                <w:pStyle w:val="NormalWeb"/>
                                <w:spacing w:before="0" w:beforeAutospacing="0" w:after="0" w:afterAutospacing="0"/>
                                <w:jc w:val="center"/>
                                <w:textAlignment w:val="baseline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EB4E9E">
                                <w:rPr>
                                  <w:rFonts w:ascii="Arial" w:hAnsi="Arial"/>
                                  <w:color w:val="000000" w:themeColor="text1"/>
                                  <w:kern w:val="24"/>
                                  <w:sz w:val="16"/>
                                  <w:szCs w:val="16"/>
                                  <w:lang w:val="en-GB"/>
                                </w:rPr>
                                <w:t>«</w:t>
                              </w:r>
                              <w:r w:rsidRPr="00EB4E9E">
                                <w:rPr>
                                  <w:rFonts w:ascii="Arial" w:hAnsi="Arial" w:cstheme="minorBidi"/>
                                  <w:color w:val="000000" w:themeColor="text1"/>
                                  <w:kern w:val="24"/>
                                  <w:sz w:val="16"/>
                                  <w:szCs w:val="16"/>
                                  <w:lang w:val="en-GB"/>
                                </w:rPr>
                                <w:t>access</w:t>
                              </w:r>
                              <w:r w:rsidRPr="00EB4E9E">
                                <w:rPr>
                                  <w:rFonts w:ascii="Arial" w:hAnsi="Arial"/>
                                  <w:color w:val="000000" w:themeColor="text1"/>
                                  <w:kern w:val="24"/>
                                  <w:sz w:val="16"/>
                                  <w:szCs w:val="16"/>
                                  <w:lang w:val="en-GB"/>
                                </w:rPr>
                                <w:t>»</w:t>
                              </w:r>
                            </w:p>
                          </w:txbxContent>
                        </wps:txbx>
                        <wps:bodyPr wrap="none">
                          <a:spAutoFit/>
                        </wps:bodyPr>
                      </wps:wsp>
                      <wps:wsp>
                        <wps:cNvPr id="58" name="Text Box 58"/>
                        <wps:cNvSpPr txBox="1">
                          <a:spLocks noChangeAspect="1" noChangeArrowheads="1"/>
                        </wps:cNvSpPr>
                        <wps:spPr bwMode="auto">
                          <a:xfrm>
                            <a:off x="991" y="1311"/>
                            <a:ext cx="745" cy="2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chemeClr val="accent1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chemeClr val="tx1"/>
                                </a:solidFill>
                                <a:miter lim="800000"/>
                                <a:headEnd/>
                                <a:tailEnd type="none" w="lg" len="lg"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chemeClr val="bg2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1DE3C144" w14:textId="77777777" w:rsidR="00115551" w:rsidRPr="00EB4E9E" w:rsidRDefault="00115551" w:rsidP="00E33C5A">
                              <w:pPr>
                                <w:pStyle w:val="NormalWeb"/>
                                <w:spacing w:before="0" w:beforeAutospacing="0" w:after="0" w:afterAutospacing="0"/>
                                <w:jc w:val="center"/>
                                <w:textAlignment w:val="baseline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EB4E9E">
                                <w:rPr>
                                  <w:rFonts w:ascii="Arial" w:hAnsi="Arial"/>
                                  <w:color w:val="000000" w:themeColor="text1"/>
                                  <w:kern w:val="24"/>
                                  <w:sz w:val="16"/>
                                  <w:szCs w:val="16"/>
                                  <w:lang w:val="en-GB"/>
                                </w:rPr>
                                <w:t>«</w:t>
                              </w:r>
                              <w:r w:rsidRPr="00EB4E9E">
                                <w:rPr>
                                  <w:rFonts w:ascii="Arial" w:hAnsi="Arial" w:cstheme="minorBidi"/>
                                  <w:color w:val="000000" w:themeColor="text1"/>
                                  <w:kern w:val="24"/>
                                  <w:sz w:val="16"/>
                                  <w:szCs w:val="16"/>
                                  <w:lang w:val="en-GB"/>
                                </w:rPr>
                                <w:t>access</w:t>
                              </w:r>
                              <w:r w:rsidRPr="00EB4E9E">
                                <w:rPr>
                                  <w:rFonts w:ascii="Arial" w:hAnsi="Arial"/>
                                  <w:color w:val="000000" w:themeColor="text1"/>
                                  <w:kern w:val="24"/>
                                  <w:sz w:val="16"/>
                                  <w:szCs w:val="16"/>
                                  <w:lang w:val="en-GB"/>
                                </w:rPr>
                                <w:t>»</w:t>
                              </w:r>
                            </w:p>
                          </w:txbxContent>
                        </wps:txbx>
                        <wps:bodyPr wrap="none">
                          <a:spAutoFit/>
                        </wps:bodyPr>
                      </wps:wsp>
                      <wps:wsp>
                        <wps:cNvPr id="59" name="Text Box 59"/>
                        <wps:cNvSpPr txBox="1">
                          <a:spLocks noChangeAspect="1" noChangeArrowheads="1"/>
                        </wps:cNvSpPr>
                        <wps:spPr bwMode="auto">
                          <a:xfrm>
                            <a:off x="2328" y="311"/>
                            <a:ext cx="918" cy="2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chemeClr val="accent1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chemeClr val="tx1"/>
                                </a:solidFill>
                                <a:miter lim="800000"/>
                                <a:headEnd/>
                                <a:tailEnd type="none" w="lg" len="lg"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chemeClr val="bg2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76ED77F6" w14:textId="77777777" w:rsidR="00115551" w:rsidRPr="00EB4E9E" w:rsidRDefault="00115551" w:rsidP="00E33C5A">
                              <w:pPr>
                                <w:pStyle w:val="NormalWeb"/>
                                <w:spacing w:before="0" w:beforeAutospacing="0" w:after="0" w:afterAutospacing="0"/>
                                <w:jc w:val="center"/>
                                <w:textAlignment w:val="baseline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EB4E9E">
                                <w:rPr>
                                  <w:rFonts w:ascii="Arial" w:hAnsi="Arial"/>
                                  <w:color w:val="000000" w:themeColor="text1"/>
                                  <w:kern w:val="24"/>
                                  <w:sz w:val="16"/>
                                  <w:szCs w:val="16"/>
                                  <w:lang w:val="en-GB"/>
                                </w:rPr>
                                <w:t>«propagate»</w:t>
                              </w:r>
                            </w:p>
                          </w:txbxContent>
                        </wps:txbx>
                        <wps:bodyPr wrap="none">
                          <a:spAutoFit/>
                        </wps:bodyPr>
                      </wps:wsp>
                      <wps:wsp>
                        <wps:cNvPr id="60" name="Text Box 60"/>
                        <wps:cNvSpPr txBox="1">
                          <a:spLocks noChangeAspect="1" noChangeArrowheads="1"/>
                        </wps:cNvSpPr>
                        <wps:spPr bwMode="auto">
                          <a:xfrm>
                            <a:off x="1288" y="287"/>
                            <a:ext cx="918" cy="2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chemeClr val="accent1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chemeClr val="tx1"/>
                                </a:solidFill>
                                <a:miter lim="800000"/>
                                <a:headEnd/>
                                <a:tailEnd type="none" w="lg" len="lg"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chemeClr val="bg2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5E979C8F" w14:textId="77777777" w:rsidR="00115551" w:rsidRPr="00EB4E9E" w:rsidRDefault="00115551" w:rsidP="00E33C5A">
                              <w:pPr>
                                <w:pStyle w:val="NormalWeb"/>
                                <w:spacing w:before="0" w:beforeAutospacing="0" w:after="0" w:afterAutospacing="0"/>
                                <w:jc w:val="center"/>
                                <w:textAlignment w:val="baseline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EB4E9E">
                                <w:rPr>
                                  <w:rFonts w:ascii="Arial" w:hAnsi="Arial"/>
                                  <w:color w:val="000000" w:themeColor="text1"/>
                                  <w:kern w:val="24"/>
                                  <w:sz w:val="16"/>
                                  <w:szCs w:val="16"/>
                                  <w:lang w:val="en-GB"/>
                                </w:rPr>
                                <w:t>«propagate»</w:t>
                              </w:r>
                            </w:p>
                          </w:txbxContent>
                        </wps:txbx>
                        <wps:bodyPr wrap="none"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A0B2EDE" id="Group 6" o:spid="_x0000_s1026" style="position:absolute;margin-left:39.1pt;margin-top:6.6pt;width:296.65pt;height:134.65pt;z-index:251784192;mso-width-relative:margin;mso-height-relative:margin" coordorigin=",60" coordsize="4585,20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">
                <o:lock v:ext="edit" aspectratio="t"/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AutoShape 6" o:spid="_x0000_s1027" type="#_x0000_t32" style="position:absolute;left:581;top:724;width:8;height:848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" strokecolor="black [3213]">
                  <v:stroke dashstyle="dash" startarrow="open" startarrowwidth="wide" startarrowlength="long" endarrow="open" endarrowwidth="wide" endarrowlength="long"/>
                  <v:shadow color="#ebebeb [3214]"/>
                  <o:lock v:ext="edit" aspectratio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8" o:spid="_x0000_s1028" type="#_x0000_t202" style="position:absolute;top:1031;width:745;height:25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" filled="f" fillcolor="#b01513 [3204]" stroked="f" strokecolor="black [3213]">
                  <v:stroke endarrowwidth="wide" endarrowlength="long"/>
                  <v:shadow color="#ebebeb [3214]"/>
                  <o:lock v:ext="edit" aspectratio="t"/>
                  <v:textbox style="mso-fit-shape-to-text:t">
                    <w:txbxContent>
                      <w:p w14:paraId="2C8B177D" w14:textId="77777777" w:rsidR="00115551" w:rsidRPr="00EB4E9E" w:rsidRDefault="00115551" w:rsidP="00E33C5A">
                        <w:pPr>
                          <w:pStyle w:val="NormalWeb"/>
                          <w:spacing w:before="0" w:beforeAutospacing="0" w:after="0" w:afterAutospacing="0"/>
                          <w:jc w:val="center"/>
                          <w:textAlignment w:val="baseline"/>
                          <w:rPr>
                            <w:sz w:val="16"/>
                            <w:szCs w:val="16"/>
                          </w:rPr>
                        </w:pPr>
                        <w:r w:rsidRPr="00EB4E9E">
                          <w:rPr>
                            <w:rFonts w:ascii="Arial" w:hAnsi="Arial"/>
                            <w:color w:val="000000" w:themeColor="text1"/>
                            <w:kern w:val="24"/>
                            <w:sz w:val="16"/>
                            <w:szCs w:val="16"/>
                            <w:lang w:val="en-GB"/>
                          </w:rPr>
                          <w:t>«</w:t>
                        </w:r>
                        <w:r w:rsidRPr="00EB4E9E">
                          <w:rPr>
                            <w:rFonts w:ascii="Arial" w:hAnsi="Arial" w:cstheme="minorBidi"/>
                            <w:color w:val="000000" w:themeColor="text1"/>
                            <w:kern w:val="24"/>
                            <w:sz w:val="16"/>
                            <w:szCs w:val="16"/>
                            <w:lang w:val="en-GB"/>
                          </w:rPr>
                          <w:t>access</w:t>
                        </w:r>
                        <w:r w:rsidRPr="00EB4E9E">
                          <w:rPr>
                            <w:rFonts w:ascii="Arial" w:hAnsi="Arial"/>
                            <w:color w:val="000000" w:themeColor="text1"/>
                            <w:kern w:val="24"/>
                            <w:sz w:val="16"/>
                            <w:szCs w:val="16"/>
                            <w:lang w:val="en-GB"/>
                          </w:rPr>
                          <w:t>»</w:t>
                        </w:r>
                      </w:p>
                    </w:txbxContent>
                  </v:textbox>
                </v:shape>
                <v:shape id="AutoShape 8" o:spid="_x0000_s1029" type="#_x0000_t32" style="position:absolute;left:3813;top:740;width:8;height:848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" strokecolor="black [3213]">
                  <v:stroke dashstyle="dash" startarrow="open" startarrowwidth="wide" startarrowlength="long" endarrow="open" endarrowwidth="wide" endarrowlength="long"/>
                  <v:shadow color="#ebebeb [3214]"/>
                  <o:lock v:ext="edit" aspectratio="t"/>
                </v:shape>
                <v:shape id="Text Box 10" o:spid="_x0000_s1030" type="#_x0000_t202" style="position:absolute;left:3840;top:975;width:745;height:25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" filled="f" fillcolor="#b01513 [3204]" stroked="f" strokecolor="black [3213]">
                  <v:stroke endarrowwidth="wide" endarrowlength="long"/>
                  <v:shadow color="#ebebeb [3214]"/>
                  <o:lock v:ext="edit" aspectratio="t"/>
                  <v:textbox style="mso-fit-shape-to-text:t">
                    <w:txbxContent>
                      <w:p w14:paraId="77A6FB60" w14:textId="77777777" w:rsidR="00115551" w:rsidRPr="00EB4E9E" w:rsidRDefault="00115551" w:rsidP="00E33C5A">
                        <w:pPr>
                          <w:pStyle w:val="NormalWeb"/>
                          <w:spacing w:before="0" w:beforeAutospacing="0" w:after="0" w:afterAutospacing="0"/>
                          <w:jc w:val="center"/>
                          <w:textAlignment w:val="baseline"/>
                          <w:rPr>
                            <w:sz w:val="16"/>
                            <w:szCs w:val="16"/>
                          </w:rPr>
                        </w:pPr>
                        <w:r w:rsidRPr="00EB4E9E">
                          <w:rPr>
                            <w:rFonts w:ascii="Arial" w:hAnsi="Arial"/>
                            <w:color w:val="000000" w:themeColor="text1"/>
                            <w:kern w:val="24"/>
                            <w:sz w:val="16"/>
                            <w:szCs w:val="16"/>
                            <w:lang w:val="en-GB"/>
                          </w:rPr>
                          <w:t>«</w:t>
                        </w:r>
                        <w:r w:rsidRPr="00EB4E9E">
                          <w:rPr>
                            <w:rFonts w:ascii="Arial" w:hAnsi="Arial" w:cstheme="minorBidi"/>
                            <w:color w:val="000000" w:themeColor="text1"/>
                            <w:kern w:val="24"/>
                            <w:sz w:val="16"/>
                            <w:szCs w:val="16"/>
                            <w:lang w:val="en-GB"/>
                          </w:rPr>
                          <w:t>access</w:t>
                        </w:r>
                        <w:r w:rsidRPr="00EB4E9E">
                          <w:rPr>
                            <w:rFonts w:ascii="Arial" w:hAnsi="Arial"/>
                            <w:color w:val="000000" w:themeColor="text1"/>
                            <w:kern w:val="24"/>
                            <w:sz w:val="16"/>
                            <w:szCs w:val="16"/>
                            <w:lang w:val="en-GB"/>
                          </w:rPr>
                          <w:t>»</w:t>
                        </w:r>
                      </w:p>
                    </w:txbxContent>
                  </v:textbox>
                </v:shape>
                <v:group id="Group 11" o:spid="_x0000_s1031" style="position:absolute;left:77;top:60;width:1008;height:664" coordorigin="77,60" coordsize="1008,6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">
                  <o:lock v:ext="edit" aspectratio="t"/>
                  <v:group id="Group 12" o:spid="_x0000_s1032" style="position:absolute;left:77;top:60;width:1008;height:664" coordorigin="77,60" coordsize="1008,6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">
                    <o:lock v:ext="edit" aspectratio="t"/>
                    <v:group id="Group 13" o:spid="_x0000_s1033" style="position:absolute;left:77;top:60;width:1008;height:664" coordorigin="77,60" coordsize="1008,6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">
                      <o:lock v:ext="edit" aspectratio="t"/>
                      <v:rect id="Rectangle 14" o:spid="_x0000_s1034" style="position:absolute;left:77;top:172;width:1008;height:552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" filled="f" fillcolor="#b01513 [3204]" strokecolor="black [3213]">
                        <v:stroke endarrowwidth="wide" endarrowlength="long"/>
                        <v:shadow color="#ebebeb [3214]"/>
                        <o:lock v:ext="edit" aspectratio="t"/>
                      </v:rect>
                      <v:rect id="Rectangle 15" o:spid="_x0000_s1035" style="position:absolute;left:77;top:60;width:360;height:112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" filled="f" fillcolor="#b01513 [3204]" strokecolor="black [3213]">
                        <v:stroke endarrowwidth="wide" endarrowlength="long"/>
                        <v:shadow color="#ebebeb [3214]"/>
                        <o:lock v:ext="edit" aspectratio="t"/>
                      </v:rect>
                    </v:group>
                    <v:shape id="Text Box 16" o:spid="_x0000_s1036" type="#_x0000_t202" style="position:absolute;left:88;top:347;width:983;height:2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" filled="f" fillcolor="#b01513 [3204]" stroked="f" strokecolor="black [3213]">
                      <v:stroke endarrowwidth="wide" endarrowlength="long"/>
                      <v:shadow color="#ebebeb [3214]"/>
                      <o:lock v:ext="edit" aspectratio="t"/>
                      <v:textbox style="mso-fit-shape-to-text:t">
                        <w:txbxContent>
                          <w:p w14:paraId="034CD8F2" w14:textId="77777777" w:rsidR="00115551" w:rsidRPr="00EB4E9E" w:rsidRDefault="00115551" w:rsidP="00E33C5A">
                            <w:pPr>
                              <w:pStyle w:val="NormalWeb"/>
                              <w:spacing w:before="0" w:beforeAutospacing="0" w:after="0" w:afterAutospacing="0"/>
                              <w:jc w:val="center"/>
                              <w:textAlignment w:val="baseline"/>
                              <w:rPr>
                                <w:sz w:val="16"/>
                                <w:szCs w:val="16"/>
                              </w:rPr>
                            </w:pPr>
                            <w:r w:rsidRPr="00EB4E9E">
                              <w:rPr>
                                <w:rFonts w:ascii="Arial" w:hAnsi="Arial" w:cstheme="minorBidi"/>
                                <w:color w:val="000000" w:themeColor="text1"/>
                                <w:kern w:val="24"/>
                                <w:sz w:val="16"/>
                                <w:szCs w:val="16"/>
                                <w:lang w:val="en-GB"/>
                              </w:rPr>
                              <w:t>View A</w:t>
                            </w:r>
                          </w:p>
                        </w:txbxContent>
                      </v:textbox>
                    </v:shape>
                  </v:group>
                  <v:line id="Line 16" o:spid="_x0000_s1037" style="position:absolute;visibility:visible;mso-wrap-style:square" from="957,724" to="1085,72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" strokecolor="black [3213]">
                    <v:stroke endarrowwidth="wide" endarrowlength="long"/>
                    <v:shadow color="#ebebeb [3214]"/>
                  </v:line>
                </v:group>
                <v:group id="Group 18" o:spid="_x0000_s1038" style="position:absolute;left:85;top:1460;width:1016;height:664" coordorigin="85,1460" coordsize="1016,6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">
                  <o:lock v:ext="edit" aspectratio="t"/>
                  <v:group id="Group 19" o:spid="_x0000_s1039" style="position:absolute;left:85;top:1460;width:1008;height:664" coordorigin="85,1460" coordsize="1008,6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">
                    <o:lock v:ext="edit" aspectratio="t"/>
                    <v:group id="Group 20" o:spid="_x0000_s1040" style="position:absolute;left:85;top:1460;width:1008;height:664" coordorigin="85,1460" coordsize="1008,6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">
                      <o:lock v:ext="edit" aspectratio="t"/>
                      <v:rect id="Rectangle 21" o:spid="_x0000_s1041" style="position:absolute;left:85;top:1572;width:1008;height:552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" filled="f" fillcolor="#b01513 [3204]" strokecolor="black [3213]">
                        <v:stroke endarrowwidth="wide" endarrowlength="long"/>
                        <v:shadow color="#ebebeb [3214]"/>
                        <o:lock v:ext="edit" aspectratio="t"/>
                      </v:rect>
                      <v:rect id="Rectangle 22" o:spid="_x0000_s1042" style="position:absolute;left:85;top:1460;width:360;height:112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" filled="f" fillcolor="#b01513 [3204]" strokecolor="black [3213]">
                        <v:stroke endarrowwidth="wide" endarrowlength="long"/>
                        <v:shadow color="#ebebeb [3214]"/>
                        <o:lock v:ext="edit" aspectratio="t"/>
                      </v:rect>
                    </v:group>
                    <v:shape id="Text Box 23" o:spid="_x0000_s1043" type="#_x0000_t202" style="position:absolute;left:97;top:1746;width:981;height:2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" filled="f" fillcolor="#b01513 [3204]" stroked="f" strokecolor="black [3213]">
                      <v:stroke endarrowwidth="wide" endarrowlength="long"/>
                      <v:shadow color="#ebebeb [3214]"/>
                      <o:lock v:ext="edit" aspectratio="t"/>
                      <v:textbox style="mso-fit-shape-to-text:t">
                        <w:txbxContent>
                          <w:p w14:paraId="3DF52321" w14:textId="77777777" w:rsidR="00115551" w:rsidRPr="00EB4E9E" w:rsidRDefault="00115551" w:rsidP="00E33C5A">
                            <w:pPr>
                              <w:pStyle w:val="NormalWeb"/>
                              <w:spacing w:before="0" w:beforeAutospacing="0" w:after="0" w:afterAutospacing="0"/>
                              <w:jc w:val="center"/>
                              <w:textAlignment w:val="baseline"/>
                              <w:rPr>
                                <w:sz w:val="16"/>
                                <w:szCs w:val="16"/>
                              </w:rPr>
                            </w:pPr>
                            <w:r w:rsidRPr="00EB4E9E">
                              <w:rPr>
                                <w:rFonts w:ascii="Arial" w:hAnsi="Arial" w:cstheme="minorBidi"/>
                                <w:color w:val="000000" w:themeColor="text1"/>
                                <w:kern w:val="24"/>
                                <w:sz w:val="16"/>
                                <w:szCs w:val="16"/>
                                <w:lang w:val="en-GB"/>
                              </w:rPr>
                              <w:t>Controller A</w:t>
                            </w:r>
                          </w:p>
                        </w:txbxContent>
                      </v:textbox>
                    </v:shape>
                  </v:group>
                  <v:line id="Line 23" o:spid="_x0000_s1044" style="position:absolute;visibility:visible;mso-wrap-style:square" from="973,1572" to="1101,157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" strokecolor="black [3213]">
                    <v:stroke endarrowwidth="wide" endarrowlength="long"/>
                    <v:shadow color="#ebebeb [3214]"/>
                  </v:line>
                </v:group>
                <v:shape id="AutoShape 24" o:spid="_x0000_s1045" type="#_x0000_t32" style="position:absolute;left:1085;top:724;width:592;height:16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" strokecolor="black [3213]">
                  <v:stroke dashstyle="dash" endarrow="open" endarrowwidth="wide" endarrowlength="long"/>
                  <v:shadow color="#ebebeb [3214]"/>
                  <o:lock v:ext="edit" aspectratio="t"/>
                </v:shape>
                <v:group id="Group 26" o:spid="_x0000_s1046" style="position:absolute;left:3309;top:1476;width:1008;height:664" coordorigin="3309,1476" coordsize="1008,6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">
                  <o:lock v:ext="edit" aspectratio="t"/>
                  <v:group id="Group 27" o:spid="_x0000_s1047" style="position:absolute;left:3309;top:1476;width:1008;height:664" coordorigin="3309,1476" coordsize="1008,6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">
                    <o:lock v:ext="edit" aspectratio="t"/>
                    <v:group id="Group 28" o:spid="_x0000_s1048" style="position:absolute;left:3309;top:1476;width:1008;height:664" coordorigin="3309,1476" coordsize="1008,6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">
                      <o:lock v:ext="edit" aspectratio="t"/>
                      <v:rect id="Rectangle 29" o:spid="_x0000_s1049" style="position:absolute;left:3309;top:1588;width:1008;height:552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" filled="f" fillcolor="#b01513 [3204]" strokecolor="black [3213]">
                        <v:stroke endarrowwidth="wide" endarrowlength="long"/>
                        <v:shadow color="#ebebeb [3214]"/>
                        <o:lock v:ext="edit" aspectratio="t"/>
                      </v:rect>
                      <v:rect id="Rectangle 30" o:spid="_x0000_s1050" style="position:absolute;left:3309;top:1476;width:360;height:112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" filled="f" fillcolor="#b01513 [3204]" strokecolor="black [3213]">
                        <v:stroke endarrowwidth="wide" endarrowlength="long"/>
                        <v:shadow color="#ebebeb [3214]"/>
                        <o:lock v:ext="edit" aspectratio="t"/>
                      </v:rect>
                    </v:group>
                    <v:shape id="Text Box 31" o:spid="_x0000_s1051" type="#_x0000_t202" style="position:absolute;left:3320;top:1763;width:982;height:2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" filled="f" fillcolor="#b01513 [3204]" stroked="f" strokecolor="black [3213]">
                      <v:stroke endarrowwidth="wide" endarrowlength="long"/>
                      <v:shadow color="#ebebeb [3214]"/>
                      <o:lock v:ext="edit" aspectratio="t"/>
                      <v:textbox style="mso-fit-shape-to-text:t">
                        <w:txbxContent>
                          <w:p w14:paraId="50C75FB0" w14:textId="77777777" w:rsidR="00115551" w:rsidRPr="00EB4E9E" w:rsidRDefault="00115551" w:rsidP="00E33C5A">
                            <w:pPr>
                              <w:pStyle w:val="NormalWeb"/>
                              <w:spacing w:before="0" w:beforeAutospacing="0" w:after="0" w:afterAutospacing="0"/>
                              <w:jc w:val="center"/>
                              <w:textAlignment w:val="baseline"/>
                              <w:rPr>
                                <w:sz w:val="16"/>
                                <w:szCs w:val="16"/>
                              </w:rPr>
                            </w:pPr>
                            <w:r w:rsidRPr="00EB4E9E">
                              <w:rPr>
                                <w:rFonts w:ascii="Arial" w:hAnsi="Arial" w:cstheme="minorBidi"/>
                                <w:color w:val="000000" w:themeColor="text1"/>
                                <w:kern w:val="24"/>
                                <w:sz w:val="16"/>
                                <w:szCs w:val="16"/>
                                <w:lang w:val="en-GB"/>
                              </w:rPr>
                              <w:t>Controller B</w:t>
                            </w:r>
                          </w:p>
                        </w:txbxContent>
                      </v:textbox>
                    </v:shape>
                  </v:group>
                  <v:line id="Line 31" o:spid="_x0000_s1052" style="position:absolute;visibility:visible;mso-wrap-style:square" from="3309,1588" to="3437,1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" strokecolor="black [3213]">
                    <v:stroke endarrowwidth="wide" endarrowlength="long"/>
                    <v:shadow color="#ebebeb [3214]"/>
                  </v:line>
                </v:group>
                <v:group id="Group 33" o:spid="_x0000_s1053" style="position:absolute;left:3317;top:76;width:1008;height:664" coordorigin="3317,76" coordsize="1008,6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">
                  <o:lock v:ext="edit" aspectratio="t"/>
                  <v:group id="Group 34" o:spid="_x0000_s1054" style="position:absolute;left:3317;top:76;width:1008;height:664" coordorigin="3317,76" coordsize="1008,6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">
                    <o:lock v:ext="edit" aspectratio="t"/>
                    <v:group id="Group 35" o:spid="_x0000_s1055" style="position:absolute;left:3317;top:76;width:1008;height:664" coordorigin="3317,76" coordsize="1008,6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">
                      <o:lock v:ext="edit" aspectratio="t"/>
                      <v:rect id="Rectangle 36" o:spid="_x0000_s1056" style="position:absolute;left:3317;top:188;width:1008;height:552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" filled="f" fillcolor="#b01513 [3204]" strokecolor="black [3213]">
                        <v:stroke endarrowwidth="wide" endarrowlength="long"/>
                        <v:shadow color="#ebebeb [3214]"/>
                        <o:lock v:ext="edit" aspectratio="t"/>
                      </v:rect>
                      <v:rect id="Rectangle 37" o:spid="_x0000_s1057" style="position:absolute;left:3317;top:76;width:360;height:112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" filled="f" fillcolor="#b01513 [3204]" strokecolor="black [3213]">
                        <v:stroke endarrowwidth="wide" endarrowlength="long"/>
                        <v:shadow color="#ebebeb [3214]"/>
                        <o:lock v:ext="edit" aspectratio="t"/>
                      </v:rect>
                    </v:group>
                    <v:shape id="Text Box 38" o:spid="_x0000_s1058" type="#_x0000_t202" style="position:absolute;left:3329;top:363;width:980;height:2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" filled="f" fillcolor="#b01513 [3204]" stroked="f" strokecolor="black [3213]">
                      <v:stroke endarrowwidth="wide" endarrowlength="long"/>
                      <v:shadow color="#ebebeb [3214]"/>
                      <o:lock v:ext="edit" aspectratio="t"/>
                      <v:textbox style="mso-fit-shape-to-text:t">
                        <w:txbxContent>
                          <w:p w14:paraId="4C22209B" w14:textId="77777777" w:rsidR="00115551" w:rsidRPr="00EB4E9E" w:rsidRDefault="00115551" w:rsidP="00E33C5A">
                            <w:pPr>
                              <w:pStyle w:val="NormalWeb"/>
                              <w:spacing w:before="0" w:beforeAutospacing="0" w:after="0" w:afterAutospacing="0"/>
                              <w:jc w:val="center"/>
                              <w:textAlignment w:val="baseline"/>
                              <w:rPr>
                                <w:sz w:val="16"/>
                                <w:szCs w:val="16"/>
                              </w:rPr>
                            </w:pPr>
                            <w:r w:rsidRPr="00EB4E9E">
                              <w:rPr>
                                <w:rFonts w:ascii="Arial" w:hAnsi="Arial" w:cstheme="minorBidi"/>
                                <w:color w:val="000000" w:themeColor="text1"/>
                                <w:kern w:val="24"/>
                                <w:sz w:val="16"/>
                                <w:szCs w:val="16"/>
                                <w:lang w:val="en-GB"/>
                              </w:rPr>
                              <w:t>View B</w:t>
                            </w:r>
                          </w:p>
                        </w:txbxContent>
                      </v:textbox>
                    </v:shape>
                  </v:group>
                  <v:line id="Line 38" o:spid="_x0000_s1059" style="position:absolute;visibility:visible;mso-wrap-style:square" from="3317,740" to="3445,74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" strokecolor="black [3213]">
                    <v:stroke endarrowwidth="wide" endarrowlength="long"/>
                    <v:shadow color="#ebebeb [3214]"/>
                  </v:line>
                </v:group>
                <v:group id="Group 40" o:spid="_x0000_s1060" style="position:absolute;left:1677;top:772;width:1008;height:664" coordorigin="1677,772" coordsize="1008,6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">
                  <o:lock v:ext="edit" aspectratio="t"/>
                  <v:group id="Group 41" o:spid="_x0000_s1061" style="position:absolute;left:1677;top:772;width:1008;height:664" coordorigin="1677,772" coordsize="1008,6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">
                    <o:lock v:ext="edit" aspectratio="t"/>
                    <v:group id="Group 42" o:spid="_x0000_s1062" style="position:absolute;left:1677;top:772;width:1008;height:664" coordorigin="1677,772" coordsize="1008,6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">
                      <o:lock v:ext="edit" aspectratio="t"/>
                      <v:rect id="Rectangle 43" o:spid="_x0000_s1063" style="position:absolute;left:1677;top:884;width:1008;height:552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" filled="f" fillcolor="#b01513 [3204]" strokecolor="black [3213]">
                        <v:stroke endarrowwidth="wide" endarrowlength="long"/>
                        <v:shadow color="#ebebeb [3214]"/>
                        <o:lock v:ext="edit" aspectratio="t"/>
                      </v:rect>
                      <v:rect id="Rectangle 44" o:spid="_x0000_s1064" style="position:absolute;left:1677;top:772;width:360;height:112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" filled="f" fillcolor="#b01513 [3204]" strokecolor="black [3213]">
                        <v:stroke endarrowwidth="wide" endarrowlength="long"/>
                        <v:shadow color="#ebebeb [3214]"/>
                        <o:lock v:ext="edit" aspectratio="t"/>
                      </v:rect>
                    </v:group>
                    <v:shape id="Text Box 45" o:spid="_x0000_s1065" type="#_x0000_t202" style="position:absolute;left:1688;top:1059;width:982;height:2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" filled="f" fillcolor="#b01513 [3204]" stroked="f" strokecolor="black [3213]">
                      <v:stroke endarrowwidth="wide" endarrowlength="long"/>
                      <v:shadow color="#ebebeb [3214]"/>
                      <o:lock v:ext="edit" aspectratio="t"/>
                      <v:textbox style="mso-fit-shape-to-text:t">
                        <w:txbxContent>
                          <w:p w14:paraId="2B76DD22" w14:textId="77777777" w:rsidR="00115551" w:rsidRPr="00EB4E9E" w:rsidRDefault="00115551" w:rsidP="00E33C5A">
                            <w:pPr>
                              <w:pStyle w:val="NormalWeb"/>
                              <w:spacing w:before="0" w:beforeAutospacing="0" w:after="0" w:afterAutospacing="0"/>
                              <w:jc w:val="center"/>
                              <w:textAlignment w:val="baseline"/>
                              <w:rPr>
                                <w:sz w:val="16"/>
                                <w:szCs w:val="16"/>
                              </w:rPr>
                            </w:pPr>
                            <w:r w:rsidRPr="00EB4E9E">
                              <w:rPr>
                                <w:rFonts w:ascii="Arial" w:hAnsi="Arial" w:cstheme="minorBidi"/>
                                <w:color w:val="000000" w:themeColor="text1"/>
                                <w:kern w:val="24"/>
                                <w:sz w:val="16"/>
                                <w:szCs w:val="16"/>
                                <w:lang w:val="en-GB"/>
                              </w:rPr>
                              <w:t>Model</w:t>
                            </w:r>
                          </w:p>
                        </w:txbxContent>
                      </v:textbox>
                    </v:shape>
                  </v:group>
                  <v:line id="Line 45" o:spid="_x0000_s1066" style="position:absolute;visibility:visible;mso-wrap-style:square" from="2557,884" to="2685,8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" strokecolor="black [3213]">
                    <v:stroke endarrowwidth="wide" endarrowlength="long"/>
                    <v:shadow color="#ebebeb [3214]"/>
                  </v:line>
                  <v:line id="Line 46" o:spid="_x0000_s1067" style="position:absolute;visibility:visible;mso-wrap-style:square" from="1677,1436" to="1805,14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" strokecolor="black [3213]">
                    <v:stroke endarrowwidth="wide" endarrowlength="long"/>
                    <v:shadow color="#ebebeb [3214]"/>
                  </v:line>
                  <v:line id="Line 47" o:spid="_x0000_s1068" style="position:absolute;visibility:visible;mso-wrap-style:square" from="1677,884" to="1805,8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" strokecolor="black [3213]">
                    <v:stroke endarrowwidth="wide" endarrowlength="long"/>
                    <v:shadow color="#ebebeb [3214]"/>
                  </v:line>
                  <v:line id="Line 48" o:spid="_x0000_s1069" style="position:absolute;visibility:visible;mso-wrap-style:square" from="2549,1436" to="2677,14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" strokecolor="black [3213]">
                    <v:stroke endarrowwidth="wide" endarrowlength="long"/>
                    <v:shadow color="#ebebeb [3214]"/>
                  </v:line>
                </v:group>
                <v:shape id="AutoShape 49" o:spid="_x0000_s1070" type="#_x0000_t32" style="position:absolute;left:1101;top:1436;width:576;height:136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" strokecolor="black [3213]">
                  <v:stroke dashstyle="dash" endarrow="open" endarrowwidth="wide" endarrowlength="long"/>
                  <v:shadow color="#ebebeb [3214]"/>
                  <o:lock v:ext="edit" aspectratio="t"/>
                </v:shape>
                <v:shape id="AutoShape 50" o:spid="_x0000_s1071" type="#_x0000_t32" style="position:absolute;left:2685;top:740;width:632;height:144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" strokecolor="black [3213]">
                  <v:stroke dashstyle="dash" endarrow="open" endarrowwidth="wide" endarrowlength="long"/>
                  <v:shadow color="#ebebeb [3214]"/>
                  <o:lock v:ext="edit" aspectratio="t"/>
                </v:shape>
                <v:shape id="AutoShape 51" o:spid="_x0000_s1072" type="#_x0000_t32" style="position:absolute;left:2677;top:1436;width:632;height:152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" strokecolor="black [3213]">
                  <v:stroke dashstyle="dash" endarrow="open" endarrowwidth="wide" endarrowlength="long"/>
                  <v:shadow color="#ebebeb [3214]"/>
                  <o:lock v:ext="edit" aspectratio="t"/>
                </v:shape>
                <v:shapetype id="_x0000_t37" coordsize="21600,21600" o:spt="37" o:oned="t" path="m,c10800,,21600,10800,21600,21600e" filled="f">
                  <v:path arrowok="t" fillok="f" o:connecttype="none"/>
                  <o:lock v:ext="edit" shapetype="t"/>
                </v:shapetype>
                <v:shape id="AutoShape 52" o:spid="_x0000_s1073" type="#_x0000_t37" style="position:absolute;left:1415;top:118;width:436;height:1096;rotation:-90;flip:x;visibility:visible;mso-wrap-style:square" o:connectortype="curved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" strokecolor="black [3213]">
                  <v:stroke dashstyle="dash" endarrow="open" endarrowwidth="wide" endarrowlength="long"/>
                  <v:shadow color="#ebebeb [3214]"/>
                  <o:lock v:ext="edit" aspectratio="t"/>
                </v:shape>
                <v:shape id="AutoShape 53" o:spid="_x0000_s1074" type="#_x0000_t37" style="position:absolute;left:2539;top:106;width:420;height:1136;rotation:-90;visibility:visible;mso-wrap-style:square" o:connectortype="curved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" strokecolor="black [3213]">
                  <v:stroke dashstyle="dash" endarrow="open" endarrowwidth="wide" endarrowlength="long"/>
                  <v:shadow color="#ebebeb [3214]"/>
                  <o:lock v:ext="edit" aspectratio="t"/>
                </v:shape>
                <v:shape id="Text Box 55" o:spid="_x0000_s1075" type="#_x0000_t202" style="position:absolute;left:2824;top:775;width:745;height:25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" filled="f" fillcolor="#b01513 [3204]" stroked="f" strokecolor="black [3213]">
                  <v:stroke endarrowwidth="wide" endarrowlength="long"/>
                  <v:shadow color="#ebebeb [3214]"/>
                  <o:lock v:ext="edit" aspectratio="t"/>
                  <v:textbox style="mso-fit-shape-to-text:t">
                    <w:txbxContent>
                      <w:p w14:paraId="5B868090" w14:textId="77777777" w:rsidR="00115551" w:rsidRPr="00EB4E9E" w:rsidRDefault="00115551" w:rsidP="00E33C5A">
                        <w:pPr>
                          <w:pStyle w:val="NormalWeb"/>
                          <w:spacing w:before="0" w:beforeAutospacing="0" w:after="0" w:afterAutospacing="0"/>
                          <w:jc w:val="center"/>
                          <w:textAlignment w:val="baseline"/>
                          <w:rPr>
                            <w:sz w:val="16"/>
                            <w:szCs w:val="16"/>
                          </w:rPr>
                        </w:pPr>
                        <w:r w:rsidRPr="00EB4E9E">
                          <w:rPr>
                            <w:rFonts w:ascii="Arial" w:hAnsi="Arial"/>
                            <w:color w:val="000000" w:themeColor="text1"/>
                            <w:kern w:val="24"/>
                            <w:sz w:val="16"/>
                            <w:szCs w:val="16"/>
                            <w:lang w:val="en-GB"/>
                          </w:rPr>
                          <w:t>«</w:t>
                        </w:r>
                        <w:r w:rsidRPr="00EB4E9E">
                          <w:rPr>
                            <w:rFonts w:ascii="Arial" w:hAnsi="Arial" w:cstheme="minorBidi"/>
                            <w:color w:val="000000" w:themeColor="text1"/>
                            <w:kern w:val="24"/>
                            <w:sz w:val="16"/>
                            <w:szCs w:val="16"/>
                            <w:lang w:val="en-GB"/>
                          </w:rPr>
                          <w:t>access</w:t>
                        </w:r>
                        <w:r w:rsidRPr="00EB4E9E">
                          <w:rPr>
                            <w:rFonts w:ascii="Arial" w:hAnsi="Arial"/>
                            <w:color w:val="000000" w:themeColor="text1"/>
                            <w:kern w:val="24"/>
                            <w:sz w:val="16"/>
                            <w:szCs w:val="16"/>
                            <w:lang w:val="en-GB"/>
                          </w:rPr>
                          <w:t>»</w:t>
                        </w:r>
                      </w:p>
                    </w:txbxContent>
                  </v:textbox>
                </v:shape>
                <v:shape id="Text Box 56" o:spid="_x0000_s1076" type="#_x0000_t202" style="position:absolute;left:2800;top:1304;width:745;height:25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" filled="f" fillcolor="#b01513 [3204]" stroked="f" strokecolor="black [3213]">
                  <v:stroke endarrowwidth="wide" endarrowlength="long"/>
                  <v:shadow color="#ebebeb [3214]"/>
                  <o:lock v:ext="edit" aspectratio="t"/>
                  <v:textbox style="mso-fit-shape-to-text:t">
                    <w:txbxContent>
                      <w:p w14:paraId="3DAC8CB3" w14:textId="77777777" w:rsidR="00115551" w:rsidRPr="00EB4E9E" w:rsidRDefault="00115551" w:rsidP="00E33C5A">
                        <w:pPr>
                          <w:pStyle w:val="NormalWeb"/>
                          <w:spacing w:before="0" w:beforeAutospacing="0" w:after="0" w:afterAutospacing="0"/>
                          <w:jc w:val="center"/>
                          <w:textAlignment w:val="baseline"/>
                          <w:rPr>
                            <w:sz w:val="16"/>
                            <w:szCs w:val="16"/>
                          </w:rPr>
                        </w:pPr>
                        <w:r w:rsidRPr="00EB4E9E">
                          <w:rPr>
                            <w:rFonts w:ascii="Arial" w:hAnsi="Arial"/>
                            <w:color w:val="000000" w:themeColor="text1"/>
                            <w:kern w:val="24"/>
                            <w:sz w:val="16"/>
                            <w:szCs w:val="16"/>
                            <w:lang w:val="en-GB"/>
                          </w:rPr>
                          <w:t>«</w:t>
                        </w:r>
                        <w:r w:rsidRPr="00EB4E9E">
                          <w:rPr>
                            <w:rFonts w:ascii="Arial" w:hAnsi="Arial" w:cstheme="minorBidi"/>
                            <w:color w:val="000000" w:themeColor="text1"/>
                            <w:kern w:val="24"/>
                            <w:sz w:val="16"/>
                            <w:szCs w:val="16"/>
                            <w:lang w:val="en-GB"/>
                          </w:rPr>
                          <w:t>access</w:t>
                        </w:r>
                        <w:r w:rsidRPr="00EB4E9E">
                          <w:rPr>
                            <w:rFonts w:ascii="Arial" w:hAnsi="Arial"/>
                            <w:color w:val="000000" w:themeColor="text1"/>
                            <w:kern w:val="24"/>
                            <w:sz w:val="16"/>
                            <w:szCs w:val="16"/>
                            <w:lang w:val="en-GB"/>
                          </w:rPr>
                          <w:t>»</w:t>
                        </w:r>
                      </w:p>
                    </w:txbxContent>
                  </v:textbox>
                </v:shape>
                <v:shape id="Text Box 57" o:spid="_x0000_s1077" type="#_x0000_t202" style="position:absolute;left:951;top:751;width:745;height:25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" filled="f" fillcolor="#b01513 [3204]" stroked="f" strokecolor="black [3213]">
                  <v:stroke endarrowwidth="wide" endarrowlength="long"/>
                  <v:shadow color="#ebebeb [3214]"/>
                  <o:lock v:ext="edit" aspectratio="t"/>
                  <v:textbox style="mso-fit-shape-to-text:t">
                    <w:txbxContent>
                      <w:p w14:paraId="2079B860" w14:textId="77777777" w:rsidR="00115551" w:rsidRPr="00EB4E9E" w:rsidRDefault="00115551" w:rsidP="00E33C5A">
                        <w:pPr>
                          <w:pStyle w:val="NormalWeb"/>
                          <w:spacing w:before="0" w:beforeAutospacing="0" w:after="0" w:afterAutospacing="0"/>
                          <w:jc w:val="center"/>
                          <w:textAlignment w:val="baseline"/>
                          <w:rPr>
                            <w:sz w:val="16"/>
                            <w:szCs w:val="16"/>
                          </w:rPr>
                        </w:pPr>
                        <w:r w:rsidRPr="00EB4E9E">
                          <w:rPr>
                            <w:rFonts w:ascii="Arial" w:hAnsi="Arial"/>
                            <w:color w:val="000000" w:themeColor="text1"/>
                            <w:kern w:val="24"/>
                            <w:sz w:val="16"/>
                            <w:szCs w:val="16"/>
                            <w:lang w:val="en-GB"/>
                          </w:rPr>
                          <w:t>«</w:t>
                        </w:r>
                        <w:r w:rsidRPr="00EB4E9E">
                          <w:rPr>
                            <w:rFonts w:ascii="Arial" w:hAnsi="Arial" w:cstheme="minorBidi"/>
                            <w:color w:val="000000" w:themeColor="text1"/>
                            <w:kern w:val="24"/>
                            <w:sz w:val="16"/>
                            <w:szCs w:val="16"/>
                            <w:lang w:val="en-GB"/>
                          </w:rPr>
                          <w:t>access</w:t>
                        </w:r>
                        <w:r w:rsidRPr="00EB4E9E">
                          <w:rPr>
                            <w:rFonts w:ascii="Arial" w:hAnsi="Arial"/>
                            <w:color w:val="000000" w:themeColor="text1"/>
                            <w:kern w:val="24"/>
                            <w:sz w:val="16"/>
                            <w:szCs w:val="16"/>
                            <w:lang w:val="en-GB"/>
                          </w:rPr>
                          <w:t>»</w:t>
                        </w:r>
                      </w:p>
                    </w:txbxContent>
                  </v:textbox>
                </v:shape>
                <v:shape id="Text Box 58" o:spid="_x0000_s1078" type="#_x0000_t202" style="position:absolute;left:991;top:1311;width:745;height:25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" filled="f" fillcolor="#b01513 [3204]" stroked="f" strokecolor="black [3213]">
                  <v:stroke endarrowwidth="wide" endarrowlength="long"/>
                  <v:shadow color="#ebebeb [3214]"/>
                  <o:lock v:ext="edit" aspectratio="t"/>
                  <v:textbox style="mso-fit-shape-to-text:t">
                    <w:txbxContent>
                      <w:p w14:paraId="1DE3C144" w14:textId="77777777" w:rsidR="00115551" w:rsidRPr="00EB4E9E" w:rsidRDefault="00115551" w:rsidP="00E33C5A">
                        <w:pPr>
                          <w:pStyle w:val="NormalWeb"/>
                          <w:spacing w:before="0" w:beforeAutospacing="0" w:after="0" w:afterAutospacing="0"/>
                          <w:jc w:val="center"/>
                          <w:textAlignment w:val="baseline"/>
                          <w:rPr>
                            <w:sz w:val="16"/>
                            <w:szCs w:val="16"/>
                          </w:rPr>
                        </w:pPr>
                        <w:r w:rsidRPr="00EB4E9E">
                          <w:rPr>
                            <w:rFonts w:ascii="Arial" w:hAnsi="Arial"/>
                            <w:color w:val="000000" w:themeColor="text1"/>
                            <w:kern w:val="24"/>
                            <w:sz w:val="16"/>
                            <w:szCs w:val="16"/>
                            <w:lang w:val="en-GB"/>
                          </w:rPr>
                          <w:t>«</w:t>
                        </w:r>
                        <w:r w:rsidRPr="00EB4E9E">
                          <w:rPr>
                            <w:rFonts w:ascii="Arial" w:hAnsi="Arial" w:cstheme="minorBidi"/>
                            <w:color w:val="000000" w:themeColor="text1"/>
                            <w:kern w:val="24"/>
                            <w:sz w:val="16"/>
                            <w:szCs w:val="16"/>
                            <w:lang w:val="en-GB"/>
                          </w:rPr>
                          <w:t>access</w:t>
                        </w:r>
                        <w:r w:rsidRPr="00EB4E9E">
                          <w:rPr>
                            <w:rFonts w:ascii="Arial" w:hAnsi="Arial"/>
                            <w:color w:val="000000" w:themeColor="text1"/>
                            <w:kern w:val="24"/>
                            <w:sz w:val="16"/>
                            <w:szCs w:val="16"/>
                            <w:lang w:val="en-GB"/>
                          </w:rPr>
                          <w:t>»</w:t>
                        </w:r>
                      </w:p>
                    </w:txbxContent>
                  </v:textbox>
                </v:shape>
                <v:shape id="Text Box 59" o:spid="_x0000_s1079" type="#_x0000_t202" style="position:absolute;left:2328;top:311;width:918;height:25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" filled="f" fillcolor="#b01513 [3204]" stroked="f" strokecolor="black [3213]">
                  <v:stroke endarrowwidth="wide" endarrowlength="long"/>
                  <v:shadow color="#ebebeb [3214]"/>
                  <o:lock v:ext="edit" aspectratio="t"/>
                  <v:textbox style="mso-fit-shape-to-text:t">
                    <w:txbxContent>
                      <w:p w14:paraId="76ED77F6" w14:textId="77777777" w:rsidR="00115551" w:rsidRPr="00EB4E9E" w:rsidRDefault="00115551" w:rsidP="00E33C5A">
                        <w:pPr>
                          <w:pStyle w:val="NormalWeb"/>
                          <w:spacing w:before="0" w:beforeAutospacing="0" w:after="0" w:afterAutospacing="0"/>
                          <w:jc w:val="center"/>
                          <w:textAlignment w:val="baseline"/>
                          <w:rPr>
                            <w:sz w:val="16"/>
                            <w:szCs w:val="16"/>
                          </w:rPr>
                        </w:pPr>
                        <w:r w:rsidRPr="00EB4E9E">
                          <w:rPr>
                            <w:rFonts w:ascii="Arial" w:hAnsi="Arial"/>
                            <w:color w:val="000000" w:themeColor="text1"/>
                            <w:kern w:val="24"/>
                            <w:sz w:val="16"/>
                            <w:szCs w:val="16"/>
                            <w:lang w:val="en-GB"/>
                          </w:rPr>
                          <w:t>«propagate»</w:t>
                        </w:r>
                      </w:p>
                    </w:txbxContent>
                  </v:textbox>
                </v:shape>
                <v:shape id="Text Box 60" o:spid="_x0000_s1080" type="#_x0000_t202" style="position:absolute;left:1288;top:287;width:918;height:25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" filled="f" fillcolor="#b01513 [3204]" stroked="f" strokecolor="black [3213]">
                  <v:stroke endarrowwidth="wide" endarrowlength="long"/>
                  <v:shadow color="#ebebeb [3214]"/>
                  <o:lock v:ext="edit" aspectratio="t"/>
                  <v:textbox style="mso-fit-shape-to-text:t">
                    <w:txbxContent>
                      <w:p w14:paraId="5E979C8F" w14:textId="77777777" w:rsidR="00115551" w:rsidRPr="00EB4E9E" w:rsidRDefault="00115551" w:rsidP="00E33C5A">
                        <w:pPr>
                          <w:pStyle w:val="NormalWeb"/>
                          <w:spacing w:before="0" w:beforeAutospacing="0" w:after="0" w:afterAutospacing="0"/>
                          <w:jc w:val="center"/>
                          <w:textAlignment w:val="baseline"/>
                          <w:rPr>
                            <w:sz w:val="16"/>
                            <w:szCs w:val="16"/>
                          </w:rPr>
                        </w:pPr>
                        <w:r w:rsidRPr="00EB4E9E">
                          <w:rPr>
                            <w:rFonts w:ascii="Arial" w:hAnsi="Arial"/>
                            <w:color w:val="000000" w:themeColor="text1"/>
                            <w:kern w:val="24"/>
                            <w:sz w:val="16"/>
                            <w:szCs w:val="16"/>
                            <w:lang w:val="en-GB"/>
                          </w:rPr>
                          <w:t>«propagate»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030A3935" w14:textId="77777777" w:rsidR="00E33C5A" w:rsidRDefault="00E33C5A" w:rsidP="00E33C5A">
      <w:pPr>
        <w:pStyle w:val="ListParagraph"/>
        <w:spacing w:after="0" w:line="240" w:lineRule="auto"/>
      </w:pPr>
    </w:p>
    <w:p w14:paraId="3A41638C" w14:textId="77777777" w:rsidR="00E33C5A" w:rsidRDefault="00E33C5A" w:rsidP="00E33C5A">
      <w:pPr>
        <w:pStyle w:val="ListParagraph"/>
        <w:spacing w:after="0" w:line="240" w:lineRule="auto"/>
      </w:pPr>
    </w:p>
    <w:p w14:paraId="7994BBAA" w14:textId="77777777" w:rsidR="00E33C5A" w:rsidRDefault="00E33C5A" w:rsidP="00E33C5A">
      <w:pPr>
        <w:pStyle w:val="ListParagraph"/>
        <w:spacing w:after="0" w:line="240" w:lineRule="auto"/>
      </w:pPr>
    </w:p>
    <w:p w14:paraId="59F05660" w14:textId="77777777" w:rsidR="00E33C5A" w:rsidRDefault="00E33C5A" w:rsidP="00E33C5A">
      <w:pPr>
        <w:pStyle w:val="ListParagraph"/>
        <w:spacing w:after="0" w:line="240" w:lineRule="auto"/>
      </w:pPr>
    </w:p>
    <w:p w14:paraId="742E972F" w14:textId="77777777" w:rsidR="00E33C5A" w:rsidRDefault="00E33C5A" w:rsidP="00E33C5A">
      <w:pPr>
        <w:pStyle w:val="ListParagraph"/>
        <w:spacing w:after="0" w:line="240" w:lineRule="auto"/>
      </w:pPr>
    </w:p>
    <w:p w14:paraId="3A6ADF02" w14:textId="77777777" w:rsidR="00E33C5A" w:rsidRDefault="00E33C5A" w:rsidP="00E33C5A">
      <w:pPr>
        <w:pStyle w:val="ListParagraph"/>
        <w:spacing w:after="0" w:line="240" w:lineRule="auto"/>
      </w:pPr>
    </w:p>
    <w:p w14:paraId="30FA3029" w14:textId="77777777" w:rsidR="00E33C5A" w:rsidRDefault="00E33C5A" w:rsidP="00E33C5A">
      <w:pPr>
        <w:pStyle w:val="ListParagraph"/>
        <w:spacing w:after="0" w:line="240" w:lineRule="auto"/>
      </w:pPr>
    </w:p>
    <w:p w14:paraId="091665F8" w14:textId="77777777" w:rsidR="00E33C5A" w:rsidRDefault="00E33C5A" w:rsidP="00E33C5A">
      <w:pPr>
        <w:pStyle w:val="ListParagraph"/>
        <w:spacing w:after="0" w:line="240" w:lineRule="auto"/>
      </w:pPr>
    </w:p>
    <w:p w14:paraId="3B52A31A" w14:textId="77777777" w:rsidR="00E33C5A" w:rsidRDefault="00E33C5A" w:rsidP="00E33C5A">
      <w:pPr>
        <w:pStyle w:val="ListParagraph"/>
        <w:spacing w:after="0" w:line="240" w:lineRule="auto"/>
      </w:pPr>
    </w:p>
    <w:p w14:paraId="6C47E546" w14:textId="4BFAA1C1" w:rsidR="00E33C5A" w:rsidRDefault="00E33C5A" w:rsidP="00E33C5A">
      <w:pPr>
        <w:pStyle w:val="ListParagraph"/>
        <w:spacing w:after="0" w:line="240" w:lineRule="auto"/>
      </w:pPr>
    </w:p>
    <w:p w14:paraId="691C3936" w14:textId="7ACBAD1F" w:rsidR="00C6184A" w:rsidRDefault="00C6184A" w:rsidP="00E33C5A">
      <w:pPr>
        <w:pStyle w:val="ListParagraph"/>
        <w:spacing w:after="0" w:line="240" w:lineRule="auto"/>
      </w:pPr>
    </w:p>
    <w:p w14:paraId="72BD7CAA" w14:textId="6A647014" w:rsidR="00C6184A" w:rsidRDefault="00C6184A" w:rsidP="00E33C5A">
      <w:pPr>
        <w:pStyle w:val="ListParagraph"/>
        <w:spacing w:after="0" w:line="240" w:lineRule="auto"/>
      </w:pPr>
    </w:p>
    <w:p w14:paraId="2A2CA5E1" w14:textId="77777777" w:rsidR="00C6184A" w:rsidRDefault="00C6184A" w:rsidP="00E33C5A">
      <w:pPr>
        <w:pStyle w:val="ListParagraph"/>
        <w:spacing w:after="0" w:line="240" w:lineRule="auto"/>
      </w:pPr>
    </w:p>
    <w:p w14:paraId="1D339D8D" w14:textId="77777777" w:rsidR="00E33C5A" w:rsidRDefault="00E33C5A" w:rsidP="00710E99">
      <w:pPr>
        <w:pStyle w:val="ListParagraph"/>
        <w:numPr>
          <w:ilvl w:val="0"/>
          <w:numId w:val="77"/>
        </w:numPr>
        <w:spacing w:after="0" w:line="240" w:lineRule="auto"/>
      </w:pPr>
      <w:r>
        <w:t>True</w:t>
      </w:r>
    </w:p>
    <w:p w14:paraId="602FEC15" w14:textId="77777777" w:rsidR="00E33C5A" w:rsidRDefault="00E33C5A" w:rsidP="00710E99">
      <w:pPr>
        <w:pStyle w:val="ListParagraph"/>
        <w:numPr>
          <w:ilvl w:val="0"/>
          <w:numId w:val="77"/>
        </w:numPr>
        <w:spacing w:after="0" w:line="240" w:lineRule="auto"/>
      </w:pPr>
      <w:r>
        <w:t>False</w:t>
      </w:r>
    </w:p>
    <w:p w14:paraId="0FC8F817" w14:textId="65FA50E9" w:rsidR="00C6184A" w:rsidRDefault="00C6184A" w:rsidP="00E33C5A">
      <w:pPr>
        <w:spacing w:after="0" w:line="240" w:lineRule="auto"/>
      </w:pPr>
      <w:r>
        <w:t>Answer: A</w:t>
      </w:r>
    </w:p>
    <w:p w14:paraId="2980D4DF" w14:textId="0DE470D3" w:rsidR="00E33C5A" w:rsidRDefault="00E33C5A" w:rsidP="00E33C5A">
      <w:pPr>
        <w:spacing w:after="0" w:line="240" w:lineRule="auto"/>
      </w:pPr>
      <w:r>
        <w:rPr>
          <w:noProof/>
          <w:lang w:eastAsia="en-US" w:bidi="bn-BD"/>
        </w:rPr>
        <w:drawing>
          <wp:anchor distT="0" distB="0" distL="114300" distR="114300" simplePos="0" relativeHeight="251785216" behindDoc="0" locked="0" layoutInCell="1" allowOverlap="1" wp14:anchorId="78ACF59B" wp14:editId="1E5731D9">
            <wp:simplePos x="0" y="0"/>
            <wp:positionH relativeFrom="column">
              <wp:posOffset>457200</wp:posOffset>
            </wp:positionH>
            <wp:positionV relativeFrom="paragraph">
              <wp:posOffset>10795</wp:posOffset>
            </wp:positionV>
            <wp:extent cx="2642616" cy="1216152"/>
            <wp:effectExtent l="0" t="0" r="5715" b="3175"/>
            <wp:wrapNone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5.PNG"/>
                    <pic:cNvPicPr/>
                  </pic:nvPicPr>
                  <pic:blipFill>
                    <a:blip r:embed="rId2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2616" cy="121615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Q2.</w:t>
      </w:r>
    </w:p>
    <w:p w14:paraId="4E73306C" w14:textId="77777777" w:rsidR="00E33C5A" w:rsidRDefault="00E33C5A" w:rsidP="00E33C5A">
      <w:pPr>
        <w:spacing w:after="0" w:line="240" w:lineRule="auto"/>
      </w:pPr>
    </w:p>
    <w:p w14:paraId="34158F07" w14:textId="77777777" w:rsidR="00E33C5A" w:rsidRDefault="00E33C5A" w:rsidP="00E33C5A">
      <w:pPr>
        <w:spacing w:after="0" w:line="240" w:lineRule="auto"/>
      </w:pPr>
    </w:p>
    <w:p w14:paraId="3A1CD9AF" w14:textId="77777777" w:rsidR="00E33C5A" w:rsidRDefault="00E33C5A" w:rsidP="00E33C5A">
      <w:pPr>
        <w:spacing w:after="0" w:line="240" w:lineRule="auto"/>
      </w:pPr>
    </w:p>
    <w:p w14:paraId="7FD7D5C1" w14:textId="77777777" w:rsidR="00E33C5A" w:rsidRDefault="00E33C5A" w:rsidP="00E33C5A">
      <w:pPr>
        <w:spacing w:after="0" w:line="240" w:lineRule="auto"/>
      </w:pPr>
    </w:p>
    <w:p w14:paraId="16303C62" w14:textId="77777777" w:rsidR="00E33C5A" w:rsidRDefault="00E33C5A" w:rsidP="00E33C5A">
      <w:pPr>
        <w:spacing w:after="0" w:line="240" w:lineRule="auto"/>
      </w:pPr>
    </w:p>
    <w:p w14:paraId="53894B66" w14:textId="77777777" w:rsidR="00E33C5A" w:rsidRDefault="00E33C5A" w:rsidP="00E33C5A">
      <w:pPr>
        <w:spacing w:after="0" w:line="240" w:lineRule="auto"/>
      </w:pPr>
    </w:p>
    <w:p w14:paraId="236950DB" w14:textId="77777777" w:rsidR="00C6184A" w:rsidRDefault="00C6184A" w:rsidP="00E33C5A">
      <w:pPr>
        <w:spacing w:after="0" w:line="240" w:lineRule="auto"/>
      </w:pPr>
    </w:p>
    <w:p w14:paraId="7CFAEA92" w14:textId="77777777" w:rsidR="00C6184A" w:rsidRDefault="00C6184A" w:rsidP="00E33C5A">
      <w:pPr>
        <w:spacing w:after="0" w:line="240" w:lineRule="auto"/>
      </w:pPr>
    </w:p>
    <w:p w14:paraId="1B7E012B" w14:textId="77777777" w:rsidR="00C6184A" w:rsidRDefault="00C6184A" w:rsidP="00E33C5A">
      <w:pPr>
        <w:spacing w:after="0" w:line="240" w:lineRule="auto"/>
      </w:pPr>
    </w:p>
    <w:p w14:paraId="551E730D" w14:textId="4105EDBB" w:rsidR="00E33C5A" w:rsidRDefault="00E33C5A" w:rsidP="00E33C5A">
      <w:pPr>
        <w:spacing w:after="0" w:line="240" w:lineRule="auto"/>
      </w:pPr>
      <w:r>
        <w:t xml:space="preserve">  The diagram is a –</w:t>
      </w:r>
    </w:p>
    <w:p w14:paraId="0C30A240" w14:textId="77777777" w:rsidR="00E33C5A" w:rsidRDefault="00E33C5A" w:rsidP="00710E99">
      <w:pPr>
        <w:pStyle w:val="ListParagraph"/>
        <w:numPr>
          <w:ilvl w:val="0"/>
          <w:numId w:val="78"/>
        </w:numPr>
        <w:spacing w:after="0" w:line="240" w:lineRule="auto"/>
      </w:pPr>
      <w:r>
        <w:t>Layered architecture</w:t>
      </w:r>
    </w:p>
    <w:p w14:paraId="40CD33A3" w14:textId="77777777" w:rsidR="00E33C5A" w:rsidRDefault="00E33C5A" w:rsidP="00710E99">
      <w:pPr>
        <w:pStyle w:val="ListParagraph"/>
        <w:numPr>
          <w:ilvl w:val="0"/>
          <w:numId w:val="78"/>
        </w:numPr>
        <w:spacing w:after="0" w:line="240" w:lineRule="auto"/>
      </w:pPr>
      <w:r>
        <w:t>Partitioned sub-systems</w:t>
      </w:r>
    </w:p>
    <w:p w14:paraId="1B42CB82" w14:textId="77777777" w:rsidR="00E33C5A" w:rsidRDefault="00E33C5A" w:rsidP="00710E99">
      <w:pPr>
        <w:pStyle w:val="ListParagraph"/>
        <w:numPr>
          <w:ilvl w:val="0"/>
          <w:numId w:val="78"/>
        </w:numPr>
        <w:spacing w:after="0" w:line="240" w:lineRule="auto"/>
      </w:pPr>
      <w:r>
        <w:t>System</w:t>
      </w:r>
    </w:p>
    <w:p w14:paraId="6C860527" w14:textId="77777777" w:rsidR="00E33C5A" w:rsidRDefault="00E33C5A" w:rsidP="00710E99">
      <w:pPr>
        <w:pStyle w:val="ListParagraph"/>
        <w:numPr>
          <w:ilvl w:val="0"/>
          <w:numId w:val="78"/>
        </w:numPr>
        <w:spacing w:after="0" w:line="240" w:lineRule="auto"/>
      </w:pPr>
      <w:r>
        <w:t>Package</w:t>
      </w:r>
    </w:p>
    <w:p w14:paraId="6C809B95" w14:textId="4C8FD4F1" w:rsidR="00E33C5A" w:rsidRDefault="00E33C5A" w:rsidP="00E33C5A">
      <w:pPr>
        <w:spacing w:after="0" w:line="240" w:lineRule="auto"/>
      </w:pPr>
      <w:r>
        <w:rPr>
          <w:noProof/>
          <w:lang w:eastAsia="en-US" w:bidi="bn-BD"/>
        </w:rPr>
        <w:drawing>
          <wp:anchor distT="0" distB="0" distL="114300" distR="114300" simplePos="0" relativeHeight="251786240" behindDoc="0" locked="0" layoutInCell="1" allowOverlap="1" wp14:anchorId="12201319" wp14:editId="73896193">
            <wp:simplePos x="0" y="0"/>
            <wp:positionH relativeFrom="column">
              <wp:posOffset>447040</wp:posOffset>
            </wp:positionH>
            <wp:positionV relativeFrom="paragraph">
              <wp:posOffset>155575</wp:posOffset>
            </wp:positionV>
            <wp:extent cx="1106170" cy="1947545"/>
            <wp:effectExtent l="0" t="0" r="0" b="0"/>
            <wp:wrapNone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6.PNG"/>
                    <pic:cNvPicPr/>
                  </pic:nvPicPr>
                  <pic:blipFill>
                    <a:blip r:embed="rId2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06170" cy="19475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6184A">
        <w:t xml:space="preserve">Answer: </w:t>
      </w:r>
      <w:r w:rsidR="009F33CC">
        <w:t>A</w:t>
      </w:r>
    </w:p>
    <w:p w14:paraId="1CDD8B0F" w14:textId="77777777" w:rsidR="00E33C5A" w:rsidRDefault="00E33C5A" w:rsidP="00E33C5A">
      <w:pPr>
        <w:spacing w:after="0" w:line="240" w:lineRule="auto"/>
      </w:pPr>
      <w:r>
        <w:t xml:space="preserve">Q3. </w:t>
      </w:r>
    </w:p>
    <w:p w14:paraId="7A2C6F86" w14:textId="77777777" w:rsidR="00E33C5A" w:rsidRDefault="00E33C5A" w:rsidP="00E33C5A">
      <w:pPr>
        <w:spacing w:after="0" w:line="240" w:lineRule="auto"/>
      </w:pPr>
    </w:p>
    <w:p w14:paraId="15BF66E9" w14:textId="77777777" w:rsidR="00E33C5A" w:rsidRDefault="00E33C5A" w:rsidP="00E33C5A">
      <w:pPr>
        <w:spacing w:after="0" w:line="240" w:lineRule="auto"/>
      </w:pPr>
    </w:p>
    <w:p w14:paraId="6ADBBC9A" w14:textId="77777777" w:rsidR="00E33C5A" w:rsidRDefault="00E33C5A" w:rsidP="00E33C5A">
      <w:pPr>
        <w:spacing w:after="0" w:line="240" w:lineRule="auto"/>
      </w:pPr>
    </w:p>
    <w:p w14:paraId="0ADF567C" w14:textId="77777777" w:rsidR="00E33C5A" w:rsidRDefault="00E33C5A" w:rsidP="00E33C5A">
      <w:pPr>
        <w:spacing w:after="0" w:line="240" w:lineRule="auto"/>
      </w:pPr>
    </w:p>
    <w:p w14:paraId="3505944F" w14:textId="77777777" w:rsidR="00E33C5A" w:rsidRDefault="00E33C5A" w:rsidP="00E33C5A">
      <w:pPr>
        <w:spacing w:after="0" w:line="240" w:lineRule="auto"/>
      </w:pPr>
    </w:p>
    <w:p w14:paraId="32177C8F" w14:textId="77777777" w:rsidR="00E33C5A" w:rsidRDefault="00E33C5A" w:rsidP="00E33C5A">
      <w:pPr>
        <w:spacing w:after="0" w:line="240" w:lineRule="auto"/>
      </w:pPr>
    </w:p>
    <w:p w14:paraId="4A1235F7" w14:textId="77777777" w:rsidR="00E33C5A" w:rsidRDefault="00E33C5A" w:rsidP="00E33C5A">
      <w:pPr>
        <w:spacing w:after="0" w:line="240" w:lineRule="auto"/>
      </w:pPr>
    </w:p>
    <w:p w14:paraId="37AD3187" w14:textId="77777777" w:rsidR="00E33C5A" w:rsidRDefault="00E33C5A" w:rsidP="00E33C5A">
      <w:pPr>
        <w:spacing w:after="0" w:line="240" w:lineRule="auto"/>
      </w:pPr>
    </w:p>
    <w:p w14:paraId="0A51D7FF" w14:textId="77777777" w:rsidR="00E33C5A" w:rsidRDefault="00E33C5A" w:rsidP="00E33C5A">
      <w:pPr>
        <w:spacing w:after="0" w:line="240" w:lineRule="auto"/>
      </w:pPr>
    </w:p>
    <w:p w14:paraId="00D7FDD9" w14:textId="77777777" w:rsidR="00E33C5A" w:rsidRDefault="00E33C5A" w:rsidP="00E33C5A">
      <w:pPr>
        <w:spacing w:after="0" w:line="240" w:lineRule="auto"/>
      </w:pPr>
    </w:p>
    <w:p w14:paraId="39237B73" w14:textId="77777777" w:rsidR="009F33CC" w:rsidRDefault="009F33CC" w:rsidP="00E33C5A">
      <w:pPr>
        <w:spacing w:after="0" w:line="240" w:lineRule="auto"/>
      </w:pPr>
    </w:p>
    <w:p w14:paraId="3E2006FD" w14:textId="77777777" w:rsidR="009F33CC" w:rsidRDefault="009F33CC" w:rsidP="00E33C5A">
      <w:pPr>
        <w:spacing w:after="0" w:line="240" w:lineRule="auto"/>
      </w:pPr>
    </w:p>
    <w:p w14:paraId="686D4375" w14:textId="77777777" w:rsidR="009F33CC" w:rsidRDefault="009F33CC" w:rsidP="00E33C5A">
      <w:pPr>
        <w:spacing w:after="0" w:line="240" w:lineRule="auto"/>
      </w:pPr>
    </w:p>
    <w:p w14:paraId="2162836E" w14:textId="77777777" w:rsidR="009F33CC" w:rsidRDefault="009F33CC" w:rsidP="00E33C5A">
      <w:pPr>
        <w:spacing w:after="0" w:line="240" w:lineRule="auto"/>
      </w:pPr>
    </w:p>
    <w:p w14:paraId="793227C0" w14:textId="42C1D704" w:rsidR="00E33C5A" w:rsidRDefault="00E33C5A" w:rsidP="00E33C5A">
      <w:pPr>
        <w:spacing w:after="0" w:line="240" w:lineRule="auto"/>
      </w:pPr>
      <w:r>
        <w:t>The diagram shows</w:t>
      </w:r>
    </w:p>
    <w:p w14:paraId="142BDA41" w14:textId="77777777" w:rsidR="00E33C5A" w:rsidRDefault="00E33C5A" w:rsidP="00710E99">
      <w:pPr>
        <w:pStyle w:val="ListParagraph"/>
        <w:numPr>
          <w:ilvl w:val="0"/>
          <w:numId w:val="79"/>
        </w:numPr>
        <w:spacing w:after="0" w:line="240" w:lineRule="auto"/>
      </w:pPr>
      <w:r>
        <w:t>interaction between sub-systems</w:t>
      </w:r>
    </w:p>
    <w:p w14:paraId="7160A509" w14:textId="77777777" w:rsidR="00E33C5A" w:rsidRDefault="00E33C5A" w:rsidP="00710E99">
      <w:pPr>
        <w:pStyle w:val="ListParagraph"/>
        <w:numPr>
          <w:ilvl w:val="0"/>
          <w:numId w:val="79"/>
        </w:numPr>
        <w:spacing w:after="0" w:line="240" w:lineRule="auto"/>
      </w:pPr>
      <w:r>
        <w:t>links between sub-systems</w:t>
      </w:r>
    </w:p>
    <w:p w14:paraId="23A837AB" w14:textId="77777777" w:rsidR="00E33C5A" w:rsidRDefault="00E33C5A" w:rsidP="00710E99">
      <w:pPr>
        <w:pStyle w:val="ListParagraph"/>
        <w:numPr>
          <w:ilvl w:val="0"/>
          <w:numId w:val="79"/>
        </w:numPr>
        <w:spacing w:after="0" w:line="240" w:lineRule="auto"/>
      </w:pPr>
      <w:r>
        <w:t>communication between sub-systems</w:t>
      </w:r>
    </w:p>
    <w:p w14:paraId="51D42982" w14:textId="3FFE54B3" w:rsidR="00E33C5A" w:rsidRDefault="00E33C5A" w:rsidP="00710E99">
      <w:pPr>
        <w:pStyle w:val="ListParagraph"/>
        <w:numPr>
          <w:ilvl w:val="0"/>
          <w:numId w:val="79"/>
        </w:numPr>
        <w:spacing w:after="0" w:line="240" w:lineRule="auto"/>
      </w:pPr>
      <w:r>
        <w:t>dependencies between sub-systems</w:t>
      </w:r>
    </w:p>
    <w:p w14:paraId="59F40E6E" w14:textId="7887A85A" w:rsidR="00E33C5A" w:rsidRDefault="009F33CC" w:rsidP="00E33C5A">
      <w:pPr>
        <w:spacing w:after="0" w:line="240" w:lineRule="auto"/>
      </w:pPr>
      <w:r>
        <w:t>Answer: C</w:t>
      </w:r>
    </w:p>
    <w:p w14:paraId="02DA6CEE" w14:textId="77777777" w:rsidR="00E33C5A" w:rsidRDefault="00E33C5A" w:rsidP="00E33C5A">
      <w:pPr>
        <w:spacing w:after="0" w:line="240" w:lineRule="auto"/>
      </w:pPr>
      <w:r w:rsidRPr="00BE5C71">
        <w:rPr>
          <w:noProof/>
          <w:lang w:eastAsia="en-US" w:bidi="bn-BD"/>
        </w:rPr>
        <mc:AlternateContent>
          <mc:Choice Requires="wpg">
            <w:drawing>
              <wp:anchor distT="0" distB="0" distL="114300" distR="114300" simplePos="0" relativeHeight="251787264" behindDoc="0" locked="0" layoutInCell="1" allowOverlap="1" wp14:anchorId="787126C8" wp14:editId="27E9B387">
                <wp:simplePos x="0" y="0"/>
                <wp:positionH relativeFrom="column">
                  <wp:posOffset>447040</wp:posOffset>
                </wp:positionH>
                <wp:positionV relativeFrom="paragraph">
                  <wp:posOffset>113665</wp:posOffset>
                </wp:positionV>
                <wp:extent cx="3145155" cy="1353185"/>
                <wp:effectExtent l="0" t="0" r="17145" b="18415"/>
                <wp:wrapNone/>
                <wp:docPr id="68" name="Group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3145155" cy="1353185"/>
                          <a:chOff x="0" y="0"/>
                          <a:chExt cx="2232" cy="999"/>
                        </a:xfrm>
                      </wpg:grpSpPr>
                      <wps:wsp>
                        <wps:cNvPr id="69" name="Rectangle 69"/>
                        <wps:cNvSpPr>
                          <a:spLocks noChangeAspect="1" noChangeArrowheads="1"/>
                        </wps:cNvSpPr>
                        <wps:spPr bwMode="auto">
                          <a:xfrm>
                            <a:off x="0" y="0"/>
                            <a:ext cx="693" cy="234"/>
                          </a:xfrm>
                          <a:prstGeom prst="rect">
                            <a:avLst/>
                          </a:prstGeom>
                          <a:noFill/>
                          <a:ln w="7938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0" name="Rectangle 70"/>
                        <wps:cNvSpPr>
                          <a:spLocks noChangeAspect="1" noChangeArrowheads="1"/>
                        </wps:cNvSpPr>
                        <wps:spPr bwMode="auto">
                          <a:xfrm>
                            <a:off x="247" y="57"/>
                            <a:ext cx="258" cy="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666A6A6" w14:textId="77777777" w:rsidR="00115551" w:rsidRPr="00BE5C71" w:rsidRDefault="00115551" w:rsidP="00E33C5A">
                              <w:pPr>
                                <w:pStyle w:val="NormalWeb"/>
                                <w:kinsoku w:val="0"/>
                                <w:overflowPunct w:val="0"/>
                                <w:spacing w:before="0" w:beforeAutospacing="0" w:after="0" w:afterAutospacing="0"/>
                                <w:jc w:val="center"/>
                                <w:textAlignment w:val="baseline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BE5C71">
                                <w:rPr>
                                  <w:rFonts w:ascii="Arial" w:hAnsi="Arial" w:cstheme="minorBidi"/>
                                  <w:color w:val="000000"/>
                                  <w:kern w:val="24"/>
                                  <w:sz w:val="16"/>
                                  <w:szCs w:val="16"/>
                                  <w:lang w:val="en-GB"/>
                                </w:rPr>
                                <w:t>Invoice</w:t>
                              </w:r>
                            </w:p>
                          </w:txbxContent>
                        </wps:txbx>
                        <wps:bodyPr wrap="square" lIns="0" tIns="0" rIns="0" bIns="0">
                          <a:noAutofit/>
                        </wps:bodyPr>
                      </wps:wsp>
                      <wps:wsp>
                        <wps:cNvPr id="71" name="Rectangle 71"/>
                        <wps:cNvSpPr>
                          <a:spLocks noChangeAspect="1" noChangeArrowheads="1"/>
                        </wps:cNvSpPr>
                        <wps:spPr bwMode="auto">
                          <a:xfrm>
                            <a:off x="23" y="760"/>
                            <a:ext cx="689" cy="239"/>
                          </a:xfrm>
                          <a:prstGeom prst="rect">
                            <a:avLst/>
                          </a:prstGeom>
                          <a:noFill/>
                          <a:ln w="7938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2" name="Rectangle 72"/>
                        <wps:cNvSpPr>
                          <a:spLocks noChangeAspect="1" noChangeArrowheads="1"/>
                        </wps:cNvSpPr>
                        <wps:spPr bwMode="auto">
                          <a:xfrm>
                            <a:off x="184" y="822"/>
                            <a:ext cx="445" cy="1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7EE631E" w14:textId="77777777" w:rsidR="00115551" w:rsidRPr="00BE5C71" w:rsidRDefault="00115551" w:rsidP="00E33C5A">
                              <w:pPr>
                                <w:pStyle w:val="NormalWeb"/>
                                <w:kinsoku w:val="0"/>
                                <w:overflowPunct w:val="0"/>
                                <w:spacing w:before="0" w:beforeAutospacing="0" w:after="0" w:afterAutospacing="0"/>
                                <w:jc w:val="center"/>
                                <w:textAlignment w:val="baseline"/>
                                <w:rPr>
                                  <w:sz w:val="16"/>
                                  <w:szCs w:val="16"/>
                                </w:rPr>
                              </w:pPr>
                              <w:proofErr w:type="spellStart"/>
                              <w:r w:rsidRPr="00BE5C71">
                                <w:rPr>
                                  <w:rFonts w:ascii="Arial" w:hAnsi="Arial" w:cstheme="minorBidi"/>
                                  <w:color w:val="000000"/>
                                  <w:kern w:val="24"/>
                                  <w:sz w:val="16"/>
                                  <w:szCs w:val="16"/>
                                  <w:lang w:val="en-GB"/>
                                </w:rPr>
                                <w:t>InvoiceLine</w:t>
                              </w:r>
                              <w:proofErr w:type="spellEnd"/>
                            </w:p>
                          </w:txbxContent>
                        </wps:txbx>
                        <wps:bodyPr wrap="square" lIns="0" tIns="0" rIns="0" bIns="0">
                          <a:noAutofit/>
                        </wps:bodyPr>
                      </wps:wsp>
                      <wps:wsp>
                        <wps:cNvPr id="73" name="Rectangle 73"/>
                        <wps:cNvSpPr>
                          <a:spLocks noChangeAspect="1" noChangeArrowheads="1"/>
                        </wps:cNvSpPr>
                        <wps:spPr bwMode="auto">
                          <a:xfrm>
                            <a:off x="1543" y="760"/>
                            <a:ext cx="689" cy="239"/>
                          </a:xfrm>
                          <a:prstGeom prst="rect">
                            <a:avLst/>
                          </a:prstGeom>
                          <a:noFill/>
                          <a:ln w="7938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4" name="Rectangle 74"/>
                        <wps:cNvSpPr>
                          <a:spLocks noChangeAspect="1" noChangeArrowheads="1"/>
                        </wps:cNvSpPr>
                        <wps:spPr bwMode="auto">
                          <a:xfrm>
                            <a:off x="1774" y="822"/>
                            <a:ext cx="305" cy="1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9449D47" w14:textId="77777777" w:rsidR="00115551" w:rsidRPr="00BE5C71" w:rsidRDefault="00115551" w:rsidP="00E33C5A">
                              <w:pPr>
                                <w:pStyle w:val="NormalWeb"/>
                                <w:kinsoku w:val="0"/>
                                <w:overflowPunct w:val="0"/>
                                <w:spacing w:before="0" w:beforeAutospacing="0" w:after="0" w:afterAutospacing="0"/>
                                <w:jc w:val="center"/>
                                <w:textAlignment w:val="baseline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BE5C71">
                                <w:rPr>
                                  <w:rFonts w:ascii="Arial" w:hAnsi="Arial" w:cstheme="minorBidi"/>
                                  <w:color w:val="000000"/>
                                  <w:kern w:val="24"/>
                                  <w:sz w:val="16"/>
                                  <w:szCs w:val="16"/>
                                  <w:lang w:val="en-GB"/>
                                </w:rPr>
                                <w:t>Product</w:t>
                              </w:r>
                            </w:p>
                          </w:txbxContent>
                        </wps:txbx>
                        <wps:bodyPr wrap="square" lIns="0" tIns="0" rIns="0" bIns="0">
                          <a:noAutofit/>
                        </wps:bodyPr>
                      </wps:wsp>
                      <wps:wsp>
                        <wps:cNvPr id="75" name="Rectangle 75"/>
                        <wps:cNvSpPr>
                          <a:spLocks noChangeAspect="1" noChangeArrowheads="1"/>
                        </wps:cNvSpPr>
                        <wps:spPr bwMode="auto">
                          <a:xfrm>
                            <a:off x="1543" y="0"/>
                            <a:ext cx="689" cy="234"/>
                          </a:xfrm>
                          <a:prstGeom prst="rect">
                            <a:avLst/>
                          </a:prstGeom>
                          <a:noFill/>
                          <a:ln w="7938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6" name="Rectangle 76"/>
                        <wps:cNvSpPr>
                          <a:spLocks noChangeAspect="1" noChangeArrowheads="1"/>
                        </wps:cNvSpPr>
                        <wps:spPr bwMode="auto">
                          <a:xfrm>
                            <a:off x="1767" y="57"/>
                            <a:ext cx="297" cy="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65C08F6" w14:textId="77777777" w:rsidR="00115551" w:rsidRPr="00BE5C71" w:rsidRDefault="00115551" w:rsidP="00E33C5A">
                              <w:pPr>
                                <w:pStyle w:val="NormalWeb"/>
                                <w:kinsoku w:val="0"/>
                                <w:overflowPunct w:val="0"/>
                                <w:spacing w:before="0" w:beforeAutospacing="0" w:after="0" w:afterAutospacing="0"/>
                                <w:jc w:val="center"/>
                                <w:textAlignment w:val="baseline"/>
                                <w:rPr>
                                  <w:sz w:val="16"/>
                                  <w:szCs w:val="16"/>
                                </w:rPr>
                              </w:pPr>
                              <w:proofErr w:type="spellStart"/>
                              <w:r w:rsidRPr="00BE5C71">
                                <w:rPr>
                                  <w:rFonts w:ascii="Arial" w:hAnsi="Arial" w:cstheme="minorBidi"/>
                                  <w:color w:val="000000"/>
                                  <w:kern w:val="24"/>
                                  <w:sz w:val="16"/>
                                  <w:szCs w:val="16"/>
                                  <w:lang w:val="en-GB"/>
                                </w:rPr>
                                <w:t>TaxRate</w:t>
                              </w:r>
                              <w:proofErr w:type="spellEnd"/>
                            </w:p>
                          </w:txbxContent>
                        </wps:txbx>
                        <wps:bodyPr wrap="square" lIns="0" tIns="0" rIns="0" bIns="0">
                          <a:noAutofit/>
                        </wps:bodyPr>
                      </wps:wsp>
                      <wps:wsp>
                        <wps:cNvPr id="77" name="Rectangle 77"/>
                        <wps:cNvSpPr>
                          <a:spLocks noChangeAspect="1" noChangeArrowheads="1"/>
                        </wps:cNvSpPr>
                        <wps:spPr bwMode="auto">
                          <a:xfrm>
                            <a:off x="387" y="668"/>
                            <a:ext cx="165" cy="1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A638D48" w14:textId="77777777" w:rsidR="00115551" w:rsidRPr="00BE5C71" w:rsidRDefault="00115551" w:rsidP="00E33C5A">
                              <w:pPr>
                                <w:pStyle w:val="NormalWeb"/>
                                <w:kinsoku w:val="0"/>
                                <w:overflowPunct w:val="0"/>
                                <w:spacing w:before="0" w:beforeAutospacing="0" w:after="0" w:afterAutospacing="0"/>
                                <w:jc w:val="center"/>
                                <w:textAlignment w:val="baseline"/>
                                <w:rPr>
                                  <w:sz w:val="16"/>
                                  <w:szCs w:val="16"/>
                                </w:rPr>
                              </w:pPr>
                              <w:proofErr w:type="gramStart"/>
                              <w:r w:rsidRPr="00BE5C71">
                                <w:rPr>
                                  <w:rFonts w:ascii="Arial" w:hAnsi="Arial" w:cstheme="minorBidi"/>
                                  <w:color w:val="000000"/>
                                  <w:kern w:val="24"/>
                                  <w:sz w:val="16"/>
                                  <w:szCs w:val="16"/>
                                  <w:lang w:val="en-GB"/>
                                </w:rPr>
                                <w:t>1..*</w:t>
                              </w:r>
                              <w:proofErr w:type="gramEnd"/>
                            </w:p>
                          </w:txbxContent>
                        </wps:txbx>
                        <wps:bodyPr wrap="square" lIns="0" tIns="0" rIns="0" bIns="0">
                          <a:noAutofit/>
                        </wps:bodyPr>
                      </wps:wsp>
                      <wps:wsp>
                        <wps:cNvPr id="78" name="Freeform 78"/>
                        <wps:cNvSpPr>
                          <a:spLocks noChangeAspect="1"/>
                        </wps:cNvSpPr>
                        <wps:spPr bwMode="auto">
                          <a:xfrm>
                            <a:off x="304" y="235"/>
                            <a:ext cx="76" cy="115"/>
                          </a:xfrm>
                          <a:custGeom>
                            <a:avLst/>
                            <a:gdLst>
                              <a:gd name="T0" fmla="*/ 38 w 76"/>
                              <a:gd name="T1" fmla="*/ 0 h 115"/>
                              <a:gd name="T2" fmla="*/ 0 w 76"/>
                              <a:gd name="T3" fmla="*/ 62 h 115"/>
                              <a:gd name="T4" fmla="*/ 38 w 76"/>
                              <a:gd name="T5" fmla="*/ 115 h 115"/>
                              <a:gd name="T6" fmla="*/ 76 w 76"/>
                              <a:gd name="T7" fmla="*/ 62 h 115"/>
                              <a:gd name="T8" fmla="*/ 38 w 76"/>
                              <a:gd name="T9" fmla="*/ 0 h 115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</a:cxnLst>
                            <a:rect l="0" t="0" r="r" b="b"/>
                            <a:pathLst>
                              <a:path w="76" h="115">
                                <a:moveTo>
                                  <a:pt x="38" y="0"/>
                                </a:moveTo>
                                <a:lnTo>
                                  <a:pt x="0" y="62"/>
                                </a:lnTo>
                                <a:lnTo>
                                  <a:pt x="38" y="115"/>
                                </a:lnTo>
                                <a:lnTo>
                                  <a:pt x="76" y="62"/>
                                </a:lnTo>
                                <a:lnTo>
                                  <a:pt x="38" y="0"/>
                                </a:lnTo>
                              </a:path>
                            </a:pathLst>
                          </a:custGeom>
                          <a:noFill/>
                          <a:ln w="7938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9" name="Rectangle 79"/>
                        <wps:cNvSpPr>
                          <a:spLocks noChangeAspect="1" noChangeArrowheads="1"/>
                        </wps:cNvSpPr>
                        <wps:spPr bwMode="auto">
                          <a:xfrm>
                            <a:off x="382" y="377"/>
                            <a:ext cx="36" cy="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EE1F872" w14:textId="77777777" w:rsidR="00115551" w:rsidRPr="00BE5C71" w:rsidRDefault="00115551" w:rsidP="00E33C5A">
                              <w:pPr>
                                <w:pStyle w:val="NormalWeb"/>
                                <w:kinsoku w:val="0"/>
                                <w:overflowPunct w:val="0"/>
                                <w:spacing w:before="0" w:beforeAutospacing="0" w:after="0" w:afterAutospacing="0"/>
                                <w:jc w:val="center"/>
                                <w:textAlignment w:val="baseline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BE5C71">
                                <w:rPr>
                                  <w:rFonts w:ascii="Arial" w:hAnsi="Arial" w:cstheme="minorBidi"/>
                                  <w:color w:val="000000"/>
                                  <w:kern w:val="24"/>
                                  <w:sz w:val="16"/>
                                  <w:szCs w:val="16"/>
                                  <w:lang w:val="en-GB"/>
                                </w:rPr>
                                <w:t>1</w:t>
                              </w:r>
                            </w:p>
                          </w:txbxContent>
                        </wps:txbx>
                        <wps:bodyPr wrap="square" lIns="0" tIns="0" rIns="0" bIns="0">
                          <a:noAutofit/>
                        </wps:bodyPr>
                      </wps:wsp>
                      <wps:wsp>
                        <wps:cNvPr id="80" name="Line 16"/>
                        <wps:cNvCnPr/>
                        <wps:spPr bwMode="auto">
                          <a:xfrm flipH="1" flipV="1">
                            <a:off x="341" y="349"/>
                            <a:ext cx="0" cy="411"/>
                          </a:xfrm>
                          <a:prstGeom prst="line">
                            <a:avLst/>
                          </a:prstGeom>
                          <a:noFill/>
                          <a:ln w="7938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1" name="Rectangle 81"/>
                        <wps:cNvSpPr>
                          <a:spLocks noChangeAspect="1" noChangeArrowheads="1"/>
                        </wps:cNvSpPr>
                        <wps:spPr bwMode="auto">
                          <a:xfrm>
                            <a:off x="1450" y="786"/>
                            <a:ext cx="36" cy="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466BE2B" w14:textId="77777777" w:rsidR="00115551" w:rsidRPr="00BE5C71" w:rsidRDefault="00115551" w:rsidP="00E33C5A">
                              <w:pPr>
                                <w:pStyle w:val="NormalWeb"/>
                                <w:kinsoku w:val="0"/>
                                <w:overflowPunct w:val="0"/>
                                <w:spacing w:before="0" w:beforeAutospacing="0" w:after="0" w:afterAutospacing="0"/>
                                <w:jc w:val="center"/>
                                <w:textAlignment w:val="baseline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BE5C71">
                                <w:rPr>
                                  <w:rFonts w:ascii="Arial" w:hAnsi="Arial" w:cstheme="minorBidi"/>
                                  <w:color w:val="000000"/>
                                  <w:kern w:val="24"/>
                                  <w:sz w:val="16"/>
                                  <w:szCs w:val="16"/>
                                  <w:lang w:val="en-GB"/>
                                </w:rPr>
                                <w:t>1</w:t>
                              </w:r>
                            </w:p>
                          </w:txbxContent>
                        </wps:txbx>
                        <wps:bodyPr wrap="square" lIns="0" tIns="0" rIns="0" bIns="0">
                          <a:noAutofit/>
                        </wps:bodyPr>
                      </wps:wsp>
                      <wps:wsp>
                        <wps:cNvPr id="82" name="Rectangle 82"/>
                        <wps:cNvSpPr>
                          <a:spLocks noChangeAspect="1" noChangeArrowheads="1"/>
                        </wps:cNvSpPr>
                        <wps:spPr bwMode="auto">
                          <a:xfrm>
                            <a:off x="743" y="774"/>
                            <a:ext cx="25" cy="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DC9BDD6" w14:textId="77777777" w:rsidR="00115551" w:rsidRPr="00BE5C71" w:rsidRDefault="00115551" w:rsidP="00E33C5A">
                              <w:pPr>
                                <w:pStyle w:val="NormalWeb"/>
                                <w:kinsoku w:val="0"/>
                                <w:overflowPunct w:val="0"/>
                                <w:spacing w:before="0" w:beforeAutospacing="0" w:after="0" w:afterAutospacing="0"/>
                                <w:jc w:val="center"/>
                                <w:textAlignment w:val="baseline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BE5C71">
                                <w:rPr>
                                  <w:rFonts w:ascii="Arial" w:hAnsi="Arial" w:cstheme="minorBidi"/>
                                  <w:color w:val="000000"/>
                                  <w:kern w:val="24"/>
                                  <w:sz w:val="16"/>
                                  <w:szCs w:val="16"/>
                                  <w:lang w:val="en-GB"/>
                                </w:rPr>
                                <w:t>*</w:t>
                              </w:r>
                            </w:p>
                          </w:txbxContent>
                        </wps:txbx>
                        <wps:bodyPr wrap="square" lIns="0" tIns="0" rIns="0" bIns="0">
                          <a:noAutofit/>
                        </wps:bodyPr>
                      </wps:wsp>
                      <wps:wsp>
                        <wps:cNvPr id="83" name="Line 19"/>
                        <wps:cNvCnPr/>
                        <wps:spPr bwMode="auto">
                          <a:xfrm flipH="1">
                            <a:off x="713" y="879"/>
                            <a:ext cx="826" cy="1"/>
                          </a:xfrm>
                          <a:prstGeom prst="line">
                            <a:avLst/>
                          </a:prstGeom>
                          <a:noFill/>
                          <a:ln w="7938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4" name="Rectangle 84"/>
                        <wps:cNvSpPr>
                          <a:spLocks noChangeAspect="1" noChangeArrowheads="1"/>
                        </wps:cNvSpPr>
                        <wps:spPr bwMode="auto">
                          <a:xfrm>
                            <a:off x="1024" y="893"/>
                            <a:ext cx="320" cy="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987895C" w14:textId="77777777" w:rsidR="00115551" w:rsidRPr="00BE5C71" w:rsidRDefault="00115551" w:rsidP="00E33C5A">
                              <w:pPr>
                                <w:pStyle w:val="NormalWeb"/>
                                <w:kinsoku w:val="0"/>
                                <w:overflowPunct w:val="0"/>
                                <w:spacing w:before="0" w:beforeAutospacing="0" w:after="0" w:afterAutospacing="0"/>
                                <w:jc w:val="center"/>
                                <w:textAlignment w:val="baseline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BE5C71">
                                <w:rPr>
                                  <w:rFonts w:ascii="Arial" w:hAnsi="Arial" w:cstheme="minorBidi"/>
                                  <w:color w:val="000000"/>
                                  <w:kern w:val="24"/>
                                  <w:sz w:val="16"/>
                                  <w:szCs w:val="16"/>
                                  <w:lang w:val="en-GB"/>
                                </w:rPr>
                                <w:t>appears on</w:t>
                              </w:r>
                            </w:p>
                          </w:txbxContent>
                        </wps:txbx>
                        <wps:bodyPr wrap="square" lIns="0" tIns="0" rIns="0" bIns="0">
                          <a:noAutofit/>
                        </wps:bodyPr>
                      </wps:wsp>
                      <wps:wsp>
                        <wps:cNvPr id="85" name="Freeform 85"/>
                        <wps:cNvSpPr>
                          <a:spLocks noChangeAspect="1"/>
                        </wps:cNvSpPr>
                        <wps:spPr bwMode="auto">
                          <a:xfrm>
                            <a:off x="869" y="913"/>
                            <a:ext cx="57" cy="38"/>
                          </a:xfrm>
                          <a:custGeom>
                            <a:avLst/>
                            <a:gdLst>
                              <a:gd name="T0" fmla="*/ 57 w 57"/>
                              <a:gd name="T1" fmla="*/ 0 h 38"/>
                              <a:gd name="T2" fmla="*/ 57 w 57"/>
                              <a:gd name="T3" fmla="*/ 38 h 38"/>
                              <a:gd name="T4" fmla="*/ 0 w 57"/>
                              <a:gd name="T5" fmla="*/ 19 h 38"/>
                              <a:gd name="T6" fmla="*/ 57 w 57"/>
                              <a:gd name="T7" fmla="*/ 0 h 38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</a:cxnLst>
                            <a:rect l="0" t="0" r="r" b="b"/>
                            <a:pathLst>
                              <a:path w="57" h="38">
                                <a:moveTo>
                                  <a:pt x="57" y="0"/>
                                </a:moveTo>
                                <a:lnTo>
                                  <a:pt x="57" y="38"/>
                                </a:lnTo>
                                <a:lnTo>
                                  <a:pt x="0" y="19"/>
                                </a:lnTo>
                                <a:lnTo>
                                  <a:pt x="5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 w="7938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86" name="Rectangle 86"/>
                        <wps:cNvSpPr>
                          <a:spLocks noChangeAspect="1" noChangeArrowheads="1"/>
                        </wps:cNvSpPr>
                        <wps:spPr bwMode="auto">
                          <a:xfrm>
                            <a:off x="1922" y="258"/>
                            <a:ext cx="36" cy="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5EB190A" w14:textId="77777777" w:rsidR="00115551" w:rsidRPr="00BE5C71" w:rsidRDefault="00115551" w:rsidP="00E33C5A">
                              <w:pPr>
                                <w:pStyle w:val="NormalWeb"/>
                                <w:kinsoku w:val="0"/>
                                <w:overflowPunct w:val="0"/>
                                <w:spacing w:before="0" w:beforeAutospacing="0" w:after="0" w:afterAutospacing="0"/>
                                <w:jc w:val="center"/>
                                <w:textAlignment w:val="baseline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BE5C71">
                                <w:rPr>
                                  <w:rFonts w:ascii="Arial" w:hAnsi="Arial" w:cstheme="minorBidi"/>
                                  <w:color w:val="000000"/>
                                  <w:kern w:val="24"/>
                                  <w:sz w:val="16"/>
                                  <w:szCs w:val="16"/>
                                  <w:lang w:val="en-GB"/>
                                </w:rPr>
                                <w:t>1</w:t>
                              </w:r>
                            </w:p>
                          </w:txbxContent>
                        </wps:txbx>
                        <wps:bodyPr wrap="square" lIns="0" tIns="0" rIns="0" bIns="0">
                          <a:noAutofit/>
                        </wps:bodyPr>
                      </wps:wsp>
                      <wps:wsp>
                        <wps:cNvPr id="87" name="Rectangle 87"/>
                        <wps:cNvSpPr>
                          <a:spLocks noChangeAspect="1" noChangeArrowheads="1"/>
                        </wps:cNvSpPr>
                        <wps:spPr bwMode="auto">
                          <a:xfrm>
                            <a:off x="1938" y="674"/>
                            <a:ext cx="25" cy="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90529C7" w14:textId="77777777" w:rsidR="00115551" w:rsidRPr="00BE5C71" w:rsidRDefault="00115551" w:rsidP="00E33C5A">
                              <w:pPr>
                                <w:pStyle w:val="NormalWeb"/>
                                <w:kinsoku w:val="0"/>
                                <w:overflowPunct w:val="0"/>
                                <w:spacing w:before="0" w:beforeAutospacing="0" w:after="0" w:afterAutospacing="0"/>
                                <w:jc w:val="center"/>
                                <w:textAlignment w:val="baseline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BE5C71">
                                <w:rPr>
                                  <w:rFonts w:ascii="Arial" w:hAnsi="Arial" w:cstheme="minorBidi"/>
                                  <w:color w:val="000000"/>
                                  <w:kern w:val="24"/>
                                  <w:sz w:val="16"/>
                                  <w:szCs w:val="16"/>
                                  <w:lang w:val="en-GB"/>
                                </w:rPr>
                                <w:t>*</w:t>
                              </w:r>
                            </w:p>
                          </w:txbxContent>
                        </wps:txbx>
                        <wps:bodyPr wrap="square" lIns="0" tIns="0" rIns="0" bIns="0">
                          <a:noAutofit/>
                        </wps:bodyPr>
                      </wps:wsp>
                      <wps:wsp>
                        <wps:cNvPr id="88" name="Line 24"/>
                        <wps:cNvCnPr/>
                        <wps:spPr bwMode="auto">
                          <a:xfrm>
                            <a:off x="1878" y="234"/>
                            <a:ext cx="0" cy="525"/>
                          </a:xfrm>
                          <a:prstGeom prst="line">
                            <a:avLst/>
                          </a:prstGeom>
                          <a:noFill/>
                          <a:ln w="7938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9" name="Rectangle 89"/>
                        <wps:cNvSpPr>
                          <a:spLocks noChangeAspect="1" noChangeArrowheads="1"/>
                        </wps:cNvSpPr>
                        <wps:spPr bwMode="auto">
                          <a:xfrm>
                            <a:off x="1553" y="465"/>
                            <a:ext cx="274" cy="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6398764" w14:textId="77777777" w:rsidR="00115551" w:rsidRPr="00BE5C71" w:rsidRDefault="00115551" w:rsidP="00E33C5A">
                              <w:pPr>
                                <w:pStyle w:val="NormalWeb"/>
                                <w:kinsoku w:val="0"/>
                                <w:overflowPunct w:val="0"/>
                                <w:spacing w:before="0" w:beforeAutospacing="0" w:after="0" w:afterAutospacing="0"/>
                                <w:jc w:val="center"/>
                                <w:textAlignment w:val="baseline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BE5C71">
                                <w:rPr>
                                  <w:rFonts w:ascii="Arial" w:hAnsi="Arial" w:cstheme="minorBidi"/>
                                  <w:color w:val="000000"/>
                                  <w:kern w:val="24"/>
                                  <w:sz w:val="16"/>
                                  <w:szCs w:val="16"/>
                                  <w:lang w:val="en-GB"/>
                                </w:rPr>
                                <w:t>applies to</w:t>
                              </w:r>
                            </w:p>
                          </w:txbxContent>
                        </wps:txbx>
                        <wps:bodyPr wrap="square" lIns="0" tIns="0" rIns="0" bIns="0">
                          <a:noAutofit/>
                        </wps:bodyPr>
                      </wps:wsp>
                      <wps:wsp>
                        <wps:cNvPr id="90" name="Freeform 90"/>
                        <wps:cNvSpPr>
                          <a:spLocks noChangeAspect="1"/>
                        </wps:cNvSpPr>
                        <wps:spPr bwMode="auto">
                          <a:xfrm>
                            <a:off x="1800" y="564"/>
                            <a:ext cx="33" cy="53"/>
                          </a:xfrm>
                          <a:custGeom>
                            <a:avLst/>
                            <a:gdLst>
                              <a:gd name="T0" fmla="*/ 0 w 33"/>
                              <a:gd name="T1" fmla="*/ 0 h 53"/>
                              <a:gd name="T2" fmla="*/ 33 w 33"/>
                              <a:gd name="T3" fmla="*/ 0 h 53"/>
                              <a:gd name="T4" fmla="*/ 14 w 33"/>
                              <a:gd name="T5" fmla="*/ 53 h 53"/>
                              <a:gd name="T6" fmla="*/ 0 w 33"/>
                              <a:gd name="T7" fmla="*/ 0 h 53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</a:cxnLst>
                            <a:rect l="0" t="0" r="r" b="b"/>
                            <a:pathLst>
                              <a:path w="33" h="53">
                                <a:moveTo>
                                  <a:pt x="0" y="0"/>
                                </a:moveTo>
                                <a:lnTo>
                                  <a:pt x="33" y="0"/>
                                </a:lnTo>
                                <a:lnTo>
                                  <a:pt x="14" y="5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 w="7938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87126C8" id="Group 4" o:spid="_x0000_s1081" style="position:absolute;margin-left:35.2pt;margin-top:8.95pt;width:247.65pt;height:106.55pt;z-index:251787264;mso-width-relative:margin;mso-height-relative:margin" coordsize="2232,99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">
                <v:rect id="Rectangle 69" o:spid="_x0000_s1082" style="position:absolute;width:693;height:2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" filled="f" strokeweight=".2205mm">
                  <o:lock v:ext="edit" aspectratio="t"/>
                </v:rect>
                <v:rect id="Rectangle 70" o:spid="_x0000_s1083" style="position:absolute;left:247;top:57;width:258;height: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" filled="f" stroked="f">
                  <o:lock v:ext="edit" aspectratio="t"/>
                  <v:textbox inset="0,0,0,0">
                    <w:txbxContent>
                      <w:p w14:paraId="2666A6A6" w14:textId="77777777" w:rsidR="00115551" w:rsidRPr="00BE5C71" w:rsidRDefault="00115551" w:rsidP="00E33C5A">
                        <w:pPr>
                          <w:pStyle w:val="NormalWeb"/>
                          <w:kinsoku w:val="0"/>
                          <w:overflowPunct w:val="0"/>
                          <w:spacing w:before="0" w:beforeAutospacing="0" w:after="0" w:afterAutospacing="0"/>
                          <w:jc w:val="center"/>
                          <w:textAlignment w:val="baseline"/>
                          <w:rPr>
                            <w:sz w:val="16"/>
                            <w:szCs w:val="16"/>
                          </w:rPr>
                        </w:pPr>
                        <w:r w:rsidRPr="00BE5C71">
                          <w:rPr>
                            <w:rFonts w:ascii="Arial" w:hAnsi="Arial" w:cstheme="minorBidi"/>
                            <w:color w:val="000000"/>
                            <w:kern w:val="24"/>
                            <w:sz w:val="16"/>
                            <w:szCs w:val="16"/>
                            <w:lang w:val="en-GB"/>
                          </w:rPr>
                          <w:t>Invoice</w:t>
                        </w:r>
                      </w:p>
                    </w:txbxContent>
                  </v:textbox>
                </v:rect>
                <v:rect id="Rectangle 71" o:spid="_x0000_s1084" style="position:absolute;left:23;top:760;width:689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" filled="f" strokeweight=".2205mm">
                  <o:lock v:ext="edit" aspectratio="t"/>
                </v:rect>
                <v:rect id="Rectangle 72" o:spid="_x0000_s1085" style="position:absolute;left:184;top:822;width:445;height:1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" filled="f" stroked="f">
                  <o:lock v:ext="edit" aspectratio="t"/>
                  <v:textbox inset="0,0,0,0">
                    <w:txbxContent>
                      <w:p w14:paraId="57EE631E" w14:textId="77777777" w:rsidR="00115551" w:rsidRPr="00BE5C71" w:rsidRDefault="00115551" w:rsidP="00E33C5A">
                        <w:pPr>
                          <w:pStyle w:val="NormalWeb"/>
                          <w:kinsoku w:val="0"/>
                          <w:overflowPunct w:val="0"/>
                          <w:spacing w:before="0" w:beforeAutospacing="0" w:after="0" w:afterAutospacing="0"/>
                          <w:jc w:val="center"/>
                          <w:textAlignment w:val="baseline"/>
                          <w:rPr>
                            <w:sz w:val="16"/>
                            <w:szCs w:val="16"/>
                          </w:rPr>
                        </w:pPr>
                        <w:proofErr w:type="spellStart"/>
                        <w:r w:rsidRPr="00BE5C71">
                          <w:rPr>
                            <w:rFonts w:ascii="Arial" w:hAnsi="Arial" w:cstheme="minorBidi"/>
                            <w:color w:val="000000"/>
                            <w:kern w:val="24"/>
                            <w:sz w:val="16"/>
                            <w:szCs w:val="16"/>
                            <w:lang w:val="en-GB"/>
                          </w:rPr>
                          <w:t>InvoiceLine</w:t>
                        </w:r>
                        <w:proofErr w:type="spellEnd"/>
                      </w:p>
                    </w:txbxContent>
                  </v:textbox>
                </v:rect>
                <v:rect id="Rectangle 73" o:spid="_x0000_s1086" style="position:absolute;left:1543;top:760;width:689;height: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" filled="f" strokeweight=".2205mm">
                  <o:lock v:ext="edit" aspectratio="t"/>
                </v:rect>
                <v:rect id="Rectangle 74" o:spid="_x0000_s1087" style="position:absolute;left:1774;top:822;width:305;height:1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" filled="f" stroked="f">
                  <o:lock v:ext="edit" aspectratio="t"/>
                  <v:textbox inset="0,0,0,0">
                    <w:txbxContent>
                      <w:p w14:paraId="69449D47" w14:textId="77777777" w:rsidR="00115551" w:rsidRPr="00BE5C71" w:rsidRDefault="00115551" w:rsidP="00E33C5A">
                        <w:pPr>
                          <w:pStyle w:val="NormalWeb"/>
                          <w:kinsoku w:val="0"/>
                          <w:overflowPunct w:val="0"/>
                          <w:spacing w:before="0" w:beforeAutospacing="0" w:after="0" w:afterAutospacing="0"/>
                          <w:jc w:val="center"/>
                          <w:textAlignment w:val="baseline"/>
                          <w:rPr>
                            <w:sz w:val="16"/>
                            <w:szCs w:val="16"/>
                          </w:rPr>
                        </w:pPr>
                        <w:r w:rsidRPr="00BE5C71">
                          <w:rPr>
                            <w:rFonts w:ascii="Arial" w:hAnsi="Arial" w:cstheme="minorBidi"/>
                            <w:color w:val="000000"/>
                            <w:kern w:val="24"/>
                            <w:sz w:val="16"/>
                            <w:szCs w:val="16"/>
                            <w:lang w:val="en-GB"/>
                          </w:rPr>
                          <w:t>Product</w:t>
                        </w:r>
                      </w:p>
                    </w:txbxContent>
                  </v:textbox>
                </v:rect>
                <v:rect id="Rectangle 75" o:spid="_x0000_s1088" style="position:absolute;left:1543;width:689;height:2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" filled="f" strokeweight=".2205mm">
                  <o:lock v:ext="edit" aspectratio="t"/>
                </v:rect>
                <v:rect id="Rectangle 76" o:spid="_x0000_s1089" style="position:absolute;left:1767;top:57;width:297;height: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" filled="f" stroked="f">
                  <o:lock v:ext="edit" aspectratio="t"/>
                  <v:textbox inset="0,0,0,0">
                    <w:txbxContent>
                      <w:p w14:paraId="665C08F6" w14:textId="77777777" w:rsidR="00115551" w:rsidRPr="00BE5C71" w:rsidRDefault="00115551" w:rsidP="00E33C5A">
                        <w:pPr>
                          <w:pStyle w:val="NormalWeb"/>
                          <w:kinsoku w:val="0"/>
                          <w:overflowPunct w:val="0"/>
                          <w:spacing w:before="0" w:beforeAutospacing="0" w:after="0" w:afterAutospacing="0"/>
                          <w:jc w:val="center"/>
                          <w:textAlignment w:val="baseline"/>
                          <w:rPr>
                            <w:sz w:val="16"/>
                            <w:szCs w:val="16"/>
                          </w:rPr>
                        </w:pPr>
                        <w:proofErr w:type="spellStart"/>
                        <w:r w:rsidRPr="00BE5C71">
                          <w:rPr>
                            <w:rFonts w:ascii="Arial" w:hAnsi="Arial" w:cstheme="minorBidi"/>
                            <w:color w:val="000000"/>
                            <w:kern w:val="24"/>
                            <w:sz w:val="16"/>
                            <w:szCs w:val="16"/>
                            <w:lang w:val="en-GB"/>
                          </w:rPr>
                          <w:t>TaxRate</w:t>
                        </w:r>
                        <w:proofErr w:type="spellEnd"/>
                      </w:p>
                    </w:txbxContent>
                  </v:textbox>
                </v:rect>
                <v:rect id="Rectangle 77" o:spid="_x0000_s1090" style="position:absolute;left:387;top:668;width:165;height:1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" filled="f" stroked="f">
                  <o:lock v:ext="edit" aspectratio="t"/>
                  <v:textbox inset="0,0,0,0">
                    <w:txbxContent>
                      <w:p w14:paraId="2A638D48" w14:textId="77777777" w:rsidR="00115551" w:rsidRPr="00BE5C71" w:rsidRDefault="00115551" w:rsidP="00E33C5A">
                        <w:pPr>
                          <w:pStyle w:val="NormalWeb"/>
                          <w:kinsoku w:val="0"/>
                          <w:overflowPunct w:val="0"/>
                          <w:spacing w:before="0" w:beforeAutospacing="0" w:after="0" w:afterAutospacing="0"/>
                          <w:jc w:val="center"/>
                          <w:textAlignment w:val="baseline"/>
                          <w:rPr>
                            <w:sz w:val="16"/>
                            <w:szCs w:val="16"/>
                          </w:rPr>
                        </w:pPr>
                        <w:proofErr w:type="gramStart"/>
                        <w:r w:rsidRPr="00BE5C71">
                          <w:rPr>
                            <w:rFonts w:ascii="Arial" w:hAnsi="Arial" w:cstheme="minorBidi"/>
                            <w:color w:val="000000"/>
                            <w:kern w:val="24"/>
                            <w:sz w:val="16"/>
                            <w:szCs w:val="16"/>
                            <w:lang w:val="en-GB"/>
                          </w:rPr>
                          <w:t>1..*</w:t>
                        </w:r>
                        <w:proofErr w:type="gramEnd"/>
                      </w:p>
                    </w:txbxContent>
                  </v:textbox>
                </v:rect>
                <v:shape id="Freeform 78" o:spid="_x0000_s1091" style="position:absolute;left:304;top:235;width:76;height:115;visibility:visible;mso-wrap-style:square;v-text-anchor:top" coordsize="76,1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" path="m38,l,62r38,53l76,62,38,e" filled="f" strokeweight=".2205mm">
                  <v:path arrowok="t" o:connecttype="custom" o:connectlocs="38,0;0,62;38,115;76,62;38,0" o:connectangles="0,0,0,0,0"/>
                  <o:lock v:ext="edit" aspectratio="t"/>
                </v:shape>
                <v:rect id="Rectangle 79" o:spid="_x0000_s1092" style="position:absolute;left:382;top:377;width:36;height: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" filled="f" stroked="f">
                  <o:lock v:ext="edit" aspectratio="t"/>
                  <v:textbox inset="0,0,0,0">
                    <w:txbxContent>
                      <w:p w14:paraId="6EE1F872" w14:textId="77777777" w:rsidR="00115551" w:rsidRPr="00BE5C71" w:rsidRDefault="00115551" w:rsidP="00E33C5A">
                        <w:pPr>
                          <w:pStyle w:val="NormalWeb"/>
                          <w:kinsoku w:val="0"/>
                          <w:overflowPunct w:val="0"/>
                          <w:spacing w:before="0" w:beforeAutospacing="0" w:after="0" w:afterAutospacing="0"/>
                          <w:jc w:val="center"/>
                          <w:textAlignment w:val="baseline"/>
                          <w:rPr>
                            <w:sz w:val="16"/>
                            <w:szCs w:val="16"/>
                          </w:rPr>
                        </w:pPr>
                        <w:r w:rsidRPr="00BE5C71">
                          <w:rPr>
                            <w:rFonts w:ascii="Arial" w:hAnsi="Arial" w:cstheme="minorBidi"/>
                            <w:color w:val="000000"/>
                            <w:kern w:val="24"/>
                            <w:sz w:val="16"/>
                            <w:szCs w:val="16"/>
                            <w:lang w:val="en-GB"/>
                          </w:rPr>
                          <w:t>1</w:t>
                        </w:r>
                      </w:p>
                    </w:txbxContent>
                  </v:textbox>
                </v:rect>
                <v:line id="Line 16" o:spid="_x0000_s1093" style="position:absolute;flip:x y;visibility:visible;mso-wrap-style:square" from="341,349" to="341,7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" strokeweight=".2205mm"/>
                <v:rect id="Rectangle 81" o:spid="_x0000_s1094" style="position:absolute;left:1450;top:786;width:36;height: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" filled="f" stroked="f">
                  <o:lock v:ext="edit" aspectratio="t"/>
                  <v:textbox inset="0,0,0,0">
                    <w:txbxContent>
                      <w:p w14:paraId="5466BE2B" w14:textId="77777777" w:rsidR="00115551" w:rsidRPr="00BE5C71" w:rsidRDefault="00115551" w:rsidP="00E33C5A">
                        <w:pPr>
                          <w:pStyle w:val="NormalWeb"/>
                          <w:kinsoku w:val="0"/>
                          <w:overflowPunct w:val="0"/>
                          <w:spacing w:before="0" w:beforeAutospacing="0" w:after="0" w:afterAutospacing="0"/>
                          <w:jc w:val="center"/>
                          <w:textAlignment w:val="baseline"/>
                          <w:rPr>
                            <w:sz w:val="16"/>
                            <w:szCs w:val="16"/>
                          </w:rPr>
                        </w:pPr>
                        <w:r w:rsidRPr="00BE5C71">
                          <w:rPr>
                            <w:rFonts w:ascii="Arial" w:hAnsi="Arial" w:cstheme="minorBidi"/>
                            <w:color w:val="000000"/>
                            <w:kern w:val="24"/>
                            <w:sz w:val="16"/>
                            <w:szCs w:val="16"/>
                            <w:lang w:val="en-GB"/>
                          </w:rPr>
                          <w:t>1</w:t>
                        </w:r>
                      </w:p>
                    </w:txbxContent>
                  </v:textbox>
                </v:rect>
                <v:rect id="Rectangle 82" o:spid="_x0000_s1095" style="position:absolute;left:743;top:774;width:25;height: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" filled="f" stroked="f">
                  <o:lock v:ext="edit" aspectratio="t"/>
                  <v:textbox inset="0,0,0,0">
                    <w:txbxContent>
                      <w:p w14:paraId="2DC9BDD6" w14:textId="77777777" w:rsidR="00115551" w:rsidRPr="00BE5C71" w:rsidRDefault="00115551" w:rsidP="00E33C5A">
                        <w:pPr>
                          <w:pStyle w:val="NormalWeb"/>
                          <w:kinsoku w:val="0"/>
                          <w:overflowPunct w:val="0"/>
                          <w:spacing w:before="0" w:beforeAutospacing="0" w:after="0" w:afterAutospacing="0"/>
                          <w:jc w:val="center"/>
                          <w:textAlignment w:val="baseline"/>
                          <w:rPr>
                            <w:sz w:val="16"/>
                            <w:szCs w:val="16"/>
                          </w:rPr>
                        </w:pPr>
                        <w:r w:rsidRPr="00BE5C71">
                          <w:rPr>
                            <w:rFonts w:ascii="Arial" w:hAnsi="Arial" w:cstheme="minorBidi"/>
                            <w:color w:val="000000"/>
                            <w:kern w:val="24"/>
                            <w:sz w:val="16"/>
                            <w:szCs w:val="16"/>
                            <w:lang w:val="en-GB"/>
                          </w:rPr>
                          <w:t>*</w:t>
                        </w:r>
                      </w:p>
                    </w:txbxContent>
                  </v:textbox>
                </v:rect>
                <v:line id="Line 19" o:spid="_x0000_s1096" style="position:absolute;flip:x;visibility:visible;mso-wrap-style:square" from="713,879" to="1539,8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" strokeweight=".2205mm"/>
                <v:rect id="Rectangle 84" o:spid="_x0000_s1097" style="position:absolute;left:1024;top:893;width:320;height: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" filled="f" stroked="f">
                  <o:lock v:ext="edit" aspectratio="t"/>
                  <v:textbox inset="0,0,0,0">
                    <w:txbxContent>
                      <w:p w14:paraId="0987895C" w14:textId="77777777" w:rsidR="00115551" w:rsidRPr="00BE5C71" w:rsidRDefault="00115551" w:rsidP="00E33C5A">
                        <w:pPr>
                          <w:pStyle w:val="NormalWeb"/>
                          <w:kinsoku w:val="0"/>
                          <w:overflowPunct w:val="0"/>
                          <w:spacing w:before="0" w:beforeAutospacing="0" w:after="0" w:afterAutospacing="0"/>
                          <w:jc w:val="center"/>
                          <w:textAlignment w:val="baseline"/>
                          <w:rPr>
                            <w:sz w:val="16"/>
                            <w:szCs w:val="16"/>
                          </w:rPr>
                        </w:pPr>
                        <w:r w:rsidRPr="00BE5C71">
                          <w:rPr>
                            <w:rFonts w:ascii="Arial" w:hAnsi="Arial" w:cstheme="minorBidi"/>
                            <w:color w:val="000000"/>
                            <w:kern w:val="24"/>
                            <w:sz w:val="16"/>
                            <w:szCs w:val="16"/>
                            <w:lang w:val="en-GB"/>
                          </w:rPr>
                          <w:t>appears on</w:t>
                        </w:r>
                      </w:p>
                    </w:txbxContent>
                  </v:textbox>
                </v:rect>
                <v:shape id="Freeform 85" o:spid="_x0000_s1098" style="position:absolute;left:869;top:913;width:57;height:38;visibility:visible;mso-wrap-style:square;v-text-anchor:top" coordsize="57,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" path="m57,r,38l,19,57,xe" fillcolor="black" strokeweight=".2205mm">
                  <v:path arrowok="t" o:connecttype="custom" o:connectlocs="57,0;57,38;0,19;57,0" o:connectangles="0,0,0,0"/>
                  <o:lock v:ext="edit" aspectratio="t"/>
                </v:shape>
                <v:rect id="Rectangle 86" o:spid="_x0000_s1099" style="position:absolute;left:1922;top:258;width:36;height: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" filled="f" stroked="f">
                  <o:lock v:ext="edit" aspectratio="t"/>
                  <v:textbox inset="0,0,0,0">
                    <w:txbxContent>
                      <w:p w14:paraId="25EB190A" w14:textId="77777777" w:rsidR="00115551" w:rsidRPr="00BE5C71" w:rsidRDefault="00115551" w:rsidP="00E33C5A">
                        <w:pPr>
                          <w:pStyle w:val="NormalWeb"/>
                          <w:kinsoku w:val="0"/>
                          <w:overflowPunct w:val="0"/>
                          <w:spacing w:before="0" w:beforeAutospacing="0" w:after="0" w:afterAutospacing="0"/>
                          <w:jc w:val="center"/>
                          <w:textAlignment w:val="baseline"/>
                          <w:rPr>
                            <w:sz w:val="16"/>
                            <w:szCs w:val="16"/>
                          </w:rPr>
                        </w:pPr>
                        <w:r w:rsidRPr="00BE5C71">
                          <w:rPr>
                            <w:rFonts w:ascii="Arial" w:hAnsi="Arial" w:cstheme="minorBidi"/>
                            <w:color w:val="000000"/>
                            <w:kern w:val="24"/>
                            <w:sz w:val="16"/>
                            <w:szCs w:val="16"/>
                            <w:lang w:val="en-GB"/>
                          </w:rPr>
                          <w:t>1</w:t>
                        </w:r>
                      </w:p>
                    </w:txbxContent>
                  </v:textbox>
                </v:rect>
                <v:rect id="Rectangle 87" o:spid="_x0000_s1100" style="position:absolute;left:1938;top:674;width:25;height: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" filled="f" stroked="f">
                  <o:lock v:ext="edit" aspectratio="t"/>
                  <v:textbox inset="0,0,0,0">
                    <w:txbxContent>
                      <w:p w14:paraId="090529C7" w14:textId="77777777" w:rsidR="00115551" w:rsidRPr="00BE5C71" w:rsidRDefault="00115551" w:rsidP="00E33C5A">
                        <w:pPr>
                          <w:pStyle w:val="NormalWeb"/>
                          <w:kinsoku w:val="0"/>
                          <w:overflowPunct w:val="0"/>
                          <w:spacing w:before="0" w:beforeAutospacing="0" w:after="0" w:afterAutospacing="0"/>
                          <w:jc w:val="center"/>
                          <w:textAlignment w:val="baseline"/>
                          <w:rPr>
                            <w:sz w:val="16"/>
                            <w:szCs w:val="16"/>
                          </w:rPr>
                        </w:pPr>
                        <w:r w:rsidRPr="00BE5C71">
                          <w:rPr>
                            <w:rFonts w:ascii="Arial" w:hAnsi="Arial" w:cstheme="minorBidi"/>
                            <w:color w:val="000000"/>
                            <w:kern w:val="24"/>
                            <w:sz w:val="16"/>
                            <w:szCs w:val="16"/>
                            <w:lang w:val="en-GB"/>
                          </w:rPr>
                          <w:t>*</w:t>
                        </w:r>
                      </w:p>
                    </w:txbxContent>
                  </v:textbox>
                </v:rect>
                <v:line id="Line 24" o:spid="_x0000_s1101" style="position:absolute;visibility:visible;mso-wrap-style:square" from="1878,234" to="1878,75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" strokeweight=".2205mm"/>
                <v:rect id="Rectangle 89" o:spid="_x0000_s1102" style="position:absolute;left:1553;top:465;width:274;height: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" filled="f" stroked="f">
                  <o:lock v:ext="edit" aspectratio="t"/>
                  <v:textbox inset="0,0,0,0">
                    <w:txbxContent>
                      <w:p w14:paraId="46398764" w14:textId="77777777" w:rsidR="00115551" w:rsidRPr="00BE5C71" w:rsidRDefault="00115551" w:rsidP="00E33C5A">
                        <w:pPr>
                          <w:pStyle w:val="NormalWeb"/>
                          <w:kinsoku w:val="0"/>
                          <w:overflowPunct w:val="0"/>
                          <w:spacing w:before="0" w:beforeAutospacing="0" w:after="0" w:afterAutospacing="0"/>
                          <w:jc w:val="center"/>
                          <w:textAlignment w:val="baseline"/>
                          <w:rPr>
                            <w:sz w:val="16"/>
                            <w:szCs w:val="16"/>
                          </w:rPr>
                        </w:pPr>
                        <w:r w:rsidRPr="00BE5C71">
                          <w:rPr>
                            <w:rFonts w:ascii="Arial" w:hAnsi="Arial" w:cstheme="minorBidi"/>
                            <w:color w:val="000000"/>
                            <w:kern w:val="24"/>
                            <w:sz w:val="16"/>
                            <w:szCs w:val="16"/>
                            <w:lang w:val="en-GB"/>
                          </w:rPr>
                          <w:t>applies to</w:t>
                        </w:r>
                      </w:p>
                    </w:txbxContent>
                  </v:textbox>
                </v:rect>
                <v:shape id="Freeform 90" o:spid="_x0000_s1103" style="position:absolute;left:1800;top:564;width:33;height:53;visibility:visible;mso-wrap-style:square;v-text-anchor:top" coordsize="33,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" path="m,l33,,14,53,,xe" fillcolor="black" strokeweight=".2205mm">
                  <v:path arrowok="t" o:connecttype="custom" o:connectlocs="0,0;33,0;14,53;0,0" o:connectangles="0,0,0,0"/>
                  <o:lock v:ext="edit" aspectratio="t"/>
                </v:shape>
              </v:group>
            </w:pict>
          </mc:Fallback>
        </mc:AlternateContent>
      </w:r>
      <w:r>
        <w:t>Q4.</w:t>
      </w:r>
    </w:p>
    <w:p w14:paraId="10919E36" w14:textId="77777777" w:rsidR="00E33C5A" w:rsidRDefault="00E33C5A" w:rsidP="00E33C5A">
      <w:pPr>
        <w:spacing w:after="0" w:line="240" w:lineRule="auto"/>
      </w:pPr>
    </w:p>
    <w:p w14:paraId="3D6F367E" w14:textId="77777777" w:rsidR="00E33C5A" w:rsidRDefault="00E33C5A" w:rsidP="00E33C5A">
      <w:pPr>
        <w:spacing w:after="0" w:line="240" w:lineRule="auto"/>
      </w:pPr>
    </w:p>
    <w:p w14:paraId="6E8A4514" w14:textId="77777777" w:rsidR="00E33C5A" w:rsidRDefault="00E33C5A" w:rsidP="00E33C5A">
      <w:pPr>
        <w:spacing w:after="0" w:line="240" w:lineRule="auto"/>
      </w:pPr>
    </w:p>
    <w:p w14:paraId="49891124" w14:textId="77777777" w:rsidR="00E33C5A" w:rsidRDefault="00E33C5A" w:rsidP="00E33C5A">
      <w:pPr>
        <w:spacing w:after="0" w:line="240" w:lineRule="auto"/>
      </w:pPr>
    </w:p>
    <w:p w14:paraId="2A637C1A" w14:textId="77777777" w:rsidR="00E33C5A" w:rsidRDefault="00E33C5A" w:rsidP="00E33C5A">
      <w:pPr>
        <w:spacing w:after="0" w:line="240" w:lineRule="auto"/>
      </w:pPr>
    </w:p>
    <w:p w14:paraId="459CCC1C" w14:textId="77777777" w:rsidR="00E33C5A" w:rsidRDefault="00E33C5A" w:rsidP="00E33C5A">
      <w:pPr>
        <w:spacing w:after="0" w:line="240" w:lineRule="auto"/>
      </w:pPr>
    </w:p>
    <w:p w14:paraId="2B4F1FC5" w14:textId="77777777" w:rsidR="00E33C5A" w:rsidRDefault="00E33C5A" w:rsidP="00E33C5A">
      <w:pPr>
        <w:spacing w:after="0" w:line="240" w:lineRule="auto"/>
      </w:pPr>
    </w:p>
    <w:p w14:paraId="15829AFE" w14:textId="77777777" w:rsidR="00E33C5A" w:rsidRDefault="00E33C5A" w:rsidP="00E33C5A">
      <w:pPr>
        <w:spacing w:after="0" w:line="240" w:lineRule="auto"/>
      </w:pPr>
      <w:r>
        <w:t xml:space="preserve"> </w:t>
      </w:r>
    </w:p>
    <w:p w14:paraId="7FCA8B06" w14:textId="77777777" w:rsidR="009F33CC" w:rsidRDefault="009F33CC" w:rsidP="00E33C5A">
      <w:pPr>
        <w:spacing w:after="0" w:line="240" w:lineRule="auto"/>
      </w:pPr>
    </w:p>
    <w:p w14:paraId="1481C073" w14:textId="77777777" w:rsidR="009F33CC" w:rsidRDefault="009F33CC" w:rsidP="00E33C5A">
      <w:pPr>
        <w:spacing w:after="0" w:line="240" w:lineRule="auto"/>
      </w:pPr>
    </w:p>
    <w:p w14:paraId="0D7A267C" w14:textId="77777777" w:rsidR="009F33CC" w:rsidRDefault="009F33CC" w:rsidP="00E33C5A">
      <w:pPr>
        <w:spacing w:after="0" w:line="240" w:lineRule="auto"/>
      </w:pPr>
    </w:p>
    <w:p w14:paraId="4E80AE41" w14:textId="50C0BF5D" w:rsidR="00E33C5A" w:rsidRDefault="00E33C5A" w:rsidP="00E33C5A">
      <w:pPr>
        <w:spacing w:after="0" w:line="240" w:lineRule="auto"/>
      </w:pPr>
      <w:r>
        <w:t xml:space="preserve">The diagram shows </w:t>
      </w:r>
    </w:p>
    <w:p w14:paraId="39A9E55B" w14:textId="77777777" w:rsidR="00E33C5A" w:rsidRDefault="00E33C5A" w:rsidP="00710E99">
      <w:pPr>
        <w:pStyle w:val="ListParagraph"/>
        <w:numPr>
          <w:ilvl w:val="0"/>
          <w:numId w:val="80"/>
        </w:numPr>
        <w:spacing w:after="0" w:line="240" w:lineRule="auto"/>
      </w:pPr>
      <w:r>
        <w:t>Assigning responsibilities</w:t>
      </w:r>
    </w:p>
    <w:p w14:paraId="45D0A38F" w14:textId="77777777" w:rsidR="00E33C5A" w:rsidRDefault="00E33C5A" w:rsidP="00710E99">
      <w:pPr>
        <w:pStyle w:val="ListParagraph"/>
        <w:numPr>
          <w:ilvl w:val="0"/>
          <w:numId w:val="80"/>
        </w:numPr>
        <w:spacing w:after="0" w:line="240" w:lineRule="auto"/>
      </w:pPr>
      <w:r>
        <w:t>Assigning dependencies</w:t>
      </w:r>
    </w:p>
    <w:p w14:paraId="701F7412" w14:textId="77777777" w:rsidR="00E33C5A" w:rsidRDefault="00E33C5A" w:rsidP="00710E99">
      <w:pPr>
        <w:pStyle w:val="ListParagraph"/>
        <w:numPr>
          <w:ilvl w:val="0"/>
          <w:numId w:val="80"/>
        </w:numPr>
        <w:spacing w:after="0" w:line="240" w:lineRule="auto"/>
      </w:pPr>
      <w:r>
        <w:lastRenderedPageBreak/>
        <w:t>Assigning links</w:t>
      </w:r>
    </w:p>
    <w:p w14:paraId="01B4CF8D" w14:textId="77777777" w:rsidR="00E33C5A" w:rsidRDefault="00E33C5A" w:rsidP="00710E99">
      <w:pPr>
        <w:pStyle w:val="ListParagraph"/>
        <w:numPr>
          <w:ilvl w:val="0"/>
          <w:numId w:val="80"/>
        </w:numPr>
        <w:spacing w:after="0" w:line="240" w:lineRule="auto"/>
      </w:pPr>
      <w:r>
        <w:t>Assigning associations</w:t>
      </w:r>
    </w:p>
    <w:p w14:paraId="108B1530" w14:textId="53BD9FD1" w:rsidR="00E33C5A" w:rsidRDefault="009F33CC" w:rsidP="00E33C5A">
      <w:pPr>
        <w:spacing w:after="0" w:line="240" w:lineRule="auto"/>
      </w:pPr>
      <w:r>
        <w:t>Answer: A</w:t>
      </w:r>
    </w:p>
    <w:p w14:paraId="42B8986C" w14:textId="77777777" w:rsidR="00E33C5A" w:rsidRDefault="00E33C5A" w:rsidP="00E33C5A">
      <w:pPr>
        <w:spacing w:after="0" w:line="240" w:lineRule="auto"/>
      </w:pPr>
      <w:r>
        <w:rPr>
          <w:noProof/>
          <w:lang w:eastAsia="en-US" w:bidi="bn-BD"/>
        </w:rPr>
        <mc:AlternateContent>
          <mc:Choice Requires="wpg">
            <w:drawing>
              <wp:anchor distT="0" distB="0" distL="114300" distR="114300" simplePos="0" relativeHeight="251788288" behindDoc="0" locked="0" layoutInCell="1" allowOverlap="1" wp14:anchorId="4B991909" wp14:editId="4B6243B0">
                <wp:simplePos x="0" y="0"/>
                <wp:positionH relativeFrom="column">
                  <wp:posOffset>457200</wp:posOffset>
                </wp:positionH>
                <wp:positionV relativeFrom="paragraph">
                  <wp:posOffset>107315</wp:posOffset>
                </wp:positionV>
                <wp:extent cx="4535170" cy="2715260"/>
                <wp:effectExtent l="0" t="0" r="17780" b="27940"/>
                <wp:wrapNone/>
                <wp:docPr id="237" name="Group 2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35170" cy="2715260"/>
                          <a:chOff x="0" y="0"/>
                          <a:chExt cx="4538385" cy="2715458"/>
                        </a:xfrm>
                      </wpg:grpSpPr>
                      <wps:wsp>
                        <wps:cNvPr id="92" name="Rectangle 92"/>
                        <wps:cNvSpPr>
                          <a:spLocks noChangeAspect="1" noChangeArrowheads="1"/>
                        </wps:cNvSpPr>
                        <wps:spPr bwMode="auto">
                          <a:xfrm>
                            <a:off x="6824" y="0"/>
                            <a:ext cx="859235" cy="1000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3" name="Rectangle 93"/>
                        <wps:cNvSpPr>
                          <a:spLocks noChangeAspect="1" noChangeArrowheads="1"/>
                        </wps:cNvSpPr>
                        <wps:spPr bwMode="auto">
                          <a:xfrm>
                            <a:off x="2347415" y="682388"/>
                            <a:ext cx="877947" cy="10852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4" name="Rectangle 94"/>
                        <wps:cNvSpPr>
                          <a:spLocks noChangeAspect="1" noChangeArrowheads="1"/>
                        </wps:cNvSpPr>
                        <wps:spPr bwMode="auto">
                          <a:xfrm>
                            <a:off x="1255594" y="464024"/>
                            <a:ext cx="277575" cy="10852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5" name="Rectangle 95"/>
                        <wps:cNvSpPr>
                          <a:spLocks noChangeAspect="1" noChangeArrowheads="1"/>
                        </wps:cNvSpPr>
                        <wps:spPr bwMode="auto">
                          <a:xfrm>
                            <a:off x="0" y="1426191"/>
                            <a:ext cx="877947" cy="10852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6" name="Rectangle 96"/>
                        <wps:cNvSpPr>
                          <a:spLocks noChangeAspect="1" noChangeArrowheads="1"/>
                        </wps:cNvSpPr>
                        <wps:spPr bwMode="auto">
                          <a:xfrm>
                            <a:off x="0" y="1521726"/>
                            <a:ext cx="2200326" cy="1193732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97" name="Rectangle 97"/>
                        <wps:cNvSpPr>
                          <a:spLocks noChangeAspect="1" noChangeArrowheads="1"/>
                        </wps:cNvSpPr>
                        <wps:spPr bwMode="auto">
                          <a:xfrm>
                            <a:off x="1037230" y="2053988"/>
                            <a:ext cx="258862" cy="10852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8" name="Rectangle 98"/>
                        <wps:cNvSpPr>
                          <a:spLocks noChangeAspect="1" noChangeArrowheads="1"/>
                        </wps:cNvSpPr>
                        <wps:spPr bwMode="auto">
                          <a:xfrm>
                            <a:off x="177421" y="484496"/>
                            <a:ext cx="258862" cy="10852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9" name="Rectangle 99"/>
                        <wps:cNvSpPr>
                          <a:spLocks noChangeAspect="1" noChangeArrowheads="1"/>
                        </wps:cNvSpPr>
                        <wps:spPr bwMode="auto">
                          <a:xfrm>
                            <a:off x="6824" y="88711"/>
                            <a:ext cx="2153544" cy="1178229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100" name="Rectangle 100"/>
                        <wps:cNvSpPr>
                          <a:spLocks noChangeAspect="1" noChangeArrowheads="1"/>
                        </wps:cNvSpPr>
                        <wps:spPr bwMode="auto">
                          <a:xfrm>
                            <a:off x="723331" y="102359"/>
                            <a:ext cx="814012" cy="1000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/>
                      </wps:wsp>
                      <wps:wsp>
                        <wps:cNvPr id="101" name="Rectangle 101"/>
                        <wps:cNvSpPr>
                          <a:spLocks noChangeAspect="1" noChangeArrowheads="1"/>
                        </wps:cNvSpPr>
                        <wps:spPr bwMode="auto">
                          <a:xfrm>
                            <a:off x="436728" y="116006"/>
                            <a:ext cx="1294310" cy="1620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BBB756D" w14:textId="77777777" w:rsidR="00115551" w:rsidRPr="007E07F5" w:rsidRDefault="00115551" w:rsidP="00E33C5A">
                              <w:pPr>
                                <w:pStyle w:val="NormalWeb"/>
                                <w:kinsoku w:val="0"/>
                                <w:overflowPunct w:val="0"/>
                                <w:spacing w:before="0" w:beforeAutospacing="0" w:after="0" w:afterAutospacing="0"/>
                                <w:jc w:val="center"/>
                                <w:textAlignment w:val="baseline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7E07F5">
                                <w:rPr>
                                  <w:rFonts w:ascii="Arial" w:hAnsi="Arial" w:cstheme="minorBidi"/>
                                  <w:color w:val="000000"/>
                                  <w:kern w:val="24"/>
                                  <w:sz w:val="16"/>
                                  <w:szCs w:val="16"/>
                                  <w:lang w:val="en-GB"/>
                                </w:rPr>
                                <w:t>Presentation Layer Package</w:t>
                              </w:r>
                            </w:p>
                          </w:txbxContent>
                        </wps:txbx>
                        <wps:bodyPr wrap="square" lIns="0" tIns="0" rIns="0" bIns="0">
                          <a:noAutofit/>
                        </wps:bodyPr>
                      </wps:wsp>
                      <wps:wsp>
                        <wps:cNvPr id="102" name="Rectangle 102"/>
                        <wps:cNvSpPr>
                          <a:spLocks noChangeAspect="1" noChangeArrowheads="1"/>
                        </wps:cNvSpPr>
                        <wps:spPr bwMode="auto">
                          <a:xfrm>
                            <a:off x="1555845" y="34120"/>
                            <a:ext cx="23391" cy="1042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5CD8A8D" w14:textId="77777777" w:rsidR="00115551" w:rsidRDefault="00115551" w:rsidP="00E33C5A">
                              <w:pPr>
                                <w:pStyle w:val="NormalWeb"/>
                                <w:kinsoku w:val="0"/>
                                <w:overflowPunct w:val="0"/>
                                <w:spacing w:before="0" w:beforeAutospacing="0" w:after="0" w:afterAutospacing="0"/>
                                <w:jc w:val="center"/>
                                <w:textAlignment w:val="baseline"/>
                              </w:pPr>
                              <w:r>
                                <w:rPr>
                                  <w:rFonts w:ascii="Arial" w:hAnsi="Arial" w:cstheme="minorBidi"/>
                                  <w:color w:val="000000"/>
                                  <w:kern w:val="24"/>
                                  <w:sz w:val="20"/>
                                  <w:szCs w:val="20"/>
                                  <w:lang w:val="en-GB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wrap="square" lIns="0" tIns="0" rIns="0" bIns="0">
                          <a:noAutofit/>
                        </wps:bodyPr>
                      </wps:wsp>
                      <wps:wsp>
                        <wps:cNvPr id="103" name="Rectangle 103"/>
                        <wps:cNvSpPr>
                          <a:spLocks noChangeAspect="1" noChangeArrowheads="1"/>
                        </wps:cNvSpPr>
                        <wps:spPr bwMode="auto">
                          <a:xfrm>
                            <a:off x="2347415" y="784747"/>
                            <a:ext cx="2190970" cy="118668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104" name="Rectangle 104"/>
                        <wps:cNvSpPr>
                          <a:spLocks noChangeAspect="1" noChangeArrowheads="1"/>
                        </wps:cNvSpPr>
                        <wps:spPr bwMode="auto">
                          <a:xfrm>
                            <a:off x="3009331" y="791571"/>
                            <a:ext cx="924730" cy="1000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/>
                      </wps:wsp>
                      <wps:wsp>
                        <wps:cNvPr id="105" name="Rectangle 105"/>
                        <wps:cNvSpPr>
                          <a:spLocks noChangeAspect="1" noChangeArrowheads="1"/>
                        </wps:cNvSpPr>
                        <wps:spPr bwMode="auto">
                          <a:xfrm>
                            <a:off x="2879678" y="777923"/>
                            <a:ext cx="1492355" cy="2424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FC55BD8" w14:textId="77777777" w:rsidR="00115551" w:rsidRPr="007E07F5" w:rsidRDefault="00115551" w:rsidP="00E33C5A">
                              <w:pPr>
                                <w:pStyle w:val="NormalWeb"/>
                                <w:kinsoku w:val="0"/>
                                <w:overflowPunct w:val="0"/>
                                <w:spacing w:before="0" w:beforeAutospacing="0" w:after="0" w:afterAutospacing="0"/>
                                <w:jc w:val="center"/>
                                <w:textAlignment w:val="baseline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7E07F5">
                                <w:rPr>
                                  <w:rFonts w:ascii="Arial" w:hAnsi="Arial" w:cstheme="minorBidi"/>
                                  <w:color w:val="000000"/>
                                  <w:kern w:val="24"/>
                                  <w:sz w:val="16"/>
                                  <w:szCs w:val="16"/>
                                  <w:lang w:val="en-GB"/>
                                </w:rPr>
                                <w:t>Application Logic Layer Package</w:t>
                              </w:r>
                            </w:p>
                          </w:txbxContent>
                        </wps:txbx>
                        <wps:bodyPr wrap="square" lIns="0" tIns="0" rIns="0" bIns="0">
                          <a:noAutofit/>
                        </wps:bodyPr>
                      </wps:wsp>
                      <wps:wsp>
                        <wps:cNvPr id="106" name="Rectangle 106"/>
                        <wps:cNvSpPr>
                          <a:spLocks noChangeAspect="1" noChangeArrowheads="1"/>
                        </wps:cNvSpPr>
                        <wps:spPr bwMode="auto">
                          <a:xfrm>
                            <a:off x="3944203" y="716508"/>
                            <a:ext cx="23391" cy="1042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DAB7FD7" w14:textId="77777777" w:rsidR="00115551" w:rsidRDefault="00115551" w:rsidP="00E33C5A">
                              <w:pPr>
                                <w:pStyle w:val="NormalWeb"/>
                                <w:kinsoku w:val="0"/>
                                <w:overflowPunct w:val="0"/>
                                <w:spacing w:before="0" w:beforeAutospacing="0" w:after="0" w:afterAutospacing="0"/>
                                <w:jc w:val="center"/>
                                <w:textAlignment w:val="baseline"/>
                              </w:pPr>
                              <w:r>
                                <w:rPr>
                                  <w:rFonts w:ascii="Arial" w:hAnsi="Arial" w:cstheme="minorBidi"/>
                                  <w:color w:val="000000"/>
                                  <w:kern w:val="24"/>
                                  <w:sz w:val="20"/>
                                  <w:szCs w:val="20"/>
                                  <w:lang w:val="en-GB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wrap="square" lIns="0" tIns="0" rIns="0" bIns="0">
                          <a:noAutofit/>
                        </wps:bodyPr>
                      </wps:wsp>
                      <wps:wsp>
                        <wps:cNvPr id="107" name="Rectangle 107"/>
                        <wps:cNvSpPr>
                          <a:spLocks noChangeAspect="1" noChangeArrowheads="1"/>
                        </wps:cNvSpPr>
                        <wps:spPr bwMode="auto">
                          <a:xfrm>
                            <a:off x="191069" y="1637732"/>
                            <a:ext cx="268218" cy="10852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8" name="Rectangle 108"/>
                        <wps:cNvSpPr>
                          <a:spLocks noChangeAspect="1" noChangeArrowheads="1"/>
                        </wps:cNvSpPr>
                        <wps:spPr bwMode="auto">
                          <a:xfrm>
                            <a:off x="191069" y="1740090"/>
                            <a:ext cx="665868" cy="359388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109" name="Rectangle 109"/>
                        <wps:cNvSpPr>
                          <a:spLocks noChangeAspect="1" noChangeArrowheads="1"/>
                        </wps:cNvSpPr>
                        <wps:spPr bwMode="auto">
                          <a:xfrm>
                            <a:off x="423081" y="1746914"/>
                            <a:ext cx="230793" cy="1000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/>
                      </wps:wsp>
                      <wps:wsp>
                        <wps:cNvPr id="110" name="Rectangle 110"/>
                        <wps:cNvSpPr>
                          <a:spLocks noChangeAspect="1" noChangeArrowheads="1"/>
                        </wps:cNvSpPr>
                        <wps:spPr bwMode="auto">
                          <a:xfrm>
                            <a:off x="232012" y="1781033"/>
                            <a:ext cx="505249" cy="1508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8E9A6C3" w14:textId="77777777" w:rsidR="00115551" w:rsidRDefault="00115551" w:rsidP="00E33C5A">
                              <w:pPr>
                                <w:pStyle w:val="NormalWeb"/>
                                <w:kinsoku w:val="0"/>
                                <w:overflowPunct w:val="0"/>
                                <w:spacing w:before="0" w:beforeAutospacing="0" w:after="0" w:afterAutospacing="0"/>
                                <w:jc w:val="center"/>
                                <w:textAlignment w:val="baseline"/>
                              </w:pPr>
                              <w:r w:rsidRPr="007E07F5">
                                <w:rPr>
                                  <w:rFonts w:ascii="Arial" w:hAnsi="Arial" w:cstheme="minorBidi"/>
                                  <w:color w:val="000000"/>
                                  <w:kern w:val="24"/>
                                  <w:sz w:val="16"/>
                                  <w:szCs w:val="16"/>
                                  <w:lang w:val="en-GB"/>
                                </w:rPr>
                                <w:t>JDBC</w:t>
                              </w:r>
                            </w:p>
                          </w:txbxContent>
                        </wps:txbx>
                        <wps:bodyPr wrap="square" lIns="0" tIns="0" rIns="0" bIns="0">
                          <a:noAutofit/>
                        </wps:bodyPr>
                      </wps:wsp>
                      <wps:wsp>
                        <wps:cNvPr id="111" name="Rectangle 111"/>
                        <wps:cNvSpPr>
                          <a:spLocks noChangeAspect="1" noChangeArrowheads="1"/>
                        </wps:cNvSpPr>
                        <wps:spPr bwMode="auto">
                          <a:xfrm>
                            <a:off x="689212" y="1678675"/>
                            <a:ext cx="23391" cy="1042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FCC7404" w14:textId="77777777" w:rsidR="00115551" w:rsidRDefault="00115551" w:rsidP="00E33C5A">
                              <w:pPr>
                                <w:pStyle w:val="NormalWeb"/>
                                <w:kinsoku w:val="0"/>
                                <w:overflowPunct w:val="0"/>
                                <w:spacing w:before="0" w:beforeAutospacing="0" w:after="0" w:afterAutospacing="0"/>
                                <w:jc w:val="center"/>
                                <w:textAlignment w:val="baseline"/>
                              </w:pPr>
                              <w:r>
                                <w:rPr>
                                  <w:rFonts w:ascii="Arial" w:hAnsi="Arial" w:cstheme="minorBidi"/>
                                  <w:color w:val="000000"/>
                                  <w:kern w:val="24"/>
                                  <w:sz w:val="20"/>
                                  <w:szCs w:val="20"/>
                                  <w:lang w:val="en-GB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wrap="square" lIns="0" tIns="0" rIns="0" bIns="0">
                          <a:noAutofit/>
                        </wps:bodyPr>
                      </wps:wsp>
                      <wps:wsp>
                        <wps:cNvPr id="112" name="Rectangle 112"/>
                        <wps:cNvSpPr>
                          <a:spLocks noChangeAspect="1" noChangeArrowheads="1"/>
                        </wps:cNvSpPr>
                        <wps:spPr bwMode="auto">
                          <a:xfrm>
                            <a:off x="1037230" y="2149523"/>
                            <a:ext cx="656511" cy="359388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113" name="Rectangle 113"/>
                        <wps:cNvSpPr>
                          <a:spLocks noChangeAspect="1" noChangeArrowheads="1"/>
                        </wps:cNvSpPr>
                        <wps:spPr bwMode="auto">
                          <a:xfrm>
                            <a:off x="1201003" y="2163171"/>
                            <a:ext cx="361783" cy="916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/>
                      </wps:wsp>
                      <wps:wsp>
                        <wps:cNvPr id="114" name="Rectangle 114"/>
                        <wps:cNvSpPr>
                          <a:spLocks noChangeAspect="1" noChangeArrowheads="1"/>
                        </wps:cNvSpPr>
                        <wps:spPr bwMode="auto">
                          <a:xfrm>
                            <a:off x="1214651" y="2149523"/>
                            <a:ext cx="372699" cy="2677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0AB6746" w14:textId="77777777" w:rsidR="00115551" w:rsidRPr="007D5B82" w:rsidRDefault="00115551" w:rsidP="00E33C5A">
                              <w:pPr>
                                <w:pStyle w:val="NormalWeb"/>
                                <w:kinsoku w:val="0"/>
                                <w:overflowPunct w:val="0"/>
                                <w:spacing w:before="0" w:beforeAutospacing="0" w:after="0" w:afterAutospacing="0"/>
                                <w:jc w:val="center"/>
                                <w:textAlignment w:val="baseline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7D5B82">
                                <w:rPr>
                                  <w:rFonts w:ascii="Arial" w:hAnsi="Arial" w:cstheme="minorBidi"/>
                                  <w:color w:val="000000"/>
                                  <w:kern w:val="24"/>
                                  <w:sz w:val="16"/>
                                  <w:szCs w:val="16"/>
                                  <w:lang w:val="en-GB"/>
                                </w:rPr>
                                <w:t>Java SQL</w:t>
                              </w:r>
                            </w:p>
                          </w:txbxContent>
                        </wps:txbx>
                        <wps:bodyPr wrap="square" lIns="0" tIns="0" rIns="0" bIns="0">
                          <a:noAutofit/>
                        </wps:bodyPr>
                      </wps:wsp>
                      <wps:wsp>
                        <wps:cNvPr id="115" name="Rectangle 115"/>
                        <wps:cNvSpPr>
                          <a:spLocks noChangeAspect="1" noChangeArrowheads="1"/>
                        </wps:cNvSpPr>
                        <wps:spPr bwMode="auto">
                          <a:xfrm>
                            <a:off x="1589964" y="2088108"/>
                            <a:ext cx="23391" cy="1042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63FAA30" w14:textId="77777777" w:rsidR="00115551" w:rsidRDefault="00115551" w:rsidP="00E33C5A">
                              <w:pPr>
                                <w:pStyle w:val="NormalWeb"/>
                                <w:kinsoku w:val="0"/>
                                <w:overflowPunct w:val="0"/>
                                <w:spacing w:before="0" w:beforeAutospacing="0" w:after="0" w:afterAutospacing="0"/>
                                <w:jc w:val="center"/>
                                <w:textAlignment w:val="baseline"/>
                              </w:pPr>
                              <w:r>
                                <w:rPr>
                                  <w:rFonts w:ascii="Arial" w:hAnsi="Arial" w:cstheme="minorBidi"/>
                                  <w:color w:val="000000"/>
                                  <w:kern w:val="24"/>
                                  <w:sz w:val="20"/>
                                  <w:szCs w:val="20"/>
                                  <w:lang w:val="en-GB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wrap="square" lIns="0" tIns="0" rIns="0" bIns="0">
                          <a:noAutofit/>
                        </wps:bodyPr>
                      </wps:wsp>
                      <wps:wsp>
                        <wps:cNvPr id="116" name="Rectangle 116"/>
                        <wps:cNvSpPr>
                          <a:spLocks noChangeAspect="1" noChangeArrowheads="1"/>
                        </wps:cNvSpPr>
                        <wps:spPr bwMode="auto">
                          <a:xfrm>
                            <a:off x="177421" y="573206"/>
                            <a:ext cx="645595" cy="359388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117" name="Rectangle 117"/>
                        <wps:cNvSpPr>
                          <a:spLocks noChangeAspect="1" noChangeArrowheads="1"/>
                        </wps:cNvSpPr>
                        <wps:spPr bwMode="auto">
                          <a:xfrm>
                            <a:off x="334370" y="593678"/>
                            <a:ext cx="378936" cy="916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/>
                      </wps:wsp>
                      <wps:wsp>
                        <wps:cNvPr id="118" name="Rectangle 118"/>
                        <wps:cNvSpPr>
                          <a:spLocks noChangeAspect="1" noChangeArrowheads="1"/>
                        </wps:cNvSpPr>
                        <wps:spPr bwMode="auto">
                          <a:xfrm>
                            <a:off x="354842" y="573206"/>
                            <a:ext cx="383615" cy="2663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88E7953" w14:textId="77777777" w:rsidR="00115551" w:rsidRPr="007E07F5" w:rsidRDefault="00115551" w:rsidP="00E33C5A">
                              <w:pPr>
                                <w:pStyle w:val="NormalWeb"/>
                                <w:kinsoku w:val="0"/>
                                <w:overflowPunct w:val="0"/>
                                <w:spacing w:before="0" w:beforeAutospacing="0" w:after="0" w:afterAutospacing="0"/>
                                <w:jc w:val="center"/>
                                <w:textAlignment w:val="baseline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7E07F5">
                                <w:rPr>
                                  <w:rFonts w:ascii="Arial" w:hAnsi="Arial" w:cstheme="minorBidi"/>
                                  <w:color w:val="000000"/>
                                  <w:kern w:val="24"/>
                                  <w:sz w:val="16"/>
                                  <w:szCs w:val="16"/>
                                  <w:lang w:val="en-GB"/>
                                </w:rPr>
                                <w:t>Java AWT</w:t>
                              </w:r>
                            </w:p>
                          </w:txbxContent>
                        </wps:txbx>
                        <wps:bodyPr wrap="square" lIns="0" tIns="0" rIns="0" bIns="0">
                          <a:noAutofit/>
                        </wps:bodyPr>
                      </wps:wsp>
                      <wps:wsp>
                        <wps:cNvPr id="119" name="Rectangle 119"/>
                        <wps:cNvSpPr>
                          <a:spLocks noChangeAspect="1" noChangeArrowheads="1"/>
                        </wps:cNvSpPr>
                        <wps:spPr bwMode="auto">
                          <a:xfrm>
                            <a:off x="743803" y="518615"/>
                            <a:ext cx="23391" cy="1042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83B64F4" w14:textId="77777777" w:rsidR="00115551" w:rsidRDefault="00115551" w:rsidP="00E33C5A">
                              <w:pPr>
                                <w:pStyle w:val="NormalWeb"/>
                                <w:kinsoku w:val="0"/>
                                <w:overflowPunct w:val="0"/>
                                <w:spacing w:before="0" w:beforeAutospacing="0" w:after="0" w:afterAutospacing="0"/>
                                <w:jc w:val="center"/>
                                <w:textAlignment w:val="baseline"/>
                              </w:pPr>
                              <w:r>
                                <w:rPr>
                                  <w:rFonts w:ascii="Arial" w:hAnsi="Arial" w:cstheme="minorBidi"/>
                                  <w:color w:val="000000"/>
                                  <w:kern w:val="24"/>
                                  <w:sz w:val="20"/>
                                  <w:szCs w:val="20"/>
                                  <w:lang w:val="en-GB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wrap="square" lIns="0" tIns="0" rIns="0" bIns="0">
                          <a:noAutofit/>
                        </wps:bodyPr>
                      </wps:wsp>
                      <wps:wsp>
                        <wps:cNvPr id="120" name="Rectangle 120"/>
                        <wps:cNvSpPr>
                          <a:spLocks noChangeAspect="1" noChangeArrowheads="1"/>
                        </wps:cNvSpPr>
                        <wps:spPr bwMode="auto">
                          <a:xfrm>
                            <a:off x="1255594" y="566383"/>
                            <a:ext cx="684581" cy="37630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121" name="Rectangle 121"/>
                        <wps:cNvSpPr>
                          <a:spLocks noChangeAspect="1" noChangeArrowheads="1"/>
                        </wps:cNvSpPr>
                        <wps:spPr bwMode="auto">
                          <a:xfrm>
                            <a:off x="1412543" y="573206"/>
                            <a:ext cx="424159" cy="1000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/>
                      </wps:wsp>
                      <wps:wsp>
                        <wps:cNvPr id="122" name="Rectangle 122"/>
                        <wps:cNvSpPr>
                          <a:spLocks noChangeAspect="1" noChangeArrowheads="1"/>
                        </wps:cNvSpPr>
                        <wps:spPr bwMode="auto">
                          <a:xfrm>
                            <a:off x="1276066" y="586854"/>
                            <a:ext cx="707972" cy="1493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F3E2F97" w14:textId="77777777" w:rsidR="00115551" w:rsidRPr="007E07F5" w:rsidRDefault="00115551" w:rsidP="00E33C5A">
                              <w:pPr>
                                <w:pStyle w:val="NormalWeb"/>
                                <w:kinsoku w:val="0"/>
                                <w:overflowPunct w:val="0"/>
                                <w:spacing w:before="0" w:beforeAutospacing="0" w:after="0" w:afterAutospacing="0"/>
                                <w:jc w:val="center"/>
                                <w:textAlignment w:val="baseline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7E07F5">
                                <w:rPr>
                                  <w:rFonts w:ascii="Arial" w:hAnsi="Arial" w:cstheme="minorBidi"/>
                                  <w:color w:val="000000"/>
                                  <w:kern w:val="24"/>
                                  <w:sz w:val="16"/>
                                  <w:szCs w:val="16"/>
                                  <w:lang w:val="en-GB"/>
                                </w:rPr>
                                <w:t xml:space="preserve">Application </w:t>
                              </w:r>
                            </w:p>
                          </w:txbxContent>
                        </wps:txbx>
                        <wps:bodyPr wrap="square" lIns="0" tIns="0" rIns="0" bIns="0">
                          <a:noAutofit/>
                        </wps:bodyPr>
                      </wps:wsp>
                      <wps:wsp>
                        <wps:cNvPr id="123" name="Rectangle 123"/>
                        <wps:cNvSpPr>
                          <a:spLocks noChangeAspect="1" noChangeArrowheads="1"/>
                        </wps:cNvSpPr>
                        <wps:spPr bwMode="auto">
                          <a:xfrm>
                            <a:off x="1862919" y="511791"/>
                            <a:ext cx="23391" cy="1042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2E52FC4" w14:textId="77777777" w:rsidR="00115551" w:rsidRDefault="00115551" w:rsidP="00E33C5A">
                              <w:pPr>
                                <w:pStyle w:val="NormalWeb"/>
                                <w:kinsoku w:val="0"/>
                                <w:overflowPunct w:val="0"/>
                                <w:spacing w:before="0" w:beforeAutospacing="0" w:after="0" w:afterAutospacing="0"/>
                                <w:jc w:val="center"/>
                                <w:textAlignment w:val="baseline"/>
                              </w:pPr>
                              <w:r>
                                <w:rPr>
                                  <w:rFonts w:ascii="Arial" w:hAnsi="Arial" w:cstheme="minorBidi"/>
                                  <w:color w:val="000000"/>
                                  <w:kern w:val="24"/>
                                  <w:sz w:val="20"/>
                                  <w:szCs w:val="20"/>
                                  <w:lang w:val="en-GB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wrap="square" lIns="0" tIns="0" rIns="0" bIns="0">
                          <a:noAutofit/>
                        </wps:bodyPr>
                      </wps:wsp>
                      <wps:wsp>
                        <wps:cNvPr id="124" name="Rectangle 124"/>
                        <wps:cNvSpPr>
                          <a:spLocks noChangeAspect="1" noChangeArrowheads="1"/>
                        </wps:cNvSpPr>
                        <wps:spPr bwMode="auto">
                          <a:xfrm>
                            <a:off x="1446663" y="648269"/>
                            <a:ext cx="343070" cy="1000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/>
                      </wps:wsp>
                      <wps:wsp>
                        <wps:cNvPr id="125" name="Rectangle 125"/>
                        <wps:cNvSpPr>
                          <a:spLocks noChangeAspect="1" noChangeArrowheads="1"/>
                        </wps:cNvSpPr>
                        <wps:spPr bwMode="auto">
                          <a:xfrm>
                            <a:off x="1187355" y="736980"/>
                            <a:ext cx="910695" cy="2325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6890A4C" w14:textId="77777777" w:rsidR="00115551" w:rsidRDefault="00115551" w:rsidP="00E33C5A">
                              <w:pPr>
                                <w:pStyle w:val="NormalWeb"/>
                                <w:kinsoku w:val="0"/>
                                <w:overflowPunct w:val="0"/>
                                <w:spacing w:before="0" w:beforeAutospacing="0" w:after="0" w:afterAutospacing="0"/>
                                <w:jc w:val="center"/>
                                <w:textAlignment w:val="baseline"/>
                              </w:pPr>
                              <w:r w:rsidRPr="007E07F5">
                                <w:rPr>
                                  <w:rFonts w:ascii="Arial" w:hAnsi="Arial" w:cstheme="minorBidi"/>
                                  <w:color w:val="000000"/>
                                  <w:kern w:val="24"/>
                                  <w:sz w:val="16"/>
                                  <w:szCs w:val="16"/>
                                  <w:lang w:val="en-GB"/>
                                </w:rPr>
                                <w:t>Windows</w:t>
                              </w:r>
                            </w:p>
                          </w:txbxContent>
                        </wps:txbx>
                        <wps:bodyPr wrap="square" lIns="0" tIns="0" rIns="0" bIns="0">
                          <a:noAutofit/>
                        </wps:bodyPr>
                      </wps:wsp>
                      <wps:wsp>
                        <wps:cNvPr id="126" name="Rectangle 126"/>
                        <wps:cNvSpPr>
                          <a:spLocks noChangeAspect="1" noChangeArrowheads="1"/>
                        </wps:cNvSpPr>
                        <wps:spPr bwMode="auto">
                          <a:xfrm>
                            <a:off x="1821976" y="586854"/>
                            <a:ext cx="23391" cy="1042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47B7C55" w14:textId="77777777" w:rsidR="00115551" w:rsidRDefault="00115551" w:rsidP="00E33C5A">
                              <w:pPr>
                                <w:pStyle w:val="NormalWeb"/>
                                <w:kinsoku w:val="0"/>
                                <w:overflowPunct w:val="0"/>
                                <w:spacing w:before="0" w:beforeAutospacing="0" w:after="0" w:afterAutospacing="0"/>
                                <w:jc w:val="center"/>
                                <w:textAlignment w:val="baseline"/>
                              </w:pPr>
                              <w:r>
                                <w:rPr>
                                  <w:rFonts w:ascii="Arial" w:hAnsi="Arial" w:cstheme="minorBidi"/>
                                  <w:color w:val="000000"/>
                                  <w:kern w:val="24"/>
                                  <w:sz w:val="20"/>
                                  <w:szCs w:val="20"/>
                                  <w:lang w:val="en-GB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wrap="square" lIns="0" tIns="0" rIns="0" bIns="0">
                          <a:noAutofit/>
                        </wps:bodyPr>
                      </wps:wsp>
                      <wpg:grpSp>
                        <wpg:cNvPr id="127" name="Group 127"/>
                        <wpg:cNvGrpSpPr>
                          <a:grpSpLocks noChangeAspect="1"/>
                        </wpg:cNvGrpSpPr>
                        <wpg:grpSpPr bwMode="auto">
                          <a:xfrm>
                            <a:off x="832513" y="750627"/>
                            <a:ext cx="425719" cy="8456"/>
                            <a:chOff x="533" y="533"/>
                            <a:chExt cx="273" cy="6"/>
                          </a:xfrm>
                        </wpg:grpSpPr>
                        <wps:wsp>
                          <wps:cNvPr id="128" name="Freeform 128"/>
                          <wps:cNvSpPr>
                            <a:spLocks noChangeAspect="1"/>
                          </wps:cNvSpPr>
                          <wps:spPr bwMode="auto">
                            <a:xfrm>
                              <a:off x="782" y="533"/>
                              <a:ext cx="24" cy="6"/>
                            </a:xfrm>
                            <a:custGeom>
                              <a:avLst/>
                              <a:gdLst>
                                <a:gd name="T0" fmla="*/ 24 w 24"/>
                                <a:gd name="T1" fmla="*/ 6 h 6"/>
                                <a:gd name="T2" fmla="*/ 24 w 24"/>
                                <a:gd name="T3" fmla="*/ 0 h 6"/>
                                <a:gd name="T4" fmla="*/ 24 w 24"/>
                                <a:gd name="T5" fmla="*/ 0 h 6"/>
                                <a:gd name="T6" fmla="*/ 0 w 24"/>
                                <a:gd name="T7" fmla="*/ 0 h 6"/>
                                <a:gd name="T8" fmla="*/ 0 w 24"/>
                                <a:gd name="T9" fmla="*/ 0 h 6"/>
                                <a:gd name="T10" fmla="*/ 0 w 24"/>
                                <a:gd name="T11" fmla="*/ 6 h 6"/>
                                <a:gd name="T12" fmla="*/ 24 w 24"/>
                                <a:gd name="T13" fmla="*/ 6 h 6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</a:cxnLst>
                              <a:rect l="0" t="0" r="r" b="b"/>
                              <a:pathLst>
                                <a:path w="24" h="6">
                                  <a:moveTo>
                                    <a:pt x="24" y="6"/>
                                  </a:moveTo>
                                  <a:lnTo>
                                    <a:pt x="24" y="0"/>
                                  </a:lnTo>
                                  <a:lnTo>
                                    <a:pt x="24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6"/>
                                  </a:lnTo>
                                  <a:lnTo>
                                    <a:pt x="24" y="6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/>
                        </wps:wsp>
                        <wps:wsp>
                          <wps:cNvPr id="129" name="Freeform 129"/>
                          <wps:cNvSpPr>
                            <a:spLocks noChangeAspect="1"/>
                          </wps:cNvSpPr>
                          <wps:spPr bwMode="auto">
                            <a:xfrm>
                              <a:off x="741" y="533"/>
                              <a:ext cx="24" cy="6"/>
                            </a:xfrm>
                            <a:custGeom>
                              <a:avLst/>
                              <a:gdLst>
                                <a:gd name="T0" fmla="*/ 24 w 24"/>
                                <a:gd name="T1" fmla="*/ 6 h 6"/>
                                <a:gd name="T2" fmla="*/ 24 w 24"/>
                                <a:gd name="T3" fmla="*/ 0 h 6"/>
                                <a:gd name="T4" fmla="*/ 24 w 24"/>
                                <a:gd name="T5" fmla="*/ 0 h 6"/>
                                <a:gd name="T6" fmla="*/ 0 w 24"/>
                                <a:gd name="T7" fmla="*/ 0 h 6"/>
                                <a:gd name="T8" fmla="*/ 0 w 24"/>
                                <a:gd name="T9" fmla="*/ 0 h 6"/>
                                <a:gd name="T10" fmla="*/ 0 w 24"/>
                                <a:gd name="T11" fmla="*/ 6 h 6"/>
                                <a:gd name="T12" fmla="*/ 24 w 24"/>
                                <a:gd name="T13" fmla="*/ 6 h 6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</a:cxnLst>
                              <a:rect l="0" t="0" r="r" b="b"/>
                              <a:pathLst>
                                <a:path w="24" h="6">
                                  <a:moveTo>
                                    <a:pt x="24" y="6"/>
                                  </a:moveTo>
                                  <a:lnTo>
                                    <a:pt x="24" y="0"/>
                                  </a:lnTo>
                                  <a:lnTo>
                                    <a:pt x="24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6"/>
                                  </a:lnTo>
                                  <a:lnTo>
                                    <a:pt x="24" y="6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/>
                        </wps:wsp>
                        <wps:wsp>
                          <wps:cNvPr id="130" name="Freeform 130"/>
                          <wps:cNvSpPr>
                            <a:spLocks noChangeAspect="1"/>
                          </wps:cNvSpPr>
                          <wps:spPr bwMode="auto">
                            <a:xfrm>
                              <a:off x="699" y="533"/>
                              <a:ext cx="24" cy="6"/>
                            </a:xfrm>
                            <a:custGeom>
                              <a:avLst/>
                              <a:gdLst>
                                <a:gd name="T0" fmla="*/ 24 w 24"/>
                                <a:gd name="T1" fmla="*/ 6 h 6"/>
                                <a:gd name="T2" fmla="*/ 24 w 24"/>
                                <a:gd name="T3" fmla="*/ 0 h 6"/>
                                <a:gd name="T4" fmla="*/ 24 w 24"/>
                                <a:gd name="T5" fmla="*/ 0 h 6"/>
                                <a:gd name="T6" fmla="*/ 0 w 24"/>
                                <a:gd name="T7" fmla="*/ 0 h 6"/>
                                <a:gd name="T8" fmla="*/ 0 w 24"/>
                                <a:gd name="T9" fmla="*/ 0 h 6"/>
                                <a:gd name="T10" fmla="*/ 0 w 24"/>
                                <a:gd name="T11" fmla="*/ 6 h 6"/>
                                <a:gd name="T12" fmla="*/ 24 w 24"/>
                                <a:gd name="T13" fmla="*/ 6 h 6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</a:cxnLst>
                              <a:rect l="0" t="0" r="r" b="b"/>
                              <a:pathLst>
                                <a:path w="24" h="6">
                                  <a:moveTo>
                                    <a:pt x="24" y="6"/>
                                  </a:moveTo>
                                  <a:lnTo>
                                    <a:pt x="24" y="0"/>
                                  </a:lnTo>
                                  <a:lnTo>
                                    <a:pt x="24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6"/>
                                  </a:lnTo>
                                  <a:lnTo>
                                    <a:pt x="24" y="6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/>
                        </wps:wsp>
                        <wps:wsp>
                          <wps:cNvPr id="131" name="Freeform 131"/>
                          <wps:cNvSpPr>
                            <a:spLocks noChangeAspect="1"/>
                          </wps:cNvSpPr>
                          <wps:spPr bwMode="auto">
                            <a:xfrm>
                              <a:off x="658" y="533"/>
                              <a:ext cx="24" cy="6"/>
                            </a:xfrm>
                            <a:custGeom>
                              <a:avLst/>
                              <a:gdLst>
                                <a:gd name="T0" fmla="*/ 24 w 24"/>
                                <a:gd name="T1" fmla="*/ 6 h 6"/>
                                <a:gd name="T2" fmla="*/ 24 w 24"/>
                                <a:gd name="T3" fmla="*/ 0 h 6"/>
                                <a:gd name="T4" fmla="*/ 24 w 24"/>
                                <a:gd name="T5" fmla="*/ 0 h 6"/>
                                <a:gd name="T6" fmla="*/ 0 w 24"/>
                                <a:gd name="T7" fmla="*/ 0 h 6"/>
                                <a:gd name="T8" fmla="*/ 0 w 24"/>
                                <a:gd name="T9" fmla="*/ 0 h 6"/>
                                <a:gd name="T10" fmla="*/ 0 w 24"/>
                                <a:gd name="T11" fmla="*/ 6 h 6"/>
                                <a:gd name="T12" fmla="*/ 24 w 24"/>
                                <a:gd name="T13" fmla="*/ 6 h 6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</a:cxnLst>
                              <a:rect l="0" t="0" r="r" b="b"/>
                              <a:pathLst>
                                <a:path w="24" h="6">
                                  <a:moveTo>
                                    <a:pt x="24" y="6"/>
                                  </a:moveTo>
                                  <a:lnTo>
                                    <a:pt x="24" y="0"/>
                                  </a:lnTo>
                                  <a:lnTo>
                                    <a:pt x="24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6"/>
                                  </a:lnTo>
                                  <a:lnTo>
                                    <a:pt x="24" y="6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/>
                        </wps:wsp>
                        <wps:wsp>
                          <wps:cNvPr id="132" name="Freeform 132"/>
                          <wps:cNvSpPr>
                            <a:spLocks noChangeAspect="1"/>
                          </wps:cNvSpPr>
                          <wps:spPr bwMode="auto">
                            <a:xfrm>
                              <a:off x="616" y="533"/>
                              <a:ext cx="24" cy="6"/>
                            </a:xfrm>
                            <a:custGeom>
                              <a:avLst/>
                              <a:gdLst>
                                <a:gd name="T0" fmla="*/ 24 w 24"/>
                                <a:gd name="T1" fmla="*/ 6 h 6"/>
                                <a:gd name="T2" fmla="*/ 24 w 24"/>
                                <a:gd name="T3" fmla="*/ 0 h 6"/>
                                <a:gd name="T4" fmla="*/ 24 w 24"/>
                                <a:gd name="T5" fmla="*/ 0 h 6"/>
                                <a:gd name="T6" fmla="*/ 0 w 24"/>
                                <a:gd name="T7" fmla="*/ 0 h 6"/>
                                <a:gd name="T8" fmla="*/ 0 w 24"/>
                                <a:gd name="T9" fmla="*/ 0 h 6"/>
                                <a:gd name="T10" fmla="*/ 0 w 24"/>
                                <a:gd name="T11" fmla="*/ 6 h 6"/>
                                <a:gd name="T12" fmla="*/ 24 w 24"/>
                                <a:gd name="T13" fmla="*/ 6 h 6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</a:cxnLst>
                              <a:rect l="0" t="0" r="r" b="b"/>
                              <a:pathLst>
                                <a:path w="24" h="6">
                                  <a:moveTo>
                                    <a:pt x="24" y="6"/>
                                  </a:moveTo>
                                  <a:lnTo>
                                    <a:pt x="24" y="0"/>
                                  </a:lnTo>
                                  <a:lnTo>
                                    <a:pt x="24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6"/>
                                  </a:lnTo>
                                  <a:lnTo>
                                    <a:pt x="24" y="6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/>
                        </wps:wsp>
                        <wps:wsp>
                          <wps:cNvPr id="133" name="Freeform 133"/>
                          <wps:cNvSpPr>
                            <a:spLocks noChangeAspect="1"/>
                          </wps:cNvSpPr>
                          <wps:spPr bwMode="auto">
                            <a:xfrm>
                              <a:off x="575" y="533"/>
                              <a:ext cx="24" cy="6"/>
                            </a:xfrm>
                            <a:custGeom>
                              <a:avLst/>
                              <a:gdLst>
                                <a:gd name="T0" fmla="*/ 24 w 24"/>
                                <a:gd name="T1" fmla="*/ 6 h 6"/>
                                <a:gd name="T2" fmla="*/ 24 w 24"/>
                                <a:gd name="T3" fmla="*/ 0 h 6"/>
                                <a:gd name="T4" fmla="*/ 24 w 24"/>
                                <a:gd name="T5" fmla="*/ 0 h 6"/>
                                <a:gd name="T6" fmla="*/ 0 w 24"/>
                                <a:gd name="T7" fmla="*/ 0 h 6"/>
                                <a:gd name="T8" fmla="*/ 0 w 24"/>
                                <a:gd name="T9" fmla="*/ 0 h 6"/>
                                <a:gd name="T10" fmla="*/ 0 w 24"/>
                                <a:gd name="T11" fmla="*/ 6 h 6"/>
                                <a:gd name="T12" fmla="*/ 24 w 24"/>
                                <a:gd name="T13" fmla="*/ 6 h 6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</a:cxnLst>
                              <a:rect l="0" t="0" r="r" b="b"/>
                              <a:pathLst>
                                <a:path w="24" h="6">
                                  <a:moveTo>
                                    <a:pt x="24" y="6"/>
                                  </a:moveTo>
                                  <a:lnTo>
                                    <a:pt x="24" y="0"/>
                                  </a:lnTo>
                                  <a:lnTo>
                                    <a:pt x="24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6"/>
                                  </a:lnTo>
                                  <a:lnTo>
                                    <a:pt x="24" y="6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/>
                        </wps:wsp>
                        <wps:wsp>
                          <wps:cNvPr id="134" name="Freeform 134"/>
                          <wps:cNvSpPr>
                            <a:spLocks noChangeAspect="1"/>
                          </wps:cNvSpPr>
                          <wps:spPr bwMode="auto">
                            <a:xfrm>
                              <a:off x="533" y="533"/>
                              <a:ext cx="24" cy="6"/>
                            </a:xfrm>
                            <a:custGeom>
                              <a:avLst/>
                              <a:gdLst>
                                <a:gd name="T0" fmla="*/ 24 w 24"/>
                                <a:gd name="T1" fmla="*/ 6 h 6"/>
                                <a:gd name="T2" fmla="*/ 24 w 24"/>
                                <a:gd name="T3" fmla="*/ 0 h 6"/>
                                <a:gd name="T4" fmla="*/ 24 w 24"/>
                                <a:gd name="T5" fmla="*/ 0 h 6"/>
                                <a:gd name="T6" fmla="*/ 0 w 24"/>
                                <a:gd name="T7" fmla="*/ 0 h 6"/>
                                <a:gd name="T8" fmla="*/ 0 w 24"/>
                                <a:gd name="T9" fmla="*/ 0 h 6"/>
                                <a:gd name="T10" fmla="*/ 0 w 24"/>
                                <a:gd name="T11" fmla="*/ 6 h 6"/>
                                <a:gd name="T12" fmla="*/ 24 w 24"/>
                                <a:gd name="T13" fmla="*/ 6 h 6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</a:cxnLst>
                              <a:rect l="0" t="0" r="r" b="b"/>
                              <a:pathLst>
                                <a:path w="24" h="6">
                                  <a:moveTo>
                                    <a:pt x="24" y="6"/>
                                  </a:moveTo>
                                  <a:lnTo>
                                    <a:pt x="24" y="0"/>
                                  </a:lnTo>
                                  <a:lnTo>
                                    <a:pt x="24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6"/>
                                  </a:lnTo>
                                  <a:lnTo>
                                    <a:pt x="24" y="6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/>
                        </wps:wsp>
                      </wpg:grpSp>
                      <wps:wsp>
                        <wps:cNvPr id="135" name="Line 48"/>
                        <wps:cNvCnPr/>
                        <wps:spPr bwMode="auto">
                          <a:xfrm>
                            <a:off x="818866" y="750627"/>
                            <a:ext cx="84208" cy="33825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6" name="Line 49"/>
                        <wps:cNvCnPr/>
                        <wps:spPr bwMode="auto">
                          <a:xfrm flipV="1">
                            <a:off x="818866" y="716508"/>
                            <a:ext cx="84208" cy="32415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7" name="Rectangle 137"/>
                        <wps:cNvSpPr>
                          <a:spLocks noChangeAspect="1" noChangeArrowheads="1"/>
                        </wps:cNvSpPr>
                        <wps:spPr bwMode="auto">
                          <a:xfrm>
                            <a:off x="2552131" y="1344305"/>
                            <a:ext cx="258862" cy="10852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8" name="Rectangle 138"/>
                        <wps:cNvSpPr>
                          <a:spLocks noChangeAspect="1" noChangeArrowheads="1"/>
                        </wps:cNvSpPr>
                        <wps:spPr bwMode="auto">
                          <a:xfrm>
                            <a:off x="3596185" y="921224"/>
                            <a:ext cx="266659" cy="10852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139" name="Group 139"/>
                        <wpg:cNvGrpSpPr>
                          <a:grpSpLocks noChangeAspect="1"/>
                        </wpg:cNvGrpSpPr>
                        <wpg:grpSpPr bwMode="auto">
                          <a:xfrm>
                            <a:off x="1931158" y="812042"/>
                            <a:ext cx="1663890" cy="325563"/>
                            <a:chOff x="1239" y="575"/>
                            <a:chExt cx="1067" cy="231"/>
                          </a:xfrm>
                        </wpg:grpSpPr>
                        <wps:wsp>
                          <wps:cNvPr id="140" name="Freeform 140"/>
                          <wps:cNvSpPr>
                            <a:spLocks noChangeAspect="1"/>
                          </wps:cNvSpPr>
                          <wps:spPr bwMode="auto">
                            <a:xfrm>
                              <a:off x="1239" y="575"/>
                              <a:ext cx="23" cy="6"/>
                            </a:xfrm>
                            <a:custGeom>
                              <a:avLst/>
                              <a:gdLst>
                                <a:gd name="T0" fmla="*/ 0 w 23"/>
                                <a:gd name="T1" fmla="*/ 0 h 6"/>
                                <a:gd name="T2" fmla="*/ 0 w 23"/>
                                <a:gd name="T3" fmla="*/ 0 h 6"/>
                                <a:gd name="T4" fmla="*/ 0 w 23"/>
                                <a:gd name="T5" fmla="*/ 6 h 6"/>
                                <a:gd name="T6" fmla="*/ 23 w 23"/>
                                <a:gd name="T7" fmla="*/ 6 h 6"/>
                                <a:gd name="T8" fmla="*/ 23 w 23"/>
                                <a:gd name="T9" fmla="*/ 6 h 6"/>
                                <a:gd name="T10" fmla="*/ 23 w 23"/>
                                <a:gd name="T11" fmla="*/ 0 h 6"/>
                                <a:gd name="T12" fmla="*/ 0 w 23"/>
                                <a:gd name="T13" fmla="*/ 0 h 6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</a:cxnLst>
                              <a:rect l="0" t="0" r="r" b="b"/>
                              <a:pathLst>
                                <a:path w="23" h="6">
                                  <a:moveTo>
                                    <a:pt x="0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6"/>
                                  </a:lnTo>
                                  <a:lnTo>
                                    <a:pt x="23" y="6"/>
                                  </a:lnTo>
                                  <a:lnTo>
                                    <a:pt x="23" y="6"/>
                                  </a:lnTo>
                                  <a:lnTo>
                                    <a:pt x="23" y="0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/>
                        </wps:wsp>
                        <wps:wsp>
                          <wps:cNvPr id="141" name="Freeform 141"/>
                          <wps:cNvSpPr>
                            <a:spLocks noChangeAspect="1"/>
                          </wps:cNvSpPr>
                          <wps:spPr bwMode="auto">
                            <a:xfrm>
                              <a:off x="1274" y="581"/>
                              <a:ext cx="30" cy="12"/>
                            </a:xfrm>
                            <a:custGeom>
                              <a:avLst/>
                              <a:gdLst>
                                <a:gd name="T0" fmla="*/ 6 w 30"/>
                                <a:gd name="T1" fmla="*/ 0 h 12"/>
                                <a:gd name="T2" fmla="*/ 0 w 30"/>
                                <a:gd name="T3" fmla="*/ 0 h 12"/>
                                <a:gd name="T4" fmla="*/ 6 w 30"/>
                                <a:gd name="T5" fmla="*/ 6 h 12"/>
                                <a:gd name="T6" fmla="*/ 30 w 30"/>
                                <a:gd name="T7" fmla="*/ 12 h 12"/>
                                <a:gd name="T8" fmla="*/ 30 w 30"/>
                                <a:gd name="T9" fmla="*/ 6 h 12"/>
                                <a:gd name="T10" fmla="*/ 30 w 30"/>
                                <a:gd name="T11" fmla="*/ 6 h 12"/>
                                <a:gd name="T12" fmla="*/ 6 w 30"/>
                                <a:gd name="T13" fmla="*/ 0 h 1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</a:cxnLst>
                              <a:rect l="0" t="0" r="r" b="b"/>
                              <a:pathLst>
                                <a:path w="30" h="12">
                                  <a:moveTo>
                                    <a:pt x="6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6" y="6"/>
                                  </a:lnTo>
                                  <a:lnTo>
                                    <a:pt x="30" y="12"/>
                                  </a:lnTo>
                                  <a:lnTo>
                                    <a:pt x="30" y="6"/>
                                  </a:lnTo>
                                  <a:lnTo>
                                    <a:pt x="30" y="6"/>
                                  </a:lnTo>
                                  <a:lnTo>
                                    <a:pt x="6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/>
                        </wps:wsp>
                        <wps:wsp>
                          <wps:cNvPr id="142" name="Freeform 142"/>
                          <wps:cNvSpPr>
                            <a:spLocks noChangeAspect="1"/>
                          </wps:cNvSpPr>
                          <wps:spPr bwMode="auto">
                            <a:xfrm>
                              <a:off x="1316" y="587"/>
                              <a:ext cx="29" cy="11"/>
                            </a:xfrm>
                            <a:custGeom>
                              <a:avLst/>
                              <a:gdLst>
                                <a:gd name="T0" fmla="*/ 6 w 29"/>
                                <a:gd name="T1" fmla="*/ 0 h 11"/>
                                <a:gd name="T2" fmla="*/ 0 w 29"/>
                                <a:gd name="T3" fmla="*/ 6 h 11"/>
                                <a:gd name="T4" fmla="*/ 6 w 29"/>
                                <a:gd name="T5" fmla="*/ 6 h 11"/>
                                <a:gd name="T6" fmla="*/ 29 w 29"/>
                                <a:gd name="T7" fmla="*/ 11 h 11"/>
                                <a:gd name="T8" fmla="*/ 29 w 29"/>
                                <a:gd name="T9" fmla="*/ 11 h 11"/>
                                <a:gd name="T10" fmla="*/ 29 w 29"/>
                                <a:gd name="T11" fmla="*/ 6 h 11"/>
                                <a:gd name="T12" fmla="*/ 6 w 29"/>
                                <a:gd name="T13" fmla="*/ 0 h 11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</a:cxnLst>
                              <a:rect l="0" t="0" r="r" b="b"/>
                              <a:pathLst>
                                <a:path w="29" h="11">
                                  <a:moveTo>
                                    <a:pt x="6" y="0"/>
                                  </a:moveTo>
                                  <a:lnTo>
                                    <a:pt x="0" y="6"/>
                                  </a:lnTo>
                                  <a:lnTo>
                                    <a:pt x="6" y="6"/>
                                  </a:lnTo>
                                  <a:lnTo>
                                    <a:pt x="29" y="11"/>
                                  </a:lnTo>
                                  <a:lnTo>
                                    <a:pt x="29" y="11"/>
                                  </a:lnTo>
                                  <a:lnTo>
                                    <a:pt x="29" y="6"/>
                                  </a:lnTo>
                                  <a:lnTo>
                                    <a:pt x="6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/>
                        </wps:wsp>
                        <wps:wsp>
                          <wps:cNvPr id="143" name="Freeform 143"/>
                          <wps:cNvSpPr>
                            <a:spLocks noChangeAspect="1"/>
                          </wps:cNvSpPr>
                          <wps:spPr bwMode="auto">
                            <a:xfrm>
                              <a:off x="1357" y="598"/>
                              <a:ext cx="30" cy="12"/>
                            </a:xfrm>
                            <a:custGeom>
                              <a:avLst/>
                              <a:gdLst>
                                <a:gd name="T0" fmla="*/ 6 w 30"/>
                                <a:gd name="T1" fmla="*/ 0 h 12"/>
                                <a:gd name="T2" fmla="*/ 0 w 30"/>
                                <a:gd name="T3" fmla="*/ 0 h 12"/>
                                <a:gd name="T4" fmla="*/ 6 w 30"/>
                                <a:gd name="T5" fmla="*/ 6 h 12"/>
                                <a:gd name="T6" fmla="*/ 24 w 30"/>
                                <a:gd name="T7" fmla="*/ 12 h 12"/>
                                <a:gd name="T8" fmla="*/ 30 w 30"/>
                                <a:gd name="T9" fmla="*/ 6 h 12"/>
                                <a:gd name="T10" fmla="*/ 24 w 30"/>
                                <a:gd name="T11" fmla="*/ 6 h 12"/>
                                <a:gd name="T12" fmla="*/ 6 w 30"/>
                                <a:gd name="T13" fmla="*/ 0 h 1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</a:cxnLst>
                              <a:rect l="0" t="0" r="r" b="b"/>
                              <a:pathLst>
                                <a:path w="30" h="12">
                                  <a:moveTo>
                                    <a:pt x="6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6" y="6"/>
                                  </a:lnTo>
                                  <a:lnTo>
                                    <a:pt x="24" y="12"/>
                                  </a:lnTo>
                                  <a:lnTo>
                                    <a:pt x="30" y="6"/>
                                  </a:lnTo>
                                  <a:lnTo>
                                    <a:pt x="24" y="6"/>
                                  </a:lnTo>
                                  <a:lnTo>
                                    <a:pt x="6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/>
                        </wps:wsp>
                        <wps:wsp>
                          <wps:cNvPr id="144" name="Freeform 144"/>
                          <wps:cNvSpPr>
                            <a:spLocks noChangeAspect="1"/>
                          </wps:cNvSpPr>
                          <wps:spPr bwMode="auto">
                            <a:xfrm>
                              <a:off x="1399" y="604"/>
                              <a:ext cx="29" cy="12"/>
                            </a:xfrm>
                            <a:custGeom>
                              <a:avLst/>
                              <a:gdLst>
                                <a:gd name="T0" fmla="*/ 0 w 29"/>
                                <a:gd name="T1" fmla="*/ 0 h 12"/>
                                <a:gd name="T2" fmla="*/ 0 w 29"/>
                                <a:gd name="T3" fmla="*/ 6 h 12"/>
                                <a:gd name="T4" fmla="*/ 0 w 29"/>
                                <a:gd name="T5" fmla="*/ 6 h 12"/>
                                <a:gd name="T6" fmla="*/ 23 w 29"/>
                                <a:gd name="T7" fmla="*/ 12 h 12"/>
                                <a:gd name="T8" fmla="*/ 29 w 29"/>
                                <a:gd name="T9" fmla="*/ 12 h 12"/>
                                <a:gd name="T10" fmla="*/ 23 w 29"/>
                                <a:gd name="T11" fmla="*/ 6 h 12"/>
                                <a:gd name="T12" fmla="*/ 0 w 29"/>
                                <a:gd name="T13" fmla="*/ 0 h 1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</a:cxnLst>
                              <a:rect l="0" t="0" r="r" b="b"/>
                              <a:pathLst>
                                <a:path w="29" h="12">
                                  <a:moveTo>
                                    <a:pt x="0" y="0"/>
                                  </a:moveTo>
                                  <a:lnTo>
                                    <a:pt x="0" y="6"/>
                                  </a:lnTo>
                                  <a:lnTo>
                                    <a:pt x="0" y="6"/>
                                  </a:lnTo>
                                  <a:lnTo>
                                    <a:pt x="23" y="12"/>
                                  </a:lnTo>
                                  <a:lnTo>
                                    <a:pt x="29" y="12"/>
                                  </a:lnTo>
                                  <a:lnTo>
                                    <a:pt x="23" y="6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/>
                        </wps:wsp>
                        <wps:wsp>
                          <wps:cNvPr id="145" name="Freeform 145"/>
                          <wps:cNvSpPr>
                            <a:spLocks noChangeAspect="1"/>
                          </wps:cNvSpPr>
                          <wps:spPr bwMode="auto">
                            <a:xfrm>
                              <a:off x="1440" y="616"/>
                              <a:ext cx="30" cy="12"/>
                            </a:xfrm>
                            <a:custGeom>
                              <a:avLst/>
                              <a:gdLst>
                                <a:gd name="T0" fmla="*/ 0 w 30"/>
                                <a:gd name="T1" fmla="*/ 0 h 12"/>
                                <a:gd name="T2" fmla="*/ 0 w 30"/>
                                <a:gd name="T3" fmla="*/ 0 h 12"/>
                                <a:gd name="T4" fmla="*/ 0 w 30"/>
                                <a:gd name="T5" fmla="*/ 6 h 12"/>
                                <a:gd name="T6" fmla="*/ 24 w 30"/>
                                <a:gd name="T7" fmla="*/ 12 h 12"/>
                                <a:gd name="T8" fmla="*/ 30 w 30"/>
                                <a:gd name="T9" fmla="*/ 6 h 12"/>
                                <a:gd name="T10" fmla="*/ 24 w 30"/>
                                <a:gd name="T11" fmla="*/ 6 h 12"/>
                                <a:gd name="T12" fmla="*/ 0 w 30"/>
                                <a:gd name="T13" fmla="*/ 0 h 1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</a:cxnLst>
                              <a:rect l="0" t="0" r="r" b="b"/>
                              <a:pathLst>
                                <a:path w="30" h="12">
                                  <a:moveTo>
                                    <a:pt x="0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6"/>
                                  </a:lnTo>
                                  <a:lnTo>
                                    <a:pt x="24" y="12"/>
                                  </a:lnTo>
                                  <a:lnTo>
                                    <a:pt x="30" y="6"/>
                                  </a:lnTo>
                                  <a:lnTo>
                                    <a:pt x="24" y="6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/>
                        </wps:wsp>
                        <wps:wsp>
                          <wps:cNvPr id="146" name="Freeform 146"/>
                          <wps:cNvSpPr>
                            <a:spLocks noChangeAspect="1"/>
                          </wps:cNvSpPr>
                          <wps:spPr bwMode="auto">
                            <a:xfrm>
                              <a:off x="1482" y="622"/>
                              <a:ext cx="29" cy="12"/>
                            </a:xfrm>
                            <a:custGeom>
                              <a:avLst/>
                              <a:gdLst>
                                <a:gd name="T0" fmla="*/ 0 w 29"/>
                                <a:gd name="T1" fmla="*/ 0 h 12"/>
                                <a:gd name="T2" fmla="*/ 0 w 29"/>
                                <a:gd name="T3" fmla="*/ 6 h 12"/>
                                <a:gd name="T4" fmla="*/ 0 w 29"/>
                                <a:gd name="T5" fmla="*/ 6 h 12"/>
                                <a:gd name="T6" fmla="*/ 23 w 29"/>
                                <a:gd name="T7" fmla="*/ 12 h 12"/>
                                <a:gd name="T8" fmla="*/ 29 w 29"/>
                                <a:gd name="T9" fmla="*/ 12 h 12"/>
                                <a:gd name="T10" fmla="*/ 23 w 29"/>
                                <a:gd name="T11" fmla="*/ 6 h 12"/>
                                <a:gd name="T12" fmla="*/ 0 w 29"/>
                                <a:gd name="T13" fmla="*/ 0 h 1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</a:cxnLst>
                              <a:rect l="0" t="0" r="r" b="b"/>
                              <a:pathLst>
                                <a:path w="29" h="12">
                                  <a:moveTo>
                                    <a:pt x="0" y="0"/>
                                  </a:moveTo>
                                  <a:lnTo>
                                    <a:pt x="0" y="6"/>
                                  </a:lnTo>
                                  <a:lnTo>
                                    <a:pt x="0" y="6"/>
                                  </a:lnTo>
                                  <a:lnTo>
                                    <a:pt x="23" y="12"/>
                                  </a:lnTo>
                                  <a:lnTo>
                                    <a:pt x="29" y="12"/>
                                  </a:lnTo>
                                  <a:lnTo>
                                    <a:pt x="23" y="6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/>
                        </wps:wsp>
                        <wps:wsp>
                          <wps:cNvPr id="147" name="Freeform 147"/>
                          <wps:cNvSpPr>
                            <a:spLocks noChangeAspect="1"/>
                          </wps:cNvSpPr>
                          <wps:spPr bwMode="auto">
                            <a:xfrm>
                              <a:off x="1517" y="634"/>
                              <a:ext cx="30" cy="6"/>
                            </a:xfrm>
                            <a:custGeom>
                              <a:avLst/>
                              <a:gdLst>
                                <a:gd name="T0" fmla="*/ 6 w 30"/>
                                <a:gd name="T1" fmla="*/ 0 h 6"/>
                                <a:gd name="T2" fmla="*/ 0 w 30"/>
                                <a:gd name="T3" fmla="*/ 0 h 6"/>
                                <a:gd name="T4" fmla="*/ 6 w 30"/>
                                <a:gd name="T5" fmla="*/ 6 h 6"/>
                                <a:gd name="T6" fmla="*/ 30 w 30"/>
                                <a:gd name="T7" fmla="*/ 6 h 6"/>
                                <a:gd name="T8" fmla="*/ 30 w 30"/>
                                <a:gd name="T9" fmla="*/ 6 h 6"/>
                                <a:gd name="T10" fmla="*/ 30 w 30"/>
                                <a:gd name="T11" fmla="*/ 0 h 6"/>
                                <a:gd name="T12" fmla="*/ 6 w 30"/>
                                <a:gd name="T13" fmla="*/ 0 h 6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</a:cxnLst>
                              <a:rect l="0" t="0" r="r" b="b"/>
                              <a:pathLst>
                                <a:path w="30" h="6">
                                  <a:moveTo>
                                    <a:pt x="6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6" y="6"/>
                                  </a:lnTo>
                                  <a:lnTo>
                                    <a:pt x="30" y="6"/>
                                  </a:lnTo>
                                  <a:lnTo>
                                    <a:pt x="30" y="6"/>
                                  </a:lnTo>
                                  <a:lnTo>
                                    <a:pt x="30" y="0"/>
                                  </a:lnTo>
                                  <a:lnTo>
                                    <a:pt x="6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/>
                        </wps:wsp>
                        <wps:wsp>
                          <wps:cNvPr id="148" name="Freeform 148"/>
                          <wps:cNvSpPr>
                            <a:spLocks noChangeAspect="1"/>
                          </wps:cNvSpPr>
                          <wps:spPr bwMode="auto">
                            <a:xfrm>
                              <a:off x="1559" y="640"/>
                              <a:ext cx="29" cy="12"/>
                            </a:xfrm>
                            <a:custGeom>
                              <a:avLst/>
                              <a:gdLst>
                                <a:gd name="T0" fmla="*/ 6 w 29"/>
                                <a:gd name="T1" fmla="*/ 0 h 12"/>
                                <a:gd name="T2" fmla="*/ 0 w 29"/>
                                <a:gd name="T3" fmla="*/ 6 h 12"/>
                                <a:gd name="T4" fmla="*/ 6 w 29"/>
                                <a:gd name="T5" fmla="*/ 6 h 12"/>
                                <a:gd name="T6" fmla="*/ 29 w 29"/>
                                <a:gd name="T7" fmla="*/ 12 h 12"/>
                                <a:gd name="T8" fmla="*/ 29 w 29"/>
                                <a:gd name="T9" fmla="*/ 6 h 12"/>
                                <a:gd name="T10" fmla="*/ 29 w 29"/>
                                <a:gd name="T11" fmla="*/ 6 h 12"/>
                                <a:gd name="T12" fmla="*/ 6 w 29"/>
                                <a:gd name="T13" fmla="*/ 0 h 1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</a:cxnLst>
                              <a:rect l="0" t="0" r="r" b="b"/>
                              <a:pathLst>
                                <a:path w="29" h="12">
                                  <a:moveTo>
                                    <a:pt x="6" y="0"/>
                                  </a:moveTo>
                                  <a:lnTo>
                                    <a:pt x="0" y="6"/>
                                  </a:lnTo>
                                  <a:lnTo>
                                    <a:pt x="6" y="6"/>
                                  </a:lnTo>
                                  <a:lnTo>
                                    <a:pt x="29" y="12"/>
                                  </a:lnTo>
                                  <a:lnTo>
                                    <a:pt x="29" y="6"/>
                                  </a:lnTo>
                                  <a:lnTo>
                                    <a:pt x="29" y="6"/>
                                  </a:lnTo>
                                  <a:lnTo>
                                    <a:pt x="6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/>
                        </wps:wsp>
                        <wps:wsp>
                          <wps:cNvPr id="149" name="Freeform 149"/>
                          <wps:cNvSpPr>
                            <a:spLocks noChangeAspect="1"/>
                          </wps:cNvSpPr>
                          <wps:spPr bwMode="auto">
                            <a:xfrm>
                              <a:off x="1600" y="652"/>
                              <a:ext cx="30" cy="6"/>
                            </a:xfrm>
                            <a:custGeom>
                              <a:avLst/>
                              <a:gdLst>
                                <a:gd name="T0" fmla="*/ 6 w 30"/>
                                <a:gd name="T1" fmla="*/ 0 h 6"/>
                                <a:gd name="T2" fmla="*/ 0 w 30"/>
                                <a:gd name="T3" fmla="*/ 0 h 6"/>
                                <a:gd name="T4" fmla="*/ 6 w 30"/>
                                <a:gd name="T5" fmla="*/ 6 h 6"/>
                                <a:gd name="T6" fmla="*/ 30 w 30"/>
                                <a:gd name="T7" fmla="*/ 6 h 6"/>
                                <a:gd name="T8" fmla="*/ 30 w 30"/>
                                <a:gd name="T9" fmla="*/ 6 h 6"/>
                                <a:gd name="T10" fmla="*/ 30 w 30"/>
                                <a:gd name="T11" fmla="*/ 0 h 6"/>
                                <a:gd name="T12" fmla="*/ 6 w 30"/>
                                <a:gd name="T13" fmla="*/ 0 h 6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</a:cxnLst>
                              <a:rect l="0" t="0" r="r" b="b"/>
                              <a:pathLst>
                                <a:path w="30" h="6">
                                  <a:moveTo>
                                    <a:pt x="6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6" y="6"/>
                                  </a:lnTo>
                                  <a:lnTo>
                                    <a:pt x="30" y="6"/>
                                  </a:lnTo>
                                  <a:lnTo>
                                    <a:pt x="30" y="6"/>
                                  </a:lnTo>
                                  <a:lnTo>
                                    <a:pt x="30" y="0"/>
                                  </a:lnTo>
                                  <a:lnTo>
                                    <a:pt x="6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/>
                        </wps:wsp>
                        <wps:wsp>
                          <wps:cNvPr id="150" name="Freeform 150"/>
                          <wps:cNvSpPr>
                            <a:spLocks noChangeAspect="1"/>
                          </wps:cNvSpPr>
                          <wps:spPr bwMode="auto">
                            <a:xfrm>
                              <a:off x="1642" y="658"/>
                              <a:ext cx="29" cy="12"/>
                            </a:xfrm>
                            <a:custGeom>
                              <a:avLst/>
                              <a:gdLst>
                                <a:gd name="T0" fmla="*/ 0 w 29"/>
                                <a:gd name="T1" fmla="*/ 0 h 12"/>
                                <a:gd name="T2" fmla="*/ 0 w 29"/>
                                <a:gd name="T3" fmla="*/ 0 h 12"/>
                                <a:gd name="T4" fmla="*/ 0 w 29"/>
                                <a:gd name="T5" fmla="*/ 6 h 12"/>
                                <a:gd name="T6" fmla="*/ 23 w 29"/>
                                <a:gd name="T7" fmla="*/ 12 h 12"/>
                                <a:gd name="T8" fmla="*/ 29 w 29"/>
                                <a:gd name="T9" fmla="*/ 6 h 12"/>
                                <a:gd name="T10" fmla="*/ 23 w 29"/>
                                <a:gd name="T11" fmla="*/ 6 h 12"/>
                                <a:gd name="T12" fmla="*/ 0 w 29"/>
                                <a:gd name="T13" fmla="*/ 0 h 1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</a:cxnLst>
                              <a:rect l="0" t="0" r="r" b="b"/>
                              <a:pathLst>
                                <a:path w="29" h="12">
                                  <a:moveTo>
                                    <a:pt x="0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6"/>
                                  </a:lnTo>
                                  <a:lnTo>
                                    <a:pt x="23" y="12"/>
                                  </a:lnTo>
                                  <a:lnTo>
                                    <a:pt x="29" y="6"/>
                                  </a:lnTo>
                                  <a:lnTo>
                                    <a:pt x="23" y="6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/>
                        </wps:wsp>
                        <wps:wsp>
                          <wps:cNvPr id="151" name="Freeform 151"/>
                          <wps:cNvSpPr>
                            <a:spLocks noChangeAspect="1"/>
                          </wps:cNvSpPr>
                          <wps:spPr bwMode="auto">
                            <a:xfrm>
                              <a:off x="1683" y="664"/>
                              <a:ext cx="30" cy="12"/>
                            </a:xfrm>
                            <a:custGeom>
                              <a:avLst/>
                              <a:gdLst>
                                <a:gd name="T0" fmla="*/ 0 w 30"/>
                                <a:gd name="T1" fmla="*/ 0 h 12"/>
                                <a:gd name="T2" fmla="*/ 0 w 30"/>
                                <a:gd name="T3" fmla="*/ 6 h 12"/>
                                <a:gd name="T4" fmla="*/ 0 w 30"/>
                                <a:gd name="T5" fmla="*/ 6 h 12"/>
                                <a:gd name="T6" fmla="*/ 24 w 30"/>
                                <a:gd name="T7" fmla="*/ 12 h 12"/>
                                <a:gd name="T8" fmla="*/ 30 w 30"/>
                                <a:gd name="T9" fmla="*/ 12 h 12"/>
                                <a:gd name="T10" fmla="*/ 24 w 30"/>
                                <a:gd name="T11" fmla="*/ 6 h 12"/>
                                <a:gd name="T12" fmla="*/ 0 w 30"/>
                                <a:gd name="T13" fmla="*/ 0 h 1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</a:cxnLst>
                              <a:rect l="0" t="0" r="r" b="b"/>
                              <a:pathLst>
                                <a:path w="30" h="12">
                                  <a:moveTo>
                                    <a:pt x="0" y="0"/>
                                  </a:moveTo>
                                  <a:lnTo>
                                    <a:pt x="0" y="6"/>
                                  </a:lnTo>
                                  <a:lnTo>
                                    <a:pt x="0" y="6"/>
                                  </a:lnTo>
                                  <a:lnTo>
                                    <a:pt x="24" y="12"/>
                                  </a:lnTo>
                                  <a:lnTo>
                                    <a:pt x="30" y="12"/>
                                  </a:lnTo>
                                  <a:lnTo>
                                    <a:pt x="24" y="6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/>
                        </wps:wsp>
                        <wps:wsp>
                          <wps:cNvPr id="152" name="Freeform 152"/>
                          <wps:cNvSpPr>
                            <a:spLocks noChangeAspect="1"/>
                          </wps:cNvSpPr>
                          <wps:spPr bwMode="auto">
                            <a:xfrm>
                              <a:off x="1725" y="676"/>
                              <a:ext cx="29" cy="11"/>
                            </a:xfrm>
                            <a:custGeom>
                              <a:avLst/>
                              <a:gdLst>
                                <a:gd name="T0" fmla="*/ 0 w 29"/>
                                <a:gd name="T1" fmla="*/ 0 h 11"/>
                                <a:gd name="T2" fmla="*/ 0 w 29"/>
                                <a:gd name="T3" fmla="*/ 0 h 11"/>
                                <a:gd name="T4" fmla="*/ 0 w 29"/>
                                <a:gd name="T5" fmla="*/ 5 h 11"/>
                                <a:gd name="T6" fmla="*/ 23 w 29"/>
                                <a:gd name="T7" fmla="*/ 11 h 11"/>
                                <a:gd name="T8" fmla="*/ 29 w 29"/>
                                <a:gd name="T9" fmla="*/ 5 h 11"/>
                                <a:gd name="T10" fmla="*/ 23 w 29"/>
                                <a:gd name="T11" fmla="*/ 5 h 11"/>
                                <a:gd name="T12" fmla="*/ 0 w 29"/>
                                <a:gd name="T13" fmla="*/ 0 h 11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</a:cxnLst>
                              <a:rect l="0" t="0" r="r" b="b"/>
                              <a:pathLst>
                                <a:path w="29" h="11">
                                  <a:moveTo>
                                    <a:pt x="0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5"/>
                                  </a:lnTo>
                                  <a:lnTo>
                                    <a:pt x="23" y="11"/>
                                  </a:lnTo>
                                  <a:lnTo>
                                    <a:pt x="29" y="5"/>
                                  </a:lnTo>
                                  <a:lnTo>
                                    <a:pt x="23" y="5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/>
                        </wps:wsp>
                        <wps:wsp>
                          <wps:cNvPr id="153" name="Freeform 153"/>
                          <wps:cNvSpPr>
                            <a:spLocks noChangeAspect="1"/>
                          </wps:cNvSpPr>
                          <wps:spPr bwMode="auto">
                            <a:xfrm>
                              <a:off x="1766" y="681"/>
                              <a:ext cx="24" cy="12"/>
                            </a:xfrm>
                            <a:custGeom>
                              <a:avLst/>
                              <a:gdLst>
                                <a:gd name="T0" fmla="*/ 0 w 24"/>
                                <a:gd name="T1" fmla="*/ 0 h 12"/>
                                <a:gd name="T2" fmla="*/ 0 w 24"/>
                                <a:gd name="T3" fmla="*/ 6 h 12"/>
                                <a:gd name="T4" fmla="*/ 0 w 24"/>
                                <a:gd name="T5" fmla="*/ 6 h 12"/>
                                <a:gd name="T6" fmla="*/ 24 w 24"/>
                                <a:gd name="T7" fmla="*/ 12 h 12"/>
                                <a:gd name="T8" fmla="*/ 24 w 24"/>
                                <a:gd name="T9" fmla="*/ 12 h 12"/>
                                <a:gd name="T10" fmla="*/ 24 w 24"/>
                                <a:gd name="T11" fmla="*/ 6 h 12"/>
                                <a:gd name="T12" fmla="*/ 0 w 24"/>
                                <a:gd name="T13" fmla="*/ 0 h 1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</a:cxnLst>
                              <a:rect l="0" t="0" r="r" b="b"/>
                              <a:pathLst>
                                <a:path w="24" h="12">
                                  <a:moveTo>
                                    <a:pt x="0" y="0"/>
                                  </a:moveTo>
                                  <a:lnTo>
                                    <a:pt x="0" y="6"/>
                                  </a:lnTo>
                                  <a:lnTo>
                                    <a:pt x="0" y="6"/>
                                  </a:lnTo>
                                  <a:lnTo>
                                    <a:pt x="24" y="12"/>
                                  </a:lnTo>
                                  <a:lnTo>
                                    <a:pt x="24" y="12"/>
                                  </a:lnTo>
                                  <a:lnTo>
                                    <a:pt x="24" y="6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/>
                        </wps:wsp>
                        <wps:wsp>
                          <wps:cNvPr id="154" name="Freeform 154"/>
                          <wps:cNvSpPr>
                            <a:spLocks noChangeAspect="1"/>
                          </wps:cNvSpPr>
                          <wps:spPr bwMode="auto">
                            <a:xfrm>
                              <a:off x="1802" y="693"/>
                              <a:ext cx="29" cy="12"/>
                            </a:xfrm>
                            <a:custGeom>
                              <a:avLst/>
                              <a:gdLst>
                                <a:gd name="T0" fmla="*/ 6 w 29"/>
                                <a:gd name="T1" fmla="*/ 0 h 12"/>
                                <a:gd name="T2" fmla="*/ 0 w 29"/>
                                <a:gd name="T3" fmla="*/ 0 h 12"/>
                                <a:gd name="T4" fmla="*/ 6 w 29"/>
                                <a:gd name="T5" fmla="*/ 6 h 12"/>
                                <a:gd name="T6" fmla="*/ 29 w 29"/>
                                <a:gd name="T7" fmla="*/ 12 h 12"/>
                                <a:gd name="T8" fmla="*/ 29 w 29"/>
                                <a:gd name="T9" fmla="*/ 6 h 12"/>
                                <a:gd name="T10" fmla="*/ 29 w 29"/>
                                <a:gd name="T11" fmla="*/ 6 h 12"/>
                                <a:gd name="T12" fmla="*/ 6 w 29"/>
                                <a:gd name="T13" fmla="*/ 0 h 1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</a:cxnLst>
                              <a:rect l="0" t="0" r="r" b="b"/>
                              <a:pathLst>
                                <a:path w="29" h="12">
                                  <a:moveTo>
                                    <a:pt x="6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6" y="6"/>
                                  </a:lnTo>
                                  <a:lnTo>
                                    <a:pt x="29" y="12"/>
                                  </a:lnTo>
                                  <a:lnTo>
                                    <a:pt x="29" y="6"/>
                                  </a:lnTo>
                                  <a:lnTo>
                                    <a:pt x="29" y="6"/>
                                  </a:lnTo>
                                  <a:lnTo>
                                    <a:pt x="6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/>
                        </wps:wsp>
                        <wps:wsp>
                          <wps:cNvPr id="155" name="Freeform 155"/>
                          <wps:cNvSpPr>
                            <a:spLocks noChangeAspect="1"/>
                          </wps:cNvSpPr>
                          <wps:spPr bwMode="auto">
                            <a:xfrm>
                              <a:off x="1843" y="699"/>
                              <a:ext cx="30" cy="12"/>
                            </a:xfrm>
                            <a:custGeom>
                              <a:avLst/>
                              <a:gdLst>
                                <a:gd name="T0" fmla="*/ 6 w 30"/>
                                <a:gd name="T1" fmla="*/ 0 h 12"/>
                                <a:gd name="T2" fmla="*/ 0 w 30"/>
                                <a:gd name="T3" fmla="*/ 6 h 12"/>
                                <a:gd name="T4" fmla="*/ 6 w 30"/>
                                <a:gd name="T5" fmla="*/ 6 h 12"/>
                                <a:gd name="T6" fmla="*/ 30 w 30"/>
                                <a:gd name="T7" fmla="*/ 12 h 12"/>
                                <a:gd name="T8" fmla="*/ 30 w 30"/>
                                <a:gd name="T9" fmla="*/ 12 h 12"/>
                                <a:gd name="T10" fmla="*/ 30 w 30"/>
                                <a:gd name="T11" fmla="*/ 6 h 12"/>
                                <a:gd name="T12" fmla="*/ 6 w 30"/>
                                <a:gd name="T13" fmla="*/ 0 h 1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</a:cxnLst>
                              <a:rect l="0" t="0" r="r" b="b"/>
                              <a:pathLst>
                                <a:path w="30" h="12">
                                  <a:moveTo>
                                    <a:pt x="6" y="0"/>
                                  </a:moveTo>
                                  <a:lnTo>
                                    <a:pt x="0" y="6"/>
                                  </a:lnTo>
                                  <a:lnTo>
                                    <a:pt x="6" y="6"/>
                                  </a:lnTo>
                                  <a:lnTo>
                                    <a:pt x="30" y="12"/>
                                  </a:lnTo>
                                  <a:lnTo>
                                    <a:pt x="30" y="12"/>
                                  </a:lnTo>
                                  <a:lnTo>
                                    <a:pt x="30" y="6"/>
                                  </a:lnTo>
                                  <a:lnTo>
                                    <a:pt x="6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/>
                        </wps:wsp>
                        <wps:wsp>
                          <wps:cNvPr id="156" name="Freeform 156"/>
                          <wps:cNvSpPr>
                            <a:spLocks noChangeAspect="1"/>
                          </wps:cNvSpPr>
                          <wps:spPr bwMode="auto">
                            <a:xfrm>
                              <a:off x="1885" y="711"/>
                              <a:ext cx="29" cy="6"/>
                            </a:xfrm>
                            <a:custGeom>
                              <a:avLst/>
                              <a:gdLst>
                                <a:gd name="T0" fmla="*/ 6 w 29"/>
                                <a:gd name="T1" fmla="*/ 0 h 6"/>
                                <a:gd name="T2" fmla="*/ 0 w 29"/>
                                <a:gd name="T3" fmla="*/ 0 h 6"/>
                                <a:gd name="T4" fmla="*/ 6 w 29"/>
                                <a:gd name="T5" fmla="*/ 6 h 6"/>
                                <a:gd name="T6" fmla="*/ 23 w 29"/>
                                <a:gd name="T7" fmla="*/ 6 h 6"/>
                                <a:gd name="T8" fmla="*/ 29 w 29"/>
                                <a:gd name="T9" fmla="*/ 6 h 6"/>
                                <a:gd name="T10" fmla="*/ 23 w 29"/>
                                <a:gd name="T11" fmla="*/ 0 h 6"/>
                                <a:gd name="T12" fmla="*/ 6 w 29"/>
                                <a:gd name="T13" fmla="*/ 0 h 6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</a:cxnLst>
                              <a:rect l="0" t="0" r="r" b="b"/>
                              <a:pathLst>
                                <a:path w="29" h="6">
                                  <a:moveTo>
                                    <a:pt x="6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6" y="6"/>
                                  </a:lnTo>
                                  <a:lnTo>
                                    <a:pt x="23" y="6"/>
                                  </a:lnTo>
                                  <a:lnTo>
                                    <a:pt x="29" y="6"/>
                                  </a:lnTo>
                                  <a:lnTo>
                                    <a:pt x="23" y="0"/>
                                  </a:lnTo>
                                  <a:lnTo>
                                    <a:pt x="6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/>
                        </wps:wsp>
                        <wps:wsp>
                          <wps:cNvPr id="157" name="Freeform 157"/>
                          <wps:cNvSpPr>
                            <a:spLocks noChangeAspect="1"/>
                          </wps:cNvSpPr>
                          <wps:spPr bwMode="auto">
                            <a:xfrm>
                              <a:off x="1926" y="717"/>
                              <a:ext cx="30" cy="12"/>
                            </a:xfrm>
                            <a:custGeom>
                              <a:avLst/>
                              <a:gdLst>
                                <a:gd name="T0" fmla="*/ 0 w 30"/>
                                <a:gd name="T1" fmla="*/ 0 h 12"/>
                                <a:gd name="T2" fmla="*/ 0 w 30"/>
                                <a:gd name="T3" fmla="*/ 6 h 12"/>
                                <a:gd name="T4" fmla="*/ 0 w 30"/>
                                <a:gd name="T5" fmla="*/ 6 h 12"/>
                                <a:gd name="T6" fmla="*/ 24 w 30"/>
                                <a:gd name="T7" fmla="*/ 12 h 12"/>
                                <a:gd name="T8" fmla="*/ 30 w 30"/>
                                <a:gd name="T9" fmla="*/ 6 h 12"/>
                                <a:gd name="T10" fmla="*/ 24 w 30"/>
                                <a:gd name="T11" fmla="*/ 6 h 12"/>
                                <a:gd name="T12" fmla="*/ 0 w 30"/>
                                <a:gd name="T13" fmla="*/ 0 h 1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</a:cxnLst>
                              <a:rect l="0" t="0" r="r" b="b"/>
                              <a:pathLst>
                                <a:path w="30" h="12">
                                  <a:moveTo>
                                    <a:pt x="0" y="0"/>
                                  </a:moveTo>
                                  <a:lnTo>
                                    <a:pt x="0" y="6"/>
                                  </a:lnTo>
                                  <a:lnTo>
                                    <a:pt x="0" y="6"/>
                                  </a:lnTo>
                                  <a:lnTo>
                                    <a:pt x="24" y="12"/>
                                  </a:lnTo>
                                  <a:lnTo>
                                    <a:pt x="30" y="6"/>
                                  </a:lnTo>
                                  <a:lnTo>
                                    <a:pt x="24" y="6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/>
                        </wps:wsp>
                        <wps:wsp>
                          <wps:cNvPr id="158" name="Freeform 158"/>
                          <wps:cNvSpPr>
                            <a:spLocks noChangeAspect="1"/>
                          </wps:cNvSpPr>
                          <wps:spPr bwMode="auto">
                            <a:xfrm>
                              <a:off x="1968" y="729"/>
                              <a:ext cx="29" cy="6"/>
                            </a:xfrm>
                            <a:custGeom>
                              <a:avLst/>
                              <a:gdLst>
                                <a:gd name="T0" fmla="*/ 0 w 29"/>
                                <a:gd name="T1" fmla="*/ 0 h 6"/>
                                <a:gd name="T2" fmla="*/ 0 w 29"/>
                                <a:gd name="T3" fmla="*/ 0 h 6"/>
                                <a:gd name="T4" fmla="*/ 0 w 29"/>
                                <a:gd name="T5" fmla="*/ 6 h 6"/>
                                <a:gd name="T6" fmla="*/ 23 w 29"/>
                                <a:gd name="T7" fmla="*/ 6 h 6"/>
                                <a:gd name="T8" fmla="*/ 29 w 29"/>
                                <a:gd name="T9" fmla="*/ 6 h 6"/>
                                <a:gd name="T10" fmla="*/ 23 w 29"/>
                                <a:gd name="T11" fmla="*/ 0 h 6"/>
                                <a:gd name="T12" fmla="*/ 0 w 29"/>
                                <a:gd name="T13" fmla="*/ 0 h 6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</a:cxnLst>
                              <a:rect l="0" t="0" r="r" b="b"/>
                              <a:pathLst>
                                <a:path w="29" h="6">
                                  <a:moveTo>
                                    <a:pt x="0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6"/>
                                  </a:lnTo>
                                  <a:lnTo>
                                    <a:pt x="23" y="6"/>
                                  </a:lnTo>
                                  <a:lnTo>
                                    <a:pt x="29" y="6"/>
                                  </a:lnTo>
                                  <a:lnTo>
                                    <a:pt x="23" y="0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/>
                        </wps:wsp>
                        <wps:wsp>
                          <wps:cNvPr id="159" name="Freeform 159"/>
                          <wps:cNvSpPr>
                            <a:spLocks noChangeAspect="1"/>
                          </wps:cNvSpPr>
                          <wps:spPr bwMode="auto">
                            <a:xfrm>
                              <a:off x="2009" y="735"/>
                              <a:ext cx="30" cy="12"/>
                            </a:xfrm>
                            <a:custGeom>
                              <a:avLst/>
                              <a:gdLst>
                                <a:gd name="T0" fmla="*/ 0 w 30"/>
                                <a:gd name="T1" fmla="*/ 0 h 12"/>
                                <a:gd name="T2" fmla="*/ 0 w 30"/>
                                <a:gd name="T3" fmla="*/ 0 h 12"/>
                                <a:gd name="T4" fmla="*/ 0 w 30"/>
                                <a:gd name="T5" fmla="*/ 6 h 12"/>
                                <a:gd name="T6" fmla="*/ 24 w 30"/>
                                <a:gd name="T7" fmla="*/ 12 h 12"/>
                                <a:gd name="T8" fmla="*/ 30 w 30"/>
                                <a:gd name="T9" fmla="*/ 6 h 12"/>
                                <a:gd name="T10" fmla="*/ 24 w 30"/>
                                <a:gd name="T11" fmla="*/ 6 h 12"/>
                                <a:gd name="T12" fmla="*/ 0 w 30"/>
                                <a:gd name="T13" fmla="*/ 0 h 1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</a:cxnLst>
                              <a:rect l="0" t="0" r="r" b="b"/>
                              <a:pathLst>
                                <a:path w="30" h="12">
                                  <a:moveTo>
                                    <a:pt x="0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6"/>
                                  </a:lnTo>
                                  <a:lnTo>
                                    <a:pt x="24" y="12"/>
                                  </a:lnTo>
                                  <a:lnTo>
                                    <a:pt x="30" y="6"/>
                                  </a:lnTo>
                                  <a:lnTo>
                                    <a:pt x="24" y="6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/>
                        </wps:wsp>
                        <wps:wsp>
                          <wps:cNvPr id="160" name="Freeform 160"/>
                          <wps:cNvSpPr>
                            <a:spLocks noChangeAspect="1"/>
                          </wps:cNvSpPr>
                          <wps:spPr bwMode="auto">
                            <a:xfrm>
                              <a:off x="2045" y="741"/>
                              <a:ext cx="29" cy="12"/>
                            </a:xfrm>
                            <a:custGeom>
                              <a:avLst/>
                              <a:gdLst>
                                <a:gd name="T0" fmla="*/ 6 w 29"/>
                                <a:gd name="T1" fmla="*/ 0 h 12"/>
                                <a:gd name="T2" fmla="*/ 0 w 29"/>
                                <a:gd name="T3" fmla="*/ 6 h 12"/>
                                <a:gd name="T4" fmla="*/ 6 w 29"/>
                                <a:gd name="T5" fmla="*/ 6 h 12"/>
                                <a:gd name="T6" fmla="*/ 29 w 29"/>
                                <a:gd name="T7" fmla="*/ 12 h 12"/>
                                <a:gd name="T8" fmla="*/ 29 w 29"/>
                                <a:gd name="T9" fmla="*/ 12 h 12"/>
                                <a:gd name="T10" fmla="*/ 29 w 29"/>
                                <a:gd name="T11" fmla="*/ 6 h 12"/>
                                <a:gd name="T12" fmla="*/ 6 w 29"/>
                                <a:gd name="T13" fmla="*/ 0 h 1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</a:cxnLst>
                              <a:rect l="0" t="0" r="r" b="b"/>
                              <a:pathLst>
                                <a:path w="29" h="12">
                                  <a:moveTo>
                                    <a:pt x="6" y="0"/>
                                  </a:moveTo>
                                  <a:lnTo>
                                    <a:pt x="0" y="6"/>
                                  </a:lnTo>
                                  <a:lnTo>
                                    <a:pt x="6" y="6"/>
                                  </a:lnTo>
                                  <a:lnTo>
                                    <a:pt x="29" y="12"/>
                                  </a:lnTo>
                                  <a:lnTo>
                                    <a:pt x="29" y="12"/>
                                  </a:lnTo>
                                  <a:lnTo>
                                    <a:pt x="29" y="6"/>
                                  </a:lnTo>
                                  <a:lnTo>
                                    <a:pt x="6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/>
                        </wps:wsp>
                        <wps:wsp>
                          <wps:cNvPr id="161" name="Freeform 161"/>
                          <wps:cNvSpPr>
                            <a:spLocks noChangeAspect="1"/>
                          </wps:cNvSpPr>
                          <wps:spPr bwMode="auto">
                            <a:xfrm>
                              <a:off x="2086" y="753"/>
                              <a:ext cx="30" cy="11"/>
                            </a:xfrm>
                            <a:custGeom>
                              <a:avLst/>
                              <a:gdLst>
                                <a:gd name="T0" fmla="*/ 6 w 30"/>
                                <a:gd name="T1" fmla="*/ 0 h 11"/>
                                <a:gd name="T2" fmla="*/ 0 w 30"/>
                                <a:gd name="T3" fmla="*/ 0 h 11"/>
                                <a:gd name="T4" fmla="*/ 6 w 30"/>
                                <a:gd name="T5" fmla="*/ 6 h 11"/>
                                <a:gd name="T6" fmla="*/ 30 w 30"/>
                                <a:gd name="T7" fmla="*/ 11 h 11"/>
                                <a:gd name="T8" fmla="*/ 30 w 30"/>
                                <a:gd name="T9" fmla="*/ 6 h 11"/>
                                <a:gd name="T10" fmla="*/ 30 w 30"/>
                                <a:gd name="T11" fmla="*/ 6 h 11"/>
                                <a:gd name="T12" fmla="*/ 6 w 30"/>
                                <a:gd name="T13" fmla="*/ 0 h 11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</a:cxnLst>
                              <a:rect l="0" t="0" r="r" b="b"/>
                              <a:pathLst>
                                <a:path w="30" h="11">
                                  <a:moveTo>
                                    <a:pt x="6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6" y="6"/>
                                  </a:lnTo>
                                  <a:lnTo>
                                    <a:pt x="30" y="11"/>
                                  </a:lnTo>
                                  <a:lnTo>
                                    <a:pt x="30" y="6"/>
                                  </a:lnTo>
                                  <a:lnTo>
                                    <a:pt x="30" y="6"/>
                                  </a:lnTo>
                                  <a:lnTo>
                                    <a:pt x="6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/>
                        </wps:wsp>
                        <wps:wsp>
                          <wps:cNvPr id="162" name="Freeform 162"/>
                          <wps:cNvSpPr>
                            <a:spLocks noChangeAspect="1"/>
                          </wps:cNvSpPr>
                          <wps:spPr bwMode="auto">
                            <a:xfrm>
                              <a:off x="2128" y="759"/>
                              <a:ext cx="29" cy="11"/>
                            </a:xfrm>
                            <a:custGeom>
                              <a:avLst/>
                              <a:gdLst>
                                <a:gd name="T0" fmla="*/ 6 w 29"/>
                                <a:gd name="T1" fmla="*/ 0 h 11"/>
                                <a:gd name="T2" fmla="*/ 0 w 29"/>
                                <a:gd name="T3" fmla="*/ 5 h 11"/>
                                <a:gd name="T4" fmla="*/ 6 w 29"/>
                                <a:gd name="T5" fmla="*/ 5 h 11"/>
                                <a:gd name="T6" fmla="*/ 29 w 29"/>
                                <a:gd name="T7" fmla="*/ 11 h 11"/>
                                <a:gd name="T8" fmla="*/ 29 w 29"/>
                                <a:gd name="T9" fmla="*/ 11 h 11"/>
                                <a:gd name="T10" fmla="*/ 29 w 29"/>
                                <a:gd name="T11" fmla="*/ 5 h 11"/>
                                <a:gd name="T12" fmla="*/ 6 w 29"/>
                                <a:gd name="T13" fmla="*/ 0 h 11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</a:cxnLst>
                              <a:rect l="0" t="0" r="r" b="b"/>
                              <a:pathLst>
                                <a:path w="29" h="11">
                                  <a:moveTo>
                                    <a:pt x="6" y="0"/>
                                  </a:moveTo>
                                  <a:lnTo>
                                    <a:pt x="0" y="5"/>
                                  </a:lnTo>
                                  <a:lnTo>
                                    <a:pt x="6" y="5"/>
                                  </a:lnTo>
                                  <a:lnTo>
                                    <a:pt x="29" y="11"/>
                                  </a:lnTo>
                                  <a:lnTo>
                                    <a:pt x="29" y="11"/>
                                  </a:lnTo>
                                  <a:lnTo>
                                    <a:pt x="29" y="5"/>
                                  </a:lnTo>
                                  <a:lnTo>
                                    <a:pt x="6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/>
                        </wps:wsp>
                        <wps:wsp>
                          <wps:cNvPr id="163" name="Freeform 163"/>
                          <wps:cNvSpPr>
                            <a:spLocks noChangeAspect="1"/>
                          </wps:cNvSpPr>
                          <wps:spPr bwMode="auto">
                            <a:xfrm>
                              <a:off x="2169" y="770"/>
                              <a:ext cx="30" cy="12"/>
                            </a:xfrm>
                            <a:custGeom>
                              <a:avLst/>
                              <a:gdLst>
                                <a:gd name="T0" fmla="*/ 6 w 30"/>
                                <a:gd name="T1" fmla="*/ 0 h 12"/>
                                <a:gd name="T2" fmla="*/ 0 w 30"/>
                                <a:gd name="T3" fmla="*/ 0 h 12"/>
                                <a:gd name="T4" fmla="*/ 6 w 30"/>
                                <a:gd name="T5" fmla="*/ 6 h 12"/>
                                <a:gd name="T6" fmla="*/ 24 w 30"/>
                                <a:gd name="T7" fmla="*/ 12 h 12"/>
                                <a:gd name="T8" fmla="*/ 30 w 30"/>
                                <a:gd name="T9" fmla="*/ 6 h 12"/>
                                <a:gd name="T10" fmla="*/ 24 w 30"/>
                                <a:gd name="T11" fmla="*/ 6 h 12"/>
                                <a:gd name="T12" fmla="*/ 6 w 30"/>
                                <a:gd name="T13" fmla="*/ 0 h 1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</a:cxnLst>
                              <a:rect l="0" t="0" r="r" b="b"/>
                              <a:pathLst>
                                <a:path w="30" h="12">
                                  <a:moveTo>
                                    <a:pt x="6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6" y="6"/>
                                  </a:lnTo>
                                  <a:lnTo>
                                    <a:pt x="24" y="12"/>
                                  </a:lnTo>
                                  <a:lnTo>
                                    <a:pt x="30" y="6"/>
                                  </a:lnTo>
                                  <a:lnTo>
                                    <a:pt x="24" y="6"/>
                                  </a:lnTo>
                                  <a:lnTo>
                                    <a:pt x="6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/>
                        </wps:wsp>
                        <wps:wsp>
                          <wps:cNvPr id="164" name="Freeform 164"/>
                          <wps:cNvSpPr>
                            <a:spLocks noChangeAspect="1"/>
                          </wps:cNvSpPr>
                          <wps:spPr bwMode="auto">
                            <a:xfrm>
                              <a:off x="2211" y="776"/>
                              <a:ext cx="29" cy="12"/>
                            </a:xfrm>
                            <a:custGeom>
                              <a:avLst/>
                              <a:gdLst>
                                <a:gd name="T0" fmla="*/ 0 w 29"/>
                                <a:gd name="T1" fmla="*/ 0 h 12"/>
                                <a:gd name="T2" fmla="*/ 0 w 29"/>
                                <a:gd name="T3" fmla="*/ 6 h 12"/>
                                <a:gd name="T4" fmla="*/ 0 w 29"/>
                                <a:gd name="T5" fmla="*/ 6 h 12"/>
                                <a:gd name="T6" fmla="*/ 23 w 29"/>
                                <a:gd name="T7" fmla="*/ 12 h 12"/>
                                <a:gd name="T8" fmla="*/ 29 w 29"/>
                                <a:gd name="T9" fmla="*/ 12 h 12"/>
                                <a:gd name="T10" fmla="*/ 23 w 29"/>
                                <a:gd name="T11" fmla="*/ 6 h 12"/>
                                <a:gd name="T12" fmla="*/ 0 w 29"/>
                                <a:gd name="T13" fmla="*/ 0 h 1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</a:cxnLst>
                              <a:rect l="0" t="0" r="r" b="b"/>
                              <a:pathLst>
                                <a:path w="29" h="12">
                                  <a:moveTo>
                                    <a:pt x="0" y="0"/>
                                  </a:moveTo>
                                  <a:lnTo>
                                    <a:pt x="0" y="6"/>
                                  </a:lnTo>
                                  <a:lnTo>
                                    <a:pt x="0" y="6"/>
                                  </a:lnTo>
                                  <a:lnTo>
                                    <a:pt x="23" y="12"/>
                                  </a:lnTo>
                                  <a:lnTo>
                                    <a:pt x="29" y="12"/>
                                  </a:lnTo>
                                  <a:lnTo>
                                    <a:pt x="23" y="6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/>
                        </wps:wsp>
                        <wps:wsp>
                          <wps:cNvPr id="165" name="Freeform 165"/>
                          <wps:cNvSpPr>
                            <a:spLocks noChangeAspect="1"/>
                          </wps:cNvSpPr>
                          <wps:spPr bwMode="auto">
                            <a:xfrm>
                              <a:off x="2252" y="788"/>
                              <a:ext cx="30" cy="6"/>
                            </a:xfrm>
                            <a:custGeom>
                              <a:avLst/>
                              <a:gdLst>
                                <a:gd name="T0" fmla="*/ 0 w 30"/>
                                <a:gd name="T1" fmla="*/ 0 h 6"/>
                                <a:gd name="T2" fmla="*/ 0 w 30"/>
                                <a:gd name="T3" fmla="*/ 0 h 6"/>
                                <a:gd name="T4" fmla="*/ 0 w 30"/>
                                <a:gd name="T5" fmla="*/ 6 h 6"/>
                                <a:gd name="T6" fmla="*/ 24 w 30"/>
                                <a:gd name="T7" fmla="*/ 6 h 6"/>
                                <a:gd name="T8" fmla="*/ 30 w 30"/>
                                <a:gd name="T9" fmla="*/ 6 h 6"/>
                                <a:gd name="T10" fmla="*/ 24 w 30"/>
                                <a:gd name="T11" fmla="*/ 0 h 6"/>
                                <a:gd name="T12" fmla="*/ 0 w 30"/>
                                <a:gd name="T13" fmla="*/ 0 h 6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</a:cxnLst>
                              <a:rect l="0" t="0" r="r" b="b"/>
                              <a:pathLst>
                                <a:path w="30" h="6">
                                  <a:moveTo>
                                    <a:pt x="0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6"/>
                                  </a:lnTo>
                                  <a:lnTo>
                                    <a:pt x="24" y="6"/>
                                  </a:lnTo>
                                  <a:lnTo>
                                    <a:pt x="30" y="6"/>
                                  </a:lnTo>
                                  <a:lnTo>
                                    <a:pt x="24" y="0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/>
                        </wps:wsp>
                        <wps:wsp>
                          <wps:cNvPr id="166" name="Freeform 166"/>
                          <wps:cNvSpPr>
                            <a:spLocks noChangeAspect="1"/>
                          </wps:cNvSpPr>
                          <wps:spPr bwMode="auto">
                            <a:xfrm>
                              <a:off x="2294" y="794"/>
                              <a:ext cx="12" cy="12"/>
                            </a:xfrm>
                            <a:custGeom>
                              <a:avLst/>
                              <a:gdLst>
                                <a:gd name="T0" fmla="*/ 0 w 12"/>
                                <a:gd name="T1" fmla="*/ 0 h 12"/>
                                <a:gd name="T2" fmla="*/ 0 w 12"/>
                                <a:gd name="T3" fmla="*/ 6 h 12"/>
                                <a:gd name="T4" fmla="*/ 0 w 12"/>
                                <a:gd name="T5" fmla="*/ 6 h 12"/>
                                <a:gd name="T6" fmla="*/ 12 w 12"/>
                                <a:gd name="T7" fmla="*/ 12 h 12"/>
                                <a:gd name="T8" fmla="*/ 12 w 12"/>
                                <a:gd name="T9" fmla="*/ 6 h 12"/>
                                <a:gd name="T10" fmla="*/ 12 w 12"/>
                                <a:gd name="T11" fmla="*/ 6 h 12"/>
                                <a:gd name="T12" fmla="*/ 0 w 12"/>
                                <a:gd name="T13" fmla="*/ 0 h 1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</a:cxnLst>
                              <a:rect l="0" t="0" r="r" b="b"/>
                              <a:pathLst>
                                <a:path w="12" h="12">
                                  <a:moveTo>
                                    <a:pt x="0" y="0"/>
                                  </a:moveTo>
                                  <a:lnTo>
                                    <a:pt x="0" y="6"/>
                                  </a:lnTo>
                                  <a:lnTo>
                                    <a:pt x="0" y="6"/>
                                  </a:lnTo>
                                  <a:lnTo>
                                    <a:pt x="12" y="12"/>
                                  </a:lnTo>
                                  <a:lnTo>
                                    <a:pt x="12" y="6"/>
                                  </a:lnTo>
                                  <a:lnTo>
                                    <a:pt x="12" y="6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/>
                        </wps:wsp>
                      </wpg:grpSp>
                      <wps:wsp>
                        <wps:cNvPr id="167" name="Line 80"/>
                        <wps:cNvCnPr/>
                        <wps:spPr bwMode="auto">
                          <a:xfrm flipH="1" flipV="1">
                            <a:off x="3521122" y="1084997"/>
                            <a:ext cx="74852" cy="50737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8" name="Line 81"/>
                        <wps:cNvCnPr/>
                        <wps:spPr bwMode="auto">
                          <a:xfrm flipH="1">
                            <a:off x="3500651" y="1125941"/>
                            <a:ext cx="93565" cy="16912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169" name="Group 169"/>
                        <wpg:cNvGrpSpPr>
                          <a:grpSpLocks noChangeAspect="1"/>
                        </wpg:cNvGrpSpPr>
                        <wpg:grpSpPr bwMode="auto">
                          <a:xfrm>
                            <a:off x="3207224" y="1317009"/>
                            <a:ext cx="388293" cy="167714"/>
                            <a:chOff x="2057" y="936"/>
                            <a:chExt cx="249" cy="119"/>
                          </a:xfrm>
                        </wpg:grpSpPr>
                        <wps:wsp>
                          <wps:cNvPr id="170" name="Freeform 170"/>
                          <wps:cNvSpPr>
                            <a:spLocks noChangeAspect="1"/>
                          </wps:cNvSpPr>
                          <wps:spPr bwMode="auto">
                            <a:xfrm>
                              <a:off x="2282" y="936"/>
                              <a:ext cx="24" cy="12"/>
                            </a:xfrm>
                            <a:custGeom>
                              <a:avLst/>
                              <a:gdLst>
                                <a:gd name="T0" fmla="*/ 24 w 24"/>
                                <a:gd name="T1" fmla="*/ 6 h 12"/>
                                <a:gd name="T2" fmla="*/ 24 w 24"/>
                                <a:gd name="T3" fmla="*/ 0 h 12"/>
                                <a:gd name="T4" fmla="*/ 24 w 24"/>
                                <a:gd name="T5" fmla="*/ 0 h 12"/>
                                <a:gd name="T6" fmla="*/ 0 w 24"/>
                                <a:gd name="T7" fmla="*/ 6 h 12"/>
                                <a:gd name="T8" fmla="*/ 0 w 24"/>
                                <a:gd name="T9" fmla="*/ 12 h 12"/>
                                <a:gd name="T10" fmla="*/ 0 w 24"/>
                                <a:gd name="T11" fmla="*/ 12 h 12"/>
                                <a:gd name="T12" fmla="*/ 24 w 24"/>
                                <a:gd name="T13" fmla="*/ 6 h 1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</a:cxnLst>
                              <a:rect l="0" t="0" r="r" b="b"/>
                              <a:pathLst>
                                <a:path w="24" h="12">
                                  <a:moveTo>
                                    <a:pt x="24" y="6"/>
                                  </a:moveTo>
                                  <a:lnTo>
                                    <a:pt x="24" y="0"/>
                                  </a:lnTo>
                                  <a:lnTo>
                                    <a:pt x="24" y="0"/>
                                  </a:lnTo>
                                  <a:lnTo>
                                    <a:pt x="0" y="6"/>
                                  </a:lnTo>
                                  <a:lnTo>
                                    <a:pt x="0" y="12"/>
                                  </a:lnTo>
                                  <a:lnTo>
                                    <a:pt x="0" y="12"/>
                                  </a:lnTo>
                                  <a:lnTo>
                                    <a:pt x="24" y="6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/>
                        </wps:wsp>
                        <wps:wsp>
                          <wps:cNvPr id="171" name="Freeform 171"/>
                          <wps:cNvSpPr>
                            <a:spLocks noChangeAspect="1"/>
                          </wps:cNvSpPr>
                          <wps:spPr bwMode="auto">
                            <a:xfrm>
                              <a:off x="2246" y="948"/>
                              <a:ext cx="24" cy="18"/>
                            </a:xfrm>
                            <a:custGeom>
                              <a:avLst/>
                              <a:gdLst>
                                <a:gd name="T0" fmla="*/ 24 w 24"/>
                                <a:gd name="T1" fmla="*/ 6 h 18"/>
                                <a:gd name="T2" fmla="*/ 24 w 24"/>
                                <a:gd name="T3" fmla="*/ 6 h 18"/>
                                <a:gd name="T4" fmla="*/ 24 w 24"/>
                                <a:gd name="T5" fmla="*/ 0 h 18"/>
                                <a:gd name="T6" fmla="*/ 0 w 24"/>
                                <a:gd name="T7" fmla="*/ 12 h 18"/>
                                <a:gd name="T8" fmla="*/ 0 w 24"/>
                                <a:gd name="T9" fmla="*/ 18 h 18"/>
                                <a:gd name="T10" fmla="*/ 0 w 24"/>
                                <a:gd name="T11" fmla="*/ 18 h 18"/>
                                <a:gd name="T12" fmla="*/ 24 w 24"/>
                                <a:gd name="T13" fmla="*/ 6 h 18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</a:cxnLst>
                              <a:rect l="0" t="0" r="r" b="b"/>
                              <a:pathLst>
                                <a:path w="24" h="18">
                                  <a:moveTo>
                                    <a:pt x="24" y="6"/>
                                  </a:moveTo>
                                  <a:lnTo>
                                    <a:pt x="24" y="6"/>
                                  </a:lnTo>
                                  <a:lnTo>
                                    <a:pt x="24" y="0"/>
                                  </a:lnTo>
                                  <a:lnTo>
                                    <a:pt x="0" y="12"/>
                                  </a:lnTo>
                                  <a:lnTo>
                                    <a:pt x="0" y="18"/>
                                  </a:lnTo>
                                  <a:lnTo>
                                    <a:pt x="0" y="18"/>
                                  </a:lnTo>
                                  <a:lnTo>
                                    <a:pt x="24" y="6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/>
                        </wps:wsp>
                        <wps:wsp>
                          <wps:cNvPr id="172" name="Freeform 172"/>
                          <wps:cNvSpPr>
                            <a:spLocks noChangeAspect="1"/>
                          </wps:cNvSpPr>
                          <wps:spPr bwMode="auto">
                            <a:xfrm>
                              <a:off x="2205" y="966"/>
                              <a:ext cx="29" cy="18"/>
                            </a:xfrm>
                            <a:custGeom>
                              <a:avLst/>
                              <a:gdLst>
                                <a:gd name="T0" fmla="*/ 24 w 29"/>
                                <a:gd name="T1" fmla="*/ 6 h 18"/>
                                <a:gd name="T2" fmla="*/ 29 w 29"/>
                                <a:gd name="T3" fmla="*/ 6 h 18"/>
                                <a:gd name="T4" fmla="*/ 24 w 29"/>
                                <a:gd name="T5" fmla="*/ 0 h 18"/>
                                <a:gd name="T6" fmla="*/ 6 w 29"/>
                                <a:gd name="T7" fmla="*/ 12 h 18"/>
                                <a:gd name="T8" fmla="*/ 0 w 29"/>
                                <a:gd name="T9" fmla="*/ 18 h 18"/>
                                <a:gd name="T10" fmla="*/ 6 w 29"/>
                                <a:gd name="T11" fmla="*/ 18 h 18"/>
                                <a:gd name="T12" fmla="*/ 24 w 29"/>
                                <a:gd name="T13" fmla="*/ 6 h 18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</a:cxnLst>
                              <a:rect l="0" t="0" r="r" b="b"/>
                              <a:pathLst>
                                <a:path w="29" h="18">
                                  <a:moveTo>
                                    <a:pt x="24" y="6"/>
                                  </a:moveTo>
                                  <a:lnTo>
                                    <a:pt x="29" y="6"/>
                                  </a:lnTo>
                                  <a:lnTo>
                                    <a:pt x="24" y="0"/>
                                  </a:lnTo>
                                  <a:lnTo>
                                    <a:pt x="6" y="12"/>
                                  </a:lnTo>
                                  <a:lnTo>
                                    <a:pt x="0" y="18"/>
                                  </a:lnTo>
                                  <a:lnTo>
                                    <a:pt x="6" y="18"/>
                                  </a:lnTo>
                                  <a:lnTo>
                                    <a:pt x="24" y="6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/>
                        </wps:wsp>
                        <wps:wsp>
                          <wps:cNvPr id="173" name="Freeform 173"/>
                          <wps:cNvSpPr>
                            <a:spLocks noChangeAspect="1"/>
                          </wps:cNvSpPr>
                          <wps:spPr bwMode="auto">
                            <a:xfrm>
                              <a:off x="2169" y="984"/>
                              <a:ext cx="24" cy="18"/>
                            </a:xfrm>
                            <a:custGeom>
                              <a:avLst/>
                              <a:gdLst>
                                <a:gd name="T0" fmla="*/ 24 w 24"/>
                                <a:gd name="T1" fmla="*/ 6 h 18"/>
                                <a:gd name="T2" fmla="*/ 24 w 24"/>
                                <a:gd name="T3" fmla="*/ 6 h 18"/>
                                <a:gd name="T4" fmla="*/ 24 w 24"/>
                                <a:gd name="T5" fmla="*/ 0 h 18"/>
                                <a:gd name="T6" fmla="*/ 0 w 24"/>
                                <a:gd name="T7" fmla="*/ 12 h 18"/>
                                <a:gd name="T8" fmla="*/ 0 w 24"/>
                                <a:gd name="T9" fmla="*/ 18 h 18"/>
                                <a:gd name="T10" fmla="*/ 0 w 24"/>
                                <a:gd name="T11" fmla="*/ 18 h 18"/>
                                <a:gd name="T12" fmla="*/ 24 w 24"/>
                                <a:gd name="T13" fmla="*/ 6 h 18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</a:cxnLst>
                              <a:rect l="0" t="0" r="r" b="b"/>
                              <a:pathLst>
                                <a:path w="24" h="18">
                                  <a:moveTo>
                                    <a:pt x="24" y="6"/>
                                  </a:moveTo>
                                  <a:lnTo>
                                    <a:pt x="24" y="6"/>
                                  </a:lnTo>
                                  <a:lnTo>
                                    <a:pt x="24" y="0"/>
                                  </a:lnTo>
                                  <a:lnTo>
                                    <a:pt x="0" y="12"/>
                                  </a:lnTo>
                                  <a:lnTo>
                                    <a:pt x="0" y="18"/>
                                  </a:lnTo>
                                  <a:lnTo>
                                    <a:pt x="0" y="18"/>
                                  </a:lnTo>
                                  <a:lnTo>
                                    <a:pt x="24" y="6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/>
                        </wps:wsp>
                        <wps:wsp>
                          <wps:cNvPr id="174" name="Freeform 174"/>
                          <wps:cNvSpPr>
                            <a:spLocks noChangeAspect="1"/>
                          </wps:cNvSpPr>
                          <wps:spPr bwMode="auto">
                            <a:xfrm>
                              <a:off x="2128" y="1002"/>
                              <a:ext cx="29" cy="17"/>
                            </a:xfrm>
                            <a:custGeom>
                              <a:avLst/>
                              <a:gdLst>
                                <a:gd name="T0" fmla="*/ 29 w 29"/>
                                <a:gd name="T1" fmla="*/ 5 h 17"/>
                                <a:gd name="T2" fmla="*/ 29 w 29"/>
                                <a:gd name="T3" fmla="*/ 5 h 17"/>
                                <a:gd name="T4" fmla="*/ 29 w 29"/>
                                <a:gd name="T5" fmla="*/ 0 h 17"/>
                                <a:gd name="T6" fmla="*/ 6 w 29"/>
                                <a:gd name="T7" fmla="*/ 11 h 17"/>
                                <a:gd name="T8" fmla="*/ 0 w 29"/>
                                <a:gd name="T9" fmla="*/ 11 h 17"/>
                                <a:gd name="T10" fmla="*/ 6 w 29"/>
                                <a:gd name="T11" fmla="*/ 17 h 17"/>
                                <a:gd name="T12" fmla="*/ 29 w 29"/>
                                <a:gd name="T13" fmla="*/ 5 h 17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</a:cxnLst>
                              <a:rect l="0" t="0" r="r" b="b"/>
                              <a:pathLst>
                                <a:path w="29" h="17">
                                  <a:moveTo>
                                    <a:pt x="29" y="5"/>
                                  </a:moveTo>
                                  <a:lnTo>
                                    <a:pt x="29" y="5"/>
                                  </a:lnTo>
                                  <a:lnTo>
                                    <a:pt x="29" y="0"/>
                                  </a:lnTo>
                                  <a:lnTo>
                                    <a:pt x="6" y="11"/>
                                  </a:lnTo>
                                  <a:lnTo>
                                    <a:pt x="0" y="11"/>
                                  </a:lnTo>
                                  <a:lnTo>
                                    <a:pt x="6" y="17"/>
                                  </a:lnTo>
                                  <a:lnTo>
                                    <a:pt x="29" y="5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/>
                        </wps:wsp>
                        <wps:wsp>
                          <wps:cNvPr id="175" name="Freeform 175"/>
                          <wps:cNvSpPr>
                            <a:spLocks noChangeAspect="1"/>
                          </wps:cNvSpPr>
                          <wps:spPr bwMode="auto">
                            <a:xfrm>
                              <a:off x="2092" y="1019"/>
                              <a:ext cx="30" cy="18"/>
                            </a:xfrm>
                            <a:custGeom>
                              <a:avLst/>
                              <a:gdLst>
                                <a:gd name="T0" fmla="*/ 24 w 30"/>
                                <a:gd name="T1" fmla="*/ 6 h 18"/>
                                <a:gd name="T2" fmla="*/ 30 w 30"/>
                                <a:gd name="T3" fmla="*/ 6 h 18"/>
                                <a:gd name="T4" fmla="*/ 24 w 30"/>
                                <a:gd name="T5" fmla="*/ 0 h 18"/>
                                <a:gd name="T6" fmla="*/ 6 w 30"/>
                                <a:gd name="T7" fmla="*/ 12 h 18"/>
                                <a:gd name="T8" fmla="*/ 0 w 30"/>
                                <a:gd name="T9" fmla="*/ 12 h 18"/>
                                <a:gd name="T10" fmla="*/ 6 w 30"/>
                                <a:gd name="T11" fmla="*/ 18 h 18"/>
                                <a:gd name="T12" fmla="*/ 24 w 30"/>
                                <a:gd name="T13" fmla="*/ 6 h 18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</a:cxnLst>
                              <a:rect l="0" t="0" r="r" b="b"/>
                              <a:pathLst>
                                <a:path w="30" h="18">
                                  <a:moveTo>
                                    <a:pt x="24" y="6"/>
                                  </a:moveTo>
                                  <a:lnTo>
                                    <a:pt x="30" y="6"/>
                                  </a:lnTo>
                                  <a:lnTo>
                                    <a:pt x="24" y="0"/>
                                  </a:lnTo>
                                  <a:lnTo>
                                    <a:pt x="6" y="12"/>
                                  </a:lnTo>
                                  <a:lnTo>
                                    <a:pt x="0" y="12"/>
                                  </a:lnTo>
                                  <a:lnTo>
                                    <a:pt x="6" y="18"/>
                                  </a:lnTo>
                                  <a:lnTo>
                                    <a:pt x="24" y="6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/>
                        </wps:wsp>
                        <wps:wsp>
                          <wps:cNvPr id="176" name="Freeform 176"/>
                          <wps:cNvSpPr>
                            <a:spLocks noChangeAspect="1"/>
                          </wps:cNvSpPr>
                          <wps:spPr bwMode="auto">
                            <a:xfrm>
                              <a:off x="2057" y="1037"/>
                              <a:ext cx="23" cy="18"/>
                            </a:xfrm>
                            <a:custGeom>
                              <a:avLst/>
                              <a:gdLst>
                                <a:gd name="T0" fmla="*/ 23 w 23"/>
                                <a:gd name="T1" fmla="*/ 6 h 18"/>
                                <a:gd name="T2" fmla="*/ 23 w 23"/>
                                <a:gd name="T3" fmla="*/ 6 h 18"/>
                                <a:gd name="T4" fmla="*/ 23 w 23"/>
                                <a:gd name="T5" fmla="*/ 0 h 18"/>
                                <a:gd name="T6" fmla="*/ 0 w 23"/>
                                <a:gd name="T7" fmla="*/ 12 h 18"/>
                                <a:gd name="T8" fmla="*/ 0 w 23"/>
                                <a:gd name="T9" fmla="*/ 12 h 18"/>
                                <a:gd name="T10" fmla="*/ 0 w 23"/>
                                <a:gd name="T11" fmla="*/ 18 h 18"/>
                                <a:gd name="T12" fmla="*/ 23 w 23"/>
                                <a:gd name="T13" fmla="*/ 6 h 18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</a:cxnLst>
                              <a:rect l="0" t="0" r="r" b="b"/>
                              <a:pathLst>
                                <a:path w="23" h="18">
                                  <a:moveTo>
                                    <a:pt x="23" y="6"/>
                                  </a:moveTo>
                                  <a:lnTo>
                                    <a:pt x="23" y="6"/>
                                  </a:lnTo>
                                  <a:lnTo>
                                    <a:pt x="23" y="0"/>
                                  </a:lnTo>
                                  <a:lnTo>
                                    <a:pt x="0" y="12"/>
                                  </a:lnTo>
                                  <a:lnTo>
                                    <a:pt x="0" y="12"/>
                                  </a:lnTo>
                                  <a:lnTo>
                                    <a:pt x="0" y="18"/>
                                  </a:lnTo>
                                  <a:lnTo>
                                    <a:pt x="23" y="6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/>
                        </wps:wsp>
                      </wpg:grpSp>
                      <wps:wsp>
                        <wps:cNvPr id="177" name="Line 90"/>
                        <wps:cNvCnPr/>
                        <wps:spPr bwMode="auto">
                          <a:xfrm>
                            <a:off x="3200400" y="1487606"/>
                            <a:ext cx="92005" cy="1409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8" name="Line 91"/>
                        <wps:cNvCnPr/>
                        <wps:spPr bwMode="auto">
                          <a:xfrm flipV="1">
                            <a:off x="3200400" y="1426191"/>
                            <a:ext cx="63936" cy="59193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79" name="Rectangle 179"/>
                        <wps:cNvSpPr>
                          <a:spLocks noChangeAspect="1" noChangeArrowheads="1"/>
                        </wps:cNvSpPr>
                        <wps:spPr bwMode="auto">
                          <a:xfrm>
                            <a:off x="805218" y="1535374"/>
                            <a:ext cx="664308" cy="930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/>
                      </wps:wsp>
                      <wps:wsp>
                        <wps:cNvPr id="180" name="Rectangle 180"/>
                        <wps:cNvSpPr>
                          <a:spLocks noChangeAspect="1" noChangeArrowheads="1"/>
                        </wps:cNvSpPr>
                        <wps:spPr bwMode="auto">
                          <a:xfrm>
                            <a:off x="702860" y="1521726"/>
                            <a:ext cx="1068195" cy="1789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17AB290" w14:textId="77777777" w:rsidR="00115551" w:rsidRPr="007D5B82" w:rsidRDefault="00115551" w:rsidP="00E33C5A">
                              <w:pPr>
                                <w:pStyle w:val="NormalWeb"/>
                                <w:kinsoku w:val="0"/>
                                <w:overflowPunct w:val="0"/>
                                <w:spacing w:before="0" w:beforeAutospacing="0" w:after="0" w:afterAutospacing="0"/>
                                <w:jc w:val="center"/>
                                <w:textAlignment w:val="baseline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7D5B82">
                                <w:rPr>
                                  <w:rFonts w:ascii="Arial" w:hAnsi="Arial" w:cstheme="minorBidi"/>
                                  <w:color w:val="000000"/>
                                  <w:kern w:val="24"/>
                                  <w:sz w:val="16"/>
                                  <w:szCs w:val="16"/>
                                  <w:lang w:val="en-GB"/>
                                </w:rPr>
                                <w:t>Storage Layer Package</w:t>
                              </w:r>
                            </w:p>
                          </w:txbxContent>
                        </wps:txbx>
                        <wps:bodyPr wrap="square" lIns="0" tIns="0" rIns="0" bIns="0">
                          <a:noAutofit/>
                        </wps:bodyPr>
                      </wps:wsp>
                      <wps:wsp>
                        <wps:cNvPr id="181" name="Rectangle 181"/>
                        <wps:cNvSpPr>
                          <a:spLocks noChangeAspect="1" noChangeArrowheads="1"/>
                        </wps:cNvSpPr>
                        <wps:spPr bwMode="auto">
                          <a:xfrm>
                            <a:off x="1487606" y="1460311"/>
                            <a:ext cx="23391" cy="1042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D94A827" w14:textId="77777777" w:rsidR="00115551" w:rsidRDefault="00115551" w:rsidP="00E33C5A">
                              <w:pPr>
                                <w:pStyle w:val="NormalWeb"/>
                                <w:kinsoku w:val="0"/>
                                <w:overflowPunct w:val="0"/>
                                <w:spacing w:before="0" w:beforeAutospacing="0" w:after="0" w:afterAutospacing="0"/>
                                <w:jc w:val="center"/>
                                <w:textAlignment w:val="baseline"/>
                              </w:pPr>
                              <w:r>
                                <w:rPr>
                                  <w:rFonts w:ascii="Arial" w:hAnsi="Arial" w:cstheme="minorBidi"/>
                                  <w:color w:val="000000"/>
                                  <w:kern w:val="24"/>
                                  <w:sz w:val="20"/>
                                  <w:szCs w:val="20"/>
                                  <w:lang w:val="en-GB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wrap="square" lIns="0" tIns="0" rIns="0" bIns="0">
                          <a:noAutofit/>
                        </wps:bodyPr>
                      </wps:wsp>
                      <wps:wsp>
                        <wps:cNvPr id="182" name="Rectangle 182"/>
                        <wps:cNvSpPr>
                          <a:spLocks noChangeAspect="1" noChangeArrowheads="1"/>
                        </wps:cNvSpPr>
                        <wps:spPr bwMode="auto">
                          <a:xfrm>
                            <a:off x="1392072" y="1644556"/>
                            <a:ext cx="268218" cy="10852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183" name="Group 183"/>
                        <wpg:cNvGrpSpPr>
                          <a:grpSpLocks noChangeAspect="1"/>
                        </wpg:cNvGrpSpPr>
                        <wpg:grpSpPr bwMode="auto">
                          <a:xfrm>
                            <a:off x="852985" y="2074460"/>
                            <a:ext cx="185570" cy="100065"/>
                            <a:chOff x="545" y="1470"/>
                            <a:chExt cx="119" cy="71"/>
                          </a:xfrm>
                        </wpg:grpSpPr>
                        <wps:wsp>
                          <wps:cNvPr id="184" name="Freeform 184"/>
                          <wps:cNvSpPr>
                            <a:spLocks noChangeAspect="1"/>
                          </wps:cNvSpPr>
                          <wps:spPr bwMode="auto">
                            <a:xfrm>
                              <a:off x="545" y="1470"/>
                              <a:ext cx="24" cy="12"/>
                            </a:xfrm>
                            <a:custGeom>
                              <a:avLst/>
                              <a:gdLst>
                                <a:gd name="T0" fmla="*/ 0 w 24"/>
                                <a:gd name="T1" fmla="*/ 0 h 12"/>
                                <a:gd name="T2" fmla="*/ 0 w 24"/>
                                <a:gd name="T3" fmla="*/ 0 h 12"/>
                                <a:gd name="T4" fmla="*/ 0 w 24"/>
                                <a:gd name="T5" fmla="*/ 6 h 12"/>
                                <a:gd name="T6" fmla="*/ 24 w 24"/>
                                <a:gd name="T7" fmla="*/ 12 h 12"/>
                                <a:gd name="T8" fmla="*/ 24 w 24"/>
                                <a:gd name="T9" fmla="*/ 12 h 12"/>
                                <a:gd name="T10" fmla="*/ 24 w 24"/>
                                <a:gd name="T11" fmla="*/ 6 h 12"/>
                                <a:gd name="T12" fmla="*/ 0 w 24"/>
                                <a:gd name="T13" fmla="*/ 0 h 1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</a:cxnLst>
                              <a:rect l="0" t="0" r="r" b="b"/>
                              <a:pathLst>
                                <a:path w="24" h="12">
                                  <a:moveTo>
                                    <a:pt x="0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6"/>
                                  </a:lnTo>
                                  <a:lnTo>
                                    <a:pt x="24" y="12"/>
                                  </a:lnTo>
                                  <a:lnTo>
                                    <a:pt x="24" y="12"/>
                                  </a:lnTo>
                                  <a:lnTo>
                                    <a:pt x="24" y="6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/>
                        </wps:wsp>
                        <wps:wsp>
                          <wps:cNvPr id="185" name="Freeform 185"/>
                          <wps:cNvSpPr>
                            <a:spLocks noChangeAspect="1"/>
                          </wps:cNvSpPr>
                          <wps:spPr bwMode="auto">
                            <a:xfrm>
                              <a:off x="581" y="1488"/>
                              <a:ext cx="23" cy="17"/>
                            </a:xfrm>
                            <a:custGeom>
                              <a:avLst/>
                              <a:gdLst>
                                <a:gd name="T0" fmla="*/ 0 w 23"/>
                                <a:gd name="T1" fmla="*/ 0 h 17"/>
                                <a:gd name="T2" fmla="*/ 0 w 23"/>
                                <a:gd name="T3" fmla="*/ 0 h 17"/>
                                <a:gd name="T4" fmla="*/ 0 w 23"/>
                                <a:gd name="T5" fmla="*/ 6 h 17"/>
                                <a:gd name="T6" fmla="*/ 23 w 23"/>
                                <a:gd name="T7" fmla="*/ 17 h 17"/>
                                <a:gd name="T8" fmla="*/ 23 w 23"/>
                                <a:gd name="T9" fmla="*/ 11 h 17"/>
                                <a:gd name="T10" fmla="*/ 23 w 23"/>
                                <a:gd name="T11" fmla="*/ 11 h 17"/>
                                <a:gd name="T12" fmla="*/ 0 w 23"/>
                                <a:gd name="T13" fmla="*/ 0 h 17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</a:cxnLst>
                              <a:rect l="0" t="0" r="r" b="b"/>
                              <a:pathLst>
                                <a:path w="23" h="17">
                                  <a:moveTo>
                                    <a:pt x="0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6"/>
                                  </a:lnTo>
                                  <a:lnTo>
                                    <a:pt x="23" y="17"/>
                                  </a:lnTo>
                                  <a:lnTo>
                                    <a:pt x="23" y="11"/>
                                  </a:lnTo>
                                  <a:lnTo>
                                    <a:pt x="23" y="11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/>
                        </wps:wsp>
                        <wps:wsp>
                          <wps:cNvPr id="186" name="Freeform 186"/>
                          <wps:cNvSpPr>
                            <a:spLocks noChangeAspect="1"/>
                          </wps:cNvSpPr>
                          <wps:spPr bwMode="auto">
                            <a:xfrm>
                              <a:off x="616" y="1505"/>
                              <a:ext cx="24" cy="18"/>
                            </a:xfrm>
                            <a:custGeom>
                              <a:avLst/>
                              <a:gdLst>
                                <a:gd name="T0" fmla="*/ 0 w 24"/>
                                <a:gd name="T1" fmla="*/ 0 h 18"/>
                                <a:gd name="T2" fmla="*/ 0 w 24"/>
                                <a:gd name="T3" fmla="*/ 6 h 18"/>
                                <a:gd name="T4" fmla="*/ 0 w 24"/>
                                <a:gd name="T5" fmla="*/ 6 h 18"/>
                                <a:gd name="T6" fmla="*/ 24 w 24"/>
                                <a:gd name="T7" fmla="*/ 18 h 18"/>
                                <a:gd name="T8" fmla="*/ 24 w 24"/>
                                <a:gd name="T9" fmla="*/ 18 h 18"/>
                                <a:gd name="T10" fmla="*/ 24 w 24"/>
                                <a:gd name="T11" fmla="*/ 12 h 18"/>
                                <a:gd name="T12" fmla="*/ 0 w 24"/>
                                <a:gd name="T13" fmla="*/ 0 h 18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</a:cxnLst>
                              <a:rect l="0" t="0" r="r" b="b"/>
                              <a:pathLst>
                                <a:path w="24" h="18">
                                  <a:moveTo>
                                    <a:pt x="0" y="0"/>
                                  </a:moveTo>
                                  <a:lnTo>
                                    <a:pt x="0" y="6"/>
                                  </a:lnTo>
                                  <a:lnTo>
                                    <a:pt x="0" y="6"/>
                                  </a:lnTo>
                                  <a:lnTo>
                                    <a:pt x="24" y="18"/>
                                  </a:lnTo>
                                  <a:lnTo>
                                    <a:pt x="24" y="18"/>
                                  </a:lnTo>
                                  <a:lnTo>
                                    <a:pt x="24" y="12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/>
                        </wps:wsp>
                        <wps:wsp>
                          <wps:cNvPr id="187" name="Freeform 187"/>
                          <wps:cNvSpPr>
                            <a:spLocks noChangeAspect="1"/>
                          </wps:cNvSpPr>
                          <wps:spPr bwMode="auto">
                            <a:xfrm>
                              <a:off x="652" y="1529"/>
                              <a:ext cx="12" cy="12"/>
                            </a:xfrm>
                            <a:custGeom>
                              <a:avLst/>
                              <a:gdLst>
                                <a:gd name="T0" fmla="*/ 0 w 12"/>
                                <a:gd name="T1" fmla="*/ 0 h 12"/>
                                <a:gd name="T2" fmla="*/ 0 w 12"/>
                                <a:gd name="T3" fmla="*/ 0 h 12"/>
                                <a:gd name="T4" fmla="*/ 0 w 12"/>
                                <a:gd name="T5" fmla="*/ 6 h 12"/>
                                <a:gd name="T6" fmla="*/ 12 w 12"/>
                                <a:gd name="T7" fmla="*/ 12 h 12"/>
                                <a:gd name="T8" fmla="*/ 12 w 12"/>
                                <a:gd name="T9" fmla="*/ 6 h 12"/>
                                <a:gd name="T10" fmla="*/ 12 w 12"/>
                                <a:gd name="T11" fmla="*/ 6 h 12"/>
                                <a:gd name="T12" fmla="*/ 0 w 12"/>
                                <a:gd name="T13" fmla="*/ 0 h 1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</a:cxnLst>
                              <a:rect l="0" t="0" r="r" b="b"/>
                              <a:pathLst>
                                <a:path w="12" h="12">
                                  <a:moveTo>
                                    <a:pt x="0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6"/>
                                  </a:lnTo>
                                  <a:lnTo>
                                    <a:pt x="12" y="12"/>
                                  </a:lnTo>
                                  <a:lnTo>
                                    <a:pt x="12" y="6"/>
                                  </a:lnTo>
                                  <a:lnTo>
                                    <a:pt x="12" y="6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/>
                        </wps:wsp>
                      </wpg:grpSp>
                      <wps:wsp>
                        <wps:cNvPr id="188" name="Line 101"/>
                        <wps:cNvCnPr/>
                        <wps:spPr bwMode="auto">
                          <a:xfrm flipH="1" flipV="1">
                            <a:off x="968991" y="2094932"/>
                            <a:ext cx="65495" cy="6624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9" name="Line 102"/>
                        <wps:cNvCnPr/>
                        <wps:spPr bwMode="auto">
                          <a:xfrm flipH="1" flipV="1">
                            <a:off x="941696" y="2156347"/>
                            <a:ext cx="93565" cy="8456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190" name="Group 190"/>
                        <wpg:cNvGrpSpPr>
                          <a:grpSpLocks noChangeAspect="1"/>
                        </wpg:cNvGrpSpPr>
                        <wpg:grpSpPr bwMode="auto">
                          <a:xfrm>
                            <a:off x="852985" y="1910687"/>
                            <a:ext cx="555150" cy="16912"/>
                            <a:chOff x="545" y="1357"/>
                            <a:chExt cx="356" cy="12"/>
                          </a:xfrm>
                        </wpg:grpSpPr>
                        <wps:wsp>
                          <wps:cNvPr id="191" name="Freeform 191"/>
                          <wps:cNvSpPr>
                            <a:spLocks noChangeAspect="1"/>
                          </wps:cNvSpPr>
                          <wps:spPr bwMode="auto">
                            <a:xfrm>
                              <a:off x="877" y="1357"/>
                              <a:ext cx="24" cy="12"/>
                            </a:xfrm>
                            <a:custGeom>
                              <a:avLst/>
                              <a:gdLst>
                                <a:gd name="T0" fmla="*/ 24 w 24"/>
                                <a:gd name="T1" fmla="*/ 12 h 12"/>
                                <a:gd name="T2" fmla="*/ 24 w 24"/>
                                <a:gd name="T3" fmla="*/ 6 h 12"/>
                                <a:gd name="T4" fmla="*/ 24 w 24"/>
                                <a:gd name="T5" fmla="*/ 6 h 12"/>
                                <a:gd name="T6" fmla="*/ 0 w 24"/>
                                <a:gd name="T7" fmla="*/ 0 h 12"/>
                                <a:gd name="T8" fmla="*/ 0 w 24"/>
                                <a:gd name="T9" fmla="*/ 6 h 12"/>
                                <a:gd name="T10" fmla="*/ 0 w 24"/>
                                <a:gd name="T11" fmla="*/ 6 h 12"/>
                                <a:gd name="T12" fmla="*/ 24 w 24"/>
                                <a:gd name="T13" fmla="*/ 12 h 1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</a:cxnLst>
                              <a:rect l="0" t="0" r="r" b="b"/>
                              <a:pathLst>
                                <a:path w="24" h="12">
                                  <a:moveTo>
                                    <a:pt x="24" y="12"/>
                                  </a:moveTo>
                                  <a:lnTo>
                                    <a:pt x="24" y="6"/>
                                  </a:lnTo>
                                  <a:lnTo>
                                    <a:pt x="24" y="6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6"/>
                                  </a:lnTo>
                                  <a:lnTo>
                                    <a:pt x="0" y="6"/>
                                  </a:lnTo>
                                  <a:lnTo>
                                    <a:pt x="24" y="12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/>
                        </wps:wsp>
                        <wps:wsp>
                          <wps:cNvPr id="192" name="Freeform 192"/>
                          <wps:cNvSpPr>
                            <a:spLocks noChangeAspect="1"/>
                          </wps:cNvSpPr>
                          <wps:spPr bwMode="auto">
                            <a:xfrm>
                              <a:off x="836" y="1357"/>
                              <a:ext cx="29" cy="6"/>
                            </a:xfrm>
                            <a:custGeom>
                              <a:avLst/>
                              <a:gdLst>
                                <a:gd name="T0" fmla="*/ 23 w 29"/>
                                <a:gd name="T1" fmla="*/ 6 h 6"/>
                                <a:gd name="T2" fmla="*/ 29 w 29"/>
                                <a:gd name="T3" fmla="*/ 6 h 6"/>
                                <a:gd name="T4" fmla="*/ 23 w 29"/>
                                <a:gd name="T5" fmla="*/ 0 h 6"/>
                                <a:gd name="T6" fmla="*/ 0 w 29"/>
                                <a:gd name="T7" fmla="*/ 0 h 6"/>
                                <a:gd name="T8" fmla="*/ 0 w 29"/>
                                <a:gd name="T9" fmla="*/ 6 h 6"/>
                                <a:gd name="T10" fmla="*/ 0 w 29"/>
                                <a:gd name="T11" fmla="*/ 6 h 6"/>
                                <a:gd name="T12" fmla="*/ 23 w 29"/>
                                <a:gd name="T13" fmla="*/ 6 h 6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</a:cxnLst>
                              <a:rect l="0" t="0" r="r" b="b"/>
                              <a:pathLst>
                                <a:path w="29" h="6">
                                  <a:moveTo>
                                    <a:pt x="23" y="6"/>
                                  </a:moveTo>
                                  <a:lnTo>
                                    <a:pt x="29" y="6"/>
                                  </a:lnTo>
                                  <a:lnTo>
                                    <a:pt x="23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6"/>
                                  </a:lnTo>
                                  <a:lnTo>
                                    <a:pt x="0" y="6"/>
                                  </a:lnTo>
                                  <a:lnTo>
                                    <a:pt x="23" y="6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/>
                        </wps:wsp>
                        <wps:wsp>
                          <wps:cNvPr id="193" name="Freeform 193"/>
                          <wps:cNvSpPr>
                            <a:spLocks noChangeAspect="1"/>
                          </wps:cNvSpPr>
                          <wps:spPr bwMode="auto">
                            <a:xfrm>
                              <a:off x="794" y="1357"/>
                              <a:ext cx="30" cy="6"/>
                            </a:xfrm>
                            <a:custGeom>
                              <a:avLst/>
                              <a:gdLst>
                                <a:gd name="T0" fmla="*/ 24 w 30"/>
                                <a:gd name="T1" fmla="*/ 6 h 6"/>
                                <a:gd name="T2" fmla="*/ 30 w 30"/>
                                <a:gd name="T3" fmla="*/ 6 h 6"/>
                                <a:gd name="T4" fmla="*/ 24 w 30"/>
                                <a:gd name="T5" fmla="*/ 0 h 6"/>
                                <a:gd name="T6" fmla="*/ 0 w 30"/>
                                <a:gd name="T7" fmla="*/ 0 h 6"/>
                                <a:gd name="T8" fmla="*/ 0 w 30"/>
                                <a:gd name="T9" fmla="*/ 6 h 6"/>
                                <a:gd name="T10" fmla="*/ 0 w 30"/>
                                <a:gd name="T11" fmla="*/ 6 h 6"/>
                                <a:gd name="T12" fmla="*/ 24 w 30"/>
                                <a:gd name="T13" fmla="*/ 6 h 6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</a:cxnLst>
                              <a:rect l="0" t="0" r="r" b="b"/>
                              <a:pathLst>
                                <a:path w="30" h="6">
                                  <a:moveTo>
                                    <a:pt x="24" y="6"/>
                                  </a:moveTo>
                                  <a:lnTo>
                                    <a:pt x="30" y="6"/>
                                  </a:lnTo>
                                  <a:lnTo>
                                    <a:pt x="24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6"/>
                                  </a:lnTo>
                                  <a:lnTo>
                                    <a:pt x="0" y="6"/>
                                  </a:lnTo>
                                  <a:lnTo>
                                    <a:pt x="24" y="6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/>
                        </wps:wsp>
                        <wps:wsp>
                          <wps:cNvPr id="194" name="Freeform 194"/>
                          <wps:cNvSpPr>
                            <a:spLocks noChangeAspect="1"/>
                          </wps:cNvSpPr>
                          <wps:spPr bwMode="auto">
                            <a:xfrm>
                              <a:off x="753" y="1357"/>
                              <a:ext cx="29" cy="6"/>
                            </a:xfrm>
                            <a:custGeom>
                              <a:avLst/>
                              <a:gdLst>
                                <a:gd name="T0" fmla="*/ 23 w 29"/>
                                <a:gd name="T1" fmla="*/ 6 h 6"/>
                                <a:gd name="T2" fmla="*/ 29 w 29"/>
                                <a:gd name="T3" fmla="*/ 6 h 6"/>
                                <a:gd name="T4" fmla="*/ 23 w 29"/>
                                <a:gd name="T5" fmla="*/ 0 h 6"/>
                                <a:gd name="T6" fmla="*/ 0 w 29"/>
                                <a:gd name="T7" fmla="*/ 0 h 6"/>
                                <a:gd name="T8" fmla="*/ 0 w 29"/>
                                <a:gd name="T9" fmla="*/ 6 h 6"/>
                                <a:gd name="T10" fmla="*/ 0 w 29"/>
                                <a:gd name="T11" fmla="*/ 6 h 6"/>
                                <a:gd name="T12" fmla="*/ 23 w 29"/>
                                <a:gd name="T13" fmla="*/ 6 h 6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</a:cxnLst>
                              <a:rect l="0" t="0" r="r" b="b"/>
                              <a:pathLst>
                                <a:path w="29" h="6">
                                  <a:moveTo>
                                    <a:pt x="23" y="6"/>
                                  </a:moveTo>
                                  <a:lnTo>
                                    <a:pt x="29" y="6"/>
                                  </a:lnTo>
                                  <a:lnTo>
                                    <a:pt x="23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6"/>
                                  </a:lnTo>
                                  <a:lnTo>
                                    <a:pt x="0" y="6"/>
                                  </a:lnTo>
                                  <a:lnTo>
                                    <a:pt x="23" y="6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/>
                        </wps:wsp>
                        <wps:wsp>
                          <wps:cNvPr id="195" name="Freeform 195"/>
                          <wps:cNvSpPr>
                            <a:spLocks noChangeAspect="1"/>
                          </wps:cNvSpPr>
                          <wps:spPr bwMode="auto">
                            <a:xfrm>
                              <a:off x="711" y="1357"/>
                              <a:ext cx="30" cy="6"/>
                            </a:xfrm>
                            <a:custGeom>
                              <a:avLst/>
                              <a:gdLst>
                                <a:gd name="T0" fmla="*/ 24 w 30"/>
                                <a:gd name="T1" fmla="*/ 6 h 6"/>
                                <a:gd name="T2" fmla="*/ 30 w 30"/>
                                <a:gd name="T3" fmla="*/ 6 h 6"/>
                                <a:gd name="T4" fmla="*/ 24 w 30"/>
                                <a:gd name="T5" fmla="*/ 0 h 6"/>
                                <a:gd name="T6" fmla="*/ 0 w 30"/>
                                <a:gd name="T7" fmla="*/ 0 h 6"/>
                                <a:gd name="T8" fmla="*/ 0 w 30"/>
                                <a:gd name="T9" fmla="*/ 0 h 6"/>
                                <a:gd name="T10" fmla="*/ 0 w 30"/>
                                <a:gd name="T11" fmla="*/ 6 h 6"/>
                                <a:gd name="T12" fmla="*/ 24 w 30"/>
                                <a:gd name="T13" fmla="*/ 6 h 6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</a:cxnLst>
                              <a:rect l="0" t="0" r="r" b="b"/>
                              <a:pathLst>
                                <a:path w="30" h="6">
                                  <a:moveTo>
                                    <a:pt x="24" y="6"/>
                                  </a:moveTo>
                                  <a:lnTo>
                                    <a:pt x="30" y="6"/>
                                  </a:lnTo>
                                  <a:lnTo>
                                    <a:pt x="24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6"/>
                                  </a:lnTo>
                                  <a:lnTo>
                                    <a:pt x="24" y="6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/>
                        </wps:wsp>
                        <wps:wsp>
                          <wps:cNvPr id="196" name="Freeform 196"/>
                          <wps:cNvSpPr>
                            <a:spLocks noChangeAspect="1"/>
                          </wps:cNvSpPr>
                          <wps:spPr bwMode="auto">
                            <a:xfrm>
                              <a:off x="670" y="1357"/>
                              <a:ext cx="29" cy="6"/>
                            </a:xfrm>
                            <a:custGeom>
                              <a:avLst/>
                              <a:gdLst>
                                <a:gd name="T0" fmla="*/ 23 w 29"/>
                                <a:gd name="T1" fmla="*/ 6 h 6"/>
                                <a:gd name="T2" fmla="*/ 29 w 29"/>
                                <a:gd name="T3" fmla="*/ 0 h 6"/>
                                <a:gd name="T4" fmla="*/ 23 w 29"/>
                                <a:gd name="T5" fmla="*/ 0 h 6"/>
                                <a:gd name="T6" fmla="*/ 0 w 29"/>
                                <a:gd name="T7" fmla="*/ 0 h 6"/>
                                <a:gd name="T8" fmla="*/ 0 w 29"/>
                                <a:gd name="T9" fmla="*/ 0 h 6"/>
                                <a:gd name="T10" fmla="*/ 0 w 29"/>
                                <a:gd name="T11" fmla="*/ 6 h 6"/>
                                <a:gd name="T12" fmla="*/ 23 w 29"/>
                                <a:gd name="T13" fmla="*/ 6 h 6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</a:cxnLst>
                              <a:rect l="0" t="0" r="r" b="b"/>
                              <a:pathLst>
                                <a:path w="29" h="6">
                                  <a:moveTo>
                                    <a:pt x="23" y="6"/>
                                  </a:moveTo>
                                  <a:lnTo>
                                    <a:pt x="29" y="0"/>
                                  </a:lnTo>
                                  <a:lnTo>
                                    <a:pt x="23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6"/>
                                  </a:lnTo>
                                  <a:lnTo>
                                    <a:pt x="23" y="6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/>
                        </wps:wsp>
                        <wps:wsp>
                          <wps:cNvPr id="197" name="Freeform 197"/>
                          <wps:cNvSpPr>
                            <a:spLocks noChangeAspect="1"/>
                          </wps:cNvSpPr>
                          <wps:spPr bwMode="auto">
                            <a:xfrm>
                              <a:off x="628" y="1357"/>
                              <a:ext cx="30" cy="6"/>
                            </a:xfrm>
                            <a:custGeom>
                              <a:avLst/>
                              <a:gdLst>
                                <a:gd name="T0" fmla="*/ 24 w 30"/>
                                <a:gd name="T1" fmla="*/ 6 h 6"/>
                                <a:gd name="T2" fmla="*/ 30 w 30"/>
                                <a:gd name="T3" fmla="*/ 0 h 6"/>
                                <a:gd name="T4" fmla="*/ 24 w 30"/>
                                <a:gd name="T5" fmla="*/ 0 h 6"/>
                                <a:gd name="T6" fmla="*/ 0 w 30"/>
                                <a:gd name="T7" fmla="*/ 0 h 6"/>
                                <a:gd name="T8" fmla="*/ 0 w 30"/>
                                <a:gd name="T9" fmla="*/ 0 h 6"/>
                                <a:gd name="T10" fmla="*/ 0 w 30"/>
                                <a:gd name="T11" fmla="*/ 6 h 6"/>
                                <a:gd name="T12" fmla="*/ 24 w 30"/>
                                <a:gd name="T13" fmla="*/ 6 h 6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</a:cxnLst>
                              <a:rect l="0" t="0" r="r" b="b"/>
                              <a:pathLst>
                                <a:path w="30" h="6">
                                  <a:moveTo>
                                    <a:pt x="24" y="6"/>
                                  </a:moveTo>
                                  <a:lnTo>
                                    <a:pt x="30" y="0"/>
                                  </a:lnTo>
                                  <a:lnTo>
                                    <a:pt x="24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6"/>
                                  </a:lnTo>
                                  <a:lnTo>
                                    <a:pt x="24" y="6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/>
                        </wps:wsp>
                        <wps:wsp>
                          <wps:cNvPr id="198" name="Freeform 198"/>
                          <wps:cNvSpPr>
                            <a:spLocks noChangeAspect="1"/>
                          </wps:cNvSpPr>
                          <wps:spPr bwMode="auto">
                            <a:xfrm>
                              <a:off x="587" y="1357"/>
                              <a:ext cx="29" cy="6"/>
                            </a:xfrm>
                            <a:custGeom>
                              <a:avLst/>
                              <a:gdLst>
                                <a:gd name="T0" fmla="*/ 23 w 29"/>
                                <a:gd name="T1" fmla="*/ 6 h 6"/>
                                <a:gd name="T2" fmla="*/ 29 w 29"/>
                                <a:gd name="T3" fmla="*/ 0 h 6"/>
                                <a:gd name="T4" fmla="*/ 23 w 29"/>
                                <a:gd name="T5" fmla="*/ 0 h 6"/>
                                <a:gd name="T6" fmla="*/ 0 w 29"/>
                                <a:gd name="T7" fmla="*/ 0 h 6"/>
                                <a:gd name="T8" fmla="*/ 0 w 29"/>
                                <a:gd name="T9" fmla="*/ 0 h 6"/>
                                <a:gd name="T10" fmla="*/ 0 w 29"/>
                                <a:gd name="T11" fmla="*/ 6 h 6"/>
                                <a:gd name="T12" fmla="*/ 23 w 29"/>
                                <a:gd name="T13" fmla="*/ 6 h 6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</a:cxnLst>
                              <a:rect l="0" t="0" r="r" b="b"/>
                              <a:pathLst>
                                <a:path w="29" h="6">
                                  <a:moveTo>
                                    <a:pt x="23" y="6"/>
                                  </a:moveTo>
                                  <a:lnTo>
                                    <a:pt x="29" y="0"/>
                                  </a:lnTo>
                                  <a:lnTo>
                                    <a:pt x="23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6"/>
                                  </a:lnTo>
                                  <a:lnTo>
                                    <a:pt x="23" y="6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/>
                        </wps:wsp>
                        <wps:wsp>
                          <wps:cNvPr id="199" name="Freeform 199"/>
                          <wps:cNvSpPr>
                            <a:spLocks noChangeAspect="1"/>
                          </wps:cNvSpPr>
                          <wps:spPr bwMode="auto">
                            <a:xfrm>
                              <a:off x="545" y="1357"/>
                              <a:ext cx="30" cy="6"/>
                            </a:xfrm>
                            <a:custGeom>
                              <a:avLst/>
                              <a:gdLst>
                                <a:gd name="T0" fmla="*/ 24 w 30"/>
                                <a:gd name="T1" fmla="*/ 6 h 6"/>
                                <a:gd name="T2" fmla="*/ 30 w 30"/>
                                <a:gd name="T3" fmla="*/ 0 h 6"/>
                                <a:gd name="T4" fmla="*/ 24 w 30"/>
                                <a:gd name="T5" fmla="*/ 0 h 6"/>
                                <a:gd name="T6" fmla="*/ 0 w 30"/>
                                <a:gd name="T7" fmla="*/ 0 h 6"/>
                                <a:gd name="T8" fmla="*/ 0 w 30"/>
                                <a:gd name="T9" fmla="*/ 0 h 6"/>
                                <a:gd name="T10" fmla="*/ 0 w 30"/>
                                <a:gd name="T11" fmla="*/ 6 h 6"/>
                                <a:gd name="T12" fmla="*/ 24 w 30"/>
                                <a:gd name="T13" fmla="*/ 6 h 6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</a:cxnLst>
                              <a:rect l="0" t="0" r="r" b="b"/>
                              <a:pathLst>
                                <a:path w="30" h="6">
                                  <a:moveTo>
                                    <a:pt x="24" y="6"/>
                                  </a:moveTo>
                                  <a:lnTo>
                                    <a:pt x="30" y="0"/>
                                  </a:lnTo>
                                  <a:lnTo>
                                    <a:pt x="24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6"/>
                                  </a:lnTo>
                                  <a:lnTo>
                                    <a:pt x="24" y="6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/>
                        </wps:wsp>
                      </wpg:grpSp>
                      <wps:wsp>
                        <wps:cNvPr id="200" name="Line 113"/>
                        <wps:cNvCnPr/>
                        <wps:spPr bwMode="auto">
                          <a:xfrm flipV="1">
                            <a:off x="852985" y="1876568"/>
                            <a:ext cx="84208" cy="32415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1" name="Line 114"/>
                        <wps:cNvCnPr/>
                        <wps:spPr bwMode="auto">
                          <a:xfrm>
                            <a:off x="852985" y="1910687"/>
                            <a:ext cx="84208" cy="33825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202" name="Group 202"/>
                        <wpg:cNvGrpSpPr>
                          <a:grpSpLocks noChangeAspect="1"/>
                        </wpg:cNvGrpSpPr>
                        <wpg:grpSpPr bwMode="auto">
                          <a:xfrm>
                            <a:off x="2053988" y="1705971"/>
                            <a:ext cx="499011" cy="133890"/>
                            <a:chOff x="1316" y="1209"/>
                            <a:chExt cx="320" cy="95"/>
                          </a:xfrm>
                        </wpg:grpSpPr>
                        <wps:wsp>
                          <wps:cNvPr id="203" name="Freeform 203"/>
                          <wps:cNvSpPr>
                            <a:spLocks noChangeAspect="1"/>
                          </wps:cNvSpPr>
                          <wps:spPr bwMode="auto">
                            <a:xfrm>
                              <a:off x="1612" y="1209"/>
                              <a:ext cx="24" cy="12"/>
                            </a:xfrm>
                            <a:custGeom>
                              <a:avLst/>
                              <a:gdLst>
                                <a:gd name="T0" fmla="*/ 24 w 24"/>
                                <a:gd name="T1" fmla="*/ 6 h 12"/>
                                <a:gd name="T2" fmla="*/ 24 w 24"/>
                                <a:gd name="T3" fmla="*/ 0 h 12"/>
                                <a:gd name="T4" fmla="*/ 24 w 24"/>
                                <a:gd name="T5" fmla="*/ 0 h 12"/>
                                <a:gd name="T6" fmla="*/ 0 w 24"/>
                                <a:gd name="T7" fmla="*/ 6 h 12"/>
                                <a:gd name="T8" fmla="*/ 0 w 24"/>
                                <a:gd name="T9" fmla="*/ 6 h 12"/>
                                <a:gd name="T10" fmla="*/ 0 w 24"/>
                                <a:gd name="T11" fmla="*/ 12 h 12"/>
                                <a:gd name="T12" fmla="*/ 24 w 24"/>
                                <a:gd name="T13" fmla="*/ 6 h 1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</a:cxnLst>
                              <a:rect l="0" t="0" r="r" b="b"/>
                              <a:pathLst>
                                <a:path w="24" h="12">
                                  <a:moveTo>
                                    <a:pt x="24" y="6"/>
                                  </a:moveTo>
                                  <a:lnTo>
                                    <a:pt x="24" y="0"/>
                                  </a:lnTo>
                                  <a:lnTo>
                                    <a:pt x="24" y="0"/>
                                  </a:lnTo>
                                  <a:lnTo>
                                    <a:pt x="0" y="6"/>
                                  </a:lnTo>
                                  <a:lnTo>
                                    <a:pt x="0" y="6"/>
                                  </a:lnTo>
                                  <a:lnTo>
                                    <a:pt x="0" y="12"/>
                                  </a:lnTo>
                                  <a:lnTo>
                                    <a:pt x="24" y="6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/>
                        </wps:wsp>
                        <wps:wsp>
                          <wps:cNvPr id="204" name="Freeform 204"/>
                          <wps:cNvSpPr>
                            <a:spLocks noChangeAspect="1"/>
                          </wps:cNvSpPr>
                          <wps:spPr bwMode="auto">
                            <a:xfrm>
                              <a:off x="1571" y="1215"/>
                              <a:ext cx="29" cy="12"/>
                            </a:xfrm>
                            <a:custGeom>
                              <a:avLst/>
                              <a:gdLst>
                                <a:gd name="T0" fmla="*/ 23 w 29"/>
                                <a:gd name="T1" fmla="*/ 6 h 12"/>
                                <a:gd name="T2" fmla="*/ 29 w 29"/>
                                <a:gd name="T3" fmla="*/ 6 h 12"/>
                                <a:gd name="T4" fmla="*/ 23 w 29"/>
                                <a:gd name="T5" fmla="*/ 0 h 12"/>
                                <a:gd name="T6" fmla="*/ 0 w 29"/>
                                <a:gd name="T7" fmla="*/ 6 h 12"/>
                                <a:gd name="T8" fmla="*/ 0 w 29"/>
                                <a:gd name="T9" fmla="*/ 12 h 12"/>
                                <a:gd name="T10" fmla="*/ 0 w 29"/>
                                <a:gd name="T11" fmla="*/ 12 h 12"/>
                                <a:gd name="T12" fmla="*/ 23 w 29"/>
                                <a:gd name="T13" fmla="*/ 6 h 1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</a:cxnLst>
                              <a:rect l="0" t="0" r="r" b="b"/>
                              <a:pathLst>
                                <a:path w="29" h="12">
                                  <a:moveTo>
                                    <a:pt x="23" y="6"/>
                                  </a:moveTo>
                                  <a:lnTo>
                                    <a:pt x="29" y="6"/>
                                  </a:lnTo>
                                  <a:lnTo>
                                    <a:pt x="23" y="0"/>
                                  </a:lnTo>
                                  <a:lnTo>
                                    <a:pt x="0" y="6"/>
                                  </a:lnTo>
                                  <a:lnTo>
                                    <a:pt x="0" y="12"/>
                                  </a:lnTo>
                                  <a:lnTo>
                                    <a:pt x="0" y="12"/>
                                  </a:lnTo>
                                  <a:lnTo>
                                    <a:pt x="23" y="6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/>
                        </wps:wsp>
                        <wps:wsp>
                          <wps:cNvPr id="205" name="Freeform 205"/>
                          <wps:cNvSpPr>
                            <a:spLocks noChangeAspect="1"/>
                          </wps:cNvSpPr>
                          <wps:spPr bwMode="auto">
                            <a:xfrm>
                              <a:off x="1529" y="1227"/>
                              <a:ext cx="30" cy="12"/>
                            </a:xfrm>
                            <a:custGeom>
                              <a:avLst/>
                              <a:gdLst>
                                <a:gd name="T0" fmla="*/ 30 w 30"/>
                                <a:gd name="T1" fmla="*/ 6 h 12"/>
                                <a:gd name="T2" fmla="*/ 30 w 30"/>
                                <a:gd name="T3" fmla="*/ 6 h 12"/>
                                <a:gd name="T4" fmla="*/ 30 w 30"/>
                                <a:gd name="T5" fmla="*/ 0 h 12"/>
                                <a:gd name="T6" fmla="*/ 6 w 30"/>
                                <a:gd name="T7" fmla="*/ 6 h 12"/>
                                <a:gd name="T8" fmla="*/ 0 w 30"/>
                                <a:gd name="T9" fmla="*/ 12 h 12"/>
                                <a:gd name="T10" fmla="*/ 6 w 30"/>
                                <a:gd name="T11" fmla="*/ 12 h 12"/>
                                <a:gd name="T12" fmla="*/ 30 w 30"/>
                                <a:gd name="T13" fmla="*/ 6 h 1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</a:cxnLst>
                              <a:rect l="0" t="0" r="r" b="b"/>
                              <a:pathLst>
                                <a:path w="30" h="12">
                                  <a:moveTo>
                                    <a:pt x="30" y="6"/>
                                  </a:moveTo>
                                  <a:lnTo>
                                    <a:pt x="30" y="6"/>
                                  </a:lnTo>
                                  <a:lnTo>
                                    <a:pt x="30" y="0"/>
                                  </a:lnTo>
                                  <a:lnTo>
                                    <a:pt x="6" y="6"/>
                                  </a:lnTo>
                                  <a:lnTo>
                                    <a:pt x="0" y="12"/>
                                  </a:lnTo>
                                  <a:lnTo>
                                    <a:pt x="6" y="12"/>
                                  </a:lnTo>
                                  <a:lnTo>
                                    <a:pt x="30" y="6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/>
                        </wps:wsp>
                        <wps:wsp>
                          <wps:cNvPr id="206" name="Freeform 206"/>
                          <wps:cNvSpPr>
                            <a:spLocks noChangeAspect="1"/>
                          </wps:cNvSpPr>
                          <wps:spPr bwMode="auto">
                            <a:xfrm>
                              <a:off x="1488" y="1239"/>
                              <a:ext cx="29" cy="12"/>
                            </a:xfrm>
                            <a:custGeom>
                              <a:avLst/>
                              <a:gdLst>
                                <a:gd name="T0" fmla="*/ 29 w 29"/>
                                <a:gd name="T1" fmla="*/ 6 h 12"/>
                                <a:gd name="T2" fmla="*/ 29 w 29"/>
                                <a:gd name="T3" fmla="*/ 6 h 12"/>
                                <a:gd name="T4" fmla="*/ 29 w 29"/>
                                <a:gd name="T5" fmla="*/ 0 h 12"/>
                                <a:gd name="T6" fmla="*/ 6 w 29"/>
                                <a:gd name="T7" fmla="*/ 6 h 12"/>
                                <a:gd name="T8" fmla="*/ 0 w 29"/>
                                <a:gd name="T9" fmla="*/ 12 h 12"/>
                                <a:gd name="T10" fmla="*/ 6 w 29"/>
                                <a:gd name="T11" fmla="*/ 12 h 12"/>
                                <a:gd name="T12" fmla="*/ 29 w 29"/>
                                <a:gd name="T13" fmla="*/ 6 h 1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</a:cxnLst>
                              <a:rect l="0" t="0" r="r" b="b"/>
                              <a:pathLst>
                                <a:path w="29" h="12">
                                  <a:moveTo>
                                    <a:pt x="29" y="6"/>
                                  </a:moveTo>
                                  <a:lnTo>
                                    <a:pt x="29" y="6"/>
                                  </a:lnTo>
                                  <a:lnTo>
                                    <a:pt x="29" y="0"/>
                                  </a:lnTo>
                                  <a:lnTo>
                                    <a:pt x="6" y="6"/>
                                  </a:lnTo>
                                  <a:lnTo>
                                    <a:pt x="0" y="12"/>
                                  </a:lnTo>
                                  <a:lnTo>
                                    <a:pt x="6" y="12"/>
                                  </a:lnTo>
                                  <a:lnTo>
                                    <a:pt x="29" y="6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/>
                        </wps:wsp>
                        <wps:wsp>
                          <wps:cNvPr id="207" name="Freeform 207"/>
                          <wps:cNvSpPr>
                            <a:spLocks noChangeAspect="1"/>
                          </wps:cNvSpPr>
                          <wps:spPr bwMode="auto">
                            <a:xfrm>
                              <a:off x="1452" y="1251"/>
                              <a:ext cx="30" cy="11"/>
                            </a:xfrm>
                            <a:custGeom>
                              <a:avLst/>
                              <a:gdLst>
                                <a:gd name="T0" fmla="*/ 24 w 30"/>
                                <a:gd name="T1" fmla="*/ 5 h 11"/>
                                <a:gd name="T2" fmla="*/ 30 w 30"/>
                                <a:gd name="T3" fmla="*/ 0 h 11"/>
                                <a:gd name="T4" fmla="*/ 24 w 30"/>
                                <a:gd name="T5" fmla="*/ 0 h 11"/>
                                <a:gd name="T6" fmla="*/ 0 w 30"/>
                                <a:gd name="T7" fmla="*/ 5 h 11"/>
                                <a:gd name="T8" fmla="*/ 0 w 30"/>
                                <a:gd name="T9" fmla="*/ 11 h 11"/>
                                <a:gd name="T10" fmla="*/ 0 w 30"/>
                                <a:gd name="T11" fmla="*/ 11 h 11"/>
                                <a:gd name="T12" fmla="*/ 24 w 30"/>
                                <a:gd name="T13" fmla="*/ 5 h 11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</a:cxnLst>
                              <a:rect l="0" t="0" r="r" b="b"/>
                              <a:pathLst>
                                <a:path w="30" h="11">
                                  <a:moveTo>
                                    <a:pt x="24" y="5"/>
                                  </a:moveTo>
                                  <a:lnTo>
                                    <a:pt x="30" y="0"/>
                                  </a:lnTo>
                                  <a:lnTo>
                                    <a:pt x="24" y="0"/>
                                  </a:lnTo>
                                  <a:lnTo>
                                    <a:pt x="0" y="5"/>
                                  </a:lnTo>
                                  <a:lnTo>
                                    <a:pt x="0" y="11"/>
                                  </a:lnTo>
                                  <a:lnTo>
                                    <a:pt x="0" y="11"/>
                                  </a:lnTo>
                                  <a:lnTo>
                                    <a:pt x="24" y="5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/>
                        </wps:wsp>
                        <wps:wsp>
                          <wps:cNvPr id="208" name="Freeform 208"/>
                          <wps:cNvSpPr>
                            <a:spLocks noChangeAspect="1"/>
                          </wps:cNvSpPr>
                          <wps:spPr bwMode="auto">
                            <a:xfrm>
                              <a:off x="1411" y="1262"/>
                              <a:ext cx="29" cy="12"/>
                            </a:xfrm>
                            <a:custGeom>
                              <a:avLst/>
                              <a:gdLst>
                                <a:gd name="T0" fmla="*/ 23 w 29"/>
                                <a:gd name="T1" fmla="*/ 6 h 12"/>
                                <a:gd name="T2" fmla="*/ 29 w 29"/>
                                <a:gd name="T3" fmla="*/ 0 h 12"/>
                                <a:gd name="T4" fmla="*/ 23 w 29"/>
                                <a:gd name="T5" fmla="*/ 0 h 12"/>
                                <a:gd name="T6" fmla="*/ 0 w 29"/>
                                <a:gd name="T7" fmla="*/ 6 h 12"/>
                                <a:gd name="T8" fmla="*/ 0 w 29"/>
                                <a:gd name="T9" fmla="*/ 6 h 12"/>
                                <a:gd name="T10" fmla="*/ 0 w 29"/>
                                <a:gd name="T11" fmla="*/ 12 h 12"/>
                                <a:gd name="T12" fmla="*/ 23 w 29"/>
                                <a:gd name="T13" fmla="*/ 6 h 1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</a:cxnLst>
                              <a:rect l="0" t="0" r="r" b="b"/>
                              <a:pathLst>
                                <a:path w="29" h="12">
                                  <a:moveTo>
                                    <a:pt x="23" y="6"/>
                                  </a:moveTo>
                                  <a:lnTo>
                                    <a:pt x="29" y="0"/>
                                  </a:lnTo>
                                  <a:lnTo>
                                    <a:pt x="23" y="0"/>
                                  </a:lnTo>
                                  <a:lnTo>
                                    <a:pt x="0" y="6"/>
                                  </a:lnTo>
                                  <a:lnTo>
                                    <a:pt x="0" y="6"/>
                                  </a:lnTo>
                                  <a:lnTo>
                                    <a:pt x="0" y="12"/>
                                  </a:lnTo>
                                  <a:lnTo>
                                    <a:pt x="23" y="6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/>
                        </wps:wsp>
                        <wps:wsp>
                          <wps:cNvPr id="209" name="Freeform 209"/>
                          <wps:cNvSpPr>
                            <a:spLocks noChangeAspect="1"/>
                          </wps:cNvSpPr>
                          <wps:spPr bwMode="auto">
                            <a:xfrm>
                              <a:off x="1369" y="1274"/>
                              <a:ext cx="30" cy="12"/>
                            </a:xfrm>
                            <a:custGeom>
                              <a:avLst/>
                              <a:gdLst>
                                <a:gd name="T0" fmla="*/ 30 w 30"/>
                                <a:gd name="T1" fmla="*/ 6 h 12"/>
                                <a:gd name="T2" fmla="*/ 30 w 30"/>
                                <a:gd name="T3" fmla="*/ 0 h 12"/>
                                <a:gd name="T4" fmla="*/ 30 w 30"/>
                                <a:gd name="T5" fmla="*/ 0 h 12"/>
                                <a:gd name="T6" fmla="*/ 6 w 30"/>
                                <a:gd name="T7" fmla="*/ 6 h 12"/>
                                <a:gd name="T8" fmla="*/ 0 w 30"/>
                                <a:gd name="T9" fmla="*/ 6 h 12"/>
                                <a:gd name="T10" fmla="*/ 6 w 30"/>
                                <a:gd name="T11" fmla="*/ 12 h 12"/>
                                <a:gd name="T12" fmla="*/ 30 w 30"/>
                                <a:gd name="T13" fmla="*/ 6 h 1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</a:cxnLst>
                              <a:rect l="0" t="0" r="r" b="b"/>
                              <a:pathLst>
                                <a:path w="30" h="12">
                                  <a:moveTo>
                                    <a:pt x="30" y="6"/>
                                  </a:moveTo>
                                  <a:lnTo>
                                    <a:pt x="30" y="0"/>
                                  </a:lnTo>
                                  <a:lnTo>
                                    <a:pt x="30" y="0"/>
                                  </a:lnTo>
                                  <a:lnTo>
                                    <a:pt x="6" y="6"/>
                                  </a:lnTo>
                                  <a:lnTo>
                                    <a:pt x="0" y="6"/>
                                  </a:lnTo>
                                  <a:lnTo>
                                    <a:pt x="6" y="12"/>
                                  </a:lnTo>
                                  <a:lnTo>
                                    <a:pt x="30" y="6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/>
                        </wps:wsp>
                        <wps:wsp>
                          <wps:cNvPr id="210" name="Freeform 210"/>
                          <wps:cNvSpPr>
                            <a:spLocks noChangeAspect="1"/>
                          </wps:cNvSpPr>
                          <wps:spPr bwMode="auto">
                            <a:xfrm>
                              <a:off x="1328" y="1286"/>
                              <a:ext cx="29" cy="12"/>
                            </a:xfrm>
                            <a:custGeom>
                              <a:avLst/>
                              <a:gdLst>
                                <a:gd name="T0" fmla="*/ 29 w 29"/>
                                <a:gd name="T1" fmla="*/ 6 h 12"/>
                                <a:gd name="T2" fmla="*/ 29 w 29"/>
                                <a:gd name="T3" fmla="*/ 0 h 12"/>
                                <a:gd name="T4" fmla="*/ 29 w 29"/>
                                <a:gd name="T5" fmla="*/ 0 h 12"/>
                                <a:gd name="T6" fmla="*/ 6 w 29"/>
                                <a:gd name="T7" fmla="*/ 6 h 12"/>
                                <a:gd name="T8" fmla="*/ 0 w 29"/>
                                <a:gd name="T9" fmla="*/ 6 h 12"/>
                                <a:gd name="T10" fmla="*/ 6 w 29"/>
                                <a:gd name="T11" fmla="*/ 12 h 12"/>
                                <a:gd name="T12" fmla="*/ 29 w 29"/>
                                <a:gd name="T13" fmla="*/ 6 h 1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</a:cxnLst>
                              <a:rect l="0" t="0" r="r" b="b"/>
                              <a:pathLst>
                                <a:path w="29" h="12">
                                  <a:moveTo>
                                    <a:pt x="29" y="6"/>
                                  </a:moveTo>
                                  <a:lnTo>
                                    <a:pt x="29" y="0"/>
                                  </a:lnTo>
                                  <a:lnTo>
                                    <a:pt x="29" y="0"/>
                                  </a:lnTo>
                                  <a:lnTo>
                                    <a:pt x="6" y="6"/>
                                  </a:lnTo>
                                  <a:lnTo>
                                    <a:pt x="0" y="6"/>
                                  </a:lnTo>
                                  <a:lnTo>
                                    <a:pt x="6" y="12"/>
                                  </a:lnTo>
                                  <a:lnTo>
                                    <a:pt x="29" y="6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/>
                        </wps:wsp>
                        <wps:wsp>
                          <wps:cNvPr id="211" name="Freeform 211"/>
                          <wps:cNvSpPr>
                            <a:spLocks noChangeAspect="1"/>
                          </wps:cNvSpPr>
                          <wps:spPr bwMode="auto">
                            <a:xfrm>
                              <a:off x="1316" y="1292"/>
                              <a:ext cx="6" cy="12"/>
                            </a:xfrm>
                            <a:custGeom>
                              <a:avLst/>
                              <a:gdLst>
                                <a:gd name="T0" fmla="*/ 0 w 6"/>
                                <a:gd name="T1" fmla="*/ 6 h 12"/>
                                <a:gd name="T2" fmla="*/ 6 w 6"/>
                                <a:gd name="T3" fmla="*/ 6 h 12"/>
                                <a:gd name="T4" fmla="*/ 0 w 6"/>
                                <a:gd name="T5" fmla="*/ 0 h 12"/>
                                <a:gd name="T6" fmla="*/ 0 w 6"/>
                                <a:gd name="T7" fmla="*/ 6 h 12"/>
                                <a:gd name="T8" fmla="*/ 0 w 6"/>
                                <a:gd name="T9" fmla="*/ 6 h 12"/>
                                <a:gd name="T10" fmla="*/ 0 w 6"/>
                                <a:gd name="T11" fmla="*/ 12 h 12"/>
                                <a:gd name="T12" fmla="*/ 0 w 6"/>
                                <a:gd name="T13" fmla="*/ 6 h 12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</a:cxnLst>
                              <a:rect l="0" t="0" r="r" b="b"/>
                              <a:pathLst>
                                <a:path w="6" h="12">
                                  <a:moveTo>
                                    <a:pt x="0" y="6"/>
                                  </a:moveTo>
                                  <a:lnTo>
                                    <a:pt x="6" y="6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6"/>
                                  </a:lnTo>
                                  <a:lnTo>
                                    <a:pt x="0" y="6"/>
                                  </a:lnTo>
                                  <a:lnTo>
                                    <a:pt x="0" y="12"/>
                                  </a:lnTo>
                                  <a:lnTo>
                                    <a:pt x="0" y="6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/>
                        </wps:wsp>
                      </wpg:grpSp>
                      <wps:wsp>
                        <wps:cNvPr id="212" name="Line 125"/>
                        <wps:cNvCnPr/>
                        <wps:spPr bwMode="auto">
                          <a:xfrm>
                            <a:off x="2053988" y="1828800"/>
                            <a:ext cx="92005" cy="8456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3" name="Line 126"/>
                        <wps:cNvCnPr/>
                        <wps:spPr bwMode="auto">
                          <a:xfrm flipV="1">
                            <a:off x="2053988" y="1787857"/>
                            <a:ext cx="63936" cy="42281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4" name="Rectangle 214"/>
                        <wps:cNvSpPr>
                          <a:spLocks noChangeAspect="1" noChangeArrowheads="1"/>
                        </wps:cNvSpPr>
                        <wps:spPr bwMode="auto">
                          <a:xfrm>
                            <a:off x="2552131" y="1446663"/>
                            <a:ext cx="656511" cy="359388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215" name="Rectangle 215"/>
                        <wps:cNvSpPr>
                          <a:spLocks noChangeAspect="1" noChangeArrowheads="1"/>
                        </wps:cNvSpPr>
                        <wps:spPr bwMode="auto">
                          <a:xfrm>
                            <a:off x="2722728" y="1453487"/>
                            <a:ext cx="343070" cy="1000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/>
                      </wps:wsp>
                      <wps:wsp>
                        <wps:cNvPr id="216" name="Rectangle 216"/>
                        <wps:cNvSpPr>
                          <a:spLocks noChangeAspect="1" noChangeArrowheads="1"/>
                        </wps:cNvSpPr>
                        <wps:spPr bwMode="auto">
                          <a:xfrm>
                            <a:off x="2750024" y="1446663"/>
                            <a:ext cx="469382" cy="1197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78281BB" w14:textId="77777777" w:rsidR="00115551" w:rsidRDefault="00115551" w:rsidP="00E33C5A">
                              <w:pPr>
                                <w:pStyle w:val="NormalWeb"/>
                                <w:kinsoku w:val="0"/>
                                <w:overflowPunct w:val="0"/>
                                <w:spacing w:before="0" w:beforeAutospacing="0" w:after="0" w:afterAutospacing="0"/>
                                <w:jc w:val="center"/>
                                <w:textAlignment w:val="baseline"/>
                              </w:pPr>
                              <w:r w:rsidRPr="007E07F5">
                                <w:rPr>
                                  <w:rFonts w:ascii="Arial" w:hAnsi="Arial" w:cstheme="minorBidi"/>
                                  <w:color w:val="000000"/>
                                  <w:kern w:val="24"/>
                                  <w:sz w:val="16"/>
                                  <w:szCs w:val="16"/>
                                  <w:lang w:val="en-GB"/>
                                </w:rPr>
                                <w:t>Business</w:t>
                              </w:r>
                            </w:p>
                          </w:txbxContent>
                        </wps:txbx>
                        <wps:bodyPr wrap="square" lIns="0" tIns="0" rIns="0" bIns="0">
                          <a:noAutofit/>
                        </wps:bodyPr>
                      </wps:wsp>
                      <wps:wsp>
                        <wps:cNvPr id="217" name="Rectangle 217"/>
                        <wps:cNvSpPr>
                          <a:spLocks noChangeAspect="1" noChangeArrowheads="1"/>
                        </wps:cNvSpPr>
                        <wps:spPr bwMode="auto">
                          <a:xfrm>
                            <a:off x="3098042" y="1385248"/>
                            <a:ext cx="23391" cy="1042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4457278" w14:textId="77777777" w:rsidR="00115551" w:rsidRDefault="00115551" w:rsidP="00E33C5A">
                              <w:pPr>
                                <w:pStyle w:val="NormalWeb"/>
                                <w:kinsoku w:val="0"/>
                                <w:overflowPunct w:val="0"/>
                                <w:spacing w:before="0" w:beforeAutospacing="0" w:after="0" w:afterAutospacing="0"/>
                                <w:jc w:val="center"/>
                                <w:textAlignment w:val="baseline"/>
                              </w:pPr>
                              <w:r>
                                <w:rPr>
                                  <w:rFonts w:ascii="Arial" w:hAnsi="Arial" w:cstheme="minorBidi"/>
                                  <w:color w:val="000000"/>
                                  <w:kern w:val="24"/>
                                  <w:sz w:val="20"/>
                                  <w:szCs w:val="20"/>
                                  <w:lang w:val="en-GB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wrap="square" lIns="0" tIns="0" rIns="0" bIns="0">
                          <a:noAutofit/>
                        </wps:bodyPr>
                      </wps:wsp>
                      <wps:wsp>
                        <wps:cNvPr id="218" name="Rectangle 218"/>
                        <wps:cNvSpPr>
                          <a:spLocks noChangeAspect="1" noChangeArrowheads="1"/>
                        </wps:cNvSpPr>
                        <wps:spPr bwMode="auto">
                          <a:xfrm>
                            <a:off x="2750024" y="1528550"/>
                            <a:ext cx="286931" cy="1000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/>
                      </wps:wsp>
                      <wps:wsp>
                        <wps:cNvPr id="219" name="Rectangle 219"/>
                        <wps:cNvSpPr>
                          <a:spLocks noChangeAspect="1" noChangeArrowheads="1"/>
                        </wps:cNvSpPr>
                        <wps:spPr bwMode="auto">
                          <a:xfrm>
                            <a:off x="2790967" y="1535374"/>
                            <a:ext cx="343070" cy="1479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63D9B64" w14:textId="77777777" w:rsidR="00115551" w:rsidRDefault="00115551" w:rsidP="00E33C5A">
                              <w:pPr>
                                <w:pStyle w:val="NormalWeb"/>
                                <w:kinsoku w:val="0"/>
                                <w:overflowPunct w:val="0"/>
                                <w:spacing w:before="0" w:beforeAutospacing="0" w:after="0" w:afterAutospacing="0"/>
                                <w:jc w:val="center"/>
                                <w:textAlignment w:val="baseline"/>
                              </w:pPr>
                              <w:r w:rsidRPr="007E07F5">
                                <w:rPr>
                                  <w:rFonts w:ascii="Arial" w:hAnsi="Arial" w:cstheme="minorBidi"/>
                                  <w:color w:val="000000"/>
                                  <w:kern w:val="24"/>
                                  <w:sz w:val="16"/>
                                  <w:szCs w:val="16"/>
                                  <w:lang w:val="en-GB"/>
                                </w:rPr>
                                <w:t>Objects</w:t>
                              </w:r>
                            </w:p>
                          </w:txbxContent>
                        </wps:txbx>
                        <wps:bodyPr wrap="square" lIns="0" tIns="0" rIns="0" bIns="0">
                          <a:noAutofit/>
                        </wps:bodyPr>
                      </wps:wsp>
                      <wps:wsp>
                        <wps:cNvPr id="220" name="Rectangle 220"/>
                        <wps:cNvSpPr>
                          <a:spLocks noChangeAspect="1" noChangeArrowheads="1"/>
                        </wps:cNvSpPr>
                        <wps:spPr bwMode="auto">
                          <a:xfrm>
                            <a:off x="3070746" y="1453487"/>
                            <a:ext cx="23391" cy="1042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07089DF" w14:textId="77777777" w:rsidR="00115551" w:rsidRDefault="00115551" w:rsidP="00E33C5A">
                              <w:pPr>
                                <w:pStyle w:val="NormalWeb"/>
                                <w:kinsoku w:val="0"/>
                                <w:overflowPunct w:val="0"/>
                                <w:spacing w:before="0" w:beforeAutospacing="0" w:after="0" w:afterAutospacing="0"/>
                                <w:jc w:val="center"/>
                                <w:textAlignment w:val="baseline"/>
                              </w:pPr>
                              <w:r>
                                <w:rPr>
                                  <w:rFonts w:ascii="Arial" w:hAnsi="Arial" w:cstheme="minorBidi"/>
                                  <w:color w:val="000000"/>
                                  <w:kern w:val="24"/>
                                  <w:sz w:val="20"/>
                                  <w:szCs w:val="20"/>
                                  <w:lang w:val="en-GB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wrap="square" lIns="0" tIns="0" rIns="0" bIns="0">
                          <a:noAutofit/>
                        </wps:bodyPr>
                      </wps:wsp>
                      <wps:wsp>
                        <wps:cNvPr id="221" name="Rectangle 221"/>
                        <wps:cNvSpPr>
                          <a:spLocks noChangeAspect="1" noChangeArrowheads="1"/>
                        </wps:cNvSpPr>
                        <wps:spPr bwMode="auto">
                          <a:xfrm>
                            <a:off x="3596185" y="1016759"/>
                            <a:ext cx="664308" cy="359388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222" name="Rectangle 222"/>
                        <wps:cNvSpPr>
                          <a:spLocks noChangeAspect="1" noChangeArrowheads="1"/>
                        </wps:cNvSpPr>
                        <wps:spPr bwMode="auto">
                          <a:xfrm>
                            <a:off x="3807725" y="1030406"/>
                            <a:ext cx="286931" cy="1000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/>
                      </wps:wsp>
                      <wps:wsp>
                        <wps:cNvPr id="223" name="Rectangle 223"/>
                        <wps:cNvSpPr>
                          <a:spLocks noChangeAspect="1" noChangeArrowheads="1"/>
                        </wps:cNvSpPr>
                        <wps:spPr bwMode="auto">
                          <a:xfrm>
                            <a:off x="3719015" y="1009935"/>
                            <a:ext cx="509927" cy="1634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1EA5005" w14:textId="77777777" w:rsidR="00115551" w:rsidRDefault="00115551" w:rsidP="00E33C5A">
                              <w:pPr>
                                <w:pStyle w:val="NormalWeb"/>
                                <w:kinsoku w:val="0"/>
                                <w:overflowPunct w:val="0"/>
                                <w:spacing w:before="0" w:beforeAutospacing="0" w:after="0" w:afterAutospacing="0"/>
                                <w:jc w:val="center"/>
                                <w:textAlignment w:val="baseline"/>
                                <w:rPr>
                                  <w:rFonts w:ascii="Arial" w:hAnsi="Arial" w:cstheme="minorBidi"/>
                                  <w:color w:val="000000"/>
                                  <w:kern w:val="24"/>
                                  <w:sz w:val="16"/>
                                  <w:szCs w:val="16"/>
                                  <w:lang w:val="en-GB"/>
                                </w:rPr>
                              </w:pPr>
                              <w:r w:rsidRPr="007E07F5">
                                <w:rPr>
                                  <w:rFonts w:ascii="Arial" w:hAnsi="Arial" w:cstheme="minorBidi"/>
                                  <w:color w:val="000000"/>
                                  <w:kern w:val="24"/>
                                  <w:sz w:val="16"/>
                                  <w:szCs w:val="16"/>
                                  <w:lang w:val="en-GB"/>
                                </w:rPr>
                                <w:t>Control</w:t>
                              </w:r>
                            </w:p>
                            <w:p w14:paraId="450CC4B4" w14:textId="77777777" w:rsidR="00115551" w:rsidRDefault="00115551" w:rsidP="00E33C5A">
                              <w:pPr>
                                <w:pStyle w:val="NormalWeb"/>
                                <w:kinsoku w:val="0"/>
                                <w:overflowPunct w:val="0"/>
                                <w:spacing w:before="0" w:beforeAutospacing="0" w:after="0" w:afterAutospacing="0"/>
                                <w:jc w:val="center"/>
                                <w:textAlignment w:val="baseline"/>
                              </w:pPr>
                            </w:p>
                          </w:txbxContent>
                        </wps:txbx>
                        <wps:bodyPr wrap="square" lIns="0" tIns="0" rIns="0" bIns="0">
                          <a:noAutofit/>
                        </wps:bodyPr>
                      </wps:wsp>
                      <wps:wsp>
                        <wps:cNvPr id="224" name="Rectangle 224"/>
                        <wps:cNvSpPr>
                          <a:spLocks noChangeAspect="1" noChangeArrowheads="1"/>
                        </wps:cNvSpPr>
                        <wps:spPr bwMode="auto">
                          <a:xfrm>
                            <a:off x="4114800" y="948520"/>
                            <a:ext cx="23391" cy="1042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3AA1C4F" w14:textId="77777777" w:rsidR="00115551" w:rsidRDefault="00115551" w:rsidP="00E33C5A">
                              <w:pPr>
                                <w:pStyle w:val="NormalWeb"/>
                                <w:kinsoku w:val="0"/>
                                <w:overflowPunct w:val="0"/>
                                <w:spacing w:before="0" w:beforeAutospacing="0" w:after="0" w:afterAutospacing="0"/>
                                <w:jc w:val="center"/>
                                <w:textAlignment w:val="baseline"/>
                              </w:pPr>
                              <w:r>
                                <w:rPr>
                                  <w:rFonts w:ascii="Arial" w:hAnsi="Arial" w:cstheme="minorBidi"/>
                                  <w:color w:val="000000"/>
                                  <w:kern w:val="24"/>
                                  <w:sz w:val="20"/>
                                  <w:szCs w:val="20"/>
                                  <w:lang w:val="en-GB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wrap="square" lIns="0" tIns="0" rIns="0" bIns="0">
                          <a:noAutofit/>
                        </wps:bodyPr>
                      </wps:wsp>
                      <wps:wsp>
                        <wps:cNvPr id="225" name="Rectangle 225"/>
                        <wps:cNvSpPr>
                          <a:spLocks noChangeAspect="1" noChangeArrowheads="1"/>
                        </wps:cNvSpPr>
                        <wps:spPr bwMode="auto">
                          <a:xfrm>
                            <a:off x="3800901" y="1098645"/>
                            <a:ext cx="296288" cy="1000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/>
                      </wps:wsp>
                      <wps:wsp>
                        <wps:cNvPr id="226" name="Rectangle 226"/>
                        <wps:cNvSpPr>
                          <a:spLocks noChangeAspect="1" noChangeArrowheads="1"/>
                        </wps:cNvSpPr>
                        <wps:spPr bwMode="auto">
                          <a:xfrm>
                            <a:off x="3807725" y="1112293"/>
                            <a:ext cx="358664" cy="1803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9BD1D10" w14:textId="77777777" w:rsidR="00115551" w:rsidRPr="007E07F5" w:rsidRDefault="00115551" w:rsidP="00E33C5A">
                              <w:pPr>
                                <w:pStyle w:val="NormalWeb"/>
                                <w:kinsoku w:val="0"/>
                                <w:overflowPunct w:val="0"/>
                                <w:spacing w:before="0" w:beforeAutospacing="0" w:after="0" w:afterAutospacing="0"/>
                                <w:jc w:val="center"/>
                                <w:textAlignment w:val="baseline"/>
                                <w:rPr>
                                  <w:sz w:val="16"/>
                                  <w:szCs w:val="16"/>
                                </w:rPr>
                              </w:pPr>
                              <w:r w:rsidRPr="007E07F5">
                                <w:rPr>
                                  <w:rFonts w:ascii="Arial" w:hAnsi="Arial" w:cstheme="minorBidi"/>
                                  <w:color w:val="000000"/>
                                  <w:kern w:val="24"/>
                                  <w:sz w:val="16"/>
                                  <w:szCs w:val="16"/>
                                  <w:lang w:val="en-GB"/>
                                </w:rPr>
                                <w:t>Objects</w:t>
                              </w:r>
                            </w:p>
                          </w:txbxContent>
                        </wps:txbx>
                        <wps:bodyPr wrap="square" lIns="0" tIns="0" rIns="0" bIns="0">
                          <a:noAutofit/>
                        </wps:bodyPr>
                      </wps:wsp>
                      <wps:wsp>
                        <wps:cNvPr id="227" name="Rectangle 227"/>
                        <wps:cNvSpPr>
                          <a:spLocks noChangeAspect="1" noChangeArrowheads="1"/>
                        </wps:cNvSpPr>
                        <wps:spPr bwMode="auto">
                          <a:xfrm>
                            <a:off x="4114800" y="1030406"/>
                            <a:ext cx="23391" cy="1042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8731169" w14:textId="77777777" w:rsidR="00115551" w:rsidRDefault="00115551" w:rsidP="00E33C5A">
                              <w:pPr>
                                <w:pStyle w:val="NormalWeb"/>
                                <w:kinsoku w:val="0"/>
                                <w:overflowPunct w:val="0"/>
                                <w:spacing w:before="0" w:beforeAutospacing="0" w:after="0" w:afterAutospacing="0"/>
                                <w:jc w:val="center"/>
                                <w:textAlignment w:val="baseline"/>
                              </w:pPr>
                              <w:r>
                                <w:rPr>
                                  <w:rFonts w:ascii="Arial" w:hAnsi="Arial" w:cstheme="minorBidi"/>
                                  <w:color w:val="000000"/>
                                  <w:kern w:val="24"/>
                                  <w:sz w:val="20"/>
                                  <w:szCs w:val="20"/>
                                  <w:lang w:val="en-GB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wrap="square" lIns="0" tIns="0" rIns="0" bIns="0">
                          <a:noAutofit/>
                        </wps:bodyPr>
                      </wps:wsp>
                      <wps:wsp>
                        <wps:cNvPr id="228" name="Rectangle 228"/>
                        <wps:cNvSpPr>
                          <a:spLocks noChangeAspect="1" noChangeArrowheads="1"/>
                        </wps:cNvSpPr>
                        <wps:spPr bwMode="auto">
                          <a:xfrm>
                            <a:off x="1392072" y="1746914"/>
                            <a:ext cx="665868" cy="359388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229" name="Rectangle 229"/>
                        <wps:cNvSpPr>
                          <a:spLocks noChangeAspect="1" noChangeArrowheads="1"/>
                        </wps:cNvSpPr>
                        <wps:spPr bwMode="auto">
                          <a:xfrm>
                            <a:off x="1576316" y="1753738"/>
                            <a:ext cx="333714" cy="1000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/>
                      </wps:wsp>
                      <wps:wsp>
                        <wps:cNvPr id="230" name="Rectangle 230"/>
                        <wps:cNvSpPr>
                          <a:spLocks noChangeAspect="1" noChangeArrowheads="1"/>
                        </wps:cNvSpPr>
                        <wps:spPr bwMode="auto">
                          <a:xfrm>
                            <a:off x="1589964" y="1746914"/>
                            <a:ext cx="442872" cy="200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88F4419" w14:textId="77777777" w:rsidR="00115551" w:rsidRDefault="00115551" w:rsidP="00E33C5A">
                              <w:pPr>
                                <w:pStyle w:val="NormalWeb"/>
                                <w:kinsoku w:val="0"/>
                                <w:overflowPunct w:val="0"/>
                                <w:spacing w:before="0" w:beforeAutospacing="0" w:after="0" w:afterAutospacing="0"/>
                                <w:jc w:val="center"/>
                                <w:textAlignment w:val="baseline"/>
                              </w:pPr>
                              <w:r w:rsidRPr="007D5B82">
                                <w:rPr>
                                  <w:rFonts w:ascii="Arial" w:hAnsi="Arial" w:cstheme="minorBidi"/>
                                  <w:color w:val="000000"/>
                                  <w:kern w:val="24"/>
                                  <w:sz w:val="16"/>
                                  <w:szCs w:val="16"/>
                                  <w:lang w:val="en-GB"/>
                                </w:rPr>
                                <w:t>Object to</w:t>
                              </w:r>
                            </w:p>
                          </w:txbxContent>
                        </wps:txbx>
                        <wps:bodyPr wrap="square" lIns="0" tIns="0" rIns="0" bIns="0">
                          <a:noAutofit/>
                        </wps:bodyPr>
                      </wps:wsp>
                      <wps:wsp>
                        <wps:cNvPr id="231" name="Rectangle 231"/>
                        <wps:cNvSpPr>
                          <a:spLocks noChangeAspect="1" noChangeArrowheads="1"/>
                        </wps:cNvSpPr>
                        <wps:spPr bwMode="auto">
                          <a:xfrm>
                            <a:off x="1931158" y="1685499"/>
                            <a:ext cx="23391" cy="1042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F07E76C" w14:textId="77777777" w:rsidR="00115551" w:rsidRDefault="00115551" w:rsidP="00E33C5A">
                              <w:pPr>
                                <w:pStyle w:val="NormalWeb"/>
                                <w:kinsoku w:val="0"/>
                                <w:overflowPunct w:val="0"/>
                                <w:spacing w:before="0" w:beforeAutospacing="0" w:after="0" w:afterAutospacing="0"/>
                                <w:jc w:val="center"/>
                                <w:textAlignment w:val="baseline"/>
                              </w:pPr>
                              <w:r>
                                <w:rPr>
                                  <w:rFonts w:ascii="Arial" w:hAnsi="Arial" w:cstheme="minorBidi"/>
                                  <w:color w:val="000000"/>
                                  <w:kern w:val="24"/>
                                  <w:sz w:val="20"/>
                                  <w:szCs w:val="20"/>
                                  <w:lang w:val="en-GB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wrap="square" lIns="0" tIns="0" rIns="0" bIns="0">
                          <a:noAutofit/>
                        </wps:bodyPr>
                      </wps:wsp>
                      <wps:wsp>
                        <wps:cNvPr id="232" name="Rectangle 232"/>
                        <wps:cNvSpPr>
                          <a:spLocks noChangeAspect="1" noChangeArrowheads="1"/>
                        </wps:cNvSpPr>
                        <wps:spPr bwMode="auto">
                          <a:xfrm>
                            <a:off x="1569493" y="1828800"/>
                            <a:ext cx="369580" cy="1000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/>
                      </wps:wsp>
                      <wps:wsp>
                        <wps:cNvPr id="233" name="Rectangle 233"/>
                        <wps:cNvSpPr>
                          <a:spLocks noChangeAspect="1" noChangeArrowheads="1"/>
                        </wps:cNvSpPr>
                        <wps:spPr bwMode="auto">
                          <a:xfrm>
                            <a:off x="1555845" y="1883391"/>
                            <a:ext cx="519283" cy="1212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2BF2B67" w14:textId="77777777" w:rsidR="00115551" w:rsidRDefault="00115551" w:rsidP="00E33C5A">
                              <w:pPr>
                                <w:pStyle w:val="NormalWeb"/>
                                <w:kinsoku w:val="0"/>
                                <w:overflowPunct w:val="0"/>
                                <w:spacing w:before="0" w:beforeAutospacing="0" w:after="0" w:afterAutospacing="0"/>
                                <w:jc w:val="center"/>
                                <w:textAlignment w:val="baseline"/>
                              </w:pPr>
                              <w:r w:rsidRPr="007D5B82">
                                <w:rPr>
                                  <w:rFonts w:ascii="Arial" w:hAnsi="Arial" w:cstheme="minorBidi"/>
                                  <w:color w:val="000000"/>
                                  <w:kern w:val="24"/>
                                  <w:sz w:val="16"/>
                                  <w:szCs w:val="16"/>
                                  <w:lang w:val="en-GB"/>
                                </w:rPr>
                                <w:t>Relational</w:t>
                              </w:r>
                            </w:p>
                          </w:txbxContent>
                        </wps:txbx>
                        <wps:bodyPr wrap="square" lIns="0" tIns="0" rIns="0" bIns="0">
                          <a:noAutofit/>
                        </wps:bodyPr>
                      </wps:wsp>
                      <wps:wsp>
                        <wps:cNvPr id="234" name="Rectangle 234"/>
                        <wps:cNvSpPr>
                          <a:spLocks noChangeAspect="1" noChangeArrowheads="1"/>
                        </wps:cNvSpPr>
                        <wps:spPr bwMode="auto">
                          <a:xfrm>
                            <a:off x="1958454" y="1760562"/>
                            <a:ext cx="23391" cy="1042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FFDCEDD" w14:textId="77777777" w:rsidR="00115551" w:rsidRDefault="00115551" w:rsidP="00E33C5A">
                              <w:pPr>
                                <w:pStyle w:val="NormalWeb"/>
                                <w:kinsoku w:val="0"/>
                                <w:overflowPunct w:val="0"/>
                                <w:spacing w:before="0" w:beforeAutospacing="0" w:after="0" w:afterAutospacing="0"/>
                                <w:jc w:val="center"/>
                                <w:textAlignment w:val="baseline"/>
                              </w:pPr>
                              <w:r>
                                <w:rPr>
                                  <w:rFonts w:ascii="Arial" w:hAnsi="Arial" w:cstheme="minorBidi"/>
                                  <w:color w:val="000000"/>
                                  <w:kern w:val="24"/>
                                  <w:sz w:val="20"/>
                                  <w:szCs w:val="20"/>
                                  <w:lang w:val="en-GB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wrap="square" lIns="0" tIns="0" rIns="0" bIns="0">
                          <a:noAutofit/>
                        </wps:bodyPr>
                      </wps:wsp>
                      <wps:wsp>
                        <wps:cNvPr id="235" name="Rectangle 235"/>
                        <wps:cNvSpPr>
                          <a:spLocks noChangeAspect="1" noChangeArrowheads="1"/>
                        </wps:cNvSpPr>
                        <wps:spPr bwMode="auto">
                          <a:xfrm>
                            <a:off x="1248770" y="457200"/>
                            <a:ext cx="258862" cy="108521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236" name="Rectangle 236"/>
                        <wps:cNvSpPr>
                          <a:spLocks noChangeAspect="1" noChangeArrowheads="1"/>
                        </wps:cNvSpPr>
                        <wps:spPr bwMode="auto">
                          <a:xfrm>
                            <a:off x="177421" y="464024"/>
                            <a:ext cx="258862" cy="108521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B991909" id="Group 237" o:spid="_x0000_s1104" style="position:absolute;margin-left:36pt;margin-top:8.45pt;width:357.1pt;height:213.8pt;z-index:251788288;mso-width-relative:margin;mso-height-relative:margin" coordsize="45383,271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">
                <v:rect id="Rectangle 92" o:spid="_x0000_s1105" style="position:absolute;left:68;width:8592;height:1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" filled="f">
                  <o:lock v:ext="edit" aspectratio="t"/>
                </v:rect>
                <v:rect id="Rectangle 93" o:spid="_x0000_s1106" style="position:absolute;left:23474;top:6823;width:8779;height:10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" filled="f">
                  <o:lock v:ext="edit" aspectratio="t"/>
                </v:rect>
                <v:rect id="Rectangle 94" o:spid="_x0000_s1107" style="position:absolute;left:12555;top:4640;width:2776;height:10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" filled="f">
                  <o:lock v:ext="edit" aspectratio="t"/>
                </v:rect>
                <v:rect id="Rectangle 95" o:spid="_x0000_s1108" style="position:absolute;top:14261;width:8779;height:10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" filled="f">
                  <o:lock v:ext="edit" aspectratio="t"/>
                </v:rect>
                <v:rect id="Rectangle 96" o:spid="_x0000_s1109" style="position:absolute;top:15217;width:22003;height:119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">
                  <o:lock v:ext="edit" aspectratio="t"/>
                </v:rect>
                <v:rect id="Rectangle 97" o:spid="_x0000_s1110" style="position:absolute;left:10372;top:20539;width:2588;height:10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" filled="f">
                  <o:lock v:ext="edit" aspectratio="t"/>
                </v:rect>
                <v:rect id="Rectangle 98" o:spid="_x0000_s1111" style="position:absolute;left:1774;top:4844;width:2588;height:10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" filled="f">
                  <o:lock v:ext="edit" aspectratio="t"/>
                </v:rect>
                <v:rect id="Rectangle 99" o:spid="_x0000_s1112" style="position:absolute;left:68;top:887;width:21535;height:117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">
                  <o:lock v:ext="edit" aspectratio="t"/>
                </v:rect>
                <v:rect id="Rectangle 100" o:spid="_x0000_s1113" style="position:absolute;left:7233;top:1023;width:8140;height:10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" filled="f" stroked="f">
                  <o:lock v:ext="edit" aspectratio="t"/>
                </v:rect>
                <v:rect id="Rectangle 101" o:spid="_x0000_s1114" style="position:absolute;left:4367;top:1160;width:12943;height:16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" filled="f" stroked="f">
                  <o:lock v:ext="edit" aspectratio="t"/>
                  <v:textbox inset="0,0,0,0">
                    <w:txbxContent>
                      <w:p w14:paraId="6BBB756D" w14:textId="77777777" w:rsidR="00115551" w:rsidRPr="007E07F5" w:rsidRDefault="00115551" w:rsidP="00E33C5A">
                        <w:pPr>
                          <w:pStyle w:val="NormalWeb"/>
                          <w:kinsoku w:val="0"/>
                          <w:overflowPunct w:val="0"/>
                          <w:spacing w:before="0" w:beforeAutospacing="0" w:after="0" w:afterAutospacing="0"/>
                          <w:jc w:val="center"/>
                          <w:textAlignment w:val="baseline"/>
                          <w:rPr>
                            <w:sz w:val="16"/>
                            <w:szCs w:val="16"/>
                          </w:rPr>
                        </w:pPr>
                        <w:r w:rsidRPr="007E07F5">
                          <w:rPr>
                            <w:rFonts w:ascii="Arial" w:hAnsi="Arial" w:cstheme="minorBidi"/>
                            <w:color w:val="000000"/>
                            <w:kern w:val="24"/>
                            <w:sz w:val="16"/>
                            <w:szCs w:val="16"/>
                            <w:lang w:val="en-GB"/>
                          </w:rPr>
                          <w:t>Presentation Layer Package</w:t>
                        </w:r>
                      </w:p>
                    </w:txbxContent>
                  </v:textbox>
                </v:rect>
                <v:rect id="Rectangle 102" o:spid="_x0000_s1115" style="position:absolute;left:15558;top:341;width:234;height:10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" filled="f" stroked="f">
                  <o:lock v:ext="edit" aspectratio="t"/>
                  <v:textbox inset="0,0,0,0">
                    <w:txbxContent>
                      <w:p w14:paraId="15CD8A8D" w14:textId="77777777" w:rsidR="00115551" w:rsidRDefault="00115551" w:rsidP="00E33C5A">
                        <w:pPr>
                          <w:pStyle w:val="NormalWeb"/>
                          <w:kinsoku w:val="0"/>
                          <w:overflowPunct w:val="0"/>
                          <w:spacing w:before="0" w:beforeAutospacing="0" w:after="0" w:afterAutospacing="0"/>
                          <w:jc w:val="center"/>
                          <w:textAlignment w:val="baseline"/>
                        </w:pPr>
                        <w:r>
                          <w:rPr>
                            <w:rFonts w:ascii="Arial" w:hAnsi="Arial" w:cstheme="minorBidi"/>
                            <w:color w:val="000000"/>
                            <w:kern w:val="24"/>
                            <w:sz w:val="20"/>
                            <w:szCs w:val="20"/>
                            <w:lang w:val="en-GB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3" o:spid="_x0000_s1116" style="position:absolute;left:23474;top:7847;width:21909;height:118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">
                  <o:lock v:ext="edit" aspectratio="t"/>
                </v:rect>
                <v:rect id="Rectangle 104" o:spid="_x0000_s1117" style="position:absolute;left:30093;top:7915;width:9247;height:10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" filled="f" stroked="f">
                  <o:lock v:ext="edit" aspectratio="t"/>
                </v:rect>
                <v:rect id="Rectangle 105" o:spid="_x0000_s1118" style="position:absolute;left:28796;top:7779;width:14924;height:24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" filled="f" stroked="f">
                  <o:lock v:ext="edit" aspectratio="t"/>
                  <v:textbox inset="0,0,0,0">
                    <w:txbxContent>
                      <w:p w14:paraId="4FC55BD8" w14:textId="77777777" w:rsidR="00115551" w:rsidRPr="007E07F5" w:rsidRDefault="00115551" w:rsidP="00E33C5A">
                        <w:pPr>
                          <w:pStyle w:val="NormalWeb"/>
                          <w:kinsoku w:val="0"/>
                          <w:overflowPunct w:val="0"/>
                          <w:spacing w:before="0" w:beforeAutospacing="0" w:after="0" w:afterAutospacing="0"/>
                          <w:jc w:val="center"/>
                          <w:textAlignment w:val="baseline"/>
                          <w:rPr>
                            <w:sz w:val="16"/>
                            <w:szCs w:val="16"/>
                          </w:rPr>
                        </w:pPr>
                        <w:r w:rsidRPr="007E07F5">
                          <w:rPr>
                            <w:rFonts w:ascii="Arial" w:hAnsi="Arial" w:cstheme="minorBidi"/>
                            <w:color w:val="000000"/>
                            <w:kern w:val="24"/>
                            <w:sz w:val="16"/>
                            <w:szCs w:val="16"/>
                            <w:lang w:val="en-GB"/>
                          </w:rPr>
                          <w:t>Application Logic Layer Package</w:t>
                        </w:r>
                      </w:p>
                    </w:txbxContent>
                  </v:textbox>
                </v:rect>
                <v:rect id="Rectangle 106" o:spid="_x0000_s1119" style="position:absolute;left:39442;top:7165;width:233;height:10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" filled="f" stroked="f">
                  <o:lock v:ext="edit" aspectratio="t"/>
                  <v:textbox inset="0,0,0,0">
                    <w:txbxContent>
                      <w:p w14:paraId="6DAB7FD7" w14:textId="77777777" w:rsidR="00115551" w:rsidRDefault="00115551" w:rsidP="00E33C5A">
                        <w:pPr>
                          <w:pStyle w:val="NormalWeb"/>
                          <w:kinsoku w:val="0"/>
                          <w:overflowPunct w:val="0"/>
                          <w:spacing w:before="0" w:beforeAutospacing="0" w:after="0" w:afterAutospacing="0"/>
                          <w:jc w:val="center"/>
                          <w:textAlignment w:val="baseline"/>
                        </w:pPr>
                        <w:r>
                          <w:rPr>
                            <w:rFonts w:ascii="Arial" w:hAnsi="Arial" w:cstheme="minorBidi"/>
                            <w:color w:val="000000"/>
                            <w:kern w:val="24"/>
                            <w:sz w:val="20"/>
                            <w:szCs w:val="20"/>
                            <w:lang w:val="en-GB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07" o:spid="_x0000_s1120" style="position:absolute;left:1910;top:16377;width:2682;height:10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" filled="f">
                  <o:lock v:ext="edit" aspectratio="t"/>
                </v:rect>
                <v:rect id="Rectangle 108" o:spid="_x0000_s1121" style="position:absolute;left:1910;top:17400;width:6659;height:35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">
                  <o:lock v:ext="edit" aspectratio="t"/>
                </v:rect>
                <v:rect id="Rectangle 109" o:spid="_x0000_s1122" style="position:absolute;left:4230;top:17469;width:2308;height:1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" filled="f" stroked="f">
                  <o:lock v:ext="edit" aspectratio="t"/>
                </v:rect>
                <v:rect id="Rectangle 110" o:spid="_x0000_s1123" style="position:absolute;left:2320;top:17810;width:5052;height:15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" filled="f" stroked="f">
                  <o:lock v:ext="edit" aspectratio="t"/>
                  <v:textbox inset="0,0,0,0">
                    <w:txbxContent>
                      <w:p w14:paraId="28E9A6C3" w14:textId="77777777" w:rsidR="00115551" w:rsidRDefault="00115551" w:rsidP="00E33C5A">
                        <w:pPr>
                          <w:pStyle w:val="NormalWeb"/>
                          <w:kinsoku w:val="0"/>
                          <w:overflowPunct w:val="0"/>
                          <w:spacing w:before="0" w:beforeAutospacing="0" w:after="0" w:afterAutospacing="0"/>
                          <w:jc w:val="center"/>
                          <w:textAlignment w:val="baseline"/>
                        </w:pPr>
                        <w:r w:rsidRPr="007E07F5">
                          <w:rPr>
                            <w:rFonts w:ascii="Arial" w:hAnsi="Arial" w:cstheme="minorBidi"/>
                            <w:color w:val="000000"/>
                            <w:kern w:val="24"/>
                            <w:sz w:val="16"/>
                            <w:szCs w:val="16"/>
                            <w:lang w:val="en-GB"/>
                          </w:rPr>
                          <w:t>JDBC</w:t>
                        </w:r>
                      </w:p>
                    </w:txbxContent>
                  </v:textbox>
                </v:rect>
                <v:rect id="Rectangle 111" o:spid="_x0000_s1124" style="position:absolute;left:6892;top:16786;width:234;height:10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" filled="f" stroked="f">
                  <o:lock v:ext="edit" aspectratio="t"/>
                  <v:textbox inset="0,0,0,0">
                    <w:txbxContent>
                      <w:p w14:paraId="2FCC7404" w14:textId="77777777" w:rsidR="00115551" w:rsidRDefault="00115551" w:rsidP="00E33C5A">
                        <w:pPr>
                          <w:pStyle w:val="NormalWeb"/>
                          <w:kinsoku w:val="0"/>
                          <w:overflowPunct w:val="0"/>
                          <w:spacing w:before="0" w:beforeAutospacing="0" w:after="0" w:afterAutospacing="0"/>
                          <w:jc w:val="center"/>
                          <w:textAlignment w:val="baseline"/>
                        </w:pPr>
                        <w:r>
                          <w:rPr>
                            <w:rFonts w:ascii="Arial" w:hAnsi="Arial" w:cstheme="minorBidi"/>
                            <w:color w:val="000000"/>
                            <w:kern w:val="24"/>
                            <w:sz w:val="20"/>
                            <w:szCs w:val="20"/>
                            <w:lang w:val="en-GB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2" o:spid="_x0000_s1125" style="position:absolute;left:10372;top:21495;width:6565;height:35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">
                  <o:lock v:ext="edit" aspectratio="t"/>
                </v:rect>
                <v:rect id="Rectangle 113" o:spid="_x0000_s1126" style="position:absolute;left:12010;top:21631;width:3617;height:9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" filled="f" stroked="f">
                  <o:lock v:ext="edit" aspectratio="t"/>
                </v:rect>
                <v:rect id="Rectangle 114" o:spid="_x0000_s1127" style="position:absolute;left:12146;top:21495;width:3727;height:26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" filled="f" stroked="f">
                  <o:lock v:ext="edit" aspectratio="t"/>
                  <v:textbox inset="0,0,0,0">
                    <w:txbxContent>
                      <w:p w14:paraId="70AB6746" w14:textId="77777777" w:rsidR="00115551" w:rsidRPr="007D5B82" w:rsidRDefault="00115551" w:rsidP="00E33C5A">
                        <w:pPr>
                          <w:pStyle w:val="NormalWeb"/>
                          <w:kinsoku w:val="0"/>
                          <w:overflowPunct w:val="0"/>
                          <w:spacing w:before="0" w:beforeAutospacing="0" w:after="0" w:afterAutospacing="0"/>
                          <w:jc w:val="center"/>
                          <w:textAlignment w:val="baseline"/>
                          <w:rPr>
                            <w:sz w:val="16"/>
                            <w:szCs w:val="16"/>
                          </w:rPr>
                        </w:pPr>
                        <w:r w:rsidRPr="007D5B82">
                          <w:rPr>
                            <w:rFonts w:ascii="Arial" w:hAnsi="Arial" w:cstheme="minorBidi"/>
                            <w:color w:val="000000"/>
                            <w:kern w:val="24"/>
                            <w:sz w:val="16"/>
                            <w:szCs w:val="16"/>
                            <w:lang w:val="en-GB"/>
                          </w:rPr>
                          <w:t>Java SQL</w:t>
                        </w:r>
                      </w:p>
                    </w:txbxContent>
                  </v:textbox>
                </v:rect>
                <v:rect id="Rectangle 115" o:spid="_x0000_s1128" style="position:absolute;left:15899;top:20881;width:234;height:10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" filled="f" stroked="f">
                  <o:lock v:ext="edit" aspectratio="t"/>
                  <v:textbox inset="0,0,0,0">
                    <w:txbxContent>
                      <w:p w14:paraId="463FAA30" w14:textId="77777777" w:rsidR="00115551" w:rsidRDefault="00115551" w:rsidP="00E33C5A">
                        <w:pPr>
                          <w:pStyle w:val="NormalWeb"/>
                          <w:kinsoku w:val="0"/>
                          <w:overflowPunct w:val="0"/>
                          <w:spacing w:before="0" w:beforeAutospacing="0" w:after="0" w:afterAutospacing="0"/>
                          <w:jc w:val="center"/>
                          <w:textAlignment w:val="baseline"/>
                        </w:pPr>
                        <w:r>
                          <w:rPr>
                            <w:rFonts w:ascii="Arial" w:hAnsi="Arial" w:cstheme="minorBidi"/>
                            <w:color w:val="000000"/>
                            <w:kern w:val="24"/>
                            <w:sz w:val="20"/>
                            <w:szCs w:val="20"/>
                            <w:lang w:val="en-GB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6" o:spid="_x0000_s1129" style="position:absolute;left:1774;top:5732;width:6456;height:35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">
                  <o:lock v:ext="edit" aspectratio="t"/>
                </v:rect>
                <v:rect id="Rectangle 117" o:spid="_x0000_s1130" style="position:absolute;left:3343;top:5936;width:3790;height:9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" filled="f" stroked="f">
                  <o:lock v:ext="edit" aspectratio="t"/>
                </v:rect>
                <v:rect id="Rectangle 118" o:spid="_x0000_s1131" style="position:absolute;left:3548;top:5732;width:3836;height:26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" filled="f" stroked="f">
                  <o:lock v:ext="edit" aspectratio="t"/>
                  <v:textbox inset="0,0,0,0">
                    <w:txbxContent>
                      <w:p w14:paraId="688E7953" w14:textId="77777777" w:rsidR="00115551" w:rsidRPr="007E07F5" w:rsidRDefault="00115551" w:rsidP="00E33C5A">
                        <w:pPr>
                          <w:pStyle w:val="NormalWeb"/>
                          <w:kinsoku w:val="0"/>
                          <w:overflowPunct w:val="0"/>
                          <w:spacing w:before="0" w:beforeAutospacing="0" w:after="0" w:afterAutospacing="0"/>
                          <w:jc w:val="center"/>
                          <w:textAlignment w:val="baseline"/>
                          <w:rPr>
                            <w:sz w:val="16"/>
                            <w:szCs w:val="16"/>
                          </w:rPr>
                        </w:pPr>
                        <w:r w:rsidRPr="007E07F5">
                          <w:rPr>
                            <w:rFonts w:ascii="Arial" w:hAnsi="Arial" w:cstheme="minorBidi"/>
                            <w:color w:val="000000"/>
                            <w:kern w:val="24"/>
                            <w:sz w:val="16"/>
                            <w:szCs w:val="16"/>
                            <w:lang w:val="en-GB"/>
                          </w:rPr>
                          <w:t>Java AWT</w:t>
                        </w:r>
                      </w:p>
                    </w:txbxContent>
                  </v:textbox>
                </v:rect>
                <v:rect id="Rectangle 119" o:spid="_x0000_s1132" style="position:absolute;left:7438;top:5186;width:233;height:10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" filled="f" stroked="f">
                  <o:lock v:ext="edit" aspectratio="t"/>
                  <v:textbox inset="0,0,0,0">
                    <w:txbxContent>
                      <w:p w14:paraId="483B64F4" w14:textId="77777777" w:rsidR="00115551" w:rsidRDefault="00115551" w:rsidP="00E33C5A">
                        <w:pPr>
                          <w:pStyle w:val="NormalWeb"/>
                          <w:kinsoku w:val="0"/>
                          <w:overflowPunct w:val="0"/>
                          <w:spacing w:before="0" w:beforeAutospacing="0" w:after="0" w:afterAutospacing="0"/>
                          <w:jc w:val="center"/>
                          <w:textAlignment w:val="baseline"/>
                        </w:pPr>
                        <w:r>
                          <w:rPr>
                            <w:rFonts w:ascii="Arial" w:hAnsi="Arial" w:cstheme="minorBidi"/>
                            <w:color w:val="000000"/>
                            <w:kern w:val="24"/>
                            <w:sz w:val="20"/>
                            <w:szCs w:val="20"/>
                            <w:lang w:val="en-GB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0" o:spid="_x0000_s1133" style="position:absolute;left:12555;top:5663;width:6846;height:37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">
                  <o:lock v:ext="edit" aspectratio="t"/>
                </v:rect>
                <v:rect id="Rectangle 121" o:spid="_x0000_s1134" style="position:absolute;left:14125;top:5732;width:4242;height:1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" filled="f" stroked="f">
                  <o:lock v:ext="edit" aspectratio="t"/>
                </v:rect>
                <v:rect id="Rectangle 122" o:spid="_x0000_s1135" style="position:absolute;left:12760;top:5868;width:7080;height:14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" filled="f" stroked="f">
                  <o:lock v:ext="edit" aspectratio="t"/>
                  <v:textbox inset="0,0,0,0">
                    <w:txbxContent>
                      <w:p w14:paraId="7F3E2F97" w14:textId="77777777" w:rsidR="00115551" w:rsidRPr="007E07F5" w:rsidRDefault="00115551" w:rsidP="00E33C5A">
                        <w:pPr>
                          <w:pStyle w:val="NormalWeb"/>
                          <w:kinsoku w:val="0"/>
                          <w:overflowPunct w:val="0"/>
                          <w:spacing w:before="0" w:beforeAutospacing="0" w:after="0" w:afterAutospacing="0"/>
                          <w:jc w:val="center"/>
                          <w:textAlignment w:val="baseline"/>
                          <w:rPr>
                            <w:sz w:val="16"/>
                            <w:szCs w:val="16"/>
                          </w:rPr>
                        </w:pPr>
                        <w:r w:rsidRPr="007E07F5">
                          <w:rPr>
                            <w:rFonts w:ascii="Arial" w:hAnsi="Arial" w:cstheme="minorBidi"/>
                            <w:color w:val="000000"/>
                            <w:kern w:val="24"/>
                            <w:sz w:val="16"/>
                            <w:szCs w:val="16"/>
                            <w:lang w:val="en-GB"/>
                          </w:rPr>
                          <w:t xml:space="preserve">Application </w:t>
                        </w:r>
                      </w:p>
                    </w:txbxContent>
                  </v:textbox>
                </v:rect>
                <v:rect id="Rectangle 123" o:spid="_x0000_s1136" style="position:absolute;left:18629;top:5117;width:234;height:10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" filled="f" stroked="f">
                  <o:lock v:ext="edit" aspectratio="t"/>
                  <v:textbox inset="0,0,0,0">
                    <w:txbxContent>
                      <w:p w14:paraId="22E52FC4" w14:textId="77777777" w:rsidR="00115551" w:rsidRDefault="00115551" w:rsidP="00E33C5A">
                        <w:pPr>
                          <w:pStyle w:val="NormalWeb"/>
                          <w:kinsoku w:val="0"/>
                          <w:overflowPunct w:val="0"/>
                          <w:spacing w:before="0" w:beforeAutospacing="0" w:after="0" w:afterAutospacing="0"/>
                          <w:jc w:val="center"/>
                          <w:textAlignment w:val="baseline"/>
                        </w:pPr>
                        <w:r>
                          <w:rPr>
                            <w:rFonts w:ascii="Arial" w:hAnsi="Arial" w:cstheme="minorBidi"/>
                            <w:color w:val="000000"/>
                            <w:kern w:val="24"/>
                            <w:sz w:val="20"/>
                            <w:szCs w:val="20"/>
                            <w:lang w:val="en-GB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4" o:spid="_x0000_s1137" style="position:absolute;left:14466;top:6482;width:3431;height:10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" filled="f" stroked="f">
                  <o:lock v:ext="edit" aspectratio="t"/>
                </v:rect>
                <v:rect id="Rectangle 125" o:spid="_x0000_s1138" style="position:absolute;left:11873;top:7369;width:9107;height:23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" filled="f" stroked="f">
                  <o:lock v:ext="edit" aspectratio="t"/>
                  <v:textbox inset="0,0,0,0">
                    <w:txbxContent>
                      <w:p w14:paraId="66890A4C" w14:textId="77777777" w:rsidR="00115551" w:rsidRDefault="00115551" w:rsidP="00E33C5A">
                        <w:pPr>
                          <w:pStyle w:val="NormalWeb"/>
                          <w:kinsoku w:val="0"/>
                          <w:overflowPunct w:val="0"/>
                          <w:spacing w:before="0" w:beforeAutospacing="0" w:after="0" w:afterAutospacing="0"/>
                          <w:jc w:val="center"/>
                          <w:textAlignment w:val="baseline"/>
                        </w:pPr>
                        <w:r w:rsidRPr="007E07F5">
                          <w:rPr>
                            <w:rFonts w:ascii="Arial" w:hAnsi="Arial" w:cstheme="minorBidi"/>
                            <w:color w:val="000000"/>
                            <w:kern w:val="24"/>
                            <w:sz w:val="16"/>
                            <w:szCs w:val="16"/>
                            <w:lang w:val="en-GB"/>
                          </w:rPr>
                          <w:t>Windows</w:t>
                        </w:r>
                      </w:p>
                    </w:txbxContent>
                  </v:textbox>
                </v:rect>
                <v:rect id="Rectangle 126" o:spid="_x0000_s1139" style="position:absolute;left:18219;top:5868;width:234;height:10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" filled="f" stroked="f">
                  <o:lock v:ext="edit" aspectratio="t"/>
                  <v:textbox inset="0,0,0,0">
                    <w:txbxContent>
                      <w:p w14:paraId="347B7C55" w14:textId="77777777" w:rsidR="00115551" w:rsidRDefault="00115551" w:rsidP="00E33C5A">
                        <w:pPr>
                          <w:pStyle w:val="NormalWeb"/>
                          <w:kinsoku w:val="0"/>
                          <w:overflowPunct w:val="0"/>
                          <w:spacing w:before="0" w:beforeAutospacing="0" w:after="0" w:afterAutospacing="0"/>
                          <w:jc w:val="center"/>
                          <w:textAlignment w:val="baseline"/>
                        </w:pPr>
                        <w:r>
                          <w:rPr>
                            <w:rFonts w:ascii="Arial" w:hAnsi="Arial" w:cstheme="minorBidi"/>
                            <w:color w:val="000000"/>
                            <w:kern w:val="24"/>
                            <w:sz w:val="20"/>
                            <w:szCs w:val="20"/>
                            <w:lang w:val="en-GB"/>
                          </w:rPr>
                          <w:t xml:space="preserve"> </w:t>
                        </w:r>
                      </w:p>
                    </w:txbxContent>
                  </v:textbox>
                </v:rect>
                <v:group id="Group 127" o:spid="_x0000_s1140" style="position:absolute;left:8325;top:7506;width:4257;height:84" coordorigin="533,533" coordsize="273,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">
                  <o:lock v:ext="edit" aspectratio="t"/>
                  <v:shape id="Freeform 128" o:spid="_x0000_s1141" style="position:absolute;left:782;top:533;width:24;height:6;visibility:visible;mso-wrap-style:square;v-text-anchor:top" coordsize="24,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" path="m24,6l24,r,l,,,,,6r24,xe" fillcolor="black" stroked="f">
                    <v:path arrowok="t" o:connecttype="custom" o:connectlocs="24,6;24,0;24,0;0,0;0,0;0,6;24,6" o:connectangles="0,0,0,0,0,0,0"/>
                    <o:lock v:ext="edit" aspectratio="t"/>
                  </v:shape>
                  <v:shape id="Freeform 129" o:spid="_x0000_s1142" style="position:absolute;left:741;top:533;width:24;height:6;visibility:visible;mso-wrap-style:square;v-text-anchor:top" coordsize="24,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" path="m24,6l24,r,l,,,,,6r24,xe" fillcolor="black" stroked="f">
                    <v:path arrowok="t" o:connecttype="custom" o:connectlocs="24,6;24,0;24,0;0,0;0,0;0,6;24,6" o:connectangles="0,0,0,0,0,0,0"/>
                    <o:lock v:ext="edit" aspectratio="t"/>
                  </v:shape>
                  <v:shape id="Freeform 130" o:spid="_x0000_s1143" style="position:absolute;left:699;top:533;width:24;height:6;visibility:visible;mso-wrap-style:square;v-text-anchor:top" coordsize="24,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" path="m24,6l24,r,l,,,,,6r24,xe" fillcolor="black" stroked="f">
                    <v:path arrowok="t" o:connecttype="custom" o:connectlocs="24,6;24,0;24,0;0,0;0,0;0,6;24,6" o:connectangles="0,0,0,0,0,0,0"/>
                    <o:lock v:ext="edit" aspectratio="t"/>
                  </v:shape>
                  <v:shape id="Freeform 131" o:spid="_x0000_s1144" style="position:absolute;left:658;top:533;width:24;height:6;visibility:visible;mso-wrap-style:square;v-text-anchor:top" coordsize="24,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" path="m24,6l24,r,l,,,,,6r24,xe" fillcolor="black" stroked="f">
                    <v:path arrowok="t" o:connecttype="custom" o:connectlocs="24,6;24,0;24,0;0,0;0,0;0,6;24,6" o:connectangles="0,0,0,0,0,0,0"/>
                    <o:lock v:ext="edit" aspectratio="t"/>
                  </v:shape>
                  <v:shape id="Freeform 132" o:spid="_x0000_s1145" style="position:absolute;left:616;top:533;width:24;height:6;visibility:visible;mso-wrap-style:square;v-text-anchor:top" coordsize="24,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" path="m24,6l24,r,l,,,,,6r24,xe" fillcolor="black" stroked="f">
                    <v:path arrowok="t" o:connecttype="custom" o:connectlocs="24,6;24,0;24,0;0,0;0,0;0,6;24,6" o:connectangles="0,0,0,0,0,0,0"/>
                    <o:lock v:ext="edit" aspectratio="t"/>
                  </v:shape>
                  <v:shape id="Freeform 133" o:spid="_x0000_s1146" style="position:absolute;left:575;top:533;width:24;height:6;visibility:visible;mso-wrap-style:square;v-text-anchor:top" coordsize="24,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" path="m24,6l24,r,l,,,,,6r24,xe" fillcolor="black" stroked="f">
                    <v:path arrowok="t" o:connecttype="custom" o:connectlocs="24,6;24,0;24,0;0,0;0,0;0,6;24,6" o:connectangles="0,0,0,0,0,0,0"/>
                    <o:lock v:ext="edit" aspectratio="t"/>
                  </v:shape>
                  <v:shape id="Freeform 134" o:spid="_x0000_s1147" style="position:absolute;left:533;top:533;width:24;height:6;visibility:visible;mso-wrap-style:square;v-text-anchor:top" coordsize="24,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" path="m24,6l24,r,l,,,,,6r24,xe" fillcolor="black" stroked="f">
                    <v:path arrowok="t" o:connecttype="custom" o:connectlocs="24,6;24,0;24,0;0,0;0,0;0,6;24,6" o:connectangles="0,0,0,0,0,0,0"/>
                    <o:lock v:ext="edit" aspectratio="t"/>
                  </v:shape>
                </v:group>
                <v:line id="Line 48" o:spid="_x0000_s1148" style="position:absolute;visibility:visible;mso-wrap-style:square" from="8188,7506" to="9030,784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"/>
                <v:line id="Line 49" o:spid="_x0000_s1149" style="position:absolute;flip:y;visibility:visible;mso-wrap-style:square" from="8188,7165" to="9030,74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"/>
                <v:rect id="Rectangle 137" o:spid="_x0000_s1150" style="position:absolute;left:25521;top:13443;width:2588;height:10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" filled="f">
                  <o:lock v:ext="edit" aspectratio="t"/>
                </v:rect>
                <v:rect id="Rectangle 138" o:spid="_x0000_s1151" style="position:absolute;left:35961;top:9212;width:2667;height:10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" filled="f">
                  <o:lock v:ext="edit" aspectratio="t"/>
                </v:rect>
                <v:group id="Group 139" o:spid="_x0000_s1152" style="position:absolute;left:19311;top:8120;width:16639;height:3256" coordorigin="1239,575" coordsize="1067,2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">
                  <o:lock v:ext="edit" aspectratio="t"/>
                  <v:shape id="Freeform 140" o:spid="_x0000_s1153" style="position:absolute;left:1239;top:575;width:23;height:6;visibility:visible;mso-wrap-style:square;v-text-anchor:top" coordsize="23,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" path="m,l,,,6r23,l23,6,23,,,xe" fillcolor="black" stroked="f">
                    <v:path arrowok="t" o:connecttype="custom" o:connectlocs="0,0;0,0;0,6;23,6;23,6;23,0;0,0" o:connectangles="0,0,0,0,0,0,0"/>
                    <o:lock v:ext="edit" aspectratio="t"/>
                  </v:shape>
                  <v:shape id="Freeform 141" o:spid="_x0000_s1154" style="position:absolute;left:1274;top:581;width:30;height:12;visibility:visible;mso-wrap-style:square;v-text-anchor:top" coordsize="30,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" path="m6,l,,6,6r24,6l30,6r,l6,xe" fillcolor="black" stroked="f">
                    <v:path arrowok="t" o:connecttype="custom" o:connectlocs="6,0;0,0;6,6;30,12;30,6;30,6;6,0" o:connectangles="0,0,0,0,0,0,0"/>
                    <o:lock v:ext="edit" aspectratio="t"/>
                  </v:shape>
                  <v:shape id="Freeform 142" o:spid="_x0000_s1155" style="position:absolute;left:1316;top:587;width:29;height:11;visibility:visible;mso-wrap-style:square;v-text-anchor:top" coordsize="29,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" path="m6,l,6r6,l29,11r,l29,6,6,xe" fillcolor="black" stroked="f">
                    <v:path arrowok="t" o:connecttype="custom" o:connectlocs="6,0;0,6;6,6;29,11;29,11;29,6;6,0" o:connectangles="0,0,0,0,0,0,0"/>
                    <o:lock v:ext="edit" aspectratio="t"/>
                  </v:shape>
                  <v:shape id="Freeform 143" o:spid="_x0000_s1156" style="position:absolute;left:1357;top:598;width:30;height:12;visibility:visible;mso-wrap-style:square;v-text-anchor:top" coordsize="30,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" path="m6,l,,6,6r18,6l30,6r-6,l6,xe" fillcolor="black" stroked="f">
                    <v:path arrowok="t" o:connecttype="custom" o:connectlocs="6,0;0,0;6,6;24,12;30,6;24,6;6,0" o:connectangles="0,0,0,0,0,0,0"/>
                    <o:lock v:ext="edit" aspectratio="t"/>
                  </v:shape>
                  <v:shape id="Freeform 144" o:spid="_x0000_s1157" style="position:absolute;left:1399;top:604;width:29;height:12;visibility:visible;mso-wrap-style:square;v-text-anchor:top" coordsize="29,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" path="m,l,6r,l23,12r6,l23,6,,xe" fillcolor="black" stroked="f">
                    <v:path arrowok="t" o:connecttype="custom" o:connectlocs="0,0;0,6;0,6;23,12;29,12;23,6;0,0" o:connectangles="0,0,0,0,0,0,0"/>
                    <o:lock v:ext="edit" aspectratio="t"/>
                  </v:shape>
                  <v:shape id="Freeform 145" o:spid="_x0000_s1158" style="position:absolute;left:1440;top:616;width:30;height:12;visibility:visible;mso-wrap-style:square;v-text-anchor:top" coordsize="30,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" path="m,l,,,6r24,6l30,6r-6,l,xe" fillcolor="black" stroked="f">
                    <v:path arrowok="t" o:connecttype="custom" o:connectlocs="0,0;0,0;0,6;24,12;30,6;24,6;0,0" o:connectangles="0,0,0,0,0,0,0"/>
                    <o:lock v:ext="edit" aspectratio="t"/>
                  </v:shape>
                  <v:shape id="Freeform 146" o:spid="_x0000_s1159" style="position:absolute;left:1482;top:622;width:29;height:12;visibility:visible;mso-wrap-style:square;v-text-anchor:top" coordsize="29,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" path="m,l,6r,l23,12r6,l23,6,,xe" fillcolor="black" stroked="f">
                    <v:path arrowok="t" o:connecttype="custom" o:connectlocs="0,0;0,6;0,6;23,12;29,12;23,6;0,0" o:connectangles="0,0,0,0,0,0,0"/>
                    <o:lock v:ext="edit" aspectratio="t"/>
                  </v:shape>
                  <v:shape id="Freeform 147" o:spid="_x0000_s1160" style="position:absolute;left:1517;top:634;width:30;height:6;visibility:visible;mso-wrap-style:square;v-text-anchor:top" coordsize="30,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" path="m6,l,,6,6r24,l30,6,30,,6,xe" fillcolor="black" stroked="f">
                    <v:path arrowok="t" o:connecttype="custom" o:connectlocs="6,0;0,0;6,6;30,6;30,6;30,0;6,0" o:connectangles="0,0,0,0,0,0,0"/>
                    <o:lock v:ext="edit" aspectratio="t"/>
                  </v:shape>
                  <v:shape id="Freeform 148" o:spid="_x0000_s1161" style="position:absolute;left:1559;top:640;width:29;height:12;visibility:visible;mso-wrap-style:square;v-text-anchor:top" coordsize="29,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" path="m6,l,6r6,l29,12r,-6l29,6,6,xe" fillcolor="black" stroked="f">
                    <v:path arrowok="t" o:connecttype="custom" o:connectlocs="6,0;0,6;6,6;29,12;29,6;29,6;6,0" o:connectangles="0,0,0,0,0,0,0"/>
                    <o:lock v:ext="edit" aspectratio="t"/>
                  </v:shape>
                  <v:shape id="Freeform 149" o:spid="_x0000_s1162" style="position:absolute;left:1600;top:652;width:30;height:6;visibility:visible;mso-wrap-style:square;v-text-anchor:top" coordsize="30,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" path="m6,l,,6,6r24,l30,6,30,,6,xe" fillcolor="black" stroked="f">
                    <v:path arrowok="t" o:connecttype="custom" o:connectlocs="6,0;0,0;6,6;30,6;30,6;30,0;6,0" o:connectangles="0,0,0,0,0,0,0"/>
                    <o:lock v:ext="edit" aspectratio="t"/>
                  </v:shape>
                  <v:shape id="Freeform 150" o:spid="_x0000_s1163" style="position:absolute;left:1642;top:658;width:29;height:12;visibility:visible;mso-wrap-style:square;v-text-anchor:top" coordsize="29,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" path="m,l,,,6r23,6l29,6r-6,l,xe" fillcolor="black" stroked="f">
                    <v:path arrowok="t" o:connecttype="custom" o:connectlocs="0,0;0,0;0,6;23,12;29,6;23,6;0,0" o:connectangles="0,0,0,0,0,0,0"/>
                    <o:lock v:ext="edit" aspectratio="t"/>
                  </v:shape>
                  <v:shape id="Freeform 151" o:spid="_x0000_s1164" style="position:absolute;left:1683;top:664;width:30;height:12;visibility:visible;mso-wrap-style:square;v-text-anchor:top" coordsize="30,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" path="m,l,6r,l24,12r6,l24,6,,xe" fillcolor="black" stroked="f">
                    <v:path arrowok="t" o:connecttype="custom" o:connectlocs="0,0;0,6;0,6;24,12;30,12;24,6;0,0" o:connectangles="0,0,0,0,0,0,0"/>
                    <o:lock v:ext="edit" aspectratio="t"/>
                  </v:shape>
                  <v:shape id="Freeform 152" o:spid="_x0000_s1165" style="position:absolute;left:1725;top:676;width:29;height:11;visibility:visible;mso-wrap-style:square;v-text-anchor:top" coordsize="29,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" path="m,l,,,5r23,6l29,5r-6,l,xe" fillcolor="black" stroked="f">
                    <v:path arrowok="t" o:connecttype="custom" o:connectlocs="0,0;0,0;0,5;23,11;29,5;23,5;0,0" o:connectangles="0,0,0,0,0,0,0"/>
                    <o:lock v:ext="edit" aspectratio="t"/>
                  </v:shape>
                  <v:shape id="Freeform 153" o:spid="_x0000_s1166" style="position:absolute;left:1766;top:681;width:24;height:12;visibility:visible;mso-wrap-style:square;v-text-anchor:top" coordsize="24,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" path="m,l,6r,l24,12r,l24,6,,xe" fillcolor="black" stroked="f">
                    <v:path arrowok="t" o:connecttype="custom" o:connectlocs="0,0;0,6;0,6;24,12;24,12;24,6;0,0" o:connectangles="0,0,0,0,0,0,0"/>
                    <o:lock v:ext="edit" aspectratio="t"/>
                  </v:shape>
                  <v:shape id="Freeform 154" o:spid="_x0000_s1167" style="position:absolute;left:1802;top:693;width:29;height:12;visibility:visible;mso-wrap-style:square;v-text-anchor:top" coordsize="29,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" path="m6,l,,6,6r23,6l29,6r,l6,xe" fillcolor="black" stroked="f">
                    <v:path arrowok="t" o:connecttype="custom" o:connectlocs="6,0;0,0;6,6;29,12;29,6;29,6;6,0" o:connectangles="0,0,0,0,0,0,0"/>
                    <o:lock v:ext="edit" aspectratio="t"/>
                  </v:shape>
                  <v:shape id="Freeform 155" o:spid="_x0000_s1168" style="position:absolute;left:1843;top:699;width:30;height:12;visibility:visible;mso-wrap-style:square;v-text-anchor:top" coordsize="30,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" path="m6,l,6r6,l30,12r,l30,6,6,xe" fillcolor="black" stroked="f">
                    <v:path arrowok="t" o:connecttype="custom" o:connectlocs="6,0;0,6;6,6;30,12;30,12;30,6;6,0" o:connectangles="0,0,0,0,0,0,0"/>
                    <o:lock v:ext="edit" aspectratio="t"/>
                  </v:shape>
                  <v:shape id="Freeform 156" o:spid="_x0000_s1169" style="position:absolute;left:1885;top:711;width:29;height:6;visibility:visible;mso-wrap-style:square;v-text-anchor:top" coordsize="29,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" path="m6,l,,6,6r17,l29,6,23,,6,xe" fillcolor="black" stroked="f">
                    <v:path arrowok="t" o:connecttype="custom" o:connectlocs="6,0;0,0;6,6;23,6;29,6;23,0;6,0" o:connectangles="0,0,0,0,0,0,0"/>
                    <o:lock v:ext="edit" aspectratio="t"/>
                  </v:shape>
                  <v:shape id="Freeform 157" o:spid="_x0000_s1170" style="position:absolute;left:1926;top:717;width:30;height:12;visibility:visible;mso-wrap-style:square;v-text-anchor:top" coordsize="30,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" path="m,l,6r,l24,12,30,6r-6,l,xe" fillcolor="black" stroked="f">
                    <v:path arrowok="t" o:connecttype="custom" o:connectlocs="0,0;0,6;0,6;24,12;30,6;24,6;0,0" o:connectangles="0,0,0,0,0,0,0"/>
                    <o:lock v:ext="edit" aspectratio="t"/>
                  </v:shape>
                  <v:shape id="Freeform 158" o:spid="_x0000_s1171" style="position:absolute;left:1968;top:729;width:29;height:6;visibility:visible;mso-wrap-style:square;v-text-anchor:top" coordsize="29,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" path="m,l,,,6r23,l29,6,23,,,xe" fillcolor="black" stroked="f">
                    <v:path arrowok="t" o:connecttype="custom" o:connectlocs="0,0;0,0;0,6;23,6;29,6;23,0;0,0" o:connectangles="0,0,0,0,0,0,0"/>
                    <o:lock v:ext="edit" aspectratio="t"/>
                  </v:shape>
                  <v:shape id="Freeform 159" o:spid="_x0000_s1172" style="position:absolute;left:2009;top:735;width:30;height:12;visibility:visible;mso-wrap-style:square;v-text-anchor:top" coordsize="30,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" path="m,l,,,6r24,6l30,6r-6,l,xe" fillcolor="black" stroked="f">
                    <v:path arrowok="t" o:connecttype="custom" o:connectlocs="0,0;0,0;0,6;24,12;30,6;24,6;0,0" o:connectangles="0,0,0,0,0,0,0"/>
                    <o:lock v:ext="edit" aspectratio="t"/>
                  </v:shape>
                  <v:shape id="Freeform 160" o:spid="_x0000_s1173" style="position:absolute;left:2045;top:741;width:29;height:12;visibility:visible;mso-wrap-style:square;v-text-anchor:top" coordsize="29,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" path="m6,l,6r6,l29,12r,l29,6,6,xe" fillcolor="black" stroked="f">
                    <v:path arrowok="t" o:connecttype="custom" o:connectlocs="6,0;0,6;6,6;29,12;29,12;29,6;6,0" o:connectangles="0,0,0,0,0,0,0"/>
                    <o:lock v:ext="edit" aspectratio="t"/>
                  </v:shape>
                  <v:shape id="Freeform 161" o:spid="_x0000_s1174" style="position:absolute;left:2086;top:753;width:30;height:11;visibility:visible;mso-wrap-style:square;v-text-anchor:top" coordsize="30,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" path="m6,l,,6,6r24,5l30,6r,l6,xe" fillcolor="black" stroked="f">
                    <v:path arrowok="t" o:connecttype="custom" o:connectlocs="6,0;0,0;6,6;30,11;30,6;30,6;6,0" o:connectangles="0,0,0,0,0,0,0"/>
                    <o:lock v:ext="edit" aspectratio="t"/>
                  </v:shape>
                  <v:shape id="Freeform 162" o:spid="_x0000_s1175" style="position:absolute;left:2128;top:759;width:29;height:11;visibility:visible;mso-wrap-style:square;v-text-anchor:top" coordsize="29,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" path="m6,l,5r6,l29,11r,l29,5,6,xe" fillcolor="black" stroked="f">
                    <v:path arrowok="t" o:connecttype="custom" o:connectlocs="6,0;0,5;6,5;29,11;29,11;29,5;6,0" o:connectangles="0,0,0,0,0,0,0"/>
                    <o:lock v:ext="edit" aspectratio="t"/>
                  </v:shape>
                  <v:shape id="Freeform 163" o:spid="_x0000_s1176" style="position:absolute;left:2169;top:770;width:30;height:12;visibility:visible;mso-wrap-style:square;v-text-anchor:top" coordsize="30,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" path="m6,l,,6,6r18,6l30,6r-6,l6,xe" fillcolor="black" stroked="f">
                    <v:path arrowok="t" o:connecttype="custom" o:connectlocs="6,0;0,0;6,6;24,12;30,6;24,6;6,0" o:connectangles="0,0,0,0,0,0,0"/>
                    <o:lock v:ext="edit" aspectratio="t"/>
                  </v:shape>
                  <v:shape id="Freeform 164" o:spid="_x0000_s1177" style="position:absolute;left:2211;top:776;width:29;height:12;visibility:visible;mso-wrap-style:square;v-text-anchor:top" coordsize="29,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" path="m,l,6r,l23,12r6,l23,6,,xe" fillcolor="black" stroked="f">
                    <v:path arrowok="t" o:connecttype="custom" o:connectlocs="0,0;0,6;0,6;23,12;29,12;23,6;0,0" o:connectangles="0,0,0,0,0,0,0"/>
                    <o:lock v:ext="edit" aspectratio="t"/>
                  </v:shape>
                  <v:shape id="Freeform 165" o:spid="_x0000_s1178" style="position:absolute;left:2252;top:788;width:30;height:6;visibility:visible;mso-wrap-style:square;v-text-anchor:top" coordsize="30,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" path="m,l,,,6r24,l30,6,24,,,xe" fillcolor="black" stroked="f">
                    <v:path arrowok="t" o:connecttype="custom" o:connectlocs="0,0;0,0;0,6;24,6;30,6;24,0;0,0" o:connectangles="0,0,0,0,0,0,0"/>
                    <o:lock v:ext="edit" aspectratio="t"/>
                  </v:shape>
                  <v:shape id="Freeform 166" o:spid="_x0000_s1179" style="position:absolute;left:2294;top:794;width:12;height:12;visibility:visible;mso-wrap-style:square;v-text-anchor:top" coordsize="12,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" path="m,l,6r,l12,12r,-6l12,6,,xe" fillcolor="black" stroked="f">
                    <v:path arrowok="t" o:connecttype="custom" o:connectlocs="0,0;0,6;0,6;12,12;12,6;12,6;0,0" o:connectangles="0,0,0,0,0,0,0"/>
                    <o:lock v:ext="edit" aspectratio="t"/>
                  </v:shape>
                </v:group>
                <v:line id="Line 80" o:spid="_x0000_s1180" style="position:absolute;flip:x y;visibility:visible;mso-wrap-style:square" from="35211,10849" to="35959,113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"/>
                <v:line id="Line 81" o:spid="_x0000_s1181" style="position:absolute;flip:x;visibility:visible;mso-wrap-style:square" from="35006,11259" to="35942,114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"/>
                <v:group id="Group 169" o:spid="_x0000_s1182" style="position:absolute;left:32072;top:13170;width:3883;height:1677" coordorigin="2057,936" coordsize="249,1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">
                  <o:lock v:ext="edit" aspectratio="t"/>
                  <v:shape id="Freeform 170" o:spid="_x0000_s1183" style="position:absolute;left:2282;top:936;width:24;height:12;visibility:visible;mso-wrap-style:square;v-text-anchor:top" coordsize="24,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" path="m24,6l24,r,l,6r,6l,12,24,6xe" fillcolor="black" stroked="f">
                    <v:path arrowok="t" o:connecttype="custom" o:connectlocs="24,6;24,0;24,0;0,6;0,12;0,12;24,6" o:connectangles="0,0,0,0,0,0,0"/>
                    <o:lock v:ext="edit" aspectratio="t"/>
                  </v:shape>
                  <v:shape id="Freeform 171" o:spid="_x0000_s1184" style="position:absolute;left:2246;top:948;width:24;height:18;visibility:visible;mso-wrap-style:square;v-text-anchor:top" coordsize="24,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" path="m24,6r,l24,,,12r,6l,18,24,6xe" fillcolor="black" stroked="f">
                    <v:path arrowok="t" o:connecttype="custom" o:connectlocs="24,6;24,6;24,0;0,12;0,18;0,18;24,6" o:connectangles="0,0,0,0,0,0,0"/>
                    <o:lock v:ext="edit" aspectratio="t"/>
                  </v:shape>
                  <v:shape id="Freeform 172" o:spid="_x0000_s1185" style="position:absolute;left:2205;top:966;width:29;height:18;visibility:visible;mso-wrap-style:square;v-text-anchor:top" coordsize="29,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" path="m24,6r5,l24,,6,12,,18r6,l24,6xe" fillcolor="black" stroked="f">
                    <v:path arrowok="t" o:connecttype="custom" o:connectlocs="24,6;29,6;24,0;6,12;0,18;6,18;24,6" o:connectangles="0,0,0,0,0,0,0"/>
                    <o:lock v:ext="edit" aspectratio="t"/>
                  </v:shape>
                  <v:shape id="Freeform 173" o:spid="_x0000_s1186" style="position:absolute;left:2169;top:984;width:24;height:18;visibility:visible;mso-wrap-style:square;v-text-anchor:top" coordsize="24,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" path="m24,6r,l24,,,12r,6l,18,24,6xe" fillcolor="black" stroked="f">
                    <v:path arrowok="t" o:connecttype="custom" o:connectlocs="24,6;24,6;24,0;0,12;0,18;0,18;24,6" o:connectangles="0,0,0,0,0,0,0"/>
                    <o:lock v:ext="edit" aspectratio="t"/>
                  </v:shape>
                  <v:shape id="Freeform 174" o:spid="_x0000_s1187" style="position:absolute;left:2128;top:1002;width:29;height:17;visibility:visible;mso-wrap-style:square;v-text-anchor:top" coordsize="29,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" path="m29,5r,l29,,6,11,,11r6,6l29,5xe" fillcolor="black" stroked="f">
                    <v:path arrowok="t" o:connecttype="custom" o:connectlocs="29,5;29,5;29,0;6,11;0,11;6,17;29,5" o:connectangles="0,0,0,0,0,0,0"/>
                    <o:lock v:ext="edit" aspectratio="t"/>
                  </v:shape>
                  <v:shape id="Freeform 175" o:spid="_x0000_s1188" style="position:absolute;left:2092;top:1019;width:30;height:18;visibility:visible;mso-wrap-style:square;v-text-anchor:top" coordsize="30,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" path="m24,6r6,l24,,6,12,,12r6,6l24,6xe" fillcolor="black" stroked="f">
                    <v:path arrowok="t" o:connecttype="custom" o:connectlocs="24,6;30,6;24,0;6,12;0,12;6,18;24,6" o:connectangles="0,0,0,0,0,0,0"/>
                    <o:lock v:ext="edit" aspectratio="t"/>
                  </v:shape>
                  <v:shape id="Freeform 176" o:spid="_x0000_s1189" style="position:absolute;left:2057;top:1037;width:23;height:18;visibility:visible;mso-wrap-style:square;v-text-anchor:top" coordsize="23,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" path="m23,6r,l23,,,12r,l,18,23,6xe" fillcolor="black" stroked="f">
                    <v:path arrowok="t" o:connecttype="custom" o:connectlocs="23,6;23,6;23,0;0,12;0,12;0,18;23,6" o:connectangles="0,0,0,0,0,0,0"/>
                    <o:lock v:ext="edit" aspectratio="t"/>
                  </v:shape>
                </v:group>
                <v:line id="Line 90" o:spid="_x0000_s1190" style="position:absolute;visibility:visible;mso-wrap-style:square" from="32004,14876" to="32924,1489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"/>
                <v:line id="Line 91" o:spid="_x0000_s1191" style="position:absolute;flip:y;visibility:visible;mso-wrap-style:square" from="32004,14261" to="32643,1485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"/>
                <v:rect id="Rectangle 179" o:spid="_x0000_s1192" style="position:absolute;left:8052;top:15353;width:6643;height:9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" filled="f" stroked="f">
                  <o:lock v:ext="edit" aspectratio="t"/>
                </v:rect>
                <v:rect id="Rectangle 180" o:spid="_x0000_s1193" style="position:absolute;left:7028;top:15217;width:10682;height:17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" filled="f" stroked="f">
                  <o:lock v:ext="edit" aspectratio="t"/>
                  <v:textbox inset="0,0,0,0">
                    <w:txbxContent>
                      <w:p w14:paraId="217AB290" w14:textId="77777777" w:rsidR="00115551" w:rsidRPr="007D5B82" w:rsidRDefault="00115551" w:rsidP="00E33C5A">
                        <w:pPr>
                          <w:pStyle w:val="NormalWeb"/>
                          <w:kinsoku w:val="0"/>
                          <w:overflowPunct w:val="0"/>
                          <w:spacing w:before="0" w:beforeAutospacing="0" w:after="0" w:afterAutospacing="0"/>
                          <w:jc w:val="center"/>
                          <w:textAlignment w:val="baseline"/>
                          <w:rPr>
                            <w:sz w:val="16"/>
                            <w:szCs w:val="16"/>
                          </w:rPr>
                        </w:pPr>
                        <w:r w:rsidRPr="007D5B82">
                          <w:rPr>
                            <w:rFonts w:ascii="Arial" w:hAnsi="Arial" w:cstheme="minorBidi"/>
                            <w:color w:val="000000"/>
                            <w:kern w:val="24"/>
                            <w:sz w:val="16"/>
                            <w:szCs w:val="16"/>
                            <w:lang w:val="en-GB"/>
                          </w:rPr>
                          <w:t>Storage Layer Package</w:t>
                        </w:r>
                      </w:p>
                    </w:txbxContent>
                  </v:textbox>
                </v:rect>
                <v:rect id="Rectangle 181" o:spid="_x0000_s1194" style="position:absolute;left:14876;top:14603;width:233;height:10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" filled="f" stroked="f">
                  <o:lock v:ext="edit" aspectratio="t"/>
                  <v:textbox inset="0,0,0,0">
                    <w:txbxContent>
                      <w:p w14:paraId="3D94A827" w14:textId="77777777" w:rsidR="00115551" w:rsidRDefault="00115551" w:rsidP="00E33C5A">
                        <w:pPr>
                          <w:pStyle w:val="NormalWeb"/>
                          <w:kinsoku w:val="0"/>
                          <w:overflowPunct w:val="0"/>
                          <w:spacing w:before="0" w:beforeAutospacing="0" w:after="0" w:afterAutospacing="0"/>
                          <w:jc w:val="center"/>
                          <w:textAlignment w:val="baseline"/>
                        </w:pPr>
                        <w:r>
                          <w:rPr>
                            <w:rFonts w:ascii="Arial" w:hAnsi="Arial" w:cstheme="minorBidi"/>
                            <w:color w:val="000000"/>
                            <w:kern w:val="24"/>
                            <w:sz w:val="20"/>
                            <w:szCs w:val="20"/>
                            <w:lang w:val="en-GB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82" o:spid="_x0000_s1195" style="position:absolute;left:13920;top:16445;width:2682;height:10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" filled="f">
                  <o:lock v:ext="edit" aspectratio="t"/>
                </v:rect>
                <v:group id="Group 183" o:spid="_x0000_s1196" style="position:absolute;left:8529;top:20744;width:1856;height:1001" coordorigin="545,1470" coordsize="119,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">
                  <o:lock v:ext="edit" aspectratio="t"/>
                  <v:shape id="Freeform 184" o:spid="_x0000_s1197" style="position:absolute;left:545;top:1470;width:24;height:12;visibility:visible;mso-wrap-style:square;v-text-anchor:top" coordsize="24,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" path="m,l,,,6r24,6l24,12r,-6l,xe" fillcolor="black" stroked="f">
                    <v:path arrowok="t" o:connecttype="custom" o:connectlocs="0,0;0,0;0,6;24,12;24,12;24,6;0,0" o:connectangles="0,0,0,0,0,0,0"/>
                    <o:lock v:ext="edit" aspectratio="t"/>
                  </v:shape>
                  <v:shape id="Freeform 185" o:spid="_x0000_s1198" style="position:absolute;left:581;top:1488;width:23;height:17;visibility:visible;mso-wrap-style:square;v-text-anchor:top" coordsize="23,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" path="m,l,,,6,23,17r,-6l23,11,,xe" fillcolor="black" stroked="f">
                    <v:path arrowok="t" o:connecttype="custom" o:connectlocs="0,0;0,0;0,6;23,17;23,11;23,11;0,0" o:connectangles="0,0,0,0,0,0,0"/>
                    <o:lock v:ext="edit" aspectratio="t"/>
                  </v:shape>
                  <v:shape id="Freeform 186" o:spid="_x0000_s1199" style="position:absolute;left:616;top:1505;width:24;height:18;visibility:visible;mso-wrap-style:square;v-text-anchor:top" coordsize="24,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" path="m,l,6r,l24,18r,l24,12,,xe" fillcolor="black" stroked="f">
                    <v:path arrowok="t" o:connecttype="custom" o:connectlocs="0,0;0,6;0,6;24,18;24,18;24,12;0,0" o:connectangles="0,0,0,0,0,0,0"/>
                    <o:lock v:ext="edit" aspectratio="t"/>
                  </v:shape>
                  <v:shape id="Freeform 187" o:spid="_x0000_s1200" style="position:absolute;left:652;top:1529;width:12;height:12;visibility:visible;mso-wrap-style:square;v-text-anchor:top" coordsize="12,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" path="m,l,,,6r12,6l12,6r,l,xe" fillcolor="black" stroked="f">
                    <v:path arrowok="t" o:connecttype="custom" o:connectlocs="0,0;0,0;0,6;12,12;12,6;12,6;0,0" o:connectangles="0,0,0,0,0,0,0"/>
                    <o:lock v:ext="edit" aspectratio="t"/>
                  </v:shape>
                </v:group>
                <v:line id="Line 101" o:spid="_x0000_s1201" style="position:absolute;flip:x y;visibility:visible;mso-wrap-style:square" from="9689,20949" to="10344,2161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"/>
                <v:line id="Line 102" o:spid="_x0000_s1202" style="position:absolute;flip:x y;visibility:visible;mso-wrap-style:square" from="9416,21563" to="10352,2164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"/>
                <v:group id="Group 190" o:spid="_x0000_s1203" style="position:absolute;left:8529;top:19106;width:5552;height:169" coordorigin="545,1357" coordsize="356,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">
                  <o:lock v:ext="edit" aspectratio="t"/>
                  <v:shape id="Freeform 191" o:spid="_x0000_s1204" style="position:absolute;left:877;top:1357;width:24;height:12;visibility:visible;mso-wrap-style:square;v-text-anchor:top" coordsize="24,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" path="m24,12r,-6l24,6,,,,6r,l24,12xe" fillcolor="black" stroked="f">
                    <v:path arrowok="t" o:connecttype="custom" o:connectlocs="24,12;24,6;24,6;0,0;0,6;0,6;24,12" o:connectangles="0,0,0,0,0,0,0"/>
                    <o:lock v:ext="edit" aspectratio="t"/>
                  </v:shape>
                  <v:shape id="Freeform 192" o:spid="_x0000_s1205" style="position:absolute;left:836;top:1357;width:29;height:6;visibility:visible;mso-wrap-style:square;v-text-anchor:top" coordsize="29,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" path="m23,6r6,l23,,,,,6r,l23,6xe" fillcolor="black" stroked="f">
                    <v:path arrowok="t" o:connecttype="custom" o:connectlocs="23,6;29,6;23,0;0,0;0,6;0,6;23,6" o:connectangles="0,0,0,0,0,0,0"/>
                    <o:lock v:ext="edit" aspectratio="t"/>
                  </v:shape>
                  <v:shape id="Freeform 193" o:spid="_x0000_s1206" style="position:absolute;left:794;top:1357;width:30;height:6;visibility:visible;mso-wrap-style:square;v-text-anchor:top" coordsize="30,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" path="m24,6r6,l24,,,,,6r,l24,6xe" fillcolor="black" stroked="f">
                    <v:path arrowok="t" o:connecttype="custom" o:connectlocs="24,6;30,6;24,0;0,0;0,6;0,6;24,6" o:connectangles="0,0,0,0,0,0,0"/>
                    <o:lock v:ext="edit" aspectratio="t"/>
                  </v:shape>
                  <v:shape id="Freeform 194" o:spid="_x0000_s1207" style="position:absolute;left:753;top:1357;width:29;height:6;visibility:visible;mso-wrap-style:square;v-text-anchor:top" coordsize="29,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" path="m23,6r6,l23,,,,,6r,l23,6xe" fillcolor="black" stroked="f">
                    <v:path arrowok="t" o:connecttype="custom" o:connectlocs="23,6;29,6;23,0;0,0;0,6;0,6;23,6" o:connectangles="0,0,0,0,0,0,0"/>
                    <o:lock v:ext="edit" aspectratio="t"/>
                  </v:shape>
                  <v:shape id="Freeform 195" o:spid="_x0000_s1208" style="position:absolute;left:711;top:1357;width:30;height:6;visibility:visible;mso-wrap-style:square;v-text-anchor:top" coordsize="30,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" path="m24,6r6,l24,,,,,,,6r24,xe" fillcolor="black" stroked="f">
                    <v:path arrowok="t" o:connecttype="custom" o:connectlocs="24,6;30,6;24,0;0,0;0,0;0,6;24,6" o:connectangles="0,0,0,0,0,0,0"/>
                    <o:lock v:ext="edit" aspectratio="t"/>
                  </v:shape>
                  <v:shape id="Freeform 196" o:spid="_x0000_s1209" style="position:absolute;left:670;top:1357;width:29;height:6;visibility:visible;mso-wrap-style:square;v-text-anchor:top" coordsize="29,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" path="m23,6l29,,23,,,,,,,6r23,xe" fillcolor="black" stroked="f">
                    <v:path arrowok="t" o:connecttype="custom" o:connectlocs="23,6;29,0;23,0;0,0;0,0;0,6;23,6" o:connectangles="0,0,0,0,0,0,0"/>
                    <o:lock v:ext="edit" aspectratio="t"/>
                  </v:shape>
                  <v:shape id="Freeform 197" o:spid="_x0000_s1210" style="position:absolute;left:628;top:1357;width:30;height:6;visibility:visible;mso-wrap-style:square;v-text-anchor:top" coordsize="30,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" path="m24,6l30,,24,,,,,,,6r24,xe" fillcolor="black" stroked="f">
                    <v:path arrowok="t" o:connecttype="custom" o:connectlocs="24,6;30,0;24,0;0,0;0,0;0,6;24,6" o:connectangles="0,0,0,0,0,0,0"/>
                    <o:lock v:ext="edit" aspectratio="t"/>
                  </v:shape>
                  <v:shape id="Freeform 198" o:spid="_x0000_s1211" style="position:absolute;left:587;top:1357;width:29;height:6;visibility:visible;mso-wrap-style:square;v-text-anchor:top" coordsize="29,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" path="m23,6l29,,23,,,,,,,6r23,xe" fillcolor="black" stroked="f">
                    <v:path arrowok="t" o:connecttype="custom" o:connectlocs="23,6;29,0;23,0;0,0;0,0;0,6;23,6" o:connectangles="0,0,0,0,0,0,0"/>
                    <o:lock v:ext="edit" aspectratio="t"/>
                  </v:shape>
                  <v:shape id="Freeform 199" o:spid="_x0000_s1212" style="position:absolute;left:545;top:1357;width:30;height:6;visibility:visible;mso-wrap-style:square;v-text-anchor:top" coordsize="30,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" path="m24,6l30,,24,,,,,,,6r24,xe" fillcolor="black" stroked="f">
                    <v:path arrowok="t" o:connecttype="custom" o:connectlocs="24,6;30,0;24,0;0,0;0,0;0,6;24,6" o:connectangles="0,0,0,0,0,0,0"/>
                    <o:lock v:ext="edit" aspectratio="t"/>
                  </v:shape>
                </v:group>
                <v:line id="Line 113" o:spid="_x0000_s1213" style="position:absolute;flip:y;visibility:visible;mso-wrap-style:square" from="8529,18765" to="9371,190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"/>
                <v:line id="Line 114" o:spid="_x0000_s1214" style="position:absolute;visibility:visible;mso-wrap-style:square" from="8529,19106" to="9371,194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"/>
                <v:group id="Group 202" o:spid="_x0000_s1215" style="position:absolute;left:20539;top:17059;width:4990;height:1339" coordorigin="1316,1209" coordsize="320,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">
                  <o:lock v:ext="edit" aspectratio="t"/>
                  <v:shape id="Freeform 203" o:spid="_x0000_s1216" style="position:absolute;left:1612;top:1209;width:24;height:12;visibility:visible;mso-wrap-style:square;v-text-anchor:top" coordsize="24,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" path="m24,6l24,r,l,6r,l,12,24,6xe" fillcolor="black" stroked="f">
                    <v:path arrowok="t" o:connecttype="custom" o:connectlocs="24,6;24,0;24,0;0,6;0,6;0,12;24,6" o:connectangles="0,0,0,0,0,0,0"/>
                    <o:lock v:ext="edit" aspectratio="t"/>
                  </v:shape>
                  <v:shape id="Freeform 204" o:spid="_x0000_s1217" style="position:absolute;left:1571;top:1215;width:29;height:12;visibility:visible;mso-wrap-style:square;v-text-anchor:top" coordsize="29,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" path="m23,6r6,l23,,,6r,6l,12,23,6xe" fillcolor="black" stroked="f">
                    <v:path arrowok="t" o:connecttype="custom" o:connectlocs="23,6;29,6;23,0;0,6;0,12;0,12;23,6" o:connectangles="0,0,0,0,0,0,0"/>
                    <o:lock v:ext="edit" aspectratio="t"/>
                  </v:shape>
                  <v:shape id="Freeform 205" o:spid="_x0000_s1218" style="position:absolute;left:1529;top:1227;width:30;height:12;visibility:visible;mso-wrap-style:square;v-text-anchor:top" coordsize="30,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" path="m30,6r,l30,,6,6,,12r6,l30,6xe" fillcolor="black" stroked="f">
                    <v:path arrowok="t" o:connecttype="custom" o:connectlocs="30,6;30,6;30,0;6,6;0,12;6,12;30,6" o:connectangles="0,0,0,0,0,0,0"/>
                    <o:lock v:ext="edit" aspectratio="t"/>
                  </v:shape>
                  <v:shape id="Freeform 206" o:spid="_x0000_s1219" style="position:absolute;left:1488;top:1239;width:29;height:12;visibility:visible;mso-wrap-style:square;v-text-anchor:top" coordsize="29,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" path="m29,6r,l29,,6,6,,12r6,l29,6xe" fillcolor="black" stroked="f">
                    <v:path arrowok="t" o:connecttype="custom" o:connectlocs="29,6;29,6;29,0;6,6;0,12;6,12;29,6" o:connectangles="0,0,0,0,0,0,0"/>
                    <o:lock v:ext="edit" aspectratio="t"/>
                  </v:shape>
                  <v:shape id="Freeform 207" o:spid="_x0000_s1220" style="position:absolute;left:1452;top:1251;width:30;height:11;visibility:visible;mso-wrap-style:square;v-text-anchor:top" coordsize="30,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" path="m24,5l30,,24,,,5r,6l,11,24,5xe" fillcolor="black" stroked="f">
                    <v:path arrowok="t" o:connecttype="custom" o:connectlocs="24,5;30,0;24,0;0,5;0,11;0,11;24,5" o:connectangles="0,0,0,0,0,0,0"/>
                    <o:lock v:ext="edit" aspectratio="t"/>
                  </v:shape>
                  <v:shape id="Freeform 208" o:spid="_x0000_s1221" style="position:absolute;left:1411;top:1262;width:29;height:12;visibility:visible;mso-wrap-style:square;v-text-anchor:top" coordsize="29,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" path="m23,6l29,,23,,,6r,l,12,23,6xe" fillcolor="black" stroked="f">
                    <v:path arrowok="t" o:connecttype="custom" o:connectlocs="23,6;29,0;23,0;0,6;0,6;0,12;23,6" o:connectangles="0,0,0,0,0,0,0"/>
                    <o:lock v:ext="edit" aspectratio="t"/>
                  </v:shape>
                  <v:shape id="Freeform 209" o:spid="_x0000_s1222" style="position:absolute;left:1369;top:1274;width:30;height:12;visibility:visible;mso-wrap-style:square;v-text-anchor:top" coordsize="30,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" path="m30,6l30,r,l6,6,,6r6,6l30,6xe" fillcolor="black" stroked="f">
                    <v:path arrowok="t" o:connecttype="custom" o:connectlocs="30,6;30,0;30,0;6,6;0,6;6,12;30,6" o:connectangles="0,0,0,0,0,0,0"/>
                    <o:lock v:ext="edit" aspectratio="t"/>
                  </v:shape>
                  <v:shape id="Freeform 210" o:spid="_x0000_s1223" style="position:absolute;left:1328;top:1286;width:29;height:12;visibility:visible;mso-wrap-style:square;v-text-anchor:top" coordsize="29,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" path="m29,6l29,r,l6,6,,6r6,6l29,6xe" fillcolor="black" stroked="f">
                    <v:path arrowok="t" o:connecttype="custom" o:connectlocs="29,6;29,0;29,0;6,6;0,6;6,12;29,6" o:connectangles="0,0,0,0,0,0,0"/>
                    <o:lock v:ext="edit" aspectratio="t"/>
                  </v:shape>
                  <v:shape id="Freeform 211" o:spid="_x0000_s1224" style="position:absolute;left:1316;top:1292;width:6;height:12;visibility:visible;mso-wrap-style:square;v-text-anchor:top" coordsize="6,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" path="m,6r6,l,,,6r,l,12,,6xe" fillcolor="black" stroked="f">
                    <v:path arrowok="t" o:connecttype="custom" o:connectlocs="0,6;6,6;0,0;0,6;0,6;0,12;0,6" o:connectangles="0,0,0,0,0,0,0"/>
                    <o:lock v:ext="edit" aspectratio="t"/>
                  </v:shape>
                </v:group>
                <v:line id="Line 125" o:spid="_x0000_s1225" style="position:absolute;visibility:visible;mso-wrap-style:square" from="20539,18288" to="21459,1837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"/>
                <v:line id="Line 126" o:spid="_x0000_s1226" style="position:absolute;flip:y;visibility:visible;mso-wrap-style:square" from="20539,17878" to="21179,1830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"/>
                <v:rect id="Rectangle 214" o:spid="_x0000_s1227" style="position:absolute;left:25521;top:14466;width:6565;height:35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">
                  <o:lock v:ext="edit" aspectratio="t"/>
                </v:rect>
                <v:rect id="Rectangle 215" o:spid="_x0000_s1228" style="position:absolute;left:27227;top:14534;width:3430;height:10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" filled="f" stroked="f">
                  <o:lock v:ext="edit" aspectratio="t"/>
                </v:rect>
                <v:rect id="Rectangle 216" o:spid="_x0000_s1229" style="position:absolute;left:27500;top:14466;width:4694;height:11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" filled="f" stroked="f">
                  <o:lock v:ext="edit" aspectratio="t"/>
                  <v:textbox inset="0,0,0,0">
                    <w:txbxContent>
                      <w:p w14:paraId="278281BB" w14:textId="77777777" w:rsidR="00115551" w:rsidRDefault="00115551" w:rsidP="00E33C5A">
                        <w:pPr>
                          <w:pStyle w:val="NormalWeb"/>
                          <w:kinsoku w:val="0"/>
                          <w:overflowPunct w:val="0"/>
                          <w:spacing w:before="0" w:beforeAutospacing="0" w:after="0" w:afterAutospacing="0"/>
                          <w:jc w:val="center"/>
                          <w:textAlignment w:val="baseline"/>
                        </w:pPr>
                        <w:r w:rsidRPr="007E07F5">
                          <w:rPr>
                            <w:rFonts w:ascii="Arial" w:hAnsi="Arial" w:cstheme="minorBidi"/>
                            <w:color w:val="000000"/>
                            <w:kern w:val="24"/>
                            <w:sz w:val="16"/>
                            <w:szCs w:val="16"/>
                            <w:lang w:val="en-GB"/>
                          </w:rPr>
                          <w:t>Business</w:t>
                        </w:r>
                      </w:p>
                    </w:txbxContent>
                  </v:textbox>
                </v:rect>
                <v:rect id="Rectangle 217" o:spid="_x0000_s1230" style="position:absolute;left:30980;top:13852;width:234;height:10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" filled="f" stroked="f">
                  <o:lock v:ext="edit" aspectratio="t"/>
                  <v:textbox inset="0,0,0,0">
                    <w:txbxContent>
                      <w:p w14:paraId="24457278" w14:textId="77777777" w:rsidR="00115551" w:rsidRDefault="00115551" w:rsidP="00E33C5A">
                        <w:pPr>
                          <w:pStyle w:val="NormalWeb"/>
                          <w:kinsoku w:val="0"/>
                          <w:overflowPunct w:val="0"/>
                          <w:spacing w:before="0" w:beforeAutospacing="0" w:after="0" w:afterAutospacing="0"/>
                          <w:jc w:val="center"/>
                          <w:textAlignment w:val="baseline"/>
                        </w:pPr>
                        <w:r>
                          <w:rPr>
                            <w:rFonts w:ascii="Arial" w:hAnsi="Arial" w:cstheme="minorBidi"/>
                            <w:color w:val="000000"/>
                            <w:kern w:val="24"/>
                            <w:sz w:val="20"/>
                            <w:szCs w:val="20"/>
                            <w:lang w:val="en-GB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18" o:spid="_x0000_s1231" style="position:absolute;left:27500;top:15285;width:2869;height:10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" filled="f" stroked="f">
                  <o:lock v:ext="edit" aspectratio="t"/>
                </v:rect>
                <v:rect id="Rectangle 219" o:spid="_x0000_s1232" style="position:absolute;left:27909;top:15353;width:3431;height:14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" filled="f" stroked="f">
                  <o:lock v:ext="edit" aspectratio="t"/>
                  <v:textbox inset="0,0,0,0">
                    <w:txbxContent>
                      <w:p w14:paraId="563D9B64" w14:textId="77777777" w:rsidR="00115551" w:rsidRDefault="00115551" w:rsidP="00E33C5A">
                        <w:pPr>
                          <w:pStyle w:val="NormalWeb"/>
                          <w:kinsoku w:val="0"/>
                          <w:overflowPunct w:val="0"/>
                          <w:spacing w:before="0" w:beforeAutospacing="0" w:after="0" w:afterAutospacing="0"/>
                          <w:jc w:val="center"/>
                          <w:textAlignment w:val="baseline"/>
                        </w:pPr>
                        <w:r w:rsidRPr="007E07F5">
                          <w:rPr>
                            <w:rFonts w:ascii="Arial" w:hAnsi="Arial" w:cstheme="minorBidi"/>
                            <w:color w:val="000000"/>
                            <w:kern w:val="24"/>
                            <w:sz w:val="16"/>
                            <w:szCs w:val="16"/>
                            <w:lang w:val="en-GB"/>
                          </w:rPr>
                          <w:t>Objects</w:t>
                        </w:r>
                      </w:p>
                    </w:txbxContent>
                  </v:textbox>
                </v:rect>
                <v:rect id="Rectangle 220" o:spid="_x0000_s1233" style="position:absolute;left:30707;top:14534;width:234;height:10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" filled="f" stroked="f">
                  <o:lock v:ext="edit" aspectratio="t"/>
                  <v:textbox inset="0,0,0,0">
                    <w:txbxContent>
                      <w:p w14:paraId="707089DF" w14:textId="77777777" w:rsidR="00115551" w:rsidRDefault="00115551" w:rsidP="00E33C5A">
                        <w:pPr>
                          <w:pStyle w:val="NormalWeb"/>
                          <w:kinsoku w:val="0"/>
                          <w:overflowPunct w:val="0"/>
                          <w:spacing w:before="0" w:beforeAutospacing="0" w:after="0" w:afterAutospacing="0"/>
                          <w:jc w:val="center"/>
                          <w:textAlignment w:val="baseline"/>
                        </w:pPr>
                        <w:r>
                          <w:rPr>
                            <w:rFonts w:ascii="Arial" w:hAnsi="Arial" w:cstheme="minorBidi"/>
                            <w:color w:val="000000"/>
                            <w:kern w:val="24"/>
                            <w:sz w:val="20"/>
                            <w:szCs w:val="20"/>
                            <w:lang w:val="en-GB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21" o:spid="_x0000_s1234" style="position:absolute;left:35961;top:10167;width:6643;height:35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">
                  <o:lock v:ext="edit" aspectratio="t"/>
                </v:rect>
                <v:rect id="Rectangle 222" o:spid="_x0000_s1235" style="position:absolute;left:38077;top:10304;width:2869;height:1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" filled="f" stroked="f">
                  <o:lock v:ext="edit" aspectratio="t"/>
                </v:rect>
                <v:rect id="Rectangle 223" o:spid="_x0000_s1236" style="position:absolute;left:37190;top:10099;width:5099;height:16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" filled="f" stroked="f">
                  <o:lock v:ext="edit" aspectratio="t"/>
                  <v:textbox inset="0,0,0,0">
                    <w:txbxContent>
                      <w:p w14:paraId="71EA5005" w14:textId="77777777" w:rsidR="00115551" w:rsidRDefault="00115551" w:rsidP="00E33C5A">
                        <w:pPr>
                          <w:pStyle w:val="NormalWeb"/>
                          <w:kinsoku w:val="0"/>
                          <w:overflowPunct w:val="0"/>
                          <w:spacing w:before="0" w:beforeAutospacing="0" w:after="0" w:afterAutospacing="0"/>
                          <w:jc w:val="center"/>
                          <w:textAlignment w:val="baseline"/>
                          <w:rPr>
                            <w:rFonts w:ascii="Arial" w:hAnsi="Arial" w:cstheme="minorBidi"/>
                            <w:color w:val="000000"/>
                            <w:kern w:val="24"/>
                            <w:sz w:val="16"/>
                            <w:szCs w:val="16"/>
                            <w:lang w:val="en-GB"/>
                          </w:rPr>
                        </w:pPr>
                        <w:r w:rsidRPr="007E07F5">
                          <w:rPr>
                            <w:rFonts w:ascii="Arial" w:hAnsi="Arial" w:cstheme="minorBidi"/>
                            <w:color w:val="000000"/>
                            <w:kern w:val="24"/>
                            <w:sz w:val="16"/>
                            <w:szCs w:val="16"/>
                            <w:lang w:val="en-GB"/>
                          </w:rPr>
                          <w:t>Control</w:t>
                        </w:r>
                      </w:p>
                      <w:p w14:paraId="450CC4B4" w14:textId="77777777" w:rsidR="00115551" w:rsidRDefault="00115551" w:rsidP="00E33C5A">
                        <w:pPr>
                          <w:pStyle w:val="NormalWeb"/>
                          <w:kinsoku w:val="0"/>
                          <w:overflowPunct w:val="0"/>
                          <w:spacing w:before="0" w:beforeAutospacing="0" w:after="0" w:afterAutospacing="0"/>
                          <w:jc w:val="center"/>
                          <w:textAlignment w:val="baseline"/>
                        </w:pPr>
                      </w:p>
                    </w:txbxContent>
                  </v:textbox>
                </v:rect>
                <v:rect id="Rectangle 224" o:spid="_x0000_s1237" style="position:absolute;left:41148;top:9485;width:233;height:10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" filled="f" stroked="f">
                  <o:lock v:ext="edit" aspectratio="t"/>
                  <v:textbox inset="0,0,0,0">
                    <w:txbxContent>
                      <w:p w14:paraId="43AA1C4F" w14:textId="77777777" w:rsidR="00115551" w:rsidRDefault="00115551" w:rsidP="00E33C5A">
                        <w:pPr>
                          <w:pStyle w:val="NormalWeb"/>
                          <w:kinsoku w:val="0"/>
                          <w:overflowPunct w:val="0"/>
                          <w:spacing w:before="0" w:beforeAutospacing="0" w:after="0" w:afterAutospacing="0"/>
                          <w:jc w:val="center"/>
                          <w:textAlignment w:val="baseline"/>
                        </w:pPr>
                        <w:r>
                          <w:rPr>
                            <w:rFonts w:ascii="Arial" w:hAnsi="Arial" w:cstheme="minorBidi"/>
                            <w:color w:val="000000"/>
                            <w:kern w:val="24"/>
                            <w:sz w:val="20"/>
                            <w:szCs w:val="20"/>
                            <w:lang w:val="en-GB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25" o:spid="_x0000_s1238" style="position:absolute;left:38009;top:10986;width:2962;height:10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" filled="f" stroked="f">
                  <o:lock v:ext="edit" aspectratio="t"/>
                </v:rect>
                <v:rect id="Rectangle 226" o:spid="_x0000_s1239" style="position:absolute;left:38077;top:11122;width:3586;height:18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" filled="f" stroked="f">
                  <o:lock v:ext="edit" aspectratio="t"/>
                  <v:textbox inset="0,0,0,0">
                    <w:txbxContent>
                      <w:p w14:paraId="39BD1D10" w14:textId="77777777" w:rsidR="00115551" w:rsidRPr="007E07F5" w:rsidRDefault="00115551" w:rsidP="00E33C5A">
                        <w:pPr>
                          <w:pStyle w:val="NormalWeb"/>
                          <w:kinsoku w:val="0"/>
                          <w:overflowPunct w:val="0"/>
                          <w:spacing w:before="0" w:beforeAutospacing="0" w:after="0" w:afterAutospacing="0"/>
                          <w:jc w:val="center"/>
                          <w:textAlignment w:val="baseline"/>
                          <w:rPr>
                            <w:sz w:val="16"/>
                            <w:szCs w:val="16"/>
                          </w:rPr>
                        </w:pPr>
                        <w:r w:rsidRPr="007E07F5">
                          <w:rPr>
                            <w:rFonts w:ascii="Arial" w:hAnsi="Arial" w:cstheme="minorBidi"/>
                            <w:color w:val="000000"/>
                            <w:kern w:val="24"/>
                            <w:sz w:val="16"/>
                            <w:szCs w:val="16"/>
                            <w:lang w:val="en-GB"/>
                          </w:rPr>
                          <w:t>Objects</w:t>
                        </w:r>
                      </w:p>
                    </w:txbxContent>
                  </v:textbox>
                </v:rect>
                <v:rect id="Rectangle 227" o:spid="_x0000_s1240" style="position:absolute;left:41148;top:10304;width:233;height:10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" filled="f" stroked="f">
                  <o:lock v:ext="edit" aspectratio="t"/>
                  <v:textbox inset="0,0,0,0">
                    <w:txbxContent>
                      <w:p w14:paraId="48731169" w14:textId="77777777" w:rsidR="00115551" w:rsidRDefault="00115551" w:rsidP="00E33C5A">
                        <w:pPr>
                          <w:pStyle w:val="NormalWeb"/>
                          <w:kinsoku w:val="0"/>
                          <w:overflowPunct w:val="0"/>
                          <w:spacing w:before="0" w:beforeAutospacing="0" w:after="0" w:afterAutospacing="0"/>
                          <w:jc w:val="center"/>
                          <w:textAlignment w:val="baseline"/>
                        </w:pPr>
                        <w:r>
                          <w:rPr>
                            <w:rFonts w:ascii="Arial" w:hAnsi="Arial" w:cstheme="minorBidi"/>
                            <w:color w:val="000000"/>
                            <w:kern w:val="24"/>
                            <w:sz w:val="20"/>
                            <w:szCs w:val="20"/>
                            <w:lang w:val="en-GB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28" o:spid="_x0000_s1241" style="position:absolute;left:13920;top:17469;width:6659;height:35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">
                  <o:lock v:ext="edit" aspectratio="t"/>
                </v:rect>
                <v:rect id="Rectangle 229" o:spid="_x0000_s1242" style="position:absolute;left:15763;top:17537;width:3337;height:10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" filled="f" stroked="f">
                  <o:lock v:ext="edit" aspectratio="t"/>
                </v:rect>
                <v:rect id="Rectangle 230" o:spid="_x0000_s1243" style="position:absolute;left:15899;top:17469;width:4429;height:20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" filled="f" stroked="f">
                  <o:lock v:ext="edit" aspectratio="t"/>
                  <v:textbox inset="0,0,0,0">
                    <w:txbxContent>
                      <w:p w14:paraId="388F4419" w14:textId="77777777" w:rsidR="00115551" w:rsidRDefault="00115551" w:rsidP="00E33C5A">
                        <w:pPr>
                          <w:pStyle w:val="NormalWeb"/>
                          <w:kinsoku w:val="0"/>
                          <w:overflowPunct w:val="0"/>
                          <w:spacing w:before="0" w:beforeAutospacing="0" w:after="0" w:afterAutospacing="0"/>
                          <w:jc w:val="center"/>
                          <w:textAlignment w:val="baseline"/>
                        </w:pPr>
                        <w:r w:rsidRPr="007D5B82">
                          <w:rPr>
                            <w:rFonts w:ascii="Arial" w:hAnsi="Arial" w:cstheme="minorBidi"/>
                            <w:color w:val="000000"/>
                            <w:kern w:val="24"/>
                            <w:sz w:val="16"/>
                            <w:szCs w:val="16"/>
                            <w:lang w:val="en-GB"/>
                          </w:rPr>
                          <w:t>Object to</w:t>
                        </w:r>
                      </w:p>
                    </w:txbxContent>
                  </v:textbox>
                </v:rect>
                <v:rect id="Rectangle 231" o:spid="_x0000_s1244" style="position:absolute;left:19311;top:16854;width:234;height:10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" filled="f" stroked="f">
                  <o:lock v:ext="edit" aspectratio="t"/>
                  <v:textbox inset="0,0,0,0">
                    <w:txbxContent>
                      <w:p w14:paraId="4F07E76C" w14:textId="77777777" w:rsidR="00115551" w:rsidRDefault="00115551" w:rsidP="00E33C5A">
                        <w:pPr>
                          <w:pStyle w:val="NormalWeb"/>
                          <w:kinsoku w:val="0"/>
                          <w:overflowPunct w:val="0"/>
                          <w:spacing w:before="0" w:beforeAutospacing="0" w:after="0" w:afterAutospacing="0"/>
                          <w:jc w:val="center"/>
                          <w:textAlignment w:val="baseline"/>
                        </w:pPr>
                        <w:r>
                          <w:rPr>
                            <w:rFonts w:ascii="Arial" w:hAnsi="Arial" w:cstheme="minorBidi"/>
                            <w:color w:val="000000"/>
                            <w:kern w:val="24"/>
                            <w:sz w:val="20"/>
                            <w:szCs w:val="20"/>
                            <w:lang w:val="en-GB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32" o:spid="_x0000_s1245" style="position:absolute;left:15694;top:18288;width:3696;height:1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" filled="f" stroked="f">
                  <o:lock v:ext="edit" aspectratio="t"/>
                </v:rect>
                <v:rect id="Rectangle 233" o:spid="_x0000_s1246" style="position:absolute;left:15558;top:18833;width:5193;height:12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" filled="f" stroked="f">
                  <o:lock v:ext="edit" aspectratio="t"/>
                  <v:textbox inset="0,0,0,0">
                    <w:txbxContent>
                      <w:p w14:paraId="02BF2B67" w14:textId="77777777" w:rsidR="00115551" w:rsidRDefault="00115551" w:rsidP="00E33C5A">
                        <w:pPr>
                          <w:pStyle w:val="NormalWeb"/>
                          <w:kinsoku w:val="0"/>
                          <w:overflowPunct w:val="0"/>
                          <w:spacing w:before="0" w:beforeAutospacing="0" w:after="0" w:afterAutospacing="0"/>
                          <w:jc w:val="center"/>
                          <w:textAlignment w:val="baseline"/>
                        </w:pPr>
                        <w:r w:rsidRPr="007D5B82">
                          <w:rPr>
                            <w:rFonts w:ascii="Arial" w:hAnsi="Arial" w:cstheme="minorBidi"/>
                            <w:color w:val="000000"/>
                            <w:kern w:val="24"/>
                            <w:sz w:val="16"/>
                            <w:szCs w:val="16"/>
                            <w:lang w:val="en-GB"/>
                          </w:rPr>
                          <w:t>Relational</w:t>
                        </w:r>
                      </w:p>
                    </w:txbxContent>
                  </v:textbox>
                </v:rect>
                <v:rect id="Rectangle 234" o:spid="_x0000_s1247" style="position:absolute;left:19584;top:17605;width:234;height:10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" filled="f" stroked="f">
                  <o:lock v:ext="edit" aspectratio="t"/>
                  <v:textbox inset="0,0,0,0">
                    <w:txbxContent>
                      <w:p w14:paraId="7FFDCEDD" w14:textId="77777777" w:rsidR="00115551" w:rsidRDefault="00115551" w:rsidP="00E33C5A">
                        <w:pPr>
                          <w:pStyle w:val="NormalWeb"/>
                          <w:kinsoku w:val="0"/>
                          <w:overflowPunct w:val="0"/>
                          <w:spacing w:before="0" w:beforeAutospacing="0" w:after="0" w:afterAutospacing="0"/>
                          <w:jc w:val="center"/>
                          <w:textAlignment w:val="baseline"/>
                        </w:pPr>
                        <w:r>
                          <w:rPr>
                            <w:rFonts w:ascii="Arial" w:hAnsi="Arial" w:cstheme="minorBidi"/>
                            <w:color w:val="000000"/>
                            <w:kern w:val="24"/>
                            <w:sz w:val="20"/>
                            <w:szCs w:val="20"/>
                            <w:lang w:val="en-GB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35" o:spid="_x0000_s1248" style="position:absolute;left:12487;top:4572;width:2589;height:10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" fillcolor="white [3212]">
                  <o:lock v:ext="edit" aspectratio="t"/>
                </v:rect>
                <v:rect id="Rectangle 236" o:spid="_x0000_s1249" style="position:absolute;left:1774;top:4640;width:2588;height:10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" fillcolor="white [3212]">
                  <o:lock v:ext="edit" aspectratio="t"/>
                </v:rect>
              </v:group>
            </w:pict>
          </mc:Fallback>
        </mc:AlternateContent>
      </w:r>
      <w:r>
        <w:t>Q5.</w:t>
      </w:r>
    </w:p>
    <w:p w14:paraId="3EBC4ABD" w14:textId="77777777" w:rsidR="00E33C5A" w:rsidRDefault="00E33C5A" w:rsidP="00E33C5A">
      <w:pPr>
        <w:spacing w:after="0" w:line="240" w:lineRule="auto"/>
      </w:pPr>
    </w:p>
    <w:p w14:paraId="588C16E4" w14:textId="77777777" w:rsidR="00E33C5A" w:rsidRDefault="00E33C5A" w:rsidP="00E33C5A">
      <w:pPr>
        <w:spacing w:after="0" w:line="240" w:lineRule="auto"/>
      </w:pPr>
    </w:p>
    <w:p w14:paraId="115707B1" w14:textId="77777777" w:rsidR="00E33C5A" w:rsidRDefault="00E33C5A" w:rsidP="00E33C5A">
      <w:pPr>
        <w:spacing w:after="0" w:line="240" w:lineRule="auto"/>
      </w:pPr>
    </w:p>
    <w:p w14:paraId="52CEC321" w14:textId="77777777" w:rsidR="00E33C5A" w:rsidRDefault="00E33C5A" w:rsidP="00E33C5A">
      <w:pPr>
        <w:spacing w:after="0" w:line="240" w:lineRule="auto"/>
      </w:pPr>
    </w:p>
    <w:p w14:paraId="61209ACF" w14:textId="77777777" w:rsidR="00E33C5A" w:rsidRDefault="00E33C5A" w:rsidP="00E33C5A">
      <w:pPr>
        <w:spacing w:after="0" w:line="240" w:lineRule="auto"/>
      </w:pPr>
    </w:p>
    <w:p w14:paraId="3ADFDE87" w14:textId="77777777" w:rsidR="00E33C5A" w:rsidRDefault="00E33C5A" w:rsidP="00E33C5A">
      <w:pPr>
        <w:spacing w:after="0" w:line="240" w:lineRule="auto"/>
      </w:pPr>
    </w:p>
    <w:p w14:paraId="3968A707" w14:textId="77777777" w:rsidR="00E33C5A" w:rsidRDefault="00E33C5A" w:rsidP="00E33C5A">
      <w:pPr>
        <w:spacing w:after="0" w:line="240" w:lineRule="auto"/>
      </w:pPr>
    </w:p>
    <w:p w14:paraId="7EDC840B" w14:textId="77777777" w:rsidR="00E33C5A" w:rsidRDefault="00E33C5A" w:rsidP="00E33C5A">
      <w:pPr>
        <w:spacing w:after="0" w:line="240" w:lineRule="auto"/>
      </w:pPr>
    </w:p>
    <w:p w14:paraId="6CC2854A" w14:textId="77777777" w:rsidR="00E33C5A" w:rsidRDefault="00E33C5A" w:rsidP="00E33C5A">
      <w:pPr>
        <w:spacing w:after="0" w:line="240" w:lineRule="auto"/>
      </w:pPr>
    </w:p>
    <w:p w14:paraId="7D806C47" w14:textId="77777777" w:rsidR="00E33C5A" w:rsidRDefault="00E33C5A" w:rsidP="00E33C5A">
      <w:pPr>
        <w:spacing w:after="0" w:line="240" w:lineRule="auto"/>
      </w:pPr>
    </w:p>
    <w:p w14:paraId="42C6DE7F" w14:textId="77777777" w:rsidR="00E33C5A" w:rsidRDefault="00E33C5A" w:rsidP="00E33C5A">
      <w:pPr>
        <w:spacing w:after="0" w:line="240" w:lineRule="auto"/>
      </w:pPr>
    </w:p>
    <w:p w14:paraId="62528DF8" w14:textId="77777777" w:rsidR="00E33C5A" w:rsidRDefault="00E33C5A" w:rsidP="00E33C5A">
      <w:pPr>
        <w:spacing w:after="0" w:line="240" w:lineRule="auto"/>
      </w:pPr>
    </w:p>
    <w:p w14:paraId="141D4926" w14:textId="77777777" w:rsidR="00E33C5A" w:rsidRDefault="00E33C5A" w:rsidP="00E33C5A">
      <w:pPr>
        <w:spacing w:after="0" w:line="240" w:lineRule="auto"/>
      </w:pPr>
    </w:p>
    <w:p w14:paraId="428BF96B" w14:textId="77777777" w:rsidR="00E33C5A" w:rsidRDefault="00E33C5A" w:rsidP="00E33C5A">
      <w:pPr>
        <w:spacing w:after="0" w:line="240" w:lineRule="auto"/>
      </w:pPr>
    </w:p>
    <w:p w14:paraId="0EEC43B5" w14:textId="77777777" w:rsidR="00E33C5A" w:rsidRDefault="00E33C5A" w:rsidP="00E33C5A">
      <w:pPr>
        <w:spacing w:after="0" w:line="240" w:lineRule="auto"/>
      </w:pPr>
    </w:p>
    <w:p w14:paraId="18EE3552" w14:textId="77777777" w:rsidR="00E33C5A" w:rsidRDefault="00E33C5A" w:rsidP="00E33C5A">
      <w:pPr>
        <w:spacing w:after="0" w:line="240" w:lineRule="auto"/>
      </w:pPr>
    </w:p>
    <w:p w14:paraId="03E56F50" w14:textId="77777777" w:rsidR="00E33C5A" w:rsidRDefault="00E33C5A" w:rsidP="00E33C5A">
      <w:pPr>
        <w:spacing w:after="0" w:line="240" w:lineRule="auto"/>
      </w:pPr>
    </w:p>
    <w:p w14:paraId="6102CEC9" w14:textId="77777777" w:rsidR="00E33C5A" w:rsidRDefault="00E33C5A" w:rsidP="00E33C5A">
      <w:pPr>
        <w:spacing w:after="0" w:line="240" w:lineRule="auto"/>
      </w:pPr>
    </w:p>
    <w:p w14:paraId="4BC689DE" w14:textId="77777777" w:rsidR="00E33C5A" w:rsidRDefault="00E33C5A" w:rsidP="00E33C5A">
      <w:pPr>
        <w:spacing w:after="0" w:line="240" w:lineRule="auto"/>
      </w:pPr>
    </w:p>
    <w:p w14:paraId="1C04C7F7" w14:textId="77777777" w:rsidR="00E33C5A" w:rsidRDefault="00E33C5A" w:rsidP="00E33C5A">
      <w:pPr>
        <w:spacing w:after="0" w:line="240" w:lineRule="auto"/>
      </w:pPr>
    </w:p>
    <w:p w14:paraId="5E2FEEF5" w14:textId="77777777" w:rsidR="00E33C5A" w:rsidRDefault="00E33C5A" w:rsidP="00E33C5A">
      <w:pPr>
        <w:spacing w:after="0" w:line="240" w:lineRule="auto"/>
      </w:pPr>
    </w:p>
    <w:p w14:paraId="058057F8" w14:textId="7E780A4C" w:rsidR="00E33C5A" w:rsidRDefault="00E33C5A" w:rsidP="00E33C5A">
      <w:pPr>
        <w:spacing w:after="0" w:line="240" w:lineRule="auto"/>
      </w:pPr>
      <w:r>
        <w:t>This is the diagram of –</w:t>
      </w:r>
    </w:p>
    <w:p w14:paraId="27BB7C05" w14:textId="77777777" w:rsidR="00E33C5A" w:rsidRDefault="00E33C5A" w:rsidP="00710E99">
      <w:pPr>
        <w:pStyle w:val="ListParagraph"/>
        <w:numPr>
          <w:ilvl w:val="0"/>
          <w:numId w:val="81"/>
        </w:numPr>
        <w:spacing w:after="0" w:line="240" w:lineRule="auto"/>
      </w:pPr>
      <w:r>
        <w:t>Elaborating classes in sub-systems</w:t>
      </w:r>
    </w:p>
    <w:p w14:paraId="5E9184C3" w14:textId="77777777" w:rsidR="00E33C5A" w:rsidRDefault="00E33C5A" w:rsidP="00710E99">
      <w:pPr>
        <w:pStyle w:val="ListParagraph"/>
        <w:numPr>
          <w:ilvl w:val="0"/>
          <w:numId w:val="81"/>
        </w:numPr>
        <w:spacing w:after="0" w:line="240" w:lineRule="auto"/>
      </w:pPr>
      <w:r>
        <w:t>Elaborating classes in packages</w:t>
      </w:r>
    </w:p>
    <w:p w14:paraId="0F9F087B" w14:textId="77777777" w:rsidR="00E33C5A" w:rsidRDefault="00E33C5A" w:rsidP="00710E99">
      <w:pPr>
        <w:pStyle w:val="ListParagraph"/>
        <w:numPr>
          <w:ilvl w:val="0"/>
          <w:numId w:val="81"/>
        </w:numPr>
        <w:spacing w:after="0" w:line="240" w:lineRule="auto"/>
      </w:pPr>
      <w:r>
        <w:t>Elaborating classes in system</w:t>
      </w:r>
    </w:p>
    <w:p w14:paraId="63150FC7" w14:textId="3D7608F4" w:rsidR="00E33C5A" w:rsidRDefault="00E33C5A" w:rsidP="00710E99">
      <w:pPr>
        <w:pStyle w:val="ListParagraph"/>
        <w:numPr>
          <w:ilvl w:val="0"/>
          <w:numId w:val="81"/>
        </w:numPr>
        <w:spacing w:after="0" w:line="240" w:lineRule="auto"/>
      </w:pPr>
      <w:r>
        <w:t>Elaborating sub-systems in system</w:t>
      </w:r>
    </w:p>
    <w:p w14:paraId="68F09A75" w14:textId="1F7EF619" w:rsidR="009F33CC" w:rsidRDefault="009F33CC" w:rsidP="00E33C5A">
      <w:pPr>
        <w:spacing w:after="0" w:line="240" w:lineRule="auto"/>
        <w:contextualSpacing/>
      </w:pPr>
      <w:r>
        <w:t>Answer: B</w:t>
      </w:r>
    </w:p>
    <w:p w14:paraId="728B36EC" w14:textId="2CA8F5F6" w:rsidR="00E33C5A" w:rsidRDefault="00E33C5A" w:rsidP="00E33C5A">
      <w:pPr>
        <w:spacing w:after="0" w:line="240" w:lineRule="auto"/>
        <w:contextualSpacing/>
      </w:pPr>
      <w:r>
        <w:t>Q1. Which one of the following class is a derived attribute?</w:t>
      </w:r>
    </w:p>
    <w:p w14:paraId="61C6E130" w14:textId="77777777" w:rsidR="00E33C5A" w:rsidRDefault="00E33C5A" w:rsidP="00E33C5A">
      <w:pPr>
        <w:spacing w:after="0" w:line="240" w:lineRule="auto"/>
        <w:ind w:left="720"/>
        <w:contextualSpacing/>
      </w:pPr>
      <w:r>
        <w:object w:dxaOrig="3645" w:dyaOrig="1771" w14:anchorId="0167D7A8">
          <v:shape id="_x0000_i2349" type="#_x0000_t75" style="width:182.2pt;height:88.9pt" o:ole="">
            <v:imagedata r:id="rId295" o:title=""/>
          </v:shape>
          <o:OLEObject Type="Embed" ProgID="Visio.Drawing.15" ShapeID="_x0000_i2349" DrawAspect="Content" ObjectID="_1610007351" r:id="rId296"/>
        </w:object>
      </w:r>
    </w:p>
    <w:p w14:paraId="25B9C62E" w14:textId="77777777" w:rsidR="00E33C5A" w:rsidRDefault="00E33C5A" w:rsidP="00710E99">
      <w:pPr>
        <w:pStyle w:val="ListParagraph"/>
        <w:numPr>
          <w:ilvl w:val="0"/>
          <w:numId w:val="82"/>
        </w:numPr>
        <w:spacing w:after="0" w:line="240" w:lineRule="auto"/>
        <w:rPr>
          <w:rFonts w:eastAsia="Times New Roman" w:cs="Tahoma"/>
          <w:lang w:eastAsia="en-US" w:bidi="bn-IN"/>
        </w:rPr>
      </w:pPr>
      <w:r>
        <w:rPr>
          <w:rFonts w:eastAsia="Times New Roman" w:cs="Tahoma"/>
          <w:lang w:eastAsia="en-US" w:bidi="bn-IN"/>
        </w:rPr>
        <w:t>Name</w:t>
      </w:r>
    </w:p>
    <w:p w14:paraId="62F4A116" w14:textId="68680C84" w:rsidR="00E33C5A" w:rsidRDefault="00E33C5A" w:rsidP="00710E99">
      <w:pPr>
        <w:pStyle w:val="ListParagraph"/>
        <w:numPr>
          <w:ilvl w:val="0"/>
          <w:numId w:val="82"/>
        </w:numPr>
        <w:spacing w:after="0" w:line="240" w:lineRule="auto"/>
        <w:rPr>
          <w:rFonts w:eastAsia="Times New Roman" w:cs="Tahoma"/>
          <w:lang w:eastAsia="en-US" w:bidi="bn-IN"/>
        </w:rPr>
      </w:pPr>
      <w:proofErr w:type="spellStart"/>
      <w:r>
        <w:rPr>
          <w:rFonts w:eastAsia="Times New Roman" w:cs="Tahoma"/>
          <w:lang w:eastAsia="en-US" w:bidi="bn-IN"/>
        </w:rPr>
        <w:t>BirthDate</w:t>
      </w:r>
      <w:proofErr w:type="spellEnd"/>
    </w:p>
    <w:p w14:paraId="5DD4A2AE" w14:textId="77777777" w:rsidR="00E33C5A" w:rsidRDefault="00E33C5A" w:rsidP="00710E99">
      <w:pPr>
        <w:pStyle w:val="ListParagraph"/>
        <w:numPr>
          <w:ilvl w:val="0"/>
          <w:numId w:val="82"/>
        </w:numPr>
        <w:spacing w:after="0" w:line="240" w:lineRule="auto"/>
        <w:rPr>
          <w:rFonts w:eastAsia="Times New Roman" w:cs="Tahoma"/>
          <w:lang w:eastAsia="en-US" w:bidi="bn-IN"/>
        </w:rPr>
      </w:pPr>
      <w:r>
        <w:rPr>
          <w:rFonts w:eastAsia="Times New Roman" w:cs="Tahoma"/>
          <w:lang w:eastAsia="en-US" w:bidi="bn-IN"/>
        </w:rPr>
        <w:t>Contact</w:t>
      </w:r>
    </w:p>
    <w:p w14:paraId="4171D74F" w14:textId="77777777" w:rsidR="00E33C5A" w:rsidRDefault="00E33C5A" w:rsidP="00710E99">
      <w:pPr>
        <w:pStyle w:val="ListParagraph"/>
        <w:numPr>
          <w:ilvl w:val="0"/>
          <w:numId w:val="82"/>
        </w:numPr>
        <w:spacing w:after="0" w:line="240" w:lineRule="auto"/>
        <w:rPr>
          <w:rFonts w:eastAsia="Times New Roman" w:cs="Tahoma"/>
          <w:lang w:eastAsia="en-US" w:bidi="bn-IN"/>
        </w:rPr>
      </w:pPr>
      <w:r>
        <w:rPr>
          <w:rFonts w:eastAsia="Times New Roman" w:cs="Tahoma"/>
          <w:lang w:eastAsia="en-US" w:bidi="bn-IN"/>
        </w:rPr>
        <w:t>Age</w:t>
      </w:r>
    </w:p>
    <w:p w14:paraId="625A63DA" w14:textId="5689F5DD" w:rsidR="009F33CC" w:rsidRDefault="009F33CC" w:rsidP="00E33C5A">
      <w:pPr>
        <w:spacing w:after="0" w:line="240" w:lineRule="auto"/>
        <w:rPr>
          <w:rFonts w:eastAsia="Times New Roman" w:cs="Tahoma"/>
          <w:lang w:eastAsia="en-US" w:bidi="bn-IN"/>
        </w:rPr>
      </w:pPr>
      <w:r>
        <w:rPr>
          <w:rFonts w:eastAsia="Times New Roman" w:cs="Tahoma"/>
          <w:lang w:eastAsia="en-US" w:bidi="bn-IN"/>
        </w:rPr>
        <w:t>Answer: D</w:t>
      </w:r>
    </w:p>
    <w:p w14:paraId="475DD355" w14:textId="05AA008C" w:rsidR="00E33C5A" w:rsidRDefault="00E33C5A" w:rsidP="00E33C5A">
      <w:pPr>
        <w:spacing w:after="0" w:line="240" w:lineRule="auto"/>
        <w:rPr>
          <w:rFonts w:eastAsia="Times New Roman" w:cs="Tahoma"/>
          <w:lang w:eastAsia="en-US" w:bidi="bn-IN"/>
        </w:rPr>
      </w:pPr>
      <w:r>
        <w:rPr>
          <w:rFonts w:eastAsia="Times New Roman" w:cs="Tahoma"/>
          <w:lang w:eastAsia="en-US" w:bidi="bn-IN"/>
        </w:rPr>
        <w:t>Q2. Which one is Boundary Object Lifeline?</w:t>
      </w:r>
    </w:p>
    <w:p w14:paraId="65E3A57E" w14:textId="6950BA2C" w:rsidR="009F33CC" w:rsidRDefault="009F33CC" w:rsidP="00E33C5A">
      <w:pPr>
        <w:spacing w:after="0" w:line="240" w:lineRule="auto"/>
        <w:rPr>
          <w:rFonts w:eastAsia="Times New Roman" w:cs="Tahoma"/>
          <w:lang w:eastAsia="en-US" w:bidi="bn-IN"/>
        </w:rPr>
      </w:pPr>
    </w:p>
    <w:p w14:paraId="59031D4C" w14:textId="6787DB5A" w:rsidR="009F33CC" w:rsidRDefault="009F33CC" w:rsidP="00E33C5A">
      <w:pPr>
        <w:spacing w:after="0" w:line="240" w:lineRule="auto"/>
        <w:rPr>
          <w:rFonts w:eastAsia="Times New Roman" w:cs="Tahoma"/>
          <w:lang w:eastAsia="en-US" w:bidi="bn-IN"/>
        </w:rPr>
      </w:pPr>
    </w:p>
    <w:p w14:paraId="61F6F75E" w14:textId="77777777" w:rsidR="009F33CC" w:rsidRDefault="009F33CC" w:rsidP="00E33C5A">
      <w:pPr>
        <w:spacing w:after="0" w:line="240" w:lineRule="auto"/>
        <w:rPr>
          <w:rFonts w:eastAsia="Times New Roman" w:cs="Tahoma"/>
          <w:lang w:eastAsia="en-US" w:bidi="bn-IN"/>
        </w:rPr>
      </w:pPr>
    </w:p>
    <w:p w14:paraId="7581315A" w14:textId="7AB5044F" w:rsidR="00E33C5A" w:rsidRDefault="009F33CC" w:rsidP="00710E99">
      <w:pPr>
        <w:pStyle w:val="ListParagraph"/>
        <w:numPr>
          <w:ilvl w:val="0"/>
          <w:numId w:val="83"/>
        </w:numPr>
        <w:spacing w:after="0" w:line="240" w:lineRule="auto"/>
        <w:rPr>
          <w:rFonts w:eastAsia="Times New Roman" w:cs="Tahoma"/>
          <w:lang w:eastAsia="en-US" w:bidi="bn-IN"/>
        </w:rPr>
      </w:pPr>
      <w:r>
        <w:rPr>
          <w:noProof/>
          <w:sz w:val="22"/>
          <w:szCs w:val="22"/>
        </w:rPr>
        <w:object w:dxaOrig="11400" w:dyaOrig="1642" w14:anchorId="718E1035">
          <v:shape id="_x0000_s1136" type="#_x0000_t75" style="position:absolute;left:0;text-align:left;margin-left:37.3pt;margin-top:4.85pt;width:56.4pt;height:161.2pt;z-index:251790336;mso-position-horizontal-relative:text;mso-position-vertical-relative:text">
            <v:imagedata r:id="rId297" o:title=""/>
          </v:shape>
          <o:OLEObject Type="Embed" ProgID="Visio.Drawing.15" ShapeID="_x0000_s1136" DrawAspect="Content" ObjectID="_1610007525" r:id="rId298"/>
        </w:object>
      </w:r>
      <w:r w:rsidR="00E33C5A">
        <w:rPr>
          <w:rFonts w:eastAsia="Times New Roman" w:cs="Tahoma"/>
          <w:lang w:eastAsia="en-US" w:bidi="bn-IN"/>
        </w:rPr>
        <w:t xml:space="preserve"> </w:t>
      </w:r>
    </w:p>
    <w:p w14:paraId="784F42DA" w14:textId="77777777" w:rsidR="00E33C5A" w:rsidRDefault="00E33C5A" w:rsidP="00E33C5A">
      <w:pPr>
        <w:spacing w:after="0" w:line="240" w:lineRule="auto"/>
        <w:rPr>
          <w:rFonts w:eastAsia="Times New Roman" w:cs="Tahoma"/>
          <w:lang w:eastAsia="en-US" w:bidi="bn-IN"/>
        </w:rPr>
      </w:pPr>
    </w:p>
    <w:p w14:paraId="13C49A76" w14:textId="77777777" w:rsidR="00E33C5A" w:rsidRDefault="00E33C5A" w:rsidP="00E33C5A">
      <w:pPr>
        <w:spacing w:after="0" w:line="240" w:lineRule="auto"/>
        <w:rPr>
          <w:rFonts w:eastAsia="Times New Roman" w:cs="Tahoma"/>
          <w:lang w:eastAsia="en-US" w:bidi="bn-IN"/>
        </w:rPr>
      </w:pPr>
    </w:p>
    <w:p w14:paraId="78665EAE" w14:textId="77777777" w:rsidR="00E33C5A" w:rsidRDefault="00E33C5A" w:rsidP="00E33C5A">
      <w:pPr>
        <w:spacing w:after="0" w:line="240" w:lineRule="auto"/>
        <w:rPr>
          <w:rFonts w:eastAsia="Times New Roman" w:cs="Tahoma"/>
          <w:lang w:eastAsia="en-US" w:bidi="bn-IN"/>
        </w:rPr>
      </w:pPr>
    </w:p>
    <w:p w14:paraId="0A4B33CC" w14:textId="77777777" w:rsidR="00E33C5A" w:rsidRDefault="00E33C5A" w:rsidP="00E33C5A">
      <w:pPr>
        <w:spacing w:after="0" w:line="240" w:lineRule="auto"/>
        <w:rPr>
          <w:rFonts w:eastAsia="Times New Roman" w:cs="Tahoma"/>
          <w:lang w:eastAsia="en-US" w:bidi="bn-IN"/>
        </w:rPr>
      </w:pPr>
    </w:p>
    <w:p w14:paraId="020ED2E2" w14:textId="77777777" w:rsidR="00E33C5A" w:rsidRDefault="00E33C5A" w:rsidP="00E33C5A">
      <w:pPr>
        <w:spacing w:after="0" w:line="240" w:lineRule="auto"/>
        <w:rPr>
          <w:rFonts w:eastAsia="Times New Roman" w:cs="Tahoma"/>
          <w:lang w:eastAsia="en-US" w:bidi="bn-IN"/>
        </w:rPr>
      </w:pPr>
    </w:p>
    <w:p w14:paraId="0DBCDD4E" w14:textId="77777777" w:rsidR="00E33C5A" w:rsidRDefault="00E33C5A" w:rsidP="00E33C5A">
      <w:pPr>
        <w:spacing w:after="0" w:line="240" w:lineRule="auto"/>
        <w:rPr>
          <w:rFonts w:eastAsia="Times New Roman" w:cs="Tahoma"/>
          <w:lang w:eastAsia="en-US" w:bidi="bn-IN"/>
        </w:rPr>
      </w:pPr>
    </w:p>
    <w:p w14:paraId="2182AB78" w14:textId="77777777" w:rsidR="00E33C5A" w:rsidRDefault="00E33C5A" w:rsidP="00E33C5A">
      <w:pPr>
        <w:spacing w:after="0" w:line="240" w:lineRule="auto"/>
        <w:rPr>
          <w:rFonts w:eastAsia="Times New Roman" w:cs="Tahoma"/>
          <w:lang w:eastAsia="en-US" w:bidi="bn-IN"/>
        </w:rPr>
      </w:pPr>
    </w:p>
    <w:p w14:paraId="2CF8D291" w14:textId="77777777" w:rsidR="00E33C5A" w:rsidRDefault="00E33C5A" w:rsidP="00E33C5A">
      <w:pPr>
        <w:spacing w:after="0" w:line="240" w:lineRule="auto"/>
        <w:rPr>
          <w:rFonts w:eastAsia="Times New Roman" w:cs="Tahoma"/>
          <w:lang w:eastAsia="en-US" w:bidi="bn-IN"/>
        </w:rPr>
      </w:pPr>
    </w:p>
    <w:p w14:paraId="60B2D273" w14:textId="77777777" w:rsidR="00E33C5A" w:rsidRDefault="00E33C5A" w:rsidP="00E33C5A">
      <w:pPr>
        <w:spacing w:after="0" w:line="240" w:lineRule="auto"/>
        <w:rPr>
          <w:rFonts w:eastAsia="Times New Roman" w:cs="Tahoma"/>
          <w:lang w:eastAsia="en-US" w:bidi="bn-IN"/>
        </w:rPr>
      </w:pPr>
    </w:p>
    <w:p w14:paraId="7972938E" w14:textId="77777777" w:rsidR="00E33C5A" w:rsidRDefault="00E33C5A" w:rsidP="00E33C5A">
      <w:pPr>
        <w:spacing w:after="0" w:line="240" w:lineRule="auto"/>
        <w:rPr>
          <w:rFonts w:eastAsia="Times New Roman" w:cs="Tahoma"/>
          <w:lang w:eastAsia="en-US" w:bidi="bn-IN"/>
        </w:rPr>
      </w:pPr>
    </w:p>
    <w:p w14:paraId="2C7443D2" w14:textId="77777777" w:rsidR="00E33C5A" w:rsidRDefault="00E33C5A" w:rsidP="00E33C5A">
      <w:pPr>
        <w:spacing w:after="0" w:line="240" w:lineRule="auto"/>
        <w:rPr>
          <w:rFonts w:eastAsia="Times New Roman" w:cs="Tahoma"/>
          <w:lang w:eastAsia="en-US" w:bidi="bn-IN"/>
        </w:rPr>
      </w:pPr>
    </w:p>
    <w:p w14:paraId="44D86E09" w14:textId="77777777" w:rsidR="00E33C5A" w:rsidRDefault="00E33C5A" w:rsidP="00E33C5A">
      <w:pPr>
        <w:spacing w:after="0" w:line="240" w:lineRule="auto"/>
        <w:rPr>
          <w:rFonts w:eastAsia="Times New Roman" w:cs="Tahoma"/>
          <w:lang w:eastAsia="en-US" w:bidi="bn-IN"/>
        </w:rPr>
      </w:pPr>
    </w:p>
    <w:p w14:paraId="7420C6A4" w14:textId="77777777" w:rsidR="00E33C5A" w:rsidRDefault="00E33C5A" w:rsidP="00E33C5A">
      <w:pPr>
        <w:spacing w:after="0" w:line="240" w:lineRule="auto"/>
        <w:rPr>
          <w:rFonts w:eastAsia="Times New Roman" w:cs="Tahoma"/>
          <w:lang w:eastAsia="en-US" w:bidi="bn-IN"/>
        </w:rPr>
      </w:pPr>
    </w:p>
    <w:p w14:paraId="267B3CBF" w14:textId="0D733B2C" w:rsidR="00E33C5A" w:rsidRDefault="00E33C5A" w:rsidP="00E33C5A">
      <w:pPr>
        <w:spacing w:after="0" w:line="240" w:lineRule="auto"/>
        <w:rPr>
          <w:rFonts w:eastAsia="Times New Roman" w:cs="Tahoma"/>
          <w:lang w:eastAsia="en-US" w:bidi="bn-IN"/>
        </w:rPr>
      </w:pPr>
    </w:p>
    <w:p w14:paraId="18B1ACD3" w14:textId="733FEA13" w:rsidR="009F33CC" w:rsidRDefault="009F33CC" w:rsidP="00E33C5A">
      <w:pPr>
        <w:spacing w:after="0" w:line="240" w:lineRule="auto"/>
        <w:rPr>
          <w:rFonts w:eastAsia="Times New Roman" w:cs="Tahoma"/>
          <w:lang w:eastAsia="en-US" w:bidi="bn-IN"/>
        </w:rPr>
      </w:pPr>
    </w:p>
    <w:p w14:paraId="7603C96B" w14:textId="0A530B14" w:rsidR="009F33CC" w:rsidRDefault="009F33CC" w:rsidP="00E33C5A">
      <w:pPr>
        <w:spacing w:after="0" w:line="240" w:lineRule="auto"/>
        <w:rPr>
          <w:rFonts w:eastAsia="Times New Roman" w:cs="Tahoma"/>
          <w:lang w:eastAsia="en-US" w:bidi="bn-IN"/>
        </w:rPr>
      </w:pPr>
    </w:p>
    <w:p w14:paraId="2EDCC5D3" w14:textId="77777777" w:rsidR="009F33CC" w:rsidRDefault="009F33CC" w:rsidP="00E33C5A">
      <w:pPr>
        <w:spacing w:after="0" w:line="240" w:lineRule="auto"/>
        <w:rPr>
          <w:rFonts w:eastAsia="Times New Roman" w:cs="Tahoma"/>
          <w:lang w:eastAsia="en-US" w:bidi="bn-IN"/>
        </w:rPr>
      </w:pPr>
    </w:p>
    <w:p w14:paraId="13EBD91F" w14:textId="77777777" w:rsidR="00E33C5A" w:rsidRDefault="00E33C5A" w:rsidP="00E33C5A">
      <w:pPr>
        <w:spacing w:after="0" w:line="240" w:lineRule="auto"/>
        <w:rPr>
          <w:rFonts w:eastAsia="Times New Roman" w:cs="Tahoma"/>
          <w:lang w:eastAsia="en-US" w:bidi="bn-IN"/>
        </w:rPr>
      </w:pPr>
    </w:p>
    <w:p w14:paraId="47407472" w14:textId="59F52F03" w:rsidR="00E33C5A" w:rsidRDefault="00E33C5A" w:rsidP="00E33C5A">
      <w:pPr>
        <w:spacing w:after="0" w:line="240" w:lineRule="auto"/>
        <w:rPr>
          <w:rFonts w:eastAsia="Times New Roman" w:cs="Tahoma"/>
          <w:lang w:eastAsia="en-US" w:bidi="bn-IN"/>
        </w:rPr>
      </w:pPr>
      <w:r>
        <w:rPr>
          <w:noProof/>
          <w:sz w:val="22"/>
          <w:szCs w:val="22"/>
        </w:rPr>
        <w:object w:dxaOrig="11400" w:dyaOrig="1642" w14:anchorId="7210A7C1">
          <v:shape id="_x0000_s1137" type="#_x0000_t75" style="position:absolute;margin-left:53.6pt;margin-top:10.4pt;width:20.4pt;height:123.6pt;z-index:251791360;mso-position-horizontal-relative:text;mso-position-vertical-relative:text">
            <v:imagedata r:id="rId299" o:title=""/>
          </v:shape>
          <o:OLEObject Type="Embed" ProgID="Visio.Drawing.15" ShapeID="_x0000_s1137" DrawAspect="Content" ObjectID="_1610007526" r:id="rId300"/>
        </w:object>
      </w:r>
    </w:p>
    <w:p w14:paraId="0EC01E1F" w14:textId="77777777" w:rsidR="00E33C5A" w:rsidRDefault="00E33C5A" w:rsidP="00710E99">
      <w:pPr>
        <w:pStyle w:val="ListParagraph"/>
        <w:numPr>
          <w:ilvl w:val="0"/>
          <w:numId w:val="83"/>
        </w:numPr>
        <w:spacing w:after="0" w:line="240" w:lineRule="auto"/>
        <w:rPr>
          <w:rFonts w:eastAsia="Times New Roman" w:cs="Tahoma"/>
          <w:lang w:eastAsia="en-US" w:bidi="bn-IN"/>
        </w:rPr>
      </w:pPr>
      <w:r>
        <w:rPr>
          <w:rFonts w:eastAsia="Times New Roman" w:cs="Tahoma"/>
          <w:lang w:eastAsia="en-US" w:bidi="bn-IN"/>
        </w:rPr>
        <w:t xml:space="preserve"> </w:t>
      </w:r>
    </w:p>
    <w:p w14:paraId="7B504388" w14:textId="77777777" w:rsidR="00E33C5A" w:rsidRDefault="00E33C5A" w:rsidP="00E33C5A">
      <w:pPr>
        <w:spacing w:after="0" w:line="240" w:lineRule="auto"/>
        <w:rPr>
          <w:rFonts w:eastAsia="Times New Roman" w:cs="Tahoma"/>
          <w:lang w:eastAsia="en-US" w:bidi="bn-IN"/>
        </w:rPr>
      </w:pPr>
    </w:p>
    <w:p w14:paraId="513BA20E" w14:textId="77777777" w:rsidR="00E33C5A" w:rsidRDefault="00E33C5A" w:rsidP="00E33C5A">
      <w:pPr>
        <w:spacing w:after="0" w:line="240" w:lineRule="auto"/>
        <w:rPr>
          <w:rFonts w:eastAsia="Times New Roman" w:cs="Tahoma"/>
          <w:lang w:eastAsia="en-US" w:bidi="bn-IN"/>
        </w:rPr>
      </w:pPr>
    </w:p>
    <w:p w14:paraId="77C4D16B" w14:textId="77777777" w:rsidR="00E33C5A" w:rsidRDefault="00E33C5A" w:rsidP="00E33C5A">
      <w:pPr>
        <w:spacing w:after="0" w:line="240" w:lineRule="auto"/>
        <w:rPr>
          <w:rFonts w:eastAsia="Times New Roman" w:cs="Tahoma"/>
          <w:lang w:eastAsia="en-US" w:bidi="bn-IN"/>
        </w:rPr>
      </w:pPr>
    </w:p>
    <w:p w14:paraId="54A2EA02" w14:textId="77777777" w:rsidR="00E33C5A" w:rsidRDefault="00E33C5A" w:rsidP="00E33C5A">
      <w:pPr>
        <w:spacing w:after="0" w:line="240" w:lineRule="auto"/>
        <w:rPr>
          <w:rFonts w:eastAsia="Times New Roman" w:cs="Tahoma"/>
          <w:lang w:eastAsia="en-US" w:bidi="bn-IN"/>
        </w:rPr>
      </w:pPr>
    </w:p>
    <w:p w14:paraId="08F83D8D" w14:textId="77777777" w:rsidR="00E33C5A" w:rsidRDefault="00E33C5A" w:rsidP="00E33C5A">
      <w:pPr>
        <w:spacing w:after="0" w:line="240" w:lineRule="auto"/>
        <w:rPr>
          <w:rFonts w:eastAsia="Times New Roman" w:cs="Tahoma"/>
          <w:lang w:eastAsia="en-US" w:bidi="bn-IN"/>
        </w:rPr>
      </w:pPr>
    </w:p>
    <w:p w14:paraId="365DF023" w14:textId="77777777" w:rsidR="00E33C5A" w:rsidRDefault="00E33C5A" w:rsidP="00E33C5A">
      <w:pPr>
        <w:spacing w:after="0" w:line="240" w:lineRule="auto"/>
        <w:rPr>
          <w:rFonts w:eastAsia="Times New Roman" w:cs="Tahoma"/>
          <w:lang w:eastAsia="en-US" w:bidi="bn-IN"/>
        </w:rPr>
      </w:pPr>
    </w:p>
    <w:p w14:paraId="4CD2451B" w14:textId="77777777" w:rsidR="00E33C5A" w:rsidRDefault="00E33C5A" w:rsidP="00E33C5A">
      <w:pPr>
        <w:spacing w:after="0" w:line="240" w:lineRule="auto"/>
        <w:rPr>
          <w:rFonts w:eastAsia="Times New Roman" w:cs="Tahoma"/>
          <w:lang w:eastAsia="en-US" w:bidi="bn-IN"/>
        </w:rPr>
      </w:pPr>
    </w:p>
    <w:p w14:paraId="39B20735" w14:textId="77777777" w:rsidR="00E33C5A" w:rsidRDefault="00E33C5A" w:rsidP="00E33C5A">
      <w:pPr>
        <w:spacing w:after="0" w:line="240" w:lineRule="auto"/>
        <w:rPr>
          <w:rFonts w:eastAsia="Times New Roman" w:cs="Tahoma"/>
          <w:lang w:eastAsia="en-US" w:bidi="bn-IN"/>
        </w:rPr>
      </w:pPr>
    </w:p>
    <w:p w14:paraId="7DCB5364" w14:textId="77777777" w:rsidR="00E33C5A" w:rsidRDefault="00E33C5A" w:rsidP="00E33C5A">
      <w:pPr>
        <w:spacing w:after="0" w:line="240" w:lineRule="auto"/>
        <w:rPr>
          <w:rFonts w:eastAsia="Times New Roman" w:cs="Tahoma"/>
          <w:lang w:eastAsia="en-US" w:bidi="bn-IN"/>
        </w:rPr>
      </w:pPr>
    </w:p>
    <w:p w14:paraId="7C4B2D0B" w14:textId="77777777" w:rsidR="00E33C5A" w:rsidRDefault="00E33C5A" w:rsidP="00E33C5A">
      <w:pPr>
        <w:spacing w:after="0" w:line="240" w:lineRule="auto"/>
        <w:rPr>
          <w:rFonts w:eastAsia="Times New Roman" w:cs="Tahoma"/>
          <w:lang w:eastAsia="en-US" w:bidi="bn-IN"/>
        </w:rPr>
      </w:pPr>
    </w:p>
    <w:p w14:paraId="6B0BF9CD" w14:textId="77777777" w:rsidR="00E33C5A" w:rsidRDefault="00E33C5A" w:rsidP="00E33C5A">
      <w:pPr>
        <w:spacing w:after="0" w:line="240" w:lineRule="auto"/>
        <w:rPr>
          <w:rFonts w:eastAsia="Times New Roman" w:cs="Tahoma"/>
          <w:lang w:eastAsia="en-US" w:bidi="bn-IN"/>
        </w:rPr>
      </w:pPr>
      <w:r>
        <w:rPr>
          <w:noProof/>
          <w:sz w:val="22"/>
          <w:szCs w:val="22"/>
        </w:rPr>
        <w:object w:dxaOrig="11400" w:dyaOrig="1642" w14:anchorId="0400838A">
          <v:shape id="_x0000_s1138" type="#_x0000_t75" style="position:absolute;margin-left:56.35pt;margin-top:10.4pt;width:15.6pt;height:117.65pt;z-index:251792384;mso-position-horizontal-relative:text;mso-position-vertical-relative:text">
            <v:imagedata r:id="rId301" o:title=""/>
          </v:shape>
          <o:OLEObject Type="Embed" ProgID="Visio.Drawing.15" ShapeID="_x0000_s1138" DrawAspect="Content" ObjectID="_1610007527" r:id="rId302"/>
        </w:object>
      </w:r>
    </w:p>
    <w:p w14:paraId="457B2296" w14:textId="77777777" w:rsidR="00E33C5A" w:rsidRDefault="00E33C5A" w:rsidP="00710E99">
      <w:pPr>
        <w:pStyle w:val="ListParagraph"/>
        <w:numPr>
          <w:ilvl w:val="0"/>
          <w:numId w:val="83"/>
        </w:numPr>
        <w:spacing w:after="0" w:line="240" w:lineRule="auto"/>
        <w:rPr>
          <w:rFonts w:eastAsia="Times New Roman" w:cs="Tahoma"/>
          <w:lang w:eastAsia="en-US" w:bidi="bn-IN"/>
        </w:rPr>
      </w:pPr>
      <w:r>
        <w:rPr>
          <w:rFonts w:eastAsia="Times New Roman" w:cs="Tahoma"/>
          <w:lang w:eastAsia="en-US" w:bidi="bn-IN"/>
        </w:rPr>
        <w:t xml:space="preserve"> </w:t>
      </w:r>
    </w:p>
    <w:p w14:paraId="1FEAAABD" w14:textId="77777777" w:rsidR="00E33C5A" w:rsidRDefault="00E33C5A" w:rsidP="00E33C5A">
      <w:pPr>
        <w:spacing w:after="0" w:line="240" w:lineRule="auto"/>
        <w:rPr>
          <w:rFonts w:eastAsia="Times New Roman" w:cs="Tahoma"/>
          <w:lang w:eastAsia="en-US" w:bidi="bn-IN"/>
        </w:rPr>
      </w:pPr>
    </w:p>
    <w:p w14:paraId="08A4CAC3" w14:textId="77777777" w:rsidR="00E33C5A" w:rsidRDefault="00E33C5A" w:rsidP="00E33C5A">
      <w:pPr>
        <w:spacing w:after="0" w:line="240" w:lineRule="auto"/>
        <w:rPr>
          <w:rFonts w:eastAsia="Times New Roman" w:cs="Tahoma"/>
          <w:lang w:eastAsia="en-US" w:bidi="bn-IN"/>
        </w:rPr>
      </w:pPr>
    </w:p>
    <w:p w14:paraId="350353DC" w14:textId="77777777" w:rsidR="00E33C5A" w:rsidRDefault="00E33C5A" w:rsidP="00E33C5A">
      <w:pPr>
        <w:spacing w:after="0" w:line="240" w:lineRule="auto"/>
        <w:rPr>
          <w:rFonts w:eastAsia="Times New Roman" w:cs="Tahoma"/>
          <w:lang w:eastAsia="en-US" w:bidi="bn-IN"/>
        </w:rPr>
      </w:pPr>
    </w:p>
    <w:p w14:paraId="5BB50187" w14:textId="77777777" w:rsidR="00E33C5A" w:rsidRDefault="00E33C5A" w:rsidP="00E33C5A">
      <w:pPr>
        <w:spacing w:after="0" w:line="240" w:lineRule="auto"/>
        <w:rPr>
          <w:rFonts w:eastAsia="Times New Roman" w:cs="Tahoma"/>
          <w:lang w:eastAsia="en-US" w:bidi="bn-IN"/>
        </w:rPr>
      </w:pPr>
    </w:p>
    <w:p w14:paraId="4A087361" w14:textId="77777777" w:rsidR="00E33C5A" w:rsidRDefault="00E33C5A" w:rsidP="00E33C5A">
      <w:pPr>
        <w:spacing w:after="0" w:line="240" w:lineRule="auto"/>
        <w:rPr>
          <w:rFonts w:eastAsia="Times New Roman" w:cs="Tahoma"/>
          <w:lang w:eastAsia="en-US" w:bidi="bn-IN"/>
        </w:rPr>
      </w:pPr>
    </w:p>
    <w:p w14:paraId="413F3A30" w14:textId="77777777" w:rsidR="00E33C5A" w:rsidRDefault="00E33C5A" w:rsidP="00E33C5A">
      <w:pPr>
        <w:spacing w:after="0" w:line="240" w:lineRule="auto"/>
        <w:rPr>
          <w:rFonts w:eastAsia="Times New Roman" w:cs="Tahoma"/>
          <w:lang w:eastAsia="en-US" w:bidi="bn-IN"/>
        </w:rPr>
      </w:pPr>
    </w:p>
    <w:p w14:paraId="31A81722" w14:textId="77777777" w:rsidR="00E33C5A" w:rsidRDefault="00E33C5A" w:rsidP="00E33C5A">
      <w:pPr>
        <w:spacing w:after="0" w:line="240" w:lineRule="auto"/>
        <w:rPr>
          <w:rFonts w:eastAsia="Times New Roman" w:cs="Tahoma"/>
          <w:lang w:eastAsia="en-US" w:bidi="bn-IN"/>
        </w:rPr>
      </w:pPr>
    </w:p>
    <w:p w14:paraId="188C4912" w14:textId="77777777" w:rsidR="00E33C5A" w:rsidRDefault="00E33C5A" w:rsidP="00E33C5A">
      <w:pPr>
        <w:spacing w:after="0" w:line="240" w:lineRule="auto"/>
        <w:rPr>
          <w:rFonts w:eastAsia="Times New Roman" w:cs="Tahoma"/>
          <w:lang w:eastAsia="en-US" w:bidi="bn-IN"/>
        </w:rPr>
      </w:pPr>
    </w:p>
    <w:p w14:paraId="58DC0996" w14:textId="77777777" w:rsidR="00E33C5A" w:rsidRDefault="00E33C5A" w:rsidP="00E33C5A">
      <w:pPr>
        <w:spacing w:after="0" w:line="240" w:lineRule="auto"/>
        <w:rPr>
          <w:rFonts w:eastAsia="Times New Roman" w:cs="Tahoma"/>
          <w:lang w:eastAsia="en-US" w:bidi="bn-IN"/>
        </w:rPr>
      </w:pPr>
    </w:p>
    <w:p w14:paraId="0C68955D" w14:textId="77777777" w:rsidR="00E33C5A" w:rsidRDefault="00E33C5A" w:rsidP="00E33C5A">
      <w:pPr>
        <w:spacing w:after="0" w:line="240" w:lineRule="auto"/>
        <w:rPr>
          <w:rFonts w:eastAsia="Times New Roman" w:cs="Tahoma"/>
          <w:lang w:eastAsia="en-US" w:bidi="bn-IN"/>
        </w:rPr>
      </w:pPr>
    </w:p>
    <w:p w14:paraId="2336CA68" w14:textId="77777777" w:rsidR="00E33C5A" w:rsidRDefault="00E33C5A" w:rsidP="00E33C5A">
      <w:pPr>
        <w:spacing w:after="0" w:line="240" w:lineRule="auto"/>
        <w:rPr>
          <w:rFonts w:eastAsia="Times New Roman" w:cs="Tahoma"/>
          <w:lang w:eastAsia="en-US" w:bidi="bn-IN"/>
        </w:rPr>
      </w:pPr>
      <w:r>
        <w:rPr>
          <w:noProof/>
          <w:sz w:val="22"/>
          <w:szCs w:val="22"/>
        </w:rPr>
        <w:object w:dxaOrig="11400" w:dyaOrig="1642" w14:anchorId="22C2F251">
          <v:shape id="_x0000_s1139" type="#_x0000_t75" style="position:absolute;margin-left:59.1pt;margin-top:9.4pt;width:15.05pt;height:117.65pt;z-index:251793408;mso-position-horizontal-relative:text;mso-position-vertical-relative:text">
            <v:imagedata r:id="rId303" o:title=""/>
          </v:shape>
          <o:OLEObject Type="Embed" ProgID="Visio.Drawing.15" ShapeID="_x0000_s1139" DrawAspect="Content" ObjectID="_1610007528" r:id="rId304"/>
        </w:object>
      </w:r>
    </w:p>
    <w:p w14:paraId="07FFC569" w14:textId="77777777" w:rsidR="00E33C5A" w:rsidRDefault="00E33C5A" w:rsidP="00710E99">
      <w:pPr>
        <w:pStyle w:val="ListParagraph"/>
        <w:numPr>
          <w:ilvl w:val="0"/>
          <w:numId w:val="83"/>
        </w:numPr>
        <w:spacing w:after="0" w:line="240" w:lineRule="auto"/>
        <w:rPr>
          <w:rFonts w:eastAsia="Times New Roman" w:cs="Tahoma"/>
          <w:lang w:eastAsia="en-US" w:bidi="bn-IN"/>
        </w:rPr>
      </w:pPr>
      <w:r>
        <w:rPr>
          <w:rFonts w:eastAsia="Times New Roman" w:cs="Tahoma"/>
          <w:lang w:eastAsia="en-US" w:bidi="bn-IN"/>
        </w:rPr>
        <w:t xml:space="preserve"> </w:t>
      </w:r>
    </w:p>
    <w:p w14:paraId="7A450783" w14:textId="77777777" w:rsidR="00E33C5A" w:rsidRDefault="00E33C5A" w:rsidP="00E33C5A">
      <w:pPr>
        <w:spacing w:after="0" w:line="240" w:lineRule="auto"/>
        <w:rPr>
          <w:rFonts w:eastAsia="Times New Roman" w:cs="Tahoma"/>
          <w:lang w:eastAsia="en-US" w:bidi="bn-IN"/>
        </w:rPr>
      </w:pPr>
    </w:p>
    <w:p w14:paraId="453E1989" w14:textId="77777777" w:rsidR="00E33C5A" w:rsidRDefault="00E33C5A" w:rsidP="00E33C5A">
      <w:pPr>
        <w:spacing w:after="0" w:line="240" w:lineRule="auto"/>
        <w:rPr>
          <w:rFonts w:eastAsia="Times New Roman" w:cs="Tahoma"/>
          <w:lang w:eastAsia="en-US" w:bidi="bn-IN"/>
        </w:rPr>
      </w:pPr>
    </w:p>
    <w:p w14:paraId="7A667ACD" w14:textId="77777777" w:rsidR="00E33C5A" w:rsidRDefault="00E33C5A" w:rsidP="00E33C5A">
      <w:pPr>
        <w:spacing w:after="0" w:line="240" w:lineRule="auto"/>
        <w:rPr>
          <w:rFonts w:eastAsia="Times New Roman" w:cs="Tahoma"/>
          <w:lang w:eastAsia="en-US" w:bidi="bn-IN"/>
        </w:rPr>
      </w:pPr>
    </w:p>
    <w:p w14:paraId="4882091A" w14:textId="77777777" w:rsidR="00E33C5A" w:rsidRDefault="00E33C5A" w:rsidP="00E33C5A">
      <w:pPr>
        <w:spacing w:after="0" w:line="240" w:lineRule="auto"/>
        <w:rPr>
          <w:rFonts w:eastAsia="Times New Roman" w:cs="Tahoma"/>
          <w:lang w:eastAsia="en-US" w:bidi="bn-IN"/>
        </w:rPr>
      </w:pPr>
    </w:p>
    <w:p w14:paraId="3FA40363" w14:textId="77777777" w:rsidR="00E33C5A" w:rsidRDefault="00E33C5A" w:rsidP="00E33C5A">
      <w:pPr>
        <w:spacing w:after="0" w:line="240" w:lineRule="auto"/>
        <w:rPr>
          <w:rFonts w:eastAsia="Times New Roman" w:cs="Tahoma"/>
          <w:lang w:eastAsia="en-US" w:bidi="bn-IN"/>
        </w:rPr>
      </w:pPr>
    </w:p>
    <w:p w14:paraId="1222B7BF" w14:textId="77777777" w:rsidR="00E33C5A" w:rsidRDefault="00E33C5A" w:rsidP="00E33C5A">
      <w:pPr>
        <w:spacing w:after="0" w:line="240" w:lineRule="auto"/>
        <w:rPr>
          <w:rFonts w:eastAsia="Times New Roman" w:cs="Tahoma"/>
          <w:lang w:eastAsia="en-US" w:bidi="bn-IN"/>
        </w:rPr>
      </w:pPr>
    </w:p>
    <w:p w14:paraId="58EFD880" w14:textId="77777777" w:rsidR="00E33C5A" w:rsidRDefault="00E33C5A" w:rsidP="00E33C5A">
      <w:pPr>
        <w:spacing w:after="0" w:line="240" w:lineRule="auto"/>
        <w:rPr>
          <w:rFonts w:eastAsia="Times New Roman" w:cs="Tahoma"/>
          <w:lang w:eastAsia="en-US" w:bidi="bn-IN"/>
        </w:rPr>
      </w:pPr>
    </w:p>
    <w:p w14:paraId="04519699" w14:textId="77777777" w:rsidR="00E33C5A" w:rsidRDefault="00E33C5A" w:rsidP="00E33C5A">
      <w:pPr>
        <w:spacing w:after="0" w:line="240" w:lineRule="auto"/>
        <w:rPr>
          <w:rFonts w:eastAsia="Times New Roman" w:cs="Tahoma"/>
          <w:lang w:eastAsia="en-US" w:bidi="bn-IN"/>
        </w:rPr>
      </w:pPr>
    </w:p>
    <w:p w14:paraId="490B14DE" w14:textId="77777777" w:rsidR="00E33C5A" w:rsidRDefault="00E33C5A" w:rsidP="00E33C5A">
      <w:pPr>
        <w:spacing w:after="0" w:line="240" w:lineRule="auto"/>
        <w:rPr>
          <w:rFonts w:eastAsia="Times New Roman" w:cs="Tahoma"/>
          <w:lang w:eastAsia="en-US" w:bidi="bn-IN"/>
        </w:rPr>
      </w:pPr>
    </w:p>
    <w:p w14:paraId="492C65B6" w14:textId="77777777" w:rsidR="00E33C5A" w:rsidRDefault="00E33C5A" w:rsidP="00E33C5A">
      <w:pPr>
        <w:spacing w:after="0" w:line="240" w:lineRule="auto"/>
        <w:rPr>
          <w:rFonts w:eastAsia="Times New Roman" w:cs="Tahoma"/>
          <w:lang w:eastAsia="en-US" w:bidi="bn-IN"/>
        </w:rPr>
      </w:pPr>
    </w:p>
    <w:p w14:paraId="4746C185" w14:textId="632DFDDC" w:rsidR="00E33C5A" w:rsidRDefault="00E33C5A" w:rsidP="00E33C5A">
      <w:pPr>
        <w:spacing w:after="0" w:line="240" w:lineRule="auto"/>
        <w:rPr>
          <w:rFonts w:eastAsia="Times New Roman" w:cs="Tahoma"/>
          <w:lang w:eastAsia="en-US" w:bidi="bn-IN"/>
        </w:rPr>
      </w:pPr>
      <w:r>
        <w:rPr>
          <w:noProof/>
          <w:sz w:val="22"/>
          <w:szCs w:val="22"/>
        </w:rPr>
        <w:object w:dxaOrig="11400" w:dyaOrig="1642" w14:anchorId="2BD6D535">
          <v:shape id="_x0000_s1140" type="#_x0000_t75" style="position:absolute;margin-left:35.45pt;margin-top:10.05pt;width:98.35pt;height:31.7pt;z-index:251794432;mso-position-horizontal-relative:text;mso-position-vertical-relative:text">
            <v:imagedata r:id="rId305" o:title=""/>
          </v:shape>
          <o:OLEObject Type="Embed" ProgID="Visio.Drawing.15" ShapeID="_x0000_s1140" DrawAspect="Content" ObjectID="_1610007529" r:id="rId306"/>
        </w:object>
      </w:r>
      <w:r w:rsidR="009F33CC">
        <w:rPr>
          <w:rFonts w:eastAsia="Times New Roman" w:cs="Tahoma"/>
          <w:lang w:eastAsia="en-US" w:bidi="bn-IN"/>
        </w:rPr>
        <w:t>Answer: C</w:t>
      </w:r>
    </w:p>
    <w:p w14:paraId="007AF352" w14:textId="77777777" w:rsidR="00E33C5A" w:rsidRDefault="00E33C5A" w:rsidP="00E33C5A">
      <w:pPr>
        <w:spacing w:after="0" w:line="240" w:lineRule="auto"/>
        <w:rPr>
          <w:rFonts w:eastAsia="Times New Roman" w:cs="Tahoma"/>
          <w:lang w:eastAsia="en-US" w:bidi="bn-IN"/>
        </w:rPr>
      </w:pPr>
      <w:r>
        <w:rPr>
          <w:rFonts w:eastAsia="Times New Roman" w:cs="Tahoma"/>
          <w:lang w:eastAsia="en-US" w:bidi="bn-IN"/>
        </w:rPr>
        <w:t>Q3. Which is the symbol for lost message?</w:t>
      </w:r>
    </w:p>
    <w:p w14:paraId="07D548C4" w14:textId="77777777" w:rsidR="00E33C5A" w:rsidRDefault="00E33C5A" w:rsidP="00710E99">
      <w:pPr>
        <w:pStyle w:val="ListParagraph"/>
        <w:numPr>
          <w:ilvl w:val="0"/>
          <w:numId w:val="84"/>
        </w:numPr>
        <w:spacing w:after="0" w:line="240" w:lineRule="auto"/>
        <w:rPr>
          <w:rFonts w:eastAsia="Times New Roman" w:cs="Tahoma"/>
          <w:lang w:eastAsia="en-US" w:bidi="bn-IN"/>
        </w:rPr>
      </w:pPr>
      <w:r>
        <w:rPr>
          <w:rFonts w:eastAsia="Times New Roman" w:cs="Tahoma"/>
          <w:lang w:eastAsia="en-US" w:bidi="bn-IN"/>
        </w:rPr>
        <w:t xml:space="preserve"> </w:t>
      </w:r>
    </w:p>
    <w:p w14:paraId="1C552E9E" w14:textId="77777777" w:rsidR="00E33C5A" w:rsidRDefault="00E33C5A" w:rsidP="00E33C5A">
      <w:pPr>
        <w:pStyle w:val="ListParagraph"/>
        <w:spacing w:after="0" w:line="240" w:lineRule="auto"/>
        <w:rPr>
          <w:rFonts w:eastAsia="Times New Roman" w:cs="Tahoma"/>
          <w:lang w:eastAsia="en-US" w:bidi="bn-IN"/>
        </w:rPr>
      </w:pPr>
      <w:r>
        <w:rPr>
          <w:rFonts w:eastAsia="Times New Roman" w:cs="Tahoma"/>
          <w:lang w:eastAsia="en-US" w:bidi="bn-IN"/>
        </w:rPr>
        <w:t xml:space="preserve"> </w:t>
      </w:r>
    </w:p>
    <w:p w14:paraId="0AEA3736" w14:textId="77777777" w:rsidR="00E33C5A" w:rsidRDefault="00E33C5A" w:rsidP="00710E99">
      <w:pPr>
        <w:pStyle w:val="ListParagraph"/>
        <w:numPr>
          <w:ilvl w:val="0"/>
          <w:numId w:val="84"/>
        </w:numPr>
        <w:spacing w:after="0" w:line="240" w:lineRule="auto"/>
        <w:rPr>
          <w:rFonts w:eastAsia="Times New Roman" w:cs="Tahoma"/>
          <w:lang w:eastAsia="en-US" w:bidi="bn-IN"/>
        </w:rPr>
      </w:pPr>
      <w:r>
        <w:rPr>
          <w:noProof/>
          <w:sz w:val="22"/>
          <w:szCs w:val="22"/>
        </w:rPr>
        <w:object w:dxaOrig="11400" w:dyaOrig="1642" w14:anchorId="6BBE2C8A">
          <v:shape id="_x0000_s1142" type="#_x0000_t75" style="position:absolute;left:0;text-align:left;margin-left:40.95pt;margin-top:6pt;width:90.8pt;height:27.95pt;z-index:251796480;mso-position-horizontal-relative:text;mso-position-vertical-relative:text">
            <v:imagedata r:id="rId307" o:title=""/>
          </v:shape>
          <o:OLEObject Type="Embed" ProgID="Visio.Drawing.15" ShapeID="_x0000_s1142" DrawAspect="Content" ObjectID="_1610007530" r:id="rId308"/>
        </w:object>
      </w:r>
      <w:r>
        <w:rPr>
          <w:noProof/>
          <w:sz w:val="22"/>
          <w:szCs w:val="22"/>
        </w:rPr>
        <w:object w:dxaOrig="11400" w:dyaOrig="1642" w14:anchorId="79BFA59D">
          <v:shape id="_x0000_s1141" type="#_x0000_t75" style="position:absolute;left:0;text-align:left;margin-left:36pt;margin-top:-14.85pt;width:98.35pt;height:31.7pt;z-index:251795456;mso-position-horizontal-relative:text;mso-position-vertical-relative:text">
            <v:imagedata r:id="rId309" o:title=""/>
          </v:shape>
          <o:OLEObject Type="Embed" ProgID="Visio.Drawing.15" ShapeID="_x0000_s1141" DrawAspect="Content" ObjectID="_1610007531" r:id="rId310"/>
        </w:object>
      </w:r>
      <w:r>
        <w:rPr>
          <w:rFonts w:eastAsia="Times New Roman" w:cs="Tahoma"/>
          <w:lang w:eastAsia="en-US" w:bidi="bn-IN"/>
        </w:rPr>
        <w:t xml:space="preserve"> </w:t>
      </w:r>
    </w:p>
    <w:p w14:paraId="5654B93E" w14:textId="77777777" w:rsidR="00E33C5A" w:rsidRDefault="00E33C5A" w:rsidP="00E33C5A">
      <w:pPr>
        <w:pStyle w:val="ListParagraph"/>
        <w:spacing w:after="0" w:line="240" w:lineRule="auto"/>
        <w:rPr>
          <w:rFonts w:eastAsia="Times New Roman" w:cs="Tahoma"/>
          <w:lang w:eastAsia="en-US" w:bidi="bn-IN"/>
        </w:rPr>
      </w:pPr>
      <w:r>
        <w:rPr>
          <w:rFonts w:eastAsia="Times New Roman" w:cs="Tahoma"/>
          <w:lang w:eastAsia="en-US" w:bidi="bn-IN"/>
        </w:rPr>
        <w:t xml:space="preserve"> </w:t>
      </w:r>
    </w:p>
    <w:p w14:paraId="0B535E93" w14:textId="77777777" w:rsidR="00E33C5A" w:rsidRDefault="00E33C5A" w:rsidP="00710E99">
      <w:pPr>
        <w:pStyle w:val="ListParagraph"/>
        <w:numPr>
          <w:ilvl w:val="0"/>
          <w:numId w:val="84"/>
        </w:numPr>
        <w:spacing w:after="0" w:line="240" w:lineRule="auto"/>
        <w:rPr>
          <w:rFonts w:eastAsia="Times New Roman" w:cs="Tahoma"/>
          <w:lang w:eastAsia="en-US" w:bidi="bn-IN"/>
        </w:rPr>
      </w:pPr>
      <w:r>
        <w:rPr>
          <w:noProof/>
          <w:sz w:val="22"/>
          <w:szCs w:val="22"/>
        </w:rPr>
        <w:object w:dxaOrig="11400" w:dyaOrig="1642" w14:anchorId="48415F10">
          <v:shape id="_x0000_s1143" type="#_x0000_t75" style="position:absolute;left:0;text-align:left;margin-left:39.85pt;margin-top:7.15pt;width:90.8pt;height:27.95pt;z-index:251797504;mso-position-horizontal-relative:text;mso-position-vertical-relative:text">
            <v:imagedata r:id="rId311" o:title=""/>
          </v:shape>
          <o:OLEObject Type="Embed" ProgID="Visio.Drawing.15" ShapeID="_x0000_s1143" DrawAspect="Content" ObjectID="_1610007532" r:id="rId312"/>
        </w:object>
      </w:r>
      <w:r>
        <w:rPr>
          <w:rFonts w:eastAsia="Times New Roman" w:cs="Tahoma"/>
          <w:lang w:eastAsia="en-US" w:bidi="bn-IN"/>
        </w:rPr>
        <w:t xml:space="preserve"> </w:t>
      </w:r>
    </w:p>
    <w:p w14:paraId="185FDD82" w14:textId="77777777" w:rsidR="00E33C5A" w:rsidRDefault="00E33C5A" w:rsidP="00E33C5A">
      <w:pPr>
        <w:pStyle w:val="ListParagraph"/>
        <w:spacing w:after="0" w:line="240" w:lineRule="auto"/>
        <w:rPr>
          <w:rFonts w:eastAsia="Times New Roman" w:cs="Tahoma"/>
          <w:lang w:eastAsia="en-US" w:bidi="bn-IN"/>
        </w:rPr>
      </w:pPr>
      <w:r>
        <w:rPr>
          <w:rFonts w:eastAsia="Times New Roman" w:cs="Tahoma"/>
          <w:lang w:eastAsia="en-US" w:bidi="bn-IN"/>
        </w:rPr>
        <w:t xml:space="preserve"> </w:t>
      </w:r>
    </w:p>
    <w:p w14:paraId="30C18F3B" w14:textId="77777777" w:rsidR="00E33C5A" w:rsidRDefault="00E33C5A" w:rsidP="00710E99">
      <w:pPr>
        <w:pStyle w:val="ListParagraph"/>
        <w:numPr>
          <w:ilvl w:val="0"/>
          <w:numId w:val="84"/>
        </w:numPr>
        <w:spacing w:after="0" w:line="240" w:lineRule="auto"/>
        <w:rPr>
          <w:rFonts w:eastAsia="Times New Roman" w:cs="Tahoma"/>
          <w:lang w:eastAsia="en-US" w:bidi="bn-IN"/>
        </w:rPr>
      </w:pPr>
      <w:r>
        <w:rPr>
          <w:rFonts w:eastAsia="Times New Roman" w:cs="Tahoma"/>
          <w:lang w:eastAsia="en-US" w:bidi="bn-IN"/>
        </w:rPr>
        <w:t xml:space="preserve"> </w:t>
      </w:r>
    </w:p>
    <w:p w14:paraId="0CA09D75" w14:textId="1D3C7AC5" w:rsidR="00E33C5A" w:rsidRDefault="00E33C5A" w:rsidP="00E33C5A">
      <w:pPr>
        <w:spacing w:after="0" w:line="240" w:lineRule="auto"/>
        <w:rPr>
          <w:rFonts w:eastAsia="Times New Roman" w:cs="Tahoma"/>
          <w:lang w:eastAsia="en-US" w:bidi="bn-IN"/>
        </w:rPr>
      </w:pPr>
      <w:r>
        <w:rPr>
          <w:noProof/>
          <w:sz w:val="22"/>
          <w:szCs w:val="22"/>
        </w:rPr>
        <w:object w:dxaOrig="11400" w:dyaOrig="1642" w14:anchorId="0EE8B95D">
          <v:shape id="_x0000_s1144" type="#_x0000_t75" style="position:absolute;margin-left:33.8pt;margin-top:8.75pt;width:99.95pt;height:27.95pt;z-index:251798528;mso-position-horizontal-relative:text;mso-position-vertical-relative:text">
            <v:imagedata r:id="rId313" o:title=""/>
          </v:shape>
          <o:OLEObject Type="Embed" ProgID="Visio.Drawing.15" ShapeID="_x0000_s1144" DrawAspect="Content" ObjectID="_1610007533" r:id="rId314"/>
        </w:object>
      </w:r>
      <w:r w:rsidR="009F33CC">
        <w:rPr>
          <w:rFonts w:eastAsia="Times New Roman" w:cs="Tahoma"/>
          <w:lang w:eastAsia="en-US" w:bidi="bn-IN"/>
        </w:rPr>
        <w:t>Answer: A</w:t>
      </w:r>
    </w:p>
    <w:p w14:paraId="08C54EE0" w14:textId="77777777" w:rsidR="00E33C5A" w:rsidRDefault="00E33C5A" w:rsidP="00E33C5A">
      <w:pPr>
        <w:spacing w:after="0" w:line="240" w:lineRule="auto"/>
        <w:rPr>
          <w:rFonts w:eastAsia="Times New Roman" w:cs="Tahoma"/>
          <w:lang w:eastAsia="en-US" w:bidi="bn-IN"/>
        </w:rPr>
      </w:pPr>
      <w:r>
        <w:rPr>
          <w:rFonts w:eastAsia="Times New Roman" w:cs="Tahoma"/>
          <w:lang w:eastAsia="en-US" w:bidi="bn-IN"/>
        </w:rPr>
        <w:t>Q4. Which one is used for object destroy message?</w:t>
      </w:r>
    </w:p>
    <w:p w14:paraId="146F91CA" w14:textId="77777777" w:rsidR="00E33C5A" w:rsidRDefault="00E33C5A" w:rsidP="00710E99">
      <w:pPr>
        <w:pStyle w:val="ListParagraph"/>
        <w:numPr>
          <w:ilvl w:val="0"/>
          <w:numId w:val="85"/>
        </w:numPr>
        <w:spacing w:after="0" w:line="240" w:lineRule="auto"/>
        <w:rPr>
          <w:rFonts w:eastAsia="Times New Roman" w:cs="Tahoma"/>
          <w:lang w:eastAsia="en-US" w:bidi="bn-IN"/>
        </w:rPr>
      </w:pPr>
      <w:r>
        <w:rPr>
          <w:noProof/>
          <w:sz w:val="22"/>
          <w:szCs w:val="22"/>
        </w:rPr>
        <w:object w:dxaOrig="11400" w:dyaOrig="1642" w14:anchorId="111BE261">
          <v:shape id="_x0000_s1145" type="#_x0000_t75" style="position:absolute;left:0;text-align:left;margin-left:36pt;margin-top:10.45pt;width:90.8pt;height:27.95pt;z-index:251799552;mso-position-horizontal-relative:text;mso-position-vertical-relative:text">
            <v:imagedata r:id="rId315" o:title=""/>
          </v:shape>
          <o:OLEObject Type="Embed" ProgID="Visio.Drawing.15" ShapeID="_x0000_s1145" DrawAspect="Content" ObjectID="_1610007534" r:id="rId316"/>
        </w:object>
      </w:r>
      <w:r>
        <w:rPr>
          <w:rFonts w:eastAsia="Times New Roman" w:cs="Tahoma"/>
          <w:lang w:eastAsia="en-US" w:bidi="bn-IN"/>
        </w:rPr>
        <w:t xml:space="preserve"> </w:t>
      </w:r>
    </w:p>
    <w:p w14:paraId="17389E85" w14:textId="77777777" w:rsidR="00E33C5A" w:rsidRDefault="00E33C5A" w:rsidP="00E33C5A">
      <w:pPr>
        <w:pStyle w:val="ListParagraph"/>
        <w:spacing w:after="0" w:line="240" w:lineRule="auto"/>
        <w:rPr>
          <w:rFonts w:eastAsia="Times New Roman" w:cs="Tahoma"/>
          <w:lang w:eastAsia="en-US" w:bidi="bn-IN"/>
        </w:rPr>
      </w:pPr>
      <w:r>
        <w:rPr>
          <w:rFonts w:eastAsia="Times New Roman" w:cs="Tahoma"/>
          <w:lang w:eastAsia="en-US" w:bidi="bn-IN"/>
        </w:rPr>
        <w:t xml:space="preserve"> </w:t>
      </w:r>
    </w:p>
    <w:p w14:paraId="72260744" w14:textId="77777777" w:rsidR="00E33C5A" w:rsidRDefault="00E33C5A" w:rsidP="00710E99">
      <w:pPr>
        <w:pStyle w:val="ListParagraph"/>
        <w:numPr>
          <w:ilvl w:val="0"/>
          <w:numId w:val="85"/>
        </w:numPr>
        <w:spacing w:after="0" w:line="240" w:lineRule="auto"/>
        <w:rPr>
          <w:rFonts w:eastAsia="Times New Roman" w:cs="Tahoma"/>
          <w:lang w:eastAsia="en-US" w:bidi="bn-IN"/>
        </w:rPr>
      </w:pPr>
      <w:r>
        <w:rPr>
          <w:noProof/>
          <w:sz w:val="22"/>
          <w:szCs w:val="22"/>
        </w:rPr>
        <w:object w:dxaOrig="11400" w:dyaOrig="1642" w14:anchorId="75C8628D">
          <v:shape id="_x0000_s1146" type="#_x0000_t75" style="position:absolute;left:0;text-align:left;margin-left:36pt;margin-top:8.75pt;width:90.8pt;height:27.95pt;z-index:251800576;mso-position-horizontal-relative:text;mso-position-vertical-relative:text">
            <v:imagedata r:id="rId307" o:title=""/>
          </v:shape>
          <o:OLEObject Type="Embed" ProgID="Visio.Drawing.15" ShapeID="_x0000_s1146" DrawAspect="Content" ObjectID="_1610007535" r:id="rId317"/>
        </w:object>
      </w:r>
      <w:r>
        <w:rPr>
          <w:rFonts w:eastAsia="Times New Roman" w:cs="Tahoma"/>
          <w:lang w:eastAsia="en-US" w:bidi="bn-IN"/>
        </w:rPr>
        <w:t xml:space="preserve"> </w:t>
      </w:r>
    </w:p>
    <w:p w14:paraId="37F1A953" w14:textId="77777777" w:rsidR="00E33C5A" w:rsidRDefault="00E33C5A" w:rsidP="00E33C5A">
      <w:pPr>
        <w:pStyle w:val="ListParagraph"/>
        <w:spacing w:after="0" w:line="240" w:lineRule="auto"/>
        <w:rPr>
          <w:rFonts w:eastAsia="Times New Roman" w:cs="Tahoma"/>
          <w:lang w:eastAsia="en-US" w:bidi="bn-IN"/>
        </w:rPr>
      </w:pPr>
      <w:r>
        <w:rPr>
          <w:rFonts w:eastAsia="Times New Roman" w:cs="Tahoma"/>
          <w:lang w:eastAsia="en-US" w:bidi="bn-IN"/>
        </w:rPr>
        <w:t xml:space="preserve"> </w:t>
      </w:r>
    </w:p>
    <w:p w14:paraId="4CF9A51A" w14:textId="77777777" w:rsidR="00E33C5A" w:rsidRDefault="00E33C5A" w:rsidP="00710E99">
      <w:pPr>
        <w:pStyle w:val="ListParagraph"/>
        <w:numPr>
          <w:ilvl w:val="0"/>
          <w:numId w:val="85"/>
        </w:numPr>
        <w:spacing w:after="0" w:line="240" w:lineRule="auto"/>
        <w:rPr>
          <w:rFonts w:eastAsia="Times New Roman" w:cs="Tahoma"/>
          <w:lang w:eastAsia="en-US" w:bidi="bn-IN"/>
        </w:rPr>
      </w:pPr>
      <w:r>
        <w:rPr>
          <w:noProof/>
          <w:sz w:val="22"/>
          <w:szCs w:val="22"/>
        </w:rPr>
        <w:object w:dxaOrig="11400" w:dyaOrig="1642" w14:anchorId="2379A7B9">
          <v:shape id="_x0000_s1147" type="#_x0000_t75" style="position:absolute;left:0;text-align:left;margin-left:36pt;margin-top:9.3pt;width:90.8pt;height:27.95pt;z-index:251801600;mso-position-horizontal-relative:text;mso-position-vertical-relative:text">
            <v:imagedata r:id="rId318" o:title=""/>
          </v:shape>
          <o:OLEObject Type="Embed" ProgID="Visio.Drawing.15" ShapeID="_x0000_s1147" DrawAspect="Content" ObjectID="_1610007536" r:id="rId319"/>
        </w:object>
      </w:r>
      <w:r>
        <w:rPr>
          <w:rFonts w:eastAsia="Times New Roman" w:cs="Tahoma"/>
          <w:lang w:eastAsia="en-US" w:bidi="bn-IN"/>
        </w:rPr>
        <w:t xml:space="preserve"> </w:t>
      </w:r>
    </w:p>
    <w:p w14:paraId="203FA905" w14:textId="77777777" w:rsidR="00E33C5A" w:rsidRDefault="00E33C5A" w:rsidP="00E33C5A">
      <w:pPr>
        <w:pStyle w:val="ListParagraph"/>
        <w:spacing w:after="0" w:line="240" w:lineRule="auto"/>
        <w:rPr>
          <w:rFonts w:eastAsia="Times New Roman" w:cs="Tahoma"/>
          <w:lang w:eastAsia="en-US" w:bidi="bn-IN"/>
        </w:rPr>
      </w:pPr>
      <w:r>
        <w:rPr>
          <w:rFonts w:eastAsia="Times New Roman" w:cs="Tahoma"/>
          <w:lang w:eastAsia="en-US" w:bidi="bn-IN"/>
        </w:rPr>
        <w:t xml:space="preserve">  </w:t>
      </w:r>
    </w:p>
    <w:p w14:paraId="4543DEBC" w14:textId="77777777" w:rsidR="00E33C5A" w:rsidRDefault="00E33C5A" w:rsidP="00710E99">
      <w:pPr>
        <w:pStyle w:val="ListParagraph"/>
        <w:numPr>
          <w:ilvl w:val="0"/>
          <w:numId w:val="85"/>
        </w:numPr>
        <w:spacing w:after="0" w:line="240" w:lineRule="auto"/>
        <w:rPr>
          <w:rFonts w:eastAsia="Times New Roman" w:cs="Tahoma"/>
          <w:lang w:eastAsia="en-US" w:bidi="bn-IN"/>
        </w:rPr>
      </w:pPr>
      <w:r>
        <w:rPr>
          <w:rFonts w:eastAsia="Times New Roman" w:cs="Tahoma"/>
          <w:lang w:eastAsia="en-US" w:bidi="bn-IN"/>
        </w:rPr>
        <w:t xml:space="preserve"> </w:t>
      </w:r>
    </w:p>
    <w:p w14:paraId="57C4BBCB" w14:textId="77777777" w:rsidR="00E33C5A" w:rsidRDefault="00E33C5A" w:rsidP="00E33C5A">
      <w:pPr>
        <w:spacing w:after="0" w:line="240" w:lineRule="auto"/>
        <w:rPr>
          <w:rFonts w:eastAsia="Times New Roman" w:cs="Tahoma"/>
          <w:lang w:eastAsia="en-US" w:bidi="bn-IN"/>
        </w:rPr>
      </w:pPr>
    </w:p>
    <w:p w14:paraId="5D8B9E94" w14:textId="78733950" w:rsidR="009F33CC" w:rsidRDefault="009F33CC" w:rsidP="00E33C5A">
      <w:pPr>
        <w:spacing w:after="0" w:line="240" w:lineRule="auto"/>
        <w:rPr>
          <w:rFonts w:eastAsia="Times New Roman" w:cs="Tahoma"/>
          <w:lang w:eastAsia="en-US" w:bidi="bn-IN"/>
        </w:rPr>
      </w:pPr>
      <w:r>
        <w:rPr>
          <w:rFonts w:eastAsia="Times New Roman" w:cs="Tahoma"/>
          <w:lang w:eastAsia="en-US" w:bidi="bn-IN"/>
        </w:rPr>
        <w:t>Answer: D</w:t>
      </w:r>
    </w:p>
    <w:p w14:paraId="3165515C" w14:textId="7670B98F" w:rsidR="00E33C5A" w:rsidRDefault="00E33C5A" w:rsidP="00E33C5A">
      <w:pPr>
        <w:spacing w:after="0" w:line="240" w:lineRule="auto"/>
        <w:rPr>
          <w:rFonts w:eastAsia="Times New Roman" w:cs="Tahoma"/>
          <w:lang w:eastAsia="en-US" w:bidi="bn-IN"/>
        </w:rPr>
      </w:pPr>
      <w:r>
        <w:rPr>
          <w:noProof/>
          <w:sz w:val="22"/>
          <w:szCs w:val="22"/>
        </w:rPr>
        <w:object w:dxaOrig="11400" w:dyaOrig="1642" w14:anchorId="0D241849">
          <v:shape id="_x0000_s1148" type="#_x0000_t75" style="position:absolute;margin-left:32.7pt;margin-top:10.65pt;width:108pt;height:30.65pt;z-index:251802624;mso-position-horizontal-relative:text;mso-position-vertical-relative:text">
            <v:imagedata r:id="rId320" o:title=""/>
          </v:shape>
          <o:OLEObject Type="Embed" ProgID="Visio.Drawing.15" ShapeID="_x0000_s1148" DrawAspect="Content" ObjectID="_1610007537" r:id="rId321"/>
        </w:object>
      </w:r>
      <w:r>
        <w:rPr>
          <w:rFonts w:eastAsia="Times New Roman" w:cs="Tahoma"/>
          <w:lang w:eastAsia="en-US" w:bidi="bn-IN"/>
        </w:rPr>
        <w:t>Q5. Which is the symbol for association multiplicity – 1 and only one?</w:t>
      </w:r>
    </w:p>
    <w:p w14:paraId="16EEFE81" w14:textId="77777777" w:rsidR="00E33C5A" w:rsidRDefault="00E33C5A" w:rsidP="00710E99">
      <w:pPr>
        <w:pStyle w:val="ListParagraph"/>
        <w:numPr>
          <w:ilvl w:val="0"/>
          <w:numId w:val="86"/>
        </w:numPr>
        <w:spacing w:after="0" w:line="240" w:lineRule="auto"/>
        <w:rPr>
          <w:rFonts w:eastAsia="Times New Roman" w:cs="Tahoma"/>
          <w:lang w:eastAsia="en-US" w:bidi="bn-IN"/>
        </w:rPr>
      </w:pPr>
      <w:r>
        <w:rPr>
          <w:rFonts w:eastAsia="Times New Roman" w:cs="Tahoma"/>
          <w:lang w:eastAsia="en-US" w:bidi="bn-IN"/>
        </w:rPr>
        <w:t xml:space="preserve"> </w:t>
      </w:r>
    </w:p>
    <w:p w14:paraId="69A66AA9" w14:textId="77777777" w:rsidR="00E33C5A" w:rsidRDefault="00E33C5A" w:rsidP="00E33C5A">
      <w:pPr>
        <w:pStyle w:val="ListParagraph"/>
        <w:spacing w:after="0" w:line="240" w:lineRule="auto"/>
        <w:rPr>
          <w:rFonts w:eastAsia="Times New Roman" w:cs="Tahoma"/>
          <w:lang w:eastAsia="en-US" w:bidi="bn-IN"/>
        </w:rPr>
      </w:pPr>
      <w:r>
        <w:rPr>
          <w:noProof/>
          <w:sz w:val="22"/>
          <w:szCs w:val="22"/>
        </w:rPr>
        <w:object w:dxaOrig="11400" w:dyaOrig="1642" w14:anchorId="3CC46536">
          <v:shape id="_x0000_s1149" type="#_x0000_t75" style="position:absolute;left:0;text-align:left;margin-left:36pt;margin-top:.55pt;width:108pt;height:30.65pt;z-index:251803648;mso-position-horizontal-relative:text;mso-position-vertical-relative:text">
            <v:imagedata r:id="rId322" o:title=""/>
          </v:shape>
          <o:OLEObject Type="Embed" ProgID="Visio.Drawing.15" ShapeID="_x0000_s1149" DrawAspect="Content" ObjectID="_1610007538" r:id="rId323"/>
        </w:object>
      </w:r>
      <w:r>
        <w:rPr>
          <w:rFonts w:eastAsia="Times New Roman" w:cs="Tahoma"/>
          <w:lang w:eastAsia="en-US" w:bidi="bn-IN"/>
        </w:rPr>
        <w:t xml:space="preserve"> </w:t>
      </w:r>
    </w:p>
    <w:p w14:paraId="3056C065" w14:textId="77777777" w:rsidR="00E33C5A" w:rsidRDefault="00E33C5A" w:rsidP="00710E99">
      <w:pPr>
        <w:pStyle w:val="ListParagraph"/>
        <w:numPr>
          <w:ilvl w:val="0"/>
          <w:numId w:val="86"/>
        </w:numPr>
        <w:spacing w:after="0" w:line="240" w:lineRule="auto"/>
        <w:rPr>
          <w:rFonts w:eastAsia="Times New Roman" w:cs="Tahoma"/>
          <w:lang w:eastAsia="en-US" w:bidi="bn-IN"/>
        </w:rPr>
      </w:pPr>
      <w:r>
        <w:rPr>
          <w:rFonts w:eastAsia="Times New Roman" w:cs="Tahoma"/>
          <w:lang w:eastAsia="en-US" w:bidi="bn-IN"/>
        </w:rPr>
        <w:t xml:space="preserve"> </w:t>
      </w:r>
    </w:p>
    <w:p w14:paraId="0B1FA4DB" w14:textId="77777777" w:rsidR="00E33C5A" w:rsidRDefault="00E33C5A" w:rsidP="00E33C5A">
      <w:pPr>
        <w:spacing w:after="0" w:line="240" w:lineRule="auto"/>
        <w:rPr>
          <w:rFonts w:eastAsia="Times New Roman" w:cs="Tahoma"/>
          <w:lang w:eastAsia="en-US" w:bidi="bn-IN"/>
        </w:rPr>
      </w:pPr>
      <w:r>
        <w:rPr>
          <w:noProof/>
          <w:sz w:val="22"/>
          <w:szCs w:val="22"/>
        </w:rPr>
        <w:object w:dxaOrig="11400" w:dyaOrig="1642" w14:anchorId="556BA767">
          <v:shape id="_x0000_s1150" type="#_x0000_t75" style="position:absolute;margin-left:36.55pt;margin-top:.5pt;width:104.25pt;height:30.65pt;z-index:251804672;mso-position-horizontal-relative:text;mso-position-vertical-relative:text">
            <v:imagedata r:id="rId324" o:title=""/>
          </v:shape>
          <o:OLEObject Type="Embed" ProgID="Visio.Drawing.15" ShapeID="_x0000_s1150" DrawAspect="Content" ObjectID="_1610007539" r:id="rId325"/>
        </w:object>
      </w:r>
    </w:p>
    <w:p w14:paraId="580427F2" w14:textId="77777777" w:rsidR="00E33C5A" w:rsidRDefault="00E33C5A" w:rsidP="00710E99">
      <w:pPr>
        <w:pStyle w:val="ListParagraph"/>
        <w:numPr>
          <w:ilvl w:val="0"/>
          <w:numId w:val="86"/>
        </w:numPr>
        <w:spacing w:after="0" w:line="240" w:lineRule="auto"/>
        <w:rPr>
          <w:rFonts w:eastAsia="Times New Roman" w:cs="Tahoma"/>
          <w:lang w:eastAsia="en-US" w:bidi="bn-IN"/>
        </w:rPr>
      </w:pPr>
      <w:r>
        <w:rPr>
          <w:rFonts w:eastAsia="Times New Roman" w:cs="Tahoma"/>
          <w:lang w:eastAsia="en-US" w:bidi="bn-IN"/>
        </w:rPr>
        <w:t xml:space="preserve"> </w:t>
      </w:r>
    </w:p>
    <w:p w14:paraId="327D4635" w14:textId="77777777" w:rsidR="00E33C5A" w:rsidRPr="000E4DD8" w:rsidRDefault="00E33C5A" w:rsidP="00E33C5A">
      <w:pPr>
        <w:spacing w:after="0" w:line="240" w:lineRule="auto"/>
        <w:rPr>
          <w:rFonts w:eastAsia="Times New Roman" w:cs="Tahoma"/>
          <w:lang w:eastAsia="en-US" w:bidi="bn-IN"/>
        </w:rPr>
      </w:pPr>
      <w:r>
        <w:rPr>
          <w:noProof/>
          <w:sz w:val="22"/>
          <w:szCs w:val="22"/>
        </w:rPr>
        <w:object w:dxaOrig="11400" w:dyaOrig="1642" w14:anchorId="1E01EBA5">
          <v:shape id="_x0000_s1151" type="#_x0000_t75" style="position:absolute;margin-left:36pt;margin-top:.5pt;width:104.25pt;height:30.65pt;z-index:251805696;mso-position-horizontal-relative:text;mso-position-vertical-relative:text">
            <v:imagedata r:id="rId326" o:title=""/>
          </v:shape>
          <o:OLEObject Type="Embed" ProgID="Visio.Drawing.15" ShapeID="_x0000_s1151" DrawAspect="Content" ObjectID="_1610007540" r:id="rId327"/>
        </w:object>
      </w:r>
      <w:r w:rsidRPr="000E4DD8">
        <w:rPr>
          <w:rFonts w:eastAsia="Times New Roman" w:cs="Tahoma"/>
          <w:lang w:eastAsia="en-US" w:bidi="bn-IN"/>
        </w:rPr>
        <w:t xml:space="preserve"> </w:t>
      </w:r>
    </w:p>
    <w:p w14:paraId="0AFB2A30" w14:textId="77777777" w:rsidR="00E33C5A" w:rsidRDefault="00E33C5A" w:rsidP="00710E99">
      <w:pPr>
        <w:pStyle w:val="ListParagraph"/>
        <w:numPr>
          <w:ilvl w:val="0"/>
          <w:numId w:val="86"/>
        </w:numPr>
        <w:spacing w:after="0" w:line="240" w:lineRule="auto"/>
        <w:rPr>
          <w:rFonts w:eastAsia="Times New Roman" w:cs="Tahoma"/>
          <w:lang w:eastAsia="en-US" w:bidi="bn-IN"/>
        </w:rPr>
      </w:pPr>
      <w:r>
        <w:rPr>
          <w:rFonts w:eastAsia="Times New Roman" w:cs="Tahoma"/>
          <w:lang w:eastAsia="en-US" w:bidi="bn-IN"/>
        </w:rPr>
        <w:t xml:space="preserve"> </w:t>
      </w:r>
    </w:p>
    <w:p w14:paraId="608E1920" w14:textId="16CD61F7" w:rsidR="00E33C5A" w:rsidRDefault="009F33CC" w:rsidP="00E33C5A">
      <w:pPr>
        <w:spacing w:after="0" w:line="240" w:lineRule="auto"/>
        <w:rPr>
          <w:rFonts w:eastAsia="Times New Roman" w:cs="Tahoma"/>
          <w:lang w:eastAsia="en-US" w:bidi="bn-IN"/>
        </w:rPr>
      </w:pPr>
      <w:r>
        <w:rPr>
          <w:rFonts w:eastAsia="Times New Roman" w:cs="Tahoma"/>
          <w:lang w:eastAsia="en-US" w:bidi="bn-IN"/>
        </w:rPr>
        <w:t>Answer: D</w:t>
      </w:r>
    </w:p>
    <w:p w14:paraId="4666C87A" w14:textId="77777777" w:rsidR="00E33C5A" w:rsidRDefault="00E33C5A" w:rsidP="00E33C5A">
      <w:pPr>
        <w:spacing w:after="0" w:line="240" w:lineRule="auto"/>
        <w:rPr>
          <w:rFonts w:eastAsia="Times New Roman" w:cs="Tahoma"/>
          <w:lang w:eastAsia="en-US" w:bidi="bn-IN"/>
        </w:rPr>
      </w:pPr>
      <w:r>
        <w:rPr>
          <w:noProof/>
          <w:sz w:val="22"/>
          <w:szCs w:val="22"/>
        </w:rPr>
        <w:object w:dxaOrig="11400" w:dyaOrig="1642" w14:anchorId="4AB9C885">
          <v:shape id="_x0000_s1152" type="#_x0000_t75" style="position:absolute;margin-left:31.6pt;margin-top:4.9pt;width:90.8pt;height:22.55pt;z-index:251806720;mso-position-horizontal-relative:text;mso-position-vertical-relative:text">
            <v:imagedata r:id="rId328" o:title=""/>
          </v:shape>
          <o:OLEObject Type="Embed" ProgID="Visio.Drawing.15" ShapeID="_x0000_s1152" DrawAspect="Content" ObjectID="_1610007541" r:id="rId329"/>
        </w:object>
      </w:r>
      <w:r>
        <w:rPr>
          <w:rFonts w:eastAsia="Times New Roman" w:cs="Tahoma"/>
          <w:lang w:eastAsia="en-US" w:bidi="bn-IN"/>
        </w:rPr>
        <w:t>Q6.  Which one is used for constraint?</w:t>
      </w:r>
    </w:p>
    <w:p w14:paraId="7025C0B7" w14:textId="77777777" w:rsidR="00E33C5A" w:rsidRDefault="00E33C5A" w:rsidP="00710E99">
      <w:pPr>
        <w:pStyle w:val="ListParagraph"/>
        <w:numPr>
          <w:ilvl w:val="0"/>
          <w:numId w:val="87"/>
        </w:numPr>
        <w:spacing w:after="0" w:line="240" w:lineRule="auto"/>
        <w:rPr>
          <w:rFonts w:eastAsia="Times New Roman" w:cs="Tahoma"/>
          <w:lang w:eastAsia="en-US" w:bidi="bn-IN"/>
        </w:rPr>
      </w:pPr>
      <w:r>
        <w:rPr>
          <w:noProof/>
          <w:sz w:val="22"/>
          <w:szCs w:val="22"/>
        </w:rPr>
        <w:object w:dxaOrig="11400" w:dyaOrig="1642" w14:anchorId="544E7D44">
          <v:shape id="_x0000_s1153" type="#_x0000_t75" style="position:absolute;left:0;text-align:left;margin-left:29.95pt;margin-top:10.4pt;width:99.95pt;height:27.95pt;z-index:251807744;mso-position-horizontal-relative:text;mso-position-vertical-relative:text">
            <v:imagedata r:id="rId330" o:title=""/>
          </v:shape>
          <o:OLEObject Type="Embed" ProgID="Visio.Drawing.15" ShapeID="_x0000_s1153" DrawAspect="Content" ObjectID="_1610007542" r:id="rId331"/>
        </w:object>
      </w:r>
      <w:r>
        <w:rPr>
          <w:rFonts w:eastAsia="Times New Roman" w:cs="Tahoma"/>
          <w:lang w:eastAsia="en-US" w:bidi="bn-IN"/>
        </w:rPr>
        <w:t xml:space="preserve"> </w:t>
      </w:r>
    </w:p>
    <w:p w14:paraId="735F28DC" w14:textId="77777777" w:rsidR="00E33C5A" w:rsidRDefault="00E33C5A" w:rsidP="00E33C5A">
      <w:pPr>
        <w:spacing w:after="0" w:line="240" w:lineRule="auto"/>
        <w:rPr>
          <w:rFonts w:eastAsia="Times New Roman" w:cs="Tahoma"/>
          <w:lang w:eastAsia="en-US" w:bidi="bn-IN"/>
        </w:rPr>
      </w:pPr>
    </w:p>
    <w:p w14:paraId="24AF6DD8" w14:textId="77777777" w:rsidR="00E33C5A" w:rsidRDefault="00E33C5A" w:rsidP="00710E99">
      <w:pPr>
        <w:pStyle w:val="ListParagraph"/>
        <w:numPr>
          <w:ilvl w:val="0"/>
          <w:numId w:val="87"/>
        </w:numPr>
        <w:spacing w:after="0" w:line="240" w:lineRule="auto"/>
        <w:rPr>
          <w:rFonts w:eastAsia="Times New Roman" w:cs="Tahoma"/>
          <w:lang w:eastAsia="en-US" w:bidi="bn-IN"/>
        </w:rPr>
      </w:pPr>
      <w:r>
        <w:rPr>
          <w:rFonts w:eastAsia="Times New Roman" w:cs="Tahoma"/>
          <w:lang w:eastAsia="en-US" w:bidi="bn-IN"/>
        </w:rPr>
        <w:lastRenderedPageBreak/>
        <w:t xml:space="preserve"> </w:t>
      </w:r>
    </w:p>
    <w:p w14:paraId="7915BCED" w14:textId="77777777" w:rsidR="00E33C5A" w:rsidRDefault="00E33C5A" w:rsidP="00E33C5A">
      <w:pPr>
        <w:spacing w:after="0" w:line="240" w:lineRule="auto"/>
        <w:rPr>
          <w:rFonts w:eastAsia="Times New Roman" w:cs="Tahoma"/>
          <w:lang w:eastAsia="en-US" w:bidi="bn-IN"/>
        </w:rPr>
      </w:pPr>
      <w:r>
        <w:rPr>
          <w:noProof/>
          <w:sz w:val="22"/>
          <w:szCs w:val="22"/>
        </w:rPr>
        <w:object w:dxaOrig="11400" w:dyaOrig="1642" w14:anchorId="62288992">
          <v:shape id="_x0000_s1154" type="#_x0000_t75" style="position:absolute;margin-left:29.95pt;margin-top:1.05pt;width:99.95pt;height:27.95pt;z-index:251808768;mso-position-horizontal-relative:text;mso-position-vertical-relative:text">
            <v:imagedata r:id="rId332" o:title=""/>
          </v:shape>
          <o:OLEObject Type="Embed" ProgID="Visio.Drawing.15" ShapeID="_x0000_s1154" DrawAspect="Content" ObjectID="_1610007543" r:id="rId333"/>
        </w:object>
      </w:r>
    </w:p>
    <w:p w14:paraId="51FDB88C" w14:textId="77777777" w:rsidR="00E33C5A" w:rsidRDefault="00E33C5A" w:rsidP="00710E99">
      <w:pPr>
        <w:pStyle w:val="ListParagraph"/>
        <w:numPr>
          <w:ilvl w:val="0"/>
          <w:numId w:val="87"/>
        </w:numPr>
        <w:spacing w:after="0" w:line="240" w:lineRule="auto"/>
        <w:rPr>
          <w:rFonts w:eastAsia="Times New Roman" w:cs="Tahoma"/>
          <w:lang w:eastAsia="en-US" w:bidi="bn-IN"/>
        </w:rPr>
      </w:pPr>
      <w:r>
        <w:rPr>
          <w:rFonts w:eastAsia="Times New Roman" w:cs="Tahoma"/>
          <w:lang w:eastAsia="en-US" w:bidi="bn-IN"/>
        </w:rPr>
        <w:t xml:space="preserve"> </w:t>
      </w:r>
    </w:p>
    <w:p w14:paraId="0D9DB4CB" w14:textId="77777777" w:rsidR="00E33C5A" w:rsidRDefault="00E33C5A" w:rsidP="00E33C5A">
      <w:pPr>
        <w:spacing w:after="0" w:line="240" w:lineRule="auto"/>
        <w:rPr>
          <w:rFonts w:eastAsia="Times New Roman" w:cs="Tahoma"/>
          <w:lang w:eastAsia="en-US" w:bidi="bn-IN"/>
        </w:rPr>
      </w:pPr>
      <w:r>
        <w:rPr>
          <w:noProof/>
          <w:sz w:val="22"/>
          <w:szCs w:val="22"/>
        </w:rPr>
        <w:object w:dxaOrig="11400" w:dyaOrig="1642" w14:anchorId="48328725">
          <v:shape id="_x0000_s1155" type="#_x0000_t75" style="position:absolute;margin-left:40.4pt;margin-top:4.95pt;width:73.6pt;height:22.55pt;z-index:251809792;mso-position-horizontal-relative:text;mso-position-vertical-relative:text">
            <v:imagedata r:id="rId334" o:title=""/>
          </v:shape>
          <o:OLEObject Type="Embed" ProgID="Visio.Drawing.15" ShapeID="_x0000_s1155" DrawAspect="Content" ObjectID="_1610007544" r:id="rId335"/>
        </w:object>
      </w:r>
    </w:p>
    <w:p w14:paraId="762D92BB" w14:textId="77777777" w:rsidR="00E33C5A" w:rsidRDefault="00E33C5A" w:rsidP="00710E99">
      <w:pPr>
        <w:pStyle w:val="ListParagraph"/>
        <w:numPr>
          <w:ilvl w:val="0"/>
          <w:numId w:val="87"/>
        </w:numPr>
        <w:spacing w:after="0" w:line="240" w:lineRule="auto"/>
        <w:rPr>
          <w:rFonts w:eastAsia="Times New Roman" w:cs="Tahoma"/>
          <w:lang w:eastAsia="en-US" w:bidi="bn-IN"/>
        </w:rPr>
      </w:pPr>
      <w:r>
        <w:rPr>
          <w:rFonts w:eastAsia="Times New Roman" w:cs="Tahoma"/>
          <w:lang w:eastAsia="en-US" w:bidi="bn-IN"/>
        </w:rPr>
        <w:t xml:space="preserve"> </w:t>
      </w:r>
    </w:p>
    <w:p w14:paraId="4D62F89C" w14:textId="77777777" w:rsidR="00E33C5A" w:rsidRDefault="00E33C5A" w:rsidP="00E33C5A">
      <w:pPr>
        <w:spacing w:after="0" w:line="240" w:lineRule="auto"/>
        <w:rPr>
          <w:rFonts w:eastAsia="Times New Roman" w:cs="Tahoma"/>
          <w:lang w:eastAsia="en-US" w:bidi="bn-IN"/>
        </w:rPr>
      </w:pPr>
    </w:p>
    <w:p w14:paraId="21C766E7" w14:textId="749B76FB" w:rsidR="00E33C5A" w:rsidRDefault="009F33CC" w:rsidP="00E33C5A">
      <w:pPr>
        <w:spacing w:after="0" w:line="240" w:lineRule="auto"/>
        <w:rPr>
          <w:rFonts w:eastAsia="Times New Roman" w:cs="Tahoma"/>
          <w:lang w:eastAsia="en-US" w:bidi="bn-IN"/>
        </w:rPr>
      </w:pPr>
      <w:r>
        <w:rPr>
          <w:rFonts w:eastAsia="Times New Roman" w:cs="Tahoma"/>
          <w:lang w:eastAsia="en-US" w:bidi="bn-IN"/>
        </w:rPr>
        <w:t>Answer: D</w:t>
      </w:r>
    </w:p>
    <w:p w14:paraId="5AE6EC8E" w14:textId="77777777" w:rsidR="00E33C5A" w:rsidRDefault="00E33C5A" w:rsidP="00E33C5A">
      <w:pPr>
        <w:spacing w:after="0" w:line="240" w:lineRule="auto"/>
        <w:rPr>
          <w:rFonts w:eastAsia="Times New Roman" w:cs="Tahoma"/>
          <w:lang w:eastAsia="en-US" w:bidi="bn-IN"/>
        </w:rPr>
      </w:pPr>
    </w:p>
    <w:p w14:paraId="68E84911" w14:textId="4E5B742A" w:rsidR="00E33C5A" w:rsidRDefault="00E33C5A" w:rsidP="00E33C5A">
      <w:pPr>
        <w:spacing w:after="0" w:line="240" w:lineRule="auto"/>
        <w:rPr>
          <w:rFonts w:eastAsia="Times New Roman" w:cs="Tahoma"/>
          <w:lang w:eastAsia="en-US" w:bidi="bn-IN"/>
        </w:rPr>
      </w:pPr>
      <w:r>
        <w:rPr>
          <w:rFonts w:eastAsia="Times New Roman" w:cs="Tahoma"/>
          <w:lang w:eastAsia="en-US" w:bidi="bn-IN"/>
        </w:rPr>
        <w:t xml:space="preserve">Q7. Which one is used for interaction </w:t>
      </w:r>
      <w:r w:rsidR="009F33CC">
        <w:rPr>
          <w:rFonts w:eastAsia="Times New Roman" w:cs="Tahoma"/>
          <w:lang w:eastAsia="en-US" w:bidi="bn-IN"/>
        </w:rPr>
        <w:t>diagram</w:t>
      </w:r>
      <w:r>
        <w:rPr>
          <w:rFonts w:eastAsia="Times New Roman" w:cs="Tahoma"/>
          <w:lang w:eastAsia="en-US" w:bidi="bn-IN"/>
        </w:rPr>
        <w:t>?</w:t>
      </w:r>
    </w:p>
    <w:p w14:paraId="32480D8F" w14:textId="77777777" w:rsidR="00E33C5A" w:rsidRDefault="00E33C5A" w:rsidP="00710E99">
      <w:pPr>
        <w:pStyle w:val="ListParagraph"/>
        <w:numPr>
          <w:ilvl w:val="0"/>
          <w:numId w:val="88"/>
        </w:numPr>
        <w:spacing w:after="0" w:line="240" w:lineRule="auto"/>
        <w:rPr>
          <w:rFonts w:eastAsia="Times New Roman" w:cs="Tahoma"/>
          <w:lang w:eastAsia="en-US" w:bidi="bn-IN"/>
        </w:rPr>
      </w:pPr>
      <w:r>
        <w:rPr>
          <w:noProof/>
          <w:sz w:val="22"/>
          <w:szCs w:val="22"/>
        </w:rPr>
        <w:object w:dxaOrig="11400" w:dyaOrig="1642" w14:anchorId="55777FDD">
          <v:shape id="_x0000_s1156" type="#_x0000_t75" style="position:absolute;left:0;text-align:left;margin-left:36pt;margin-top:0;width:101.55pt;height:68.25pt;z-index:251810816;mso-position-horizontal:absolute;mso-position-horizontal-relative:text;mso-position-vertical:absolute;mso-position-vertical-relative:text">
            <v:imagedata r:id="rId336" o:title=""/>
          </v:shape>
          <o:OLEObject Type="Embed" ProgID="Visio.Drawing.15" ShapeID="_x0000_s1156" DrawAspect="Content" ObjectID="_1610007545" r:id="rId337"/>
        </w:object>
      </w:r>
      <w:r>
        <w:rPr>
          <w:rFonts w:eastAsia="Times New Roman" w:cs="Tahoma"/>
          <w:lang w:eastAsia="en-US" w:bidi="bn-IN"/>
        </w:rPr>
        <w:t xml:space="preserve"> </w:t>
      </w:r>
    </w:p>
    <w:p w14:paraId="113CEE82" w14:textId="77777777" w:rsidR="00E33C5A" w:rsidRDefault="00E33C5A" w:rsidP="00E33C5A">
      <w:pPr>
        <w:spacing w:after="0" w:line="240" w:lineRule="auto"/>
        <w:rPr>
          <w:rFonts w:eastAsia="Times New Roman" w:cs="Tahoma"/>
          <w:lang w:eastAsia="en-US" w:bidi="bn-IN"/>
        </w:rPr>
      </w:pPr>
    </w:p>
    <w:p w14:paraId="6996B69C" w14:textId="77777777" w:rsidR="00E33C5A" w:rsidRDefault="00E33C5A" w:rsidP="00E33C5A">
      <w:pPr>
        <w:spacing w:after="0" w:line="240" w:lineRule="auto"/>
        <w:rPr>
          <w:rFonts w:eastAsia="Times New Roman" w:cs="Tahoma"/>
          <w:lang w:eastAsia="en-US" w:bidi="bn-IN"/>
        </w:rPr>
      </w:pPr>
    </w:p>
    <w:p w14:paraId="55E86027" w14:textId="77777777" w:rsidR="00E33C5A" w:rsidRDefault="00E33C5A" w:rsidP="00E33C5A">
      <w:pPr>
        <w:spacing w:after="0" w:line="240" w:lineRule="auto"/>
        <w:rPr>
          <w:rFonts w:eastAsia="Times New Roman" w:cs="Tahoma"/>
          <w:lang w:eastAsia="en-US" w:bidi="bn-IN"/>
        </w:rPr>
      </w:pPr>
    </w:p>
    <w:p w14:paraId="4EBD9E12" w14:textId="77777777" w:rsidR="00E33C5A" w:rsidRDefault="00E33C5A" w:rsidP="00E33C5A">
      <w:pPr>
        <w:spacing w:after="0" w:line="240" w:lineRule="auto"/>
        <w:rPr>
          <w:rFonts w:eastAsia="Times New Roman" w:cs="Tahoma"/>
          <w:lang w:eastAsia="en-US" w:bidi="bn-IN"/>
        </w:rPr>
      </w:pPr>
    </w:p>
    <w:p w14:paraId="5B65F393" w14:textId="77777777" w:rsidR="00E33C5A" w:rsidRDefault="00E33C5A" w:rsidP="00E33C5A">
      <w:pPr>
        <w:spacing w:after="0" w:line="240" w:lineRule="auto"/>
        <w:rPr>
          <w:rFonts w:eastAsia="Times New Roman" w:cs="Tahoma"/>
          <w:lang w:eastAsia="en-US" w:bidi="bn-IN"/>
        </w:rPr>
      </w:pPr>
    </w:p>
    <w:p w14:paraId="713E42D7" w14:textId="77777777" w:rsidR="00E33C5A" w:rsidRDefault="00E33C5A" w:rsidP="00E33C5A">
      <w:pPr>
        <w:spacing w:after="0" w:line="240" w:lineRule="auto"/>
        <w:rPr>
          <w:rFonts w:eastAsia="Times New Roman" w:cs="Tahoma"/>
          <w:lang w:eastAsia="en-US" w:bidi="bn-IN"/>
        </w:rPr>
      </w:pPr>
      <w:r>
        <w:rPr>
          <w:noProof/>
          <w:sz w:val="22"/>
          <w:szCs w:val="22"/>
        </w:rPr>
        <w:object w:dxaOrig="11400" w:dyaOrig="1642" w14:anchorId="647130ED">
          <v:shape id="_x0000_s1157" type="#_x0000_t75" style="position:absolute;margin-left:36pt;margin-top:10.4pt;width:100.5pt;height:85pt;z-index:251811840;mso-position-horizontal:absolute;mso-position-horizontal-relative:text;mso-position-vertical:absolute;mso-position-vertical-relative:text">
            <v:imagedata r:id="rId338" o:title=""/>
          </v:shape>
          <o:OLEObject Type="Embed" ProgID="Visio.Drawing.15" ShapeID="_x0000_s1157" DrawAspect="Content" ObjectID="_1610007546" r:id="rId339"/>
        </w:object>
      </w:r>
    </w:p>
    <w:p w14:paraId="7C971648" w14:textId="77777777" w:rsidR="00E33C5A" w:rsidRDefault="00E33C5A" w:rsidP="00710E99">
      <w:pPr>
        <w:pStyle w:val="ListParagraph"/>
        <w:numPr>
          <w:ilvl w:val="0"/>
          <w:numId w:val="88"/>
        </w:numPr>
        <w:spacing w:after="0" w:line="240" w:lineRule="auto"/>
        <w:rPr>
          <w:rFonts w:eastAsia="Times New Roman" w:cs="Tahoma"/>
          <w:lang w:eastAsia="en-US" w:bidi="bn-IN"/>
        </w:rPr>
      </w:pPr>
      <w:r>
        <w:rPr>
          <w:rFonts w:eastAsia="Times New Roman" w:cs="Tahoma"/>
          <w:lang w:eastAsia="en-US" w:bidi="bn-IN"/>
        </w:rPr>
        <w:t xml:space="preserve"> </w:t>
      </w:r>
    </w:p>
    <w:p w14:paraId="4B3EC2D0" w14:textId="77777777" w:rsidR="00E33C5A" w:rsidRDefault="00E33C5A" w:rsidP="00E33C5A">
      <w:pPr>
        <w:spacing w:after="0" w:line="240" w:lineRule="auto"/>
        <w:rPr>
          <w:rFonts w:eastAsia="Times New Roman" w:cs="Tahoma"/>
          <w:lang w:eastAsia="en-US" w:bidi="bn-IN"/>
        </w:rPr>
      </w:pPr>
    </w:p>
    <w:p w14:paraId="41C48CBD" w14:textId="77777777" w:rsidR="00E33C5A" w:rsidRDefault="00E33C5A" w:rsidP="00E33C5A">
      <w:pPr>
        <w:spacing w:after="0" w:line="240" w:lineRule="auto"/>
        <w:rPr>
          <w:rFonts w:eastAsia="Times New Roman" w:cs="Tahoma"/>
          <w:lang w:eastAsia="en-US" w:bidi="bn-IN"/>
        </w:rPr>
      </w:pPr>
    </w:p>
    <w:p w14:paraId="2C580D12" w14:textId="77777777" w:rsidR="00E33C5A" w:rsidRDefault="00E33C5A" w:rsidP="00E33C5A">
      <w:pPr>
        <w:spacing w:after="0" w:line="240" w:lineRule="auto"/>
        <w:rPr>
          <w:rFonts w:eastAsia="Times New Roman" w:cs="Tahoma"/>
          <w:lang w:eastAsia="en-US" w:bidi="bn-IN"/>
        </w:rPr>
      </w:pPr>
    </w:p>
    <w:p w14:paraId="48FA4048" w14:textId="77777777" w:rsidR="00E33C5A" w:rsidRDefault="00E33C5A" w:rsidP="00E33C5A">
      <w:pPr>
        <w:spacing w:after="0" w:line="240" w:lineRule="auto"/>
        <w:rPr>
          <w:rFonts w:eastAsia="Times New Roman" w:cs="Tahoma"/>
          <w:lang w:eastAsia="en-US" w:bidi="bn-IN"/>
        </w:rPr>
      </w:pPr>
    </w:p>
    <w:p w14:paraId="4380F4B4" w14:textId="77777777" w:rsidR="00E33C5A" w:rsidRDefault="00E33C5A" w:rsidP="00E33C5A">
      <w:pPr>
        <w:spacing w:after="0" w:line="240" w:lineRule="auto"/>
        <w:rPr>
          <w:rFonts w:eastAsia="Times New Roman" w:cs="Tahoma"/>
          <w:lang w:eastAsia="en-US" w:bidi="bn-IN"/>
        </w:rPr>
      </w:pPr>
    </w:p>
    <w:p w14:paraId="45388278" w14:textId="77777777" w:rsidR="00E33C5A" w:rsidRDefault="00E33C5A" w:rsidP="00E33C5A">
      <w:pPr>
        <w:spacing w:after="0" w:line="240" w:lineRule="auto"/>
        <w:rPr>
          <w:rFonts w:eastAsia="Times New Roman" w:cs="Tahoma"/>
          <w:lang w:eastAsia="en-US" w:bidi="bn-IN"/>
        </w:rPr>
      </w:pPr>
    </w:p>
    <w:p w14:paraId="23F210B5" w14:textId="77777777" w:rsidR="00E33C5A" w:rsidRDefault="00E33C5A" w:rsidP="00E33C5A">
      <w:pPr>
        <w:spacing w:after="0" w:line="240" w:lineRule="auto"/>
        <w:rPr>
          <w:rFonts w:eastAsia="Times New Roman" w:cs="Tahoma"/>
          <w:lang w:eastAsia="en-US" w:bidi="bn-IN"/>
        </w:rPr>
      </w:pPr>
      <w:r>
        <w:rPr>
          <w:noProof/>
          <w:sz w:val="22"/>
          <w:szCs w:val="22"/>
        </w:rPr>
        <w:object w:dxaOrig="11400" w:dyaOrig="1642" w14:anchorId="656EE6A9">
          <v:shape id="_x0000_s1158" type="#_x0000_t75" style="position:absolute;margin-left:36pt;margin-top:10.45pt;width:96.7pt;height:66.5pt;z-index:251812864;mso-position-horizontal:absolute;mso-position-horizontal-relative:text;mso-position-vertical:absolute;mso-position-vertical-relative:text">
            <v:imagedata r:id="rId340" o:title=""/>
          </v:shape>
          <o:OLEObject Type="Embed" ProgID="Visio.Drawing.15" ShapeID="_x0000_s1158" DrawAspect="Content" ObjectID="_1610007547" r:id="rId341"/>
        </w:object>
      </w:r>
    </w:p>
    <w:p w14:paraId="1877C4CD" w14:textId="77777777" w:rsidR="00E33C5A" w:rsidRDefault="00E33C5A" w:rsidP="00710E99">
      <w:pPr>
        <w:pStyle w:val="ListParagraph"/>
        <w:numPr>
          <w:ilvl w:val="0"/>
          <w:numId w:val="88"/>
        </w:numPr>
        <w:spacing w:after="0" w:line="240" w:lineRule="auto"/>
        <w:rPr>
          <w:rFonts w:eastAsia="Times New Roman" w:cs="Tahoma"/>
          <w:lang w:eastAsia="en-US" w:bidi="bn-IN"/>
        </w:rPr>
      </w:pPr>
      <w:r>
        <w:rPr>
          <w:rFonts w:eastAsia="Times New Roman" w:cs="Tahoma"/>
          <w:lang w:eastAsia="en-US" w:bidi="bn-IN"/>
        </w:rPr>
        <w:t xml:space="preserve"> </w:t>
      </w:r>
    </w:p>
    <w:p w14:paraId="45C5A62B" w14:textId="77777777" w:rsidR="00E33C5A" w:rsidRDefault="00E33C5A" w:rsidP="00E33C5A">
      <w:pPr>
        <w:spacing w:after="0" w:line="240" w:lineRule="auto"/>
        <w:rPr>
          <w:rFonts w:eastAsia="Times New Roman" w:cs="Tahoma"/>
          <w:lang w:eastAsia="en-US" w:bidi="bn-IN"/>
        </w:rPr>
      </w:pPr>
    </w:p>
    <w:p w14:paraId="4A849437" w14:textId="77777777" w:rsidR="00E33C5A" w:rsidRDefault="00E33C5A" w:rsidP="00E33C5A">
      <w:pPr>
        <w:spacing w:after="0" w:line="240" w:lineRule="auto"/>
        <w:rPr>
          <w:rFonts w:eastAsia="Times New Roman" w:cs="Tahoma"/>
          <w:lang w:eastAsia="en-US" w:bidi="bn-IN"/>
        </w:rPr>
      </w:pPr>
    </w:p>
    <w:p w14:paraId="5B36DE97" w14:textId="77777777" w:rsidR="00E33C5A" w:rsidRDefault="00E33C5A" w:rsidP="00E33C5A">
      <w:pPr>
        <w:spacing w:after="0" w:line="240" w:lineRule="auto"/>
        <w:rPr>
          <w:rFonts w:eastAsia="Times New Roman" w:cs="Tahoma"/>
          <w:lang w:eastAsia="en-US" w:bidi="bn-IN"/>
        </w:rPr>
      </w:pPr>
    </w:p>
    <w:p w14:paraId="6306342D" w14:textId="77777777" w:rsidR="00E33C5A" w:rsidRDefault="00E33C5A" w:rsidP="00E33C5A">
      <w:pPr>
        <w:spacing w:after="0" w:line="240" w:lineRule="auto"/>
        <w:rPr>
          <w:rFonts w:eastAsia="Times New Roman" w:cs="Tahoma"/>
          <w:lang w:eastAsia="en-US" w:bidi="bn-IN"/>
        </w:rPr>
      </w:pPr>
    </w:p>
    <w:p w14:paraId="000C7CB7" w14:textId="77777777" w:rsidR="00E33C5A" w:rsidRDefault="00E33C5A" w:rsidP="00E33C5A">
      <w:pPr>
        <w:spacing w:after="0" w:line="240" w:lineRule="auto"/>
        <w:rPr>
          <w:rFonts w:eastAsia="Times New Roman" w:cs="Tahoma"/>
          <w:lang w:eastAsia="en-US" w:bidi="bn-IN"/>
        </w:rPr>
      </w:pPr>
    </w:p>
    <w:p w14:paraId="7A192E33" w14:textId="77777777" w:rsidR="00E33C5A" w:rsidRDefault="00E33C5A" w:rsidP="00E33C5A">
      <w:pPr>
        <w:spacing w:after="0" w:line="240" w:lineRule="auto"/>
        <w:rPr>
          <w:rFonts w:eastAsia="Times New Roman" w:cs="Tahoma"/>
          <w:lang w:eastAsia="en-US" w:bidi="bn-IN"/>
        </w:rPr>
      </w:pPr>
      <w:r>
        <w:rPr>
          <w:noProof/>
          <w:sz w:val="22"/>
          <w:szCs w:val="22"/>
        </w:rPr>
        <w:object w:dxaOrig="11400" w:dyaOrig="1642" w14:anchorId="6A93D72E">
          <v:shape id="_x0000_s1159" type="#_x0000_t75" style="position:absolute;margin-left:36pt;margin-top:10.45pt;width:97.75pt;height:76.8pt;z-index:251813888;mso-position-horizontal:absolute;mso-position-horizontal-relative:text;mso-position-vertical:absolute;mso-position-vertical-relative:text">
            <v:imagedata r:id="rId342" o:title=""/>
          </v:shape>
          <o:OLEObject Type="Embed" ProgID="Visio.Drawing.15" ShapeID="_x0000_s1159" DrawAspect="Content" ObjectID="_1610007548" r:id="rId343"/>
        </w:object>
      </w:r>
    </w:p>
    <w:p w14:paraId="330E63CC" w14:textId="77777777" w:rsidR="00E33C5A" w:rsidRDefault="00E33C5A" w:rsidP="00710E99">
      <w:pPr>
        <w:pStyle w:val="ListParagraph"/>
        <w:numPr>
          <w:ilvl w:val="0"/>
          <w:numId w:val="88"/>
        </w:numPr>
        <w:spacing w:after="0" w:line="240" w:lineRule="auto"/>
        <w:rPr>
          <w:rFonts w:eastAsia="Times New Roman" w:cs="Tahoma"/>
          <w:lang w:eastAsia="en-US" w:bidi="bn-IN"/>
        </w:rPr>
      </w:pPr>
      <w:r>
        <w:rPr>
          <w:rFonts w:eastAsia="Times New Roman" w:cs="Tahoma"/>
          <w:lang w:eastAsia="en-US" w:bidi="bn-IN"/>
        </w:rPr>
        <w:t xml:space="preserve"> </w:t>
      </w:r>
    </w:p>
    <w:p w14:paraId="4A1767BE" w14:textId="77777777" w:rsidR="00E33C5A" w:rsidRDefault="00E33C5A" w:rsidP="00E33C5A">
      <w:pPr>
        <w:spacing w:after="0" w:line="240" w:lineRule="auto"/>
        <w:rPr>
          <w:rFonts w:eastAsia="Times New Roman" w:cs="Tahoma"/>
          <w:lang w:eastAsia="en-US" w:bidi="bn-IN"/>
        </w:rPr>
      </w:pPr>
    </w:p>
    <w:p w14:paraId="7EF3CDAB" w14:textId="77777777" w:rsidR="00E33C5A" w:rsidRDefault="00E33C5A" w:rsidP="00E33C5A">
      <w:pPr>
        <w:spacing w:after="0" w:line="240" w:lineRule="auto"/>
        <w:rPr>
          <w:rFonts w:eastAsia="Times New Roman" w:cs="Tahoma"/>
          <w:lang w:eastAsia="en-US" w:bidi="bn-IN"/>
        </w:rPr>
      </w:pPr>
    </w:p>
    <w:p w14:paraId="6A261DAB" w14:textId="77777777" w:rsidR="00E33C5A" w:rsidRDefault="00E33C5A" w:rsidP="00E33C5A">
      <w:pPr>
        <w:spacing w:after="0" w:line="240" w:lineRule="auto"/>
        <w:rPr>
          <w:rFonts w:eastAsia="Times New Roman" w:cs="Tahoma"/>
          <w:lang w:eastAsia="en-US" w:bidi="bn-IN"/>
        </w:rPr>
      </w:pPr>
    </w:p>
    <w:p w14:paraId="534D0F66" w14:textId="77777777" w:rsidR="00E33C5A" w:rsidRDefault="00E33C5A" w:rsidP="00E33C5A">
      <w:pPr>
        <w:spacing w:after="0" w:line="240" w:lineRule="auto"/>
        <w:rPr>
          <w:rFonts w:eastAsia="Times New Roman" w:cs="Tahoma"/>
          <w:lang w:eastAsia="en-US" w:bidi="bn-IN"/>
        </w:rPr>
      </w:pPr>
    </w:p>
    <w:p w14:paraId="4E549392" w14:textId="77777777" w:rsidR="00E33C5A" w:rsidRDefault="00E33C5A" w:rsidP="00E33C5A">
      <w:pPr>
        <w:spacing w:after="0" w:line="240" w:lineRule="auto"/>
        <w:rPr>
          <w:rFonts w:eastAsia="Times New Roman" w:cs="Tahoma"/>
          <w:lang w:eastAsia="en-US" w:bidi="bn-IN"/>
        </w:rPr>
      </w:pPr>
    </w:p>
    <w:p w14:paraId="1DAE27E0" w14:textId="77777777" w:rsidR="00E33C5A" w:rsidRDefault="00E33C5A" w:rsidP="00E33C5A">
      <w:pPr>
        <w:spacing w:after="0" w:line="240" w:lineRule="auto"/>
        <w:rPr>
          <w:rFonts w:eastAsia="Times New Roman" w:cs="Tahoma"/>
          <w:lang w:eastAsia="en-US" w:bidi="bn-IN"/>
        </w:rPr>
      </w:pPr>
    </w:p>
    <w:p w14:paraId="3D3C7C11" w14:textId="77777777" w:rsidR="00E33C5A" w:rsidRDefault="00E33C5A" w:rsidP="00E33C5A">
      <w:pPr>
        <w:spacing w:after="0" w:line="240" w:lineRule="auto"/>
        <w:rPr>
          <w:rFonts w:eastAsia="Times New Roman" w:cs="Tahoma"/>
          <w:lang w:eastAsia="en-US" w:bidi="bn-IN"/>
        </w:rPr>
      </w:pPr>
    </w:p>
    <w:p w14:paraId="5D00EC41" w14:textId="4434E5CB" w:rsidR="009F33CC" w:rsidRDefault="009F33CC" w:rsidP="00E33C5A">
      <w:pPr>
        <w:spacing w:after="0" w:line="240" w:lineRule="auto"/>
        <w:rPr>
          <w:rFonts w:eastAsia="Times New Roman" w:cs="Tahoma"/>
          <w:lang w:eastAsia="en-US" w:bidi="bn-IN"/>
        </w:rPr>
      </w:pPr>
      <w:r>
        <w:rPr>
          <w:rFonts w:eastAsia="Times New Roman" w:cs="Tahoma"/>
          <w:lang w:eastAsia="en-US" w:bidi="bn-IN"/>
        </w:rPr>
        <w:t>Answer: B</w:t>
      </w:r>
    </w:p>
    <w:p w14:paraId="54705AC9" w14:textId="25843C10" w:rsidR="00E33C5A" w:rsidRDefault="00E33C5A" w:rsidP="00E33C5A">
      <w:pPr>
        <w:spacing w:after="0" w:line="240" w:lineRule="auto"/>
        <w:rPr>
          <w:rFonts w:eastAsia="Times New Roman" w:cs="Tahoma"/>
          <w:lang w:eastAsia="en-US" w:bidi="bn-IN"/>
        </w:rPr>
      </w:pPr>
      <w:r>
        <w:rPr>
          <w:rFonts w:eastAsia="Times New Roman" w:cs="Tahoma"/>
          <w:lang w:eastAsia="en-US" w:bidi="bn-IN"/>
        </w:rPr>
        <w:t>Q8. Which one is used for combined fragment?</w:t>
      </w:r>
    </w:p>
    <w:p w14:paraId="7557BD37" w14:textId="77777777" w:rsidR="00E33C5A" w:rsidRDefault="00E33C5A" w:rsidP="00710E99">
      <w:pPr>
        <w:pStyle w:val="ListParagraph"/>
        <w:numPr>
          <w:ilvl w:val="0"/>
          <w:numId w:val="89"/>
        </w:numPr>
        <w:spacing w:after="0" w:line="240" w:lineRule="auto"/>
        <w:rPr>
          <w:rFonts w:eastAsia="Times New Roman" w:cs="Tahoma"/>
          <w:lang w:eastAsia="en-US" w:bidi="bn-IN"/>
        </w:rPr>
      </w:pPr>
      <w:r>
        <w:rPr>
          <w:noProof/>
          <w:sz w:val="22"/>
          <w:szCs w:val="22"/>
        </w:rPr>
        <w:object w:dxaOrig="11400" w:dyaOrig="1642" w14:anchorId="44B2EE3B">
          <v:shape id="_x0000_s1160" type="#_x0000_t75" style="position:absolute;left:0;text-align:left;margin-left:36pt;margin-top:0;width:101.55pt;height:68.25pt;z-index:251814912;mso-position-horizontal:absolute;mso-position-horizontal-relative:text;mso-position-vertical:absolute;mso-position-vertical-relative:text">
            <v:imagedata r:id="rId336" o:title=""/>
          </v:shape>
          <o:OLEObject Type="Embed" ProgID="Visio.Drawing.15" ShapeID="_x0000_s1160" DrawAspect="Content" ObjectID="_1610007549" r:id="rId344"/>
        </w:object>
      </w:r>
      <w:r>
        <w:rPr>
          <w:rFonts w:eastAsia="Times New Roman" w:cs="Tahoma"/>
          <w:lang w:eastAsia="en-US" w:bidi="bn-IN"/>
        </w:rPr>
        <w:t xml:space="preserve"> </w:t>
      </w:r>
    </w:p>
    <w:p w14:paraId="4202CBE9" w14:textId="77777777" w:rsidR="00E33C5A" w:rsidRDefault="00E33C5A" w:rsidP="00E33C5A">
      <w:pPr>
        <w:spacing w:after="0" w:line="240" w:lineRule="auto"/>
        <w:rPr>
          <w:rFonts w:eastAsia="Times New Roman" w:cs="Tahoma"/>
          <w:lang w:eastAsia="en-US" w:bidi="bn-IN"/>
        </w:rPr>
      </w:pPr>
    </w:p>
    <w:p w14:paraId="005576E6" w14:textId="77777777" w:rsidR="00E33C5A" w:rsidRDefault="00E33C5A" w:rsidP="00E33C5A">
      <w:pPr>
        <w:spacing w:after="0" w:line="240" w:lineRule="auto"/>
        <w:rPr>
          <w:rFonts w:eastAsia="Times New Roman" w:cs="Tahoma"/>
          <w:lang w:eastAsia="en-US" w:bidi="bn-IN"/>
        </w:rPr>
      </w:pPr>
    </w:p>
    <w:p w14:paraId="69BF1371" w14:textId="77777777" w:rsidR="00E33C5A" w:rsidRDefault="00E33C5A" w:rsidP="00E33C5A">
      <w:pPr>
        <w:spacing w:after="0" w:line="240" w:lineRule="auto"/>
        <w:rPr>
          <w:rFonts w:eastAsia="Times New Roman" w:cs="Tahoma"/>
          <w:lang w:eastAsia="en-US" w:bidi="bn-IN"/>
        </w:rPr>
      </w:pPr>
    </w:p>
    <w:p w14:paraId="6259D79A" w14:textId="77777777" w:rsidR="00E33C5A" w:rsidRDefault="00E33C5A" w:rsidP="00E33C5A">
      <w:pPr>
        <w:spacing w:after="0" w:line="240" w:lineRule="auto"/>
        <w:rPr>
          <w:rFonts w:eastAsia="Times New Roman" w:cs="Tahoma"/>
          <w:lang w:eastAsia="en-US" w:bidi="bn-IN"/>
        </w:rPr>
      </w:pPr>
    </w:p>
    <w:p w14:paraId="2BB11958" w14:textId="77777777" w:rsidR="00E33C5A" w:rsidRDefault="00E33C5A" w:rsidP="00E33C5A">
      <w:pPr>
        <w:spacing w:after="0" w:line="240" w:lineRule="auto"/>
        <w:rPr>
          <w:rFonts w:eastAsia="Times New Roman" w:cs="Tahoma"/>
          <w:lang w:eastAsia="en-US" w:bidi="bn-IN"/>
        </w:rPr>
      </w:pPr>
    </w:p>
    <w:p w14:paraId="44261C1C" w14:textId="77777777" w:rsidR="00E33C5A" w:rsidRDefault="00E33C5A" w:rsidP="00E33C5A">
      <w:pPr>
        <w:spacing w:after="0" w:line="240" w:lineRule="auto"/>
        <w:rPr>
          <w:rFonts w:eastAsia="Times New Roman" w:cs="Tahoma"/>
          <w:lang w:eastAsia="en-US" w:bidi="bn-IN"/>
        </w:rPr>
      </w:pPr>
    </w:p>
    <w:p w14:paraId="05114188" w14:textId="77777777" w:rsidR="00E33C5A" w:rsidRDefault="00E33C5A" w:rsidP="00710E99">
      <w:pPr>
        <w:pStyle w:val="ListParagraph"/>
        <w:numPr>
          <w:ilvl w:val="0"/>
          <w:numId w:val="89"/>
        </w:numPr>
        <w:spacing w:after="0" w:line="240" w:lineRule="auto"/>
        <w:rPr>
          <w:rFonts w:eastAsia="Times New Roman" w:cs="Tahoma"/>
          <w:lang w:eastAsia="en-US" w:bidi="bn-IN"/>
        </w:rPr>
      </w:pPr>
      <w:r>
        <w:rPr>
          <w:noProof/>
          <w:sz w:val="22"/>
          <w:szCs w:val="22"/>
        </w:rPr>
        <w:object w:dxaOrig="11400" w:dyaOrig="1642" w14:anchorId="1F6A2434">
          <v:shape id="_x0000_s1161" type="#_x0000_t75" style="position:absolute;left:0;text-align:left;margin-left:35.35pt;margin-top:-1.6pt;width:100.5pt;height:85pt;z-index:251815936;mso-position-horizontal-relative:text;mso-position-vertical-relative:text">
            <v:imagedata r:id="rId338" o:title=""/>
          </v:shape>
          <o:OLEObject Type="Embed" ProgID="Visio.Drawing.15" ShapeID="_x0000_s1161" DrawAspect="Content" ObjectID="_1610007550" r:id="rId345"/>
        </w:object>
      </w:r>
      <w:r>
        <w:rPr>
          <w:rFonts w:eastAsia="Times New Roman" w:cs="Tahoma"/>
          <w:lang w:eastAsia="en-US" w:bidi="bn-IN"/>
        </w:rPr>
        <w:t xml:space="preserve"> </w:t>
      </w:r>
    </w:p>
    <w:p w14:paraId="020BAC57" w14:textId="77777777" w:rsidR="00E33C5A" w:rsidRDefault="00E33C5A" w:rsidP="00E33C5A">
      <w:pPr>
        <w:spacing w:after="0" w:line="240" w:lineRule="auto"/>
        <w:rPr>
          <w:rFonts w:eastAsia="Times New Roman" w:cs="Tahoma"/>
          <w:lang w:eastAsia="en-US" w:bidi="bn-IN"/>
        </w:rPr>
      </w:pPr>
    </w:p>
    <w:p w14:paraId="14DF4659" w14:textId="77777777" w:rsidR="00E33C5A" w:rsidRDefault="00E33C5A" w:rsidP="00E33C5A">
      <w:pPr>
        <w:spacing w:after="0" w:line="240" w:lineRule="auto"/>
        <w:rPr>
          <w:rFonts w:eastAsia="Times New Roman" w:cs="Tahoma"/>
          <w:lang w:eastAsia="en-US" w:bidi="bn-IN"/>
        </w:rPr>
      </w:pPr>
    </w:p>
    <w:p w14:paraId="549A7569" w14:textId="77777777" w:rsidR="00E33C5A" w:rsidRDefault="00E33C5A" w:rsidP="00E33C5A">
      <w:pPr>
        <w:spacing w:after="0" w:line="240" w:lineRule="auto"/>
        <w:rPr>
          <w:rFonts w:eastAsia="Times New Roman" w:cs="Tahoma"/>
          <w:lang w:eastAsia="en-US" w:bidi="bn-IN"/>
        </w:rPr>
      </w:pPr>
    </w:p>
    <w:p w14:paraId="44972D03" w14:textId="77777777" w:rsidR="00E33C5A" w:rsidRDefault="00E33C5A" w:rsidP="00E33C5A">
      <w:pPr>
        <w:spacing w:after="0" w:line="240" w:lineRule="auto"/>
        <w:rPr>
          <w:rFonts w:eastAsia="Times New Roman" w:cs="Tahoma"/>
          <w:lang w:eastAsia="en-US" w:bidi="bn-IN"/>
        </w:rPr>
      </w:pPr>
    </w:p>
    <w:p w14:paraId="76A6AD32" w14:textId="77777777" w:rsidR="00E33C5A" w:rsidRDefault="00E33C5A" w:rsidP="00E33C5A">
      <w:pPr>
        <w:spacing w:after="0" w:line="240" w:lineRule="auto"/>
        <w:rPr>
          <w:rFonts w:eastAsia="Times New Roman" w:cs="Tahoma"/>
          <w:lang w:eastAsia="en-US" w:bidi="bn-IN"/>
        </w:rPr>
      </w:pPr>
    </w:p>
    <w:p w14:paraId="734F4096" w14:textId="77777777" w:rsidR="00E33C5A" w:rsidRDefault="00E33C5A" w:rsidP="00E33C5A">
      <w:pPr>
        <w:spacing w:after="0" w:line="240" w:lineRule="auto"/>
        <w:rPr>
          <w:rFonts w:eastAsia="Times New Roman" w:cs="Tahoma"/>
          <w:lang w:eastAsia="en-US" w:bidi="bn-IN"/>
        </w:rPr>
      </w:pPr>
    </w:p>
    <w:p w14:paraId="426DAA36" w14:textId="77777777" w:rsidR="00E33C5A" w:rsidRDefault="00E33C5A" w:rsidP="00E33C5A">
      <w:pPr>
        <w:spacing w:after="0" w:line="240" w:lineRule="auto"/>
        <w:rPr>
          <w:rFonts w:eastAsia="Times New Roman" w:cs="Tahoma"/>
          <w:lang w:eastAsia="en-US" w:bidi="bn-IN"/>
        </w:rPr>
      </w:pPr>
      <w:r>
        <w:rPr>
          <w:noProof/>
          <w:sz w:val="22"/>
          <w:szCs w:val="22"/>
        </w:rPr>
        <w:object w:dxaOrig="11400" w:dyaOrig="1642" w14:anchorId="45FB9F67">
          <v:shape id="_x0000_s1162" type="#_x0000_t75" style="position:absolute;margin-left:36pt;margin-top:10.45pt;width:96.7pt;height:66.5pt;z-index:251816960;mso-position-horizontal:absolute;mso-position-horizontal-relative:text;mso-position-vertical:absolute;mso-position-vertical-relative:text">
            <v:imagedata r:id="rId340" o:title=""/>
          </v:shape>
          <o:OLEObject Type="Embed" ProgID="Visio.Drawing.15" ShapeID="_x0000_s1162" DrawAspect="Content" ObjectID="_1610007551" r:id="rId346"/>
        </w:object>
      </w:r>
    </w:p>
    <w:p w14:paraId="0427ACDE" w14:textId="77777777" w:rsidR="00E33C5A" w:rsidRDefault="00E33C5A" w:rsidP="00710E99">
      <w:pPr>
        <w:pStyle w:val="ListParagraph"/>
        <w:numPr>
          <w:ilvl w:val="0"/>
          <w:numId w:val="89"/>
        </w:numPr>
        <w:spacing w:after="0" w:line="240" w:lineRule="auto"/>
        <w:rPr>
          <w:rFonts w:eastAsia="Times New Roman" w:cs="Tahoma"/>
          <w:lang w:eastAsia="en-US" w:bidi="bn-IN"/>
        </w:rPr>
      </w:pPr>
      <w:r>
        <w:rPr>
          <w:rFonts w:eastAsia="Times New Roman" w:cs="Tahoma"/>
          <w:lang w:eastAsia="en-US" w:bidi="bn-IN"/>
        </w:rPr>
        <w:t xml:space="preserve"> </w:t>
      </w:r>
    </w:p>
    <w:p w14:paraId="011F6C90" w14:textId="77777777" w:rsidR="00E33C5A" w:rsidRDefault="00E33C5A" w:rsidP="00E33C5A">
      <w:pPr>
        <w:spacing w:after="0" w:line="240" w:lineRule="auto"/>
        <w:rPr>
          <w:rFonts w:eastAsia="Times New Roman" w:cs="Tahoma"/>
          <w:lang w:eastAsia="en-US" w:bidi="bn-IN"/>
        </w:rPr>
      </w:pPr>
    </w:p>
    <w:p w14:paraId="2D946E5C" w14:textId="77777777" w:rsidR="00E33C5A" w:rsidRDefault="00E33C5A" w:rsidP="00E33C5A">
      <w:pPr>
        <w:spacing w:after="0" w:line="240" w:lineRule="auto"/>
        <w:rPr>
          <w:rFonts w:eastAsia="Times New Roman" w:cs="Tahoma"/>
          <w:lang w:eastAsia="en-US" w:bidi="bn-IN"/>
        </w:rPr>
      </w:pPr>
    </w:p>
    <w:p w14:paraId="325A930B" w14:textId="77777777" w:rsidR="00E33C5A" w:rsidRDefault="00E33C5A" w:rsidP="00E33C5A">
      <w:pPr>
        <w:spacing w:after="0" w:line="240" w:lineRule="auto"/>
        <w:rPr>
          <w:rFonts w:eastAsia="Times New Roman" w:cs="Tahoma"/>
          <w:lang w:eastAsia="en-US" w:bidi="bn-IN"/>
        </w:rPr>
      </w:pPr>
    </w:p>
    <w:p w14:paraId="57C7E73F" w14:textId="77777777" w:rsidR="00E33C5A" w:rsidRDefault="00E33C5A" w:rsidP="00E33C5A">
      <w:pPr>
        <w:spacing w:after="0" w:line="240" w:lineRule="auto"/>
        <w:rPr>
          <w:rFonts w:eastAsia="Times New Roman" w:cs="Tahoma"/>
          <w:lang w:eastAsia="en-US" w:bidi="bn-IN"/>
        </w:rPr>
      </w:pPr>
    </w:p>
    <w:p w14:paraId="2AFF40B4" w14:textId="77777777" w:rsidR="00E33C5A" w:rsidRDefault="00E33C5A" w:rsidP="00E33C5A">
      <w:pPr>
        <w:spacing w:after="0" w:line="240" w:lineRule="auto"/>
        <w:rPr>
          <w:rFonts w:eastAsia="Times New Roman" w:cs="Tahoma"/>
          <w:lang w:eastAsia="en-US" w:bidi="bn-IN"/>
        </w:rPr>
      </w:pPr>
    </w:p>
    <w:p w14:paraId="1D620F43" w14:textId="77777777" w:rsidR="00E33C5A" w:rsidRDefault="00E33C5A" w:rsidP="00E33C5A">
      <w:pPr>
        <w:spacing w:after="0" w:line="240" w:lineRule="auto"/>
        <w:rPr>
          <w:rFonts w:eastAsia="Times New Roman" w:cs="Tahoma"/>
          <w:lang w:eastAsia="en-US" w:bidi="bn-IN"/>
        </w:rPr>
      </w:pPr>
      <w:r>
        <w:rPr>
          <w:noProof/>
          <w:sz w:val="22"/>
          <w:szCs w:val="22"/>
        </w:rPr>
        <w:object w:dxaOrig="11400" w:dyaOrig="1642" w14:anchorId="611F1B51">
          <v:shape id="_x0000_s1163" type="#_x0000_t75" style="position:absolute;margin-left:36pt;margin-top:10.45pt;width:97.75pt;height:76.8pt;z-index:251817984;mso-position-horizontal:absolute;mso-position-horizontal-relative:text;mso-position-vertical:absolute;mso-position-vertical-relative:text">
            <v:imagedata r:id="rId342" o:title=""/>
          </v:shape>
          <o:OLEObject Type="Embed" ProgID="Visio.Drawing.15" ShapeID="_x0000_s1163" DrawAspect="Content" ObjectID="_1610007552" r:id="rId347"/>
        </w:object>
      </w:r>
    </w:p>
    <w:p w14:paraId="55F036F5" w14:textId="77777777" w:rsidR="00E33C5A" w:rsidRDefault="00E33C5A" w:rsidP="00710E99">
      <w:pPr>
        <w:pStyle w:val="ListParagraph"/>
        <w:numPr>
          <w:ilvl w:val="0"/>
          <w:numId w:val="89"/>
        </w:numPr>
        <w:spacing w:after="0" w:line="240" w:lineRule="auto"/>
        <w:rPr>
          <w:rFonts w:eastAsia="Times New Roman" w:cs="Tahoma"/>
          <w:lang w:eastAsia="en-US" w:bidi="bn-IN"/>
        </w:rPr>
      </w:pPr>
      <w:r>
        <w:rPr>
          <w:rFonts w:eastAsia="Times New Roman" w:cs="Tahoma"/>
          <w:lang w:eastAsia="en-US" w:bidi="bn-IN"/>
        </w:rPr>
        <w:t xml:space="preserve"> </w:t>
      </w:r>
    </w:p>
    <w:p w14:paraId="7B7948FD" w14:textId="77777777" w:rsidR="00E33C5A" w:rsidRDefault="00E33C5A" w:rsidP="00E33C5A">
      <w:pPr>
        <w:spacing w:after="0" w:line="240" w:lineRule="auto"/>
        <w:rPr>
          <w:rFonts w:eastAsia="Times New Roman" w:cs="Tahoma"/>
          <w:lang w:eastAsia="en-US" w:bidi="bn-IN"/>
        </w:rPr>
      </w:pPr>
    </w:p>
    <w:p w14:paraId="76F21901" w14:textId="77777777" w:rsidR="00E33C5A" w:rsidRDefault="00E33C5A" w:rsidP="00E33C5A">
      <w:pPr>
        <w:spacing w:after="0" w:line="240" w:lineRule="auto"/>
        <w:rPr>
          <w:rFonts w:eastAsia="Times New Roman" w:cs="Tahoma"/>
          <w:lang w:eastAsia="en-US" w:bidi="bn-IN"/>
        </w:rPr>
      </w:pPr>
    </w:p>
    <w:p w14:paraId="40B62862" w14:textId="77777777" w:rsidR="00E33C5A" w:rsidRDefault="00E33C5A" w:rsidP="00E33C5A">
      <w:pPr>
        <w:spacing w:after="0" w:line="240" w:lineRule="auto"/>
        <w:rPr>
          <w:rFonts w:eastAsia="Times New Roman" w:cs="Tahoma"/>
          <w:lang w:eastAsia="en-US" w:bidi="bn-IN"/>
        </w:rPr>
      </w:pPr>
    </w:p>
    <w:p w14:paraId="27381C88" w14:textId="77777777" w:rsidR="00E33C5A" w:rsidRDefault="00E33C5A" w:rsidP="00E33C5A">
      <w:pPr>
        <w:spacing w:after="0" w:line="240" w:lineRule="auto"/>
        <w:rPr>
          <w:rFonts w:eastAsia="Times New Roman" w:cs="Tahoma"/>
          <w:lang w:eastAsia="en-US" w:bidi="bn-IN"/>
        </w:rPr>
      </w:pPr>
    </w:p>
    <w:p w14:paraId="2EAB5A95" w14:textId="77777777" w:rsidR="00E33C5A" w:rsidRDefault="00E33C5A" w:rsidP="00E33C5A">
      <w:pPr>
        <w:spacing w:after="0" w:line="240" w:lineRule="auto"/>
        <w:rPr>
          <w:rFonts w:eastAsia="Times New Roman" w:cs="Tahoma"/>
          <w:lang w:eastAsia="en-US" w:bidi="bn-IN"/>
        </w:rPr>
      </w:pPr>
    </w:p>
    <w:p w14:paraId="7EBEE369" w14:textId="6EB2BD3E" w:rsidR="00E33C5A" w:rsidRDefault="009F33CC" w:rsidP="00E33C5A">
      <w:pPr>
        <w:spacing w:after="0" w:line="240" w:lineRule="auto"/>
        <w:rPr>
          <w:rFonts w:eastAsia="Times New Roman" w:cs="Tahoma"/>
          <w:lang w:eastAsia="en-US" w:bidi="bn-IN"/>
        </w:rPr>
      </w:pPr>
      <w:r>
        <w:rPr>
          <w:rFonts w:eastAsia="Times New Roman" w:cs="Tahoma"/>
          <w:lang w:eastAsia="en-US" w:bidi="bn-IN"/>
        </w:rPr>
        <w:lastRenderedPageBreak/>
        <w:t>Answer: A</w:t>
      </w:r>
    </w:p>
    <w:p w14:paraId="7C2738D0" w14:textId="77777777" w:rsidR="00E33C5A" w:rsidRDefault="00E33C5A" w:rsidP="00E33C5A">
      <w:pPr>
        <w:spacing w:after="0" w:line="240" w:lineRule="auto"/>
        <w:rPr>
          <w:rFonts w:eastAsia="Times New Roman" w:cs="Tahoma"/>
          <w:lang w:eastAsia="en-US" w:bidi="bn-IN"/>
        </w:rPr>
      </w:pPr>
    </w:p>
    <w:p w14:paraId="07BB8591" w14:textId="77777777" w:rsidR="00E33C5A" w:rsidRDefault="00E33C5A" w:rsidP="00E33C5A">
      <w:pPr>
        <w:spacing w:after="0" w:line="240" w:lineRule="auto"/>
        <w:rPr>
          <w:rFonts w:eastAsia="Times New Roman" w:cs="Tahoma"/>
          <w:lang w:eastAsia="en-US" w:bidi="bn-IN"/>
        </w:rPr>
      </w:pPr>
      <w:r>
        <w:rPr>
          <w:rFonts w:eastAsia="Times New Roman" w:cs="Tahoma"/>
          <w:lang w:eastAsia="en-US" w:bidi="bn-IN"/>
        </w:rPr>
        <w:t>Q9.  What is the following diagram element called?</w:t>
      </w:r>
    </w:p>
    <w:p w14:paraId="3FFFC4D9" w14:textId="77777777" w:rsidR="00E33C5A" w:rsidRDefault="00E33C5A" w:rsidP="00E33C5A">
      <w:pPr>
        <w:pStyle w:val="ListParagraph"/>
        <w:spacing w:after="0" w:line="240" w:lineRule="auto"/>
      </w:pPr>
      <w:r>
        <w:object w:dxaOrig="2176" w:dyaOrig="2851" w14:anchorId="07C90AB9">
          <v:shape id="_x0000_i2350" type="#_x0000_t75" style="width:108.3pt;height:142.1pt" o:ole="">
            <v:imagedata r:id="rId348" o:title=""/>
          </v:shape>
          <o:OLEObject Type="Embed" ProgID="Visio.Drawing.15" ShapeID="_x0000_i2350" DrawAspect="Content" ObjectID="_1610007352" r:id="rId349"/>
        </w:object>
      </w:r>
    </w:p>
    <w:p w14:paraId="522F8303" w14:textId="77777777" w:rsidR="00E33C5A" w:rsidRDefault="00E33C5A" w:rsidP="00710E99">
      <w:pPr>
        <w:pStyle w:val="ListParagraph"/>
        <w:numPr>
          <w:ilvl w:val="0"/>
          <w:numId w:val="90"/>
        </w:numPr>
        <w:spacing w:after="0" w:line="240" w:lineRule="auto"/>
        <w:rPr>
          <w:rFonts w:eastAsia="Times New Roman" w:cs="Tahoma"/>
          <w:lang w:eastAsia="en-US" w:bidi="bn-IN"/>
        </w:rPr>
      </w:pPr>
      <w:r>
        <w:rPr>
          <w:rFonts w:eastAsia="Times New Roman" w:cs="Tahoma"/>
          <w:lang w:eastAsia="en-US" w:bidi="bn-IN"/>
        </w:rPr>
        <w:t>Join</w:t>
      </w:r>
    </w:p>
    <w:p w14:paraId="03C1DD30" w14:textId="77777777" w:rsidR="00E33C5A" w:rsidRDefault="00E33C5A" w:rsidP="00710E99">
      <w:pPr>
        <w:pStyle w:val="ListParagraph"/>
        <w:numPr>
          <w:ilvl w:val="0"/>
          <w:numId w:val="90"/>
        </w:numPr>
        <w:spacing w:after="0" w:line="240" w:lineRule="auto"/>
        <w:rPr>
          <w:rFonts w:eastAsia="Times New Roman" w:cs="Tahoma"/>
          <w:lang w:eastAsia="en-US" w:bidi="bn-IN"/>
        </w:rPr>
      </w:pPr>
      <w:r>
        <w:rPr>
          <w:rFonts w:eastAsia="Times New Roman" w:cs="Tahoma"/>
          <w:lang w:eastAsia="en-US" w:bidi="bn-IN"/>
        </w:rPr>
        <w:t>Fork</w:t>
      </w:r>
    </w:p>
    <w:p w14:paraId="3F4F3EC6" w14:textId="77777777" w:rsidR="00E33C5A" w:rsidRDefault="00E33C5A" w:rsidP="00710E99">
      <w:pPr>
        <w:pStyle w:val="ListParagraph"/>
        <w:numPr>
          <w:ilvl w:val="0"/>
          <w:numId w:val="90"/>
        </w:numPr>
        <w:spacing w:after="0" w:line="240" w:lineRule="auto"/>
        <w:rPr>
          <w:rFonts w:eastAsia="Times New Roman" w:cs="Tahoma"/>
          <w:lang w:eastAsia="en-US" w:bidi="bn-IN"/>
        </w:rPr>
      </w:pPr>
      <w:r>
        <w:rPr>
          <w:rFonts w:eastAsia="Times New Roman" w:cs="Tahoma"/>
          <w:lang w:eastAsia="en-US" w:bidi="bn-IN"/>
        </w:rPr>
        <w:t>Concurrency</w:t>
      </w:r>
    </w:p>
    <w:p w14:paraId="5E27FE94" w14:textId="77777777" w:rsidR="00E33C5A" w:rsidRDefault="00E33C5A" w:rsidP="00710E99">
      <w:pPr>
        <w:pStyle w:val="ListParagraph"/>
        <w:numPr>
          <w:ilvl w:val="0"/>
          <w:numId w:val="90"/>
        </w:numPr>
        <w:spacing w:after="0" w:line="240" w:lineRule="auto"/>
        <w:rPr>
          <w:rFonts w:eastAsia="Times New Roman" w:cs="Tahoma"/>
          <w:lang w:eastAsia="en-US" w:bidi="bn-IN"/>
        </w:rPr>
      </w:pPr>
      <w:r>
        <w:rPr>
          <w:rFonts w:eastAsia="Times New Roman" w:cs="Tahoma"/>
          <w:lang w:eastAsia="en-US" w:bidi="bn-IN"/>
        </w:rPr>
        <w:t>Frame</w:t>
      </w:r>
    </w:p>
    <w:p w14:paraId="05FFB1A4" w14:textId="7E3AB2B1" w:rsidR="009F33CC" w:rsidRDefault="009F33CC" w:rsidP="00E33C5A">
      <w:pPr>
        <w:spacing w:after="0" w:line="240" w:lineRule="auto"/>
        <w:rPr>
          <w:rFonts w:eastAsia="Times New Roman" w:cs="Tahoma"/>
          <w:lang w:eastAsia="en-US" w:bidi="bn-IN"/>
        </w:rPr>
      </w:pPr>
      <w:r>
        <w:rPr>
          <w:rFonts w:eastAsia="Times New Roman" w:cs="Tahoma"/>
          <w:lang w:eastAsia="en-US" w:bidi="bn-IN"/>
        </w:rPr>
        <w:t>Answer: A</w:t>
      </w:r>
    </w:p>
    <w:p w14:paraId="3F5E6D00" w14:textId="3DA1DF48" w:rsidR="00E33C5A" w:rsidRDefault="00E33C5A" w:rsidP="00E33C5A">
      <w:pPr>
        <w:spacing w:after="0" w:line="240" w:lineRule="auto"/>
        <w:rPr>
          <w:rFonts w:eastAsia="Times New Roman" w:cs="Tahoma"/>
          <w:lang w:eastAsia="en-US" w:bidi="bn-IN"/>
        </w:rPr>
      </w:pPr>
      <w:r>
        <w:rPr>
          <w:rFonts w:eastAsia="Times New Roman" w:cs="Tahoma"/>
          <w:lang w:eastAsia="en-US" w:bidi="bn-IN"/>
        </w:rPr>
        <w:t>Q10. What type of diagram is it?</w:t>
      </w:r>
    </w:p>
    <w:p w14:paraId="24886ECB" w14:textId="77777777" w:rsidR="00E33C5A" w:rsidRPr="00584C72" w:rsidRDefault="00E33C5A" w:rsidP="00E33C5A">
      <w:pPr>
        <w:spacing w:after="0" w:line="240" w:lineRule="auto"/>
        <w:rPr>
          <w:rFonts w:eastAsia="Times New Roman" w:cs="Tahoma"/>
          <w:lang w:eastAsia="en-US" w:bidi="bn-IN"/>
        </w:rPr>
      </w:pPr>
      <w:r>
        <w:object w:dxaOrig="4906" w:dyaOrig="2941" w14:anchorId="46AD01A5">
          <v:shape id="_x0000_i2351" type="#_x0000_t75" style="width:245.45pt;height:147.15pt" o:ole="">
            <v:imagedata r:id="rId350" o:title=""/>
          </v:shape>
          <o:OLEObject Type="Embed" ProgID="Visio.Drawing.15" ShapeID="_x0000_i2351" DrawAspect="Content" ObjectID="_1610007353" r:id="rId351"/>
        </w:object>
      </w:r>
    </w:p>
    <w:p w14:paraId="210F3AC3" w14:textId="77777777" w:rsidR="00E33C5A" w:rsidRDefault="00E33C5A" w:rsidP="00710E99">
      <w:pPr>
        <w:pStyle w:val="ListParagraph"/>
        <w:numPr>
          <w:ilvl w:val="0"/>
          <w:numId w:val="91"/>
        </w:numPr>
        <w:spacing w:after="0" w:line="240" w:lineRule="auto"/>
        <w:rPr>
          <w:rFonts w:eastAsia="Times New Roman" w:cs="Tahoma"/>
          <w:lang w:eastAsia="en-US" w:bidi="bn-IN"/>
        </w:rPr>
      </w:pPr>
      <w:r>
        <w:rPr>
          <w:rFonts w:eastAsia="Times New Roman" w:cs="Tahoma"/>
          <w:lang w:eastAsia="en-US" w:bidi="bn-IN"/>
        </w:rPr>
        <w:t>Activity</w:t>
      </w:r>
    </w:p>
    <w:p w14:paraId="604E1C96" w14:textId="77777777" w:rsidR="00E33C5A" w:rsidRDefault="00E33C5A" w:rsidP="00710E99">
      <w:pPr>
        <w:pStyle w:val="ListParagraph"/>
        <w:numPr>
          <w:ilvl w:val="0"/>
          <w:numId w:val="91"/>
        </w:numPr>
        <w:spacing w:after="0" w:line="240" w:lineRule="auto"/>
        <w:rPr>
          <w:rFonts w:eastAsia="Times New Roman" w:cs="Tahoma"/>
          <w:lang w:eastAsia="en-US" w:bidi="bn-IN"/>
        </w:rPr>
      </w:pPr>
      <w:r>
        <w:rPr>
          <w:rFonts w:eastAsia="Times New Roman" w:cs="Tahoma"/>
          <w:lang w:eastAsia="en-US" w:bidi="bn-IN"/>
        </w:rPr>
        <w:t>Collaboration</w:t>
      </w:r>
    </w:p>
    <w:p w14:paraId="2FAB86DA" w14:textId="77777777" w:rsidR="00E33C5A" w:rsidRDefault="00E33C5A" w:rsidP="00710E99">
      <w:pPr>
        <w:pStyle w:val="ListParagraph"/>
        <w:numPr>
          <w:ilvl w:val="0"/>
          <w:numId w:val="91"/>
        </w:numPr>
        <w:spacing w:after="0" w:line="240" w:lineRule="auto"/>
        <w:rPr>
          <w:rFonts w:eastAsia="Times New Roman" w:cs="Tahoma"/>
          <w:lang w:eastAsia="en-US" w:bidi="bn-IN"/>
        </w:rPr>
      </w:pPr>
      <w:r>
        <w:rPr>
          <w:rFonts w:eastAsia="Times New Roman" w:cs="Tahoma"/>
          <w:lang w:eastAsia="en-US" w:bidi="bn-IN"/>
        </w:rPr>
        <w:t>Sequence</w:t>
      </w:r>
    </w:p>
    <w:p w14:paraId="6261234C" w14:textId="77777777" w:rsidR="00E33C5A" w:rsidRPr="00B2146B" w:rsidRDefault="00E33C5A" w:rsidP="00710E99">
      <w:pPr>
        <w:pStyle w:val="ListParagraph"/>
        <w:numPr>
          <w:ilvl w:val="0"/>
          <w:numId w:val="91"/>
        </w:numPr>
        <w:spacing w:after="0" w:line="240" w:lineRule="auto"/>
        <w:rPr>
          <w:rFonts w:eastAsia="Times New Roman" w:cs="Tahoma"/>
          <w:lang w:eastAsia="en-US" w:bidi="bn-IN"/>
        </w:rPr>
      </w:pPr>
      <w:r>
        <w:rPr>
          <w:rFonts w:eastAsia="Times New Roman" w:cs="Tahoma"/>
          <w:lang w:eastAsia="en-US" w:bidi="bn-IN"/>
        </w:rPr>
        <w:t>State machine</w:t>
      </w:r>
    </w:p>
    <w:p w14:paraId="16978E56" w14:textId="2A628A64" w:rsidR="009F33CC" w:rsidRDefault="009F33CC" w:rsidP="00E33C5A">
      <w:pPr>
        <w:spacing w:after="0" w:line="240" w:lineRule="auto"/>
      </w:pPr>
      <w:r>
        <w:t>Answer: B</w:t>
      </w:r>
    </w:p>
    <w:p w14:paraId="12D5D2A9" w14:textId="2CE6354D" w:rsidR="00E33C5A" w:rsidRDefault="00E33C5A" w:rsidP="00E33C5A">
      <w:pPr>
        <w:spacing w:after="0" w:line="240" w:lineRule="auto"/>
      </w:pPr>
      <w:r>
        <w:t>Q1. Identify the messages</w:t>
      </w:r>
    </w:p>
    <w:p w14:paraId="2FFF5298" w14:textId="77777777" w:rsidR="00E33C5A" w:rsidRDefault="00E33C5A" w:rsidP="00E33C5A">
      <w:pPr>
        <w:spacing w:after="0" w:line="240" w:lineRule="auto"/>
      </w:pPr>
      <w:r>
        <w:rPr>
          <w:noProof/>
        </w:rPr>
        <w:object w:dxaOrig="11400" w:dyaOrig="1642" w14:anchorId="35188BA6">
          <v:shape id="_x0000_s1165" type="#_x0000_t75" style="position:absolute;margin-left:179pt;margin-top:3.15pt;width:94.5pt;height:101.5pt;z-index:251821056;mso-position-horizontal-relative:text;mso-position-vertical-relative:text">
            <v:imagedata r:id="rId352" o:title=""/>
          </v:shape>
          <o:OLEObject Type="Embed" ProgID="Visio.Drawing.15" ShapeID="_x0000_s1165" DrawAspect="Content" ObjectID="_1610007553" r:id="rId353"/>
        </w:object>
      </w:r>
      <w:r>
        <w:rPr>
          <w:noProof/>
        </w:rPr>
        <w:object w:dxaOrig="11400" w:dyaOrig="1642" w14:anchorId="09B22584">
          <v:shape id="_x0000_s1164" type="#_x0000_t75" style="position:absolute;margin-left:0;margin-top:0;width:50.5pt;height:92.5pt;z-index:251820032;mso-position-horizontal:absolute;mso-position-horizontal-relative:text;mso-position-vertical:absolute;mso-position-vertical-relative:text">
            <v:imagedata r:id="rId354" o:title=""/>
          </v:shape>
          <o:OLEObject Type="Embed" ProgID="Visio.Drawing.15" ShapeID="_x0000_s1164" DrawAspect="Content" ObjectID="_1610007554" r:id="rId355"/>
        </w:object>
      </w:r>
    </w:p>
    <w:p w14:paraId="711069B5" w14:textId="77777777" w:rsidR="00E33C5A" w:rsidRDefault="00E33C5A" w:rsidP="00E33C5A">
      <w:pPr>
        <w:spacing w:after="0" w:line="240" w:lineRule="auto"/>
      </w:pPr>
    </w:p>
    <w:p w14:paraId="1DB43274" w14:textId="77777777" w:rsidR="00E33C5A" w:rsidRDefault="00E33C5A" w:rsidP="00E33C5A">
      <w:pPr>
        <w:spacing w:after="0" w:line="240" w:lineRule="auto"/>
      </w:pPr>
    </w:p>
    <w:p w14:paraId="25003C9F" w14:textId="77777777" w:rsidR="00E33C5A" w:rsidRDefault="00E33C5A" w:rsidP="00E33C5A">
      <w:pPr>
        <w:spacing w:after="0" w:line="240" w:lineRule="auto"/>
      </w:pPr>
    </w:p>
    <w:p w14:paraId="1522673F" w14:textId="77777777" w:rsidR="00E33C5A" w:rsidRDefault="00E33C5A" w:rsidP="00E33C5A">
      <w:pPr>
        <w:spacing w:after="0" w:line="240" w:lineRule="auto"/>
      </w:pPr>
    </w:p>
    <w:p w14:paraId="63DF9A4D" w14:textId="77777777" w:rsidR="00E33C5A" w:rsidRDefault="00E33C5A" w:rsidP="00E33C5A">
      <w:pPr>
        <w:spacing w:after="0" w:line="240" w:lineRule="auto"/>
      </w:pPr>
      <w:r>
        <w:rPr>
          <w:noProof/>
        </w:rPr>
        <w:object w:dxaOrig="11400" w:dyaOrig="1642" w14:anchorId="1255F400">
          <v:shape id="_x0000_s1166" type="#_x0000_t75" style="position:absolute;margin-left:311pt;margin-top:9.95pt;width:98.5pt;height:31.5pt;z-index:251822080;mso-position-horizontal-relative:text;mso-position-vertical-relative:text">
            <v:imagedata r:id="rId356" o:title=""/>
          </v:shape>
          <o:OLEObject Type="Embed" ProgID="Visio.Drawing.15" ShapeID="_x0000_s1166" DrawAspect="Content" ObjectID="_1610007555" r:id="rId357"/>
        </w:object>
      </w:r>
    </w:p>
    <w:p w14:paraId="142F6194" w14:textId="77777777" w:rsidR="00E33C5A" w:rsidRDefault="00E33C5A" w:rsidP="00E33C5A">
      <w:pPr>
        <w:spacing w:after="0" w:line="240" w:lineRule="auto"/>
      </w:pPr>
      <w:r>
        <w:rPr>
          <w:noProof/>
        </w:rPr>
        <w:object w:dxaOrig="11400" w:dyaOrig="1642" w14:anchorId="067E5C93">
          <v:shape id="_x0000_s1167" type="#_x0000_t75" style="position:absolute;margin-left:425pt;margin-top:.45pt;width:98.5pt;height:31.5pt;z-index:251823104;mso-position-horizontal-relative:text;mso-position-vertical-relative:text">
            <v:imagedata r:id="rId358" o:title=""/>
          </v:shape>
          <o:OLEObject Type="Embed" ProgID="Visio.Drawing.15" ShapeID="_x0000_s1167" DrawAspect="Content" ObjectID="_1610007556" r:id="rId359"/>
        </w:object>
      </w:r>
    </w:p>
    <w:p w14:paraId="78BF29ED" w14:textId="77777777" w:rsidR="00E33C5A" w:rsidRDefault="00E33C5A" w:rsidP="00E33C5A">
      <w:pPr>
        <w:spacing w:after="0" w:line="240" w:lineRule="auto"/>
      </w:pPr>
    </w:p>
    <w:p w14:paraId="58B86E05" w14:textId="77777777" w:rsidR="00E33C5A" w:rsidRDefault="00E33C5A" w:rsidP="00E33C5A">
      <w:pPr>
        <w:spacing w:after="0" w:line="240" w:lineRule="auto"/>
      </w:pPr>
    </w:p>
    <w:p w14:paraId="366198A6" w14:textId="77777777" w:rsidR="00E33C5A" w:rsidRDefault="00E33C5A" w:rsidP="00E33C5A">
      <w:pPr>
        <w:spacing w:after="0" w:line="240" w:lineRule="auto"/>
      </w:pPr>
    </w:p>
    <w:p w14:paraId="5929E22F" w14:textId="77777777" w:rsidR="00E33C5A" w:rsidRDefault="00E33C5A" w:rsidP="00E33C5A">
      <w:pPr>
        <w:spacing w:after="0" w:line="240" w:lineRule="auto"/>
      </w:pPr>
    </w:p>
    <w:p w14:paraId="36D702A9" w14:textId="77777777" w:rsidR="00E33C5A" w:rsidRDefault="00E33C5A" w:rsidP="00E33C5A">
      <w:pPr>
        <w:spacing w:after="0" w:line="240" w:lineRule="auto"/>
      </w:pPr>
      <w:r>
        <w:t>________________</w:t>
      </w:r>
      <w:r>
        <w:tab/>
        <w:t xml:space="preserve">       _________________          ______________________</w:t>
      </w:r>
      <w:r>
        <w:tab/>
        <w:t xml:space="preserve">             ___________________                _________________</w:t>
      </w:r>
    </w:p>
    <w:p w14:paraId="718DE236" w14:textId="77777777" w:rsidR="00E33C5A" w:rsidRDefault="00E33C5A" w:rsidP="00E33C5A">
      <w:pPr>
        <w:spacing w:after="0" w:line="240" w:lineRule="auto"/>
      </w:pPr>
    </w:p>
    <w:p w14:paraId="6B2C2322" w14:textId="77777777" w:rsidR="00E33C5A" w:rsidRDefault="00E33C5A" w:rsidP="00E33C5A">
      <w:pPr>
        <w:spacing w:after="0" w:line="240" w:lineRule="auto"/>
      </w:pPr>
      <w:r>
        <w:t>Q2. Identify symbols</w:t>
      </w:r>
    </w:p>
    <w:p w14:paraId="174CB063" w14:textId="77777777" w:rsidR="00E33C5A" w:rsidRDefault="00E33C5A" w:rsidP="00E33C5A">
      <w:pPr>
        <w:spacing w:after="0" w:line="240" w:lineRule="auto"/>
      </w:pPr>
    </w:p>
    <w:p w14:paraId="74178221" w14:textId="77777777" w:rsidR="00E33C5A" w:rsidRDefault="00E33C5A" w:rsidP="00E33C5A">
      <w:pPr>
        <w:spacing w:after="0" w:line="240" w:lineRule="auto"/>
      </w:pPr>
      <w:r>
        <w:rPr>
          <w:noProof/>
        </w:rPr>
        <w:object w:dxaOrig="11400" w:dyaOrig="1642" w14:anchorId="38B22C33">
          <v:shape id="_x0000_s1169" type="#_x0000_t75" style="position:absolute;margin-left:105.5pt;margin-top:0;width:55.5pt;height:28.5pt;z-index:251825152;mso-position-horizontal-relative:text;mso-position-vertical-relative:text">
            <v:imagedata r:id="rId360" o:title=""/>
          </v:shape>
          <o:OLEObject Type="Embed" ProgID="Visio.Drawing.15" ShapeID="_x0000_s1169" DrawAspect="Content" ObjectID="_1610007557" r:id="rId361"/>
        </w:object>
      </w:r>
      <w:r>
        <w:rPr>
          <w:noProof/>
        </w:rPr>
        <w:object w:dxaOrig="11400" w:dyaOrig="1642" w14:anchorId="26566E3B">
          <v:shape id="_x0000_s1170" type="#_x0000_t75" style="position:absolute;margin-left:218.5pt;margin-top:2.25pt;width:28.5pt;height:50.5pt;z-index:251826176;mso-position-horizontal-relative:text;mso-position-vertical-relative:text">
            <v:imagedata r:id="rId362" o:title=""/>
          </v:shape>
          <o:OLEObject Type="Embed" ProgID="Visio.Drawing.15" ShapeID="_x0000_s1170" DrawAspect="Content" ObjectID="_1610007558" r:id="rId363"/>
        </w:object>
      </w:r>
      <w:r>
        <w:rPr>
          <w:noProof/>
        </w:rPr>
        <w:object w:dxaOrig="11400" w:dyaOrig="1642" w14:anchorId="5CCF8EC5">
          <v:shape id="_x0000_s1171" type="#_x0000_t75" style="position:absolute;margin-left:310.5pt;margin-top:2.25pt;width:103pt;height:32.5pt;z-index:251827200;mso-position-horizontal-relative:text;mso-position-vertical-relative:text">
            <v:imagedata r:id="rId364" o:title=""/>
          </v:shape>
          <o:OLEObject Type="Embed" ProgID="Visio.Drawing.15" ShapeID="_x0000_s1171" DrawAspect="Content" ObjectID="_1610007559" r:id="rId365"/>
        </w:object>
      </w:r>
      <w:r>
        <w:rPr>
          <w:noProof/>
        </w:rPr>
        <w:object w:dxaOrig="11400" w:dyaOrig="1642" w14:anchorId="21A50465">
          <v:shape id="_x0000_s1168" type="#_x0000_t75" style="position:absolute;margin-left:0;margin-top:0;width:55.5pt;height:28.5pt;z-index:251824128;mso-position-horizontal:absolute;mso-position-horizontal-relative:text;mso-position-vertical:absolute;mso-position-vertical-relative:text">
            <v:imagedata r:id="rId366" o:title=""/>
          </v:shape>
          <o:OLEObject Type="Embed" ProgID="Visio.Drawing.15" ShapeID="_x0000_s1168" DrawAspect="Content" ObjectID="_1610007560" r:id="rId367"/>
        </w:object>
      </w:r>
    </w:p>
    <w:p w14:paraId="44E826B9" w14:textId="77777777" w:rsidR="00E33C5A" w:rsidRDefault="00E33C5A" w:rsidP="00E33C5A">
      <w:pPr>
        <w:spacing w:after="0" w:line="240" w:lineRule="auto"/>
      </w:pPr>
      <w:r>
        <w:rPr>
          <w:noProof/>
        </w:rPr>
        <w:object w:dxaOrig="11400" w:dyaOrig="1642" w14:anchorId="52A64E96">
          <v:shape id="_x0000_s1172" type="#_x0000_t75" style="position:absolute;margin-left:442.5pt;margin-top:10.1pt;width:46pt;height:19pt;z-index:251828224;mso-position-horizontal-relative:text;mso-position-vertical-relative:text">
            <v:imagedata r:id="rId368" o:title=""/>
          </v:shape>
          <o:OLEObject Type="Embed" ProgID="Visio.Drawing.15" ShapeID="_x0000_s1172" DrawAspect="Content" ObjectID="_1610007561" r:id="rId369"/>
        </w:object>
      </w:r>
    </w:p>
    <w:p w14:paraId="19224F11" w14:textId="77777777" w:rsidR="00E33C5A" w:rsidRDefault="00E33C5A" w:rsidP="00E33C5A">
      <w:pPr>
        <w:spacing w:after="0" w:line="240" w:lineRule="auto"/>
      </w:pPr>
    </w:p>
    <w:p w14:paraId="543FFA12" w14:textId="77777777" w:rsidR="00E33C5A" w:rsidRDefault="00E33C5A" w:rsidP="00E33C5A">
      <w:pPr>
        <w:spacing w:after="0" w:line="240" w:lineRule="auto"/>
      </w:pPr>
    </w:p>
    <w:p w14:paraId="3569558A" w14:textId="490AD1CD" w:rsidR="00E33C5A" w:rsidRDefault="00E33C5A" w:rsidP="00E33C5A">
      <w:pPr>
        <w:spacing w:after="0" w:line="240" w:lineRule="auto"/>
      </w:pPr>
      <w:r>
        <w:t>__</w:t>
      </w:r>
      <w:r w:rsidR="009F33CC">
        <w:t>Send signal</w:t>
      </w:r>
      <w:r>
        <w:t>___</w:t>
      </w:r>
      <w:r>
        <w:tab/>
        <w:t xml:space="preserve">       __</w:t>
      </w:r>
      <w:r w:rsidR="009F33CC">
        <w:t>Accept Signal</w:t>
      </w:r>
      <w:r>
        <w:t>_______          _</w:t>
      </w:r>
      <w:r w:rsidR="009F33CC">
        <w:t>Time Signal</w:t>
      </w:r>
      <w:r>
        <w:tab/>
        <w:t xml:space="preserve">             _____</w:t>
      </w:r>
      <w:r w:rsidR="009F33CC">
        <w:t>Interrupt Signal</w:t>
      </w:r>
      <w:r>
        <w:t>______               ___________</w:t>
      </w:r>
    </w:p>
    <w:p w14:paraId="2503502C" w14:textId="77777777" w:rsidR="00E33C5A" w:rsidRDefault="00E33C5A" w:rsidP="00E33C5A">
      <w:pPr>
        <w:spacing w:after="0" w:line="240" w:lineRule="auto"/>
      </w:pPr>
    </w:p>
    <w:p w14:paraId="0B2774F0" w14:textId="77777777" w:rsidR="00E33C5A" w:rsidRDefault="00E33C5A" w:rsidP="00E33C5A">
      <w:pPr>
        <w:spacing w:after="0" w:line="240" w:lineRule="auto"/>
      </w:pPr>
      <w:r>
        <w:t>Q3. Look at the class diagram</w:t>
      </w:r>
    </w:p>
    <w:p w14:paraId="03BDE392" w14:textId="43717808" w:rsidR="00E33C5A" w:rsidRDefault="00710E99" w:rsidP="00E33C5A">
      <w:pPr>
        <w:spacing w:after="0" w:line="240" w:lineRule="auto"/>
      </w:pPr>
      <w:r>
        <w:object w:dxaOrig="3645" w:dyaOrig="2235" w14:anchorId="03919E4C">
          <v:shape id="_x0000_i2996" type="#_x0000_t75" style="width:182.2pt;height:112.05pt" o:ole="">
            <v:imagedata r:id="rId370" o:title=""/>
          </v:shape>
          <o:OLEObject Type="Embed" ProgID="Visio.Drawing.15" ShapeID="_x0000_i2996" DrawAspect="Content" ObjectID="_1610007354" r:id="rId371"/>
        </w:object>
      </w:r>
    </w:p>
    <w:p w14:paraId="26D01D59" w14:textId="77777777" w:rsidR="00E33C5A" w:rsidRDefault="00E33C5A" w:rsidP="00E33C5A">
      <w:pPr>
        <w:spacing w:after="0" w:line="240" w:lineRule="auto"/>
      </w:pPr>
      <w:r>
        <w:t>Fill in the blanks</w:t>
      </w:r>
    </w:p>
    <w:p w14:paraId="1902B9D9" w14:textId="08C62385" w:rsidR="00E33C5A" w:rsidRPr="00B565EB" w:rsidRDefault="00E33C5A" w:rsidP="00710E99">
      <w:pPr>
        <w:pStyle w:val="ListParagraph"/>
        <w:numPr>
          <w:ilvl w:val="0"/>
          <w:numId w:val="92"/>
        </w:numPr>
        <w:spacing w:after="0" w:line="240" w:lineRule="auto"/>
        <w:rPr>
          <w:sz w:val="22"/>
          <w:szCs w:val="22"/>
        </w:rPr>
      </w:pPr>
      <w:r>
        <w:t>Class-scope attribute is</w:t>
      </w:r>
      <w:r>
        <w:tab/>
      </w:r>
      <w:r>
        <w:tab/>
      </w:r>
      <w:r>
        <w:tab/>
      </w:r>
      <w:r>
        <w:tab/>
      </w:r>
      <w:r w:rsidRPr="00B565EB">
        <w:rPr>
          <w:sz w:val="22"/>
          <w:szCs w:val="22"/>
        </w:rPr>
        <w:t>__</w:t>
      </w:r>
      <w:r w:rsidR="00710E99">
        <w:rPr>
          <w:sz w:val="22"/>
          <w:szCs w:val="22"/>
        </w:rPr>
        <w:t>Company</w:t>
      </w:r>
      <w:r w:rsidRPr="00B565EB">
        <w:rPr>
          <w:sz w:val="22"/>
          <w:szCs w:val="22"/>
        </w:rPr>
        <w:t>____________</w:t>
      </w:r>
    </w:p>
    <w:p w14:paraId="18A07D7F" w14:textId="3E9299CB" w:rsidR="00E33C5A" w:rsidRDefault="00E33C5A" w:rsidP="00710E99">
      <w:pPr>
        <w:pStyle w:val="ListParagraph"/>
        <w:numPr>
          <w:ilvl w:val="0"/>
          <w:numId w:val="92"/>
        </w:numPr>
        <w:spacing w:after="0" w:line="240" w:lineRule="auto"/>
      </w:pPr>
      <w:proofErr w:type="spellStart"/>
      <w:r>
        <w:t>contactNumber</w:t>
      </w:r>
      <w:proofErr w:type="spellEnd"/>
      <w:r>
        <w:t xml:space="preserve"> attribute visibility is </w:t>
      </w:r>
      <w:r>
        <w:tab/>
      </w:r>
      <w:r>
        <w:tab/>
      </w:r>
      <w:r w:rsidRPr="00B565EB">
        <w:rPr>
          <w:sz w:val="22"/>
          <w:szCs w:val="22"/>
        </w:rPr>
        <w:t>__</w:t>
      </w:r>
      <w:r w:rsidR="00710E99">
        <w:rPr>
          <w:sz w:val="22"/>
          <w:szCs w:val="22"/>
        </w:rPr>
        <w:t>Protected</w:t>
      </w:r>
      <w:r w:rsidRPr="00B565EB">
        <w:rPr>
          <w:sz w:val="22"/>
          <w:szCs w:val="22"/>
        </w:rPr>
        <w:t>____________</w:t>
      </w:r>
    </w:p>
    <w:p w14:paraId="5FFB256F" w14:textId="764BCFA9" w:rsidR="00E33C5A" w:rsidRDefault="00E33C5A" w:rsidP="00710E99">
      <w:pPr>
        <w:pStyle w:val="ListParagraph"/>
        <w:numPr>
          <w:ilvl w:val="0"/>
          <w:numId w:val="92"/>
        </w:numPr>
        <w:spacing w:after="0" w:line="240" w:lineRule="auto"/>
      </w:pPr>
      <w:proofErr w:type="gramStart"/>
      <w:r>
        <w:t>Company(</w:t>
      </w:r>
      <w:proofErr w:type="gramEnd"/>
      <w:r>
        <w:t xml:space="preserve">name: string) is </w:t>
      </w:r>
      <w:r>
        <w:tab/>
      </w:r>
      <w:r>
        <w:tab/>
      </w:r>
      <w:r>
        <w:tab/>
      </w:r>
      <w:r w:rsidRPr="00B565EB">
        <w:rPr>
          <w:sz w:val="22"/>
          <w:szCs w:val="22"/>
        </w:rPr>
        <w:t>___</w:t>
      </w:r>
      <w:r w:rsidR="00710E99">
        <w:rPr>
          <w:sz w:val="22"/>
          <w:szCs w:val="22"/>
        </w:rPr>
        <w:t>Constructor (method)</w:t>
      </w:r>
      <w:r w:rsidRPr="00B565EB">
        <w:rPr>
          <w:sz w:val="22"/>
          <w:szCs w:val="22"/>
        </w:rPr>
        <w:t>_</w:t>
      </w:r>
    </w:p>
    <w:p w14:paraId="3B35C1F1" w14:textId="77777777" w:rsidR="00E33C5A" w:rsidRDefault="00E33C5A" w:rsidP="00E33C5A">
      <w:pPr>
        <w:spacing w:after="0" w:line="240" w:lineRule="auto"/>
      </w:pPr>
    </w:p>
    <w:p w14:paraId="03DB0654" w14:textId="77777777" w:rsidR="00E33C5A" w:rsidRDefault="00E33C5A" w:rsidP="00E33C5A">
      <w:pPr>
        <w:spacing w:after="0" w:line="240" w:lineRule="auto"/>
      </w:pPr>
      <w:r>
        <w:t>Q6 to Q9 are based on the following diagram</w:t>
      </w:r>
    </w:p>
    <w:p w14:paraId="048E6D5B" w14:textId="77777777" w:rsidR="00E33C5A" w:rsidRDefault="00E33C5A" w:rsidP="00E33C5A">
      <w:pPr>
        <w:spacing w:after="0" w:line="240" w:lineRule="auto"/>
      </w:pPr>
      <w:r>
        <w:object w:dxaOrig="13681" w:dyaOrig="751" w14:anchorId="04727FA3">
          <v:shape id="_x0000_i2353" type="#_x0000_t75" style="width:523.4pt;height:28.8pt" o:ole="">
            <v:imagedata r:id="rId372" o:title=""/>
          </v:shape>
          <o:OLEObject Type="Embed" ProgID="Visio.Drawing.15" ShapeID="_x0000_i2353" DrawAspect="Content" ObjectID="_1610007355" r:id="rId373"/>
        </w:object>
      </w:r>
    </w:p>
    <w:p w14:paraId="6705EF4F" w14:textId="59B3D27E" w:rsidR="00E33C5A" w:rsidRDefault="00E33C5A" w:rsidP="00E33C5A">
      <w:pPr>
        <w:spacing w:after="0" w:line="240" w:lineRule="auto"/>
      </w:pPr>
      <w:r>
        <w:t xml:space="preserve">Q6. Which one shows interface dependency? </w:t>
      </w:r>
      <w:r>
        <w:tab/>
      </w:r>
      <w:r>
        <w:tab/>
      </w:r>
      <w:r>
        <w:tab/>
      </w:r>
      <w:r>
        <w:tab/>
      </w:r>
      <w:r>
        <w:tab/>
      </w:r>
      <w:r>
        <w:tab/>
        <w:t>__</w:t>
      </w:r>
      <w:r w:rsidR="00710E99">
        <w:t>B</w:t>
      </w:r>
      <w:r>
        <w:t>________</w:t>
      </w:r>
    </w:p>
    <w:p w14:paraId="69BA8CD4" w14:textId="629F03D0" w:rsidR="00E33C5A" w:rsidRDefault="00E33C5A" w:rsidP="00E33C5A">
      <w:pPr>
        <w:spacing w:after="0" w:line="240" w:lineRule="auto"/>
      </w:pPr>
      <w:r>
        <w:t xml:space="preserve">Q7. Which one shows required/provided interface? </w:t>
      </w:r>
      <w:r>
        <w:tab/>
      </w:r>
      <w:r>
        <w:tab/>
      </w:r>
      <w:r>
        <w:tab/>
      </w:r>
      <w:r>
        <w:tab/>
      </w:r>
      <w:r>
        <w:tab/>
      </w:r>
      <w:r>
        <w:tab/>
        <w:t>__</w:t>
      </w:r>
      <w:r w:rsidR="00710E99">
        <w:t>A</w:t>
      </w:r>
      <w:r>
        <w:t>________</w:t>
      </w:r>
    </w:p>
    <w:p w14:paraId="34B986C5" w14:textId="3A75DE05" w:rsidR="00E33C5A" w:rsidRDefault="00E33C5A" w:rsidP="00E33C5A">
      <w:pPr>
        <w:spacing w:after="0" w:line="240" w:lineRule="auto"/>
      </w:pPr>
      <w:r>
        <w:t>Q8. Which shows one</w:t>
      </w:r>
      <w:r w:rsidR="00710E99">
        <w:t xml:space="preserve"> s</w:t>
      </w:r>
      <w:r>
        <w:t xml:space="preserve">hows interface realization? </w:t>
      </w:r>
      <w:r>
        <w:tab/>
      </w:r>
      <w:r>
        <w:tab/>
      </w:r>
      <w:r>
        <w:tab/>
      </w:r>
      <w:r>
        <w:tab/>
      </w:r>
      <w:r>
        <w:tab/>
      </w:r>
      <w:r>
        <w:tab/>
        <w:t>__</w:t>
      </w:r>
      <w:r w:rsidR="00710E99">
        <w:t>C</w:t>
      </w:r>
      <w:r>
        <w:t>________</w:t>
      </w:r>
    </w:p>
    <w:p w14:paraId="4C7400AB" w14:textId="6DBEE021" w:rsidR="00E33C5A" w:rsidRDefault="00E33C5A" w:rsidP="00E33C5A">
      <w:pPr>
        <w:spacing w:after="0" w:line="240" w:lineRule="auto"/>
      </w:pPr>
      <w:r>
        <w:t xml:space="preserve">Q9. Which uses port to </w:t>
      </w:r>
      <w:r w:rsidRPr="005E77F9">
        <w:t>expose required and provided interfaces of a component</w:t>
      </w:r>
      <w:r>
        <w:t xml:space="preserve">? </w:t>
      </w:r>
      <w:r>
        <w:tab/>
      </w:r>
      <w:r>
        <w:tab/>
        <w:t>__</w:t>
      </w:r>
      <w:r w:rsidR="00710E99">
        <w:t>D</w:t>
      </w:r>
      <w:r>
        <w:t>________</w:t>
      </w:r>
    </w:p>
    <w:p w14:paraId="194A7671" w14:textId="77777777" w:rsidR="00E33C5A" w:rsidRDefault="00E33C5A" w:rsidP="00E33C5A">
      <w:pPr>
        <w:spacing w:after="0" w:line="240" w:lineRule="auto"/>
      </w:pPr>
      <w:r>
        <w:t>Q10. Which one shows a recursive event?</w:t>
      </w:r>
    </w:p>
    <w:p w14:paraId="58AE8A1E" w14:textId="77777777" w:rsidR="00E33C5A" w:rsidRDefault="00E33C5A" w:rsidP="00E33C5A">
      <w:pPr>
        <w:spacing w:after="0" w:line="240" w:lineRule="auto"/>
      </w:pPr>
      <w:r>
        <w:rPr>
          <w:noProof/>
        </w:rPr>
        <w:object w:dxaOrig="11400" w:dyaOrig="1642" w14:anchorId="5121BDA9">
          <v:shape id="_x0000_s1173" type="#_x0000_t75" style="position:absolute;margin-left:37pt;margin-top:7.7pt;width:190.5pt;height:185.5pt;z-index:251829248;mso-position-horizontal-relative:text;mso-position-vertical-relative:text">
            <v:imagedata r:id="rId374" o:title=""/>
          </v:shape>
          <o:OLEObject Type="Embed" ProgID="Visio.Drawing.15" ShapeID="_x0000_s1173" DrawAspect="Content" ObjectID="_1610007562" r:id="rId375"/>
        </w:object>
      </w:r>
    </w:p>
    <w:p w14:paraId="3AF57C29" w14:textId="77777777" w:rsidR="00E33C5A" w:rsidRDefault="00E33C5A" w:rsidP="00710E99">
      <w:pPr>
        <w:pStyle w:val="ListParagraph"/>
        <w:numPr>
          <w:ilvl w:val="0"/>
          <w:numId w:val="93"/>
        </w:numPr>
        <w:spacing w:after="0" w:line="240" w:lineRule="auto"/>
      </w:pPr>
      <w:r>
        <w:t xml:space="preserve"> </w:t>
      </w:r>
    </w:p>
    <w:p w14:paraId="76A913DF" w14:textId="77777777" w:rsidR="00E33C5A" w:rsidRDefault="00E33C5A" w:rsidP="00E33C5A">
      <w:pPr>
        <w:spacing w:after="0" w:line="240" w:lineRule="auto"/>
      </w:pPr>
    </w:p>
    <w:p w14:paraId="4F6C5031" w14:textId="77777777" w:rsidR="00E33C5A" w:rsidRDefault="00E33C5A" w:rsidP="00E33C5A">
      <w:pPr>
        <w:spacing w:after="0" w:line="240" w:lineRule="auto"/>
      </w:pPr>
    </w:p>
    <w:p w14:paraId="094D3D26" w14:textId="77777777" w:rsidR="00E33C5A" w:rsidRDefault="00E33C5A" w:rsidP="00E33C5A">
      <w:pPr>
        <w:spacing w:after="0" w:line="240" w:lineRule="auto"/>
      </w:pPr>
    </w:p>
    <w:p w14:paraId="732F8A02" w14:textId="77777777" w:rsidR="00E33C5A" w:rsidRDefault="00E33C5A" w:rsidP="00E33C5A">
      <w:pPr>
        <w:spacing w:after="0" w:line="240" w:lineRule="auto"/>
      </w:pPr>
    </w:p>
    <w:p w14:paraId="01CE5934" w14:textId="77777777" w:rsidR="00E33C5A" w:rsidRDefault="00E33C5A" w:rsidP="00E33C5A">
      <w:pPr>
        <w:spacing w:after="0" w:line="240" w:lineRule="auto"/>
      </w:pPr>
    </w:p>
    <w:p w14:paraId="6440D7B6" w14:textId="77777777" w:rsidR="00E33C5A" w:rsidRDefault="00E33C5A" w:rsidP="00E33C5A">
      <w:pPr>
        <w:spacing w:after="0" w:line="240" w:lineRule="auto"/>
      </w:pPr>
    </w:p>
    <w:p w14:paraId="26A04753" w14:textId="77777777" w:rsidR="00E33C5A" w:rsidRDefault="00E33C5A" w:rsidP="00E33C5A">
      <w:pPr>
        <w:spacing w:after="0" w:line="240" w:lineRule="auto"/>
      </w:pPr>
    </w:p>
    <w:p w14:paraId="6DDCFC56" w14:textId="77777777" w:rsidR="00E33C5A" w:rsidRDefault="00E33C5A" w:rsidP="00E33C5A">
      <w:pPr>
        <w:spacing w:after="0" w:line="240" w:lineRule="auto"/>
      </w:pPr>
    </w:p>
    <w:p w14:paraId="51C9707E" w14:textId="77777777" w:rsidR="00E33C5A" w:rsidRDefault="00E33C5A" w:rsidP="00E33C5A">
      <w:pPr>
        <w:spacing w:after="0" w:line="240" w:lineRule="auto"/>
      </w:pPr>
    </w:p>
    <w:p w14:paraId="37ED785A" w14:textId="77777777" w:rsidR="00E33C5A" w:rsidRDefault="00E33C5A" w:rsidP="00E33C5A">
      <w:pPr>
        <w:spacing w:after="0" w:line="240" w:lineRule="auto"/>
      </w:pPr>
    </w:p>
    <w:p w14:paraId="2C2EE1B9" w14:textId="77777777" w:rsidR="00E33C5A" w:rsidRDefault="00E33C5A" w:rsidP="00E33C5A">
      <w:pPr>
        <w:spacing w:after="0" w:line="240" w:lineRule="auto"/>
      </w:pPr>
    </w:p>
    <w:p w14:paraId="1D96458F" w14:textId="77777777" w:rsidR="00E33C5A" w:rsidRDefault="00E33C5A" w:rsidP="00E33C5A">
      <w:pPr>
        <w:spacing w:after="0" w:line="240" w:lineRule="auto"/>
      </w:pPr>
    </w:p>
    <w:p w14:paraId="28F74023" w14:textId="77777777" w:rsidR="00E33C5A" w:rsidRDefault="00E33C5A" w:rsidP="00E33C5A">
      <w:pPr>
        <w:spacing w:after="0" w:line="240" w:lineRule="auto"/>
      </w:pPr>
    </w:p>
    <w:p w14:paraId="3064599B" w14:textId="4EA93904" w:rsidR="00E33C5A" w:rsidRDefault="00E33C5A" w:rsidP="00E33C5A">
      <w:pPr>
        <w:spacing w:after="0" w:line="240" w:lineRule="auto"/>
      </w:pPr>
    </w:p>
    <w:p w14:paraId="4CFD1F00" w14:textId="259B26F5" w:rsidR="00710E99" w:rsidRDefault="00710E99" w:rsidP="00E33C5A">
      <w:pPr>
        <w:spacing w:after="0" w:line="240" w:lineRule="auto"/>
      </w:pPr>
    </w:p>
    <w:p w14:paraId="4C324451" w14:textId="3F73C3EC" w:rsidR="00710E99" w:rsidRDefault="00710E99" w:rsidP="00E33C5A">
      <w:pPr>
        <w:spacing w:after="0" w:line="240" w:lineRule="auto"/>
      </w:pPr>
    </w:p>
    <w:p w14:paraId="57300F2C" w14:textId="69C2EE0A" w:rsidR="00710E99" w:rsidRDefault="00710E99" w:rsidP="00E33C5A">
      <w:pPr>
        <w:spacing w:after="0" w:line="240" w:lineRule="auto"/>
      </w:pPr>
    </w:p>
    <w:p w14:paraId="7632D46A" w14:textId="77777777" w:rsidR="00710E99" w:rsidRDefault="00710E99" w:rsidP="00E33C5A">
      <w:pPr>
        <w:spacing w:after="0" w:line="240" w:lineRule="auto"/>
      </w:pPr>
    </w:p>
    <w:p w14:paraId="14CE4F73" w14:textId="77777777" w:rsidR="00E33C5A" w:rsidRDefault="00E33C5A" w:rsidP="00710E99">
      <w:pPr>
        <w:pStyle w:val="ListParagraph"/>
        <w:numPr>
          <w:ilvl w:val="0"/>
          <w:numId w:val="93"/>
        </w:numPr>
        <w:spacing w:after="0" w:line="240" w:lineRule="auto"/>
      </w:pPr>
      <w:r>
        <w:rPr>
          <w:noProof/>
        </w:rPr>
        <w:object w:dxaOrig="11400" w:dyaOrig="1642" w14:anchorId="1675EF30">
          <v:shape id="_x0000_s1174" type="#_x0000_t75" style="position:absolute;left:0;text-align:left;margin-left:42pt;margin-top:1.45pt;width:3in;height:106pt;z-index:251830272;mso-position-horizontal-relative:text;mso-position-vertical-relative:text">
            <v:imagedata r:id="rId376" o:title=""/>
          </v:shape>
          <o:OLEObject Type="Embed" ProgID="Visio.Drawing.15" ShapeID="_x0000_s1174" DrawAspect="Content" ObjectID="_1610007563" r:id="rId377"/>
        </w:object>
      </w:r>
      <w:r>
        <w:t xml:space="preserve"> </w:t>
      </w:r>
    </w:p>
    <w:p w14:paraId="49CAB4D6" w14:textId="77777777" w:rsidR="00E33C5A" w:rsidRDefault="00E33C5A" w:rsidP="00E33C5A">
      <w:pPr>
        <w:spacing w:after="0" w:line="240" w:lineRule="auto"/>
      </w:pPr>
    </w:p>
    <w:p w14:paraId="00884937" w14:textId="77777777" w:rsidR="00E33C5A" w:rsidRDefault="00E33C5A" w:rsidP="00E33C5A">
      <w:pPr>
        <w:spacing w:after="0" w:line="240" w:lineRule="auto"/>
      </w:pPr>
    </w:p>
    <w:p w14:paraId="076D83CC" w14:textId="77777777" w:rsidR="00E33C5A" w:rsidRDefault="00E33C5A" w:rsidP="00E33C5A">
      <w:pPr>
        <w:spacing w:after="0" w:line="240" w:lineRule="auto"/>
      </w:pPr>
    </w:p>
    <w:p w14:paraId="0F65E129" w14:textId="77777777" w:rsidR="00E33C5A" w:rsidRDefault="00E33C5A" w:rsidP="00E33C5A">
      <w:pPr>
        <w:spacing w:after="0" w:line="240" w:lineRule="auto"/>
      </w:pPr>
    </w:p>
    <w:p w14:paraId="527B9BC7" w14:textId="77777777" w:rsidR="00E33C5A" w:rsidRDefault="00E33C5A" w:rsidP="00E33C5A">
      <w:pPr>
        <w:spacing w:after="0" w:line="240" w:lineRule="auto"/>
      </w:pPr>
    </w:p>
    <w:p w14:paraId="6B13F420" w14:textId="77777777" w:rsidR="00E33C5A" w:rsidRDefault="00E33C5A" w:rsidP="00E33C5A">
      <w:pPr>
        <w:spacing w:after="0" w:line="240" w:lineRule="auto"/>
      </w:pPr>
    </w:p>
    <w:p w14:paraId="77895513" w14:textId="77777777" w:rsidR="00E33C5A" w:rsidRDefault="00E33C5A" w:rsidP="00E33C5A">
      <w:pPr>
        <w:spacing w:after="0" w:line="240" w:lineRule="auto"/>
      </w:pPr>
    </w:p>
    <w:p w14:paraId="6A91B801" w14:textId="170BDE19" w:rsidR="00E33C5A" w:rsidRDefault="00E33C5A" w:rsidP="00E33C5A">
      <w:pPr>
        <w:spacing w:after="0" w:line="240" w:lineRule="auto"/>
      </w:pPr>
    </w:p>
    <w:p w14:paraId="3D5414A9" w14:textId="5DA97E58" w:rsidR="00710E99" w:rsidRDefault="00710E99" w:rsidP="00E33C5A">
      <w:pPr>
        <w:spacing w:after="0" w:line="240" w:lineRule="auto"/>
      </w:pPr>
    </w:p>
    <w:p w14:paraId="4A60E5D6" w14:textId="025E23DA" w:rsidR="00710E99" w:rsidRDefault="00710E99" w:rsidP="00E33C5A">
      <w:pPr>
        <w:spacing w:after="0" w:line="240" w:lineRule="auto"/>
      </w:pPr>
    </w:p>
    <w:p w14:paraId="70922541" w14:textId="31AC1E43" w:rsidR="00710E99" w:rsidRDefault="00710E99" w:rsidP="00E33C5A">
      <w:pPr>
        <w:spacing w:after="0" w:line="240" w:lineRule="auto"/>
      </w:pPr>
    </w:p>
    <w:p w14:paraId="3311AD42" w14:textId="48308A4D" w:rsidR="00710E99" w:rsidRDefault="00710E99" w:rsidP="00E33C5A">
      <w:pPr>
        <w:spacing w:after="0" w:line="240" w:lineRule="auto"/>
      </w:pPr>
    </w:p>
    <w:p w14:paraId="09369733" w14:textId="0E53303C" w:rsidR="00710E99" w:rsidRDefault="00710E99" w:rsidP="00E33C5A">
      <w:pPr>
        <w:spacing w:after="0" w:line="240" w:lineRule="auto"/>
      </w:pPr>
    </w:p>
    <w:p w14:paraId="286E23D2" w14:textId="246107B5" w:rsidR="00710E99" w:rsidRDefault="00710E99" w:rsidP="00E33C5A">
      <w:pPr>
        <w:spacing w:after="0" w:line="240" w:lineRule="auto"/>
      </w:pPr>
    </w:p>
    <w:p w14:paraId="39716B1E" w14:textId="4F2738DC" w:rsidR="00710E99" w:rsidRDefault="00710E99" w:rsidP="00E33C5A">
      <w:pPr>
        <w:spacing w:after="0" w:line="240" w:lineRule="auto"/>
      </w:pPr>
    </w:p>
    <w:p w14:paraId="2EBD3D65" w14:textId="2CE90DA1" w:rsidR="00710E99" w:rsidRDefault="00710E99" w:rsidP="00E33C5A">
      <w:pPr>
        <w:spacing w:after="0" w:line="240" w:lineRule="auto"/>
      </w:pPr>
    </w:p>
    <w:p w14:paraId="03BCAD56" w14:textId="78527988" w:rsidR="00710E99" w:rsidRDefault="00710E99" w:rsidP="00E33C5A">
      <w:pPr>
        <w:spacing w:after="0" w:line="240" w:lineRule="auto"/>
      </w:pPr>
    </w:p>
    <w:p w14:paraId="0F0D4694" w14:textId="0B594C19" w:rsidR="00710E99" w:rsidRDefault="00710E99" w:rsidP="00E33C5A">
      <w:pPr>
        <w:spacing w:after="0" w:line="240" w:lineRule="auto"/>
      </w:pPr>
    </w:p>
    <w:p w14:paraId="7BC914A0" w14:textId="6C292B25" w:rsidR="00710E99" w:rsidRDefault="00710E99" w:rsidP="00E33C5A">
      <w:pPr>
        <w:spacing w:after="0" w:line="240" w:lineRule="auto"/>
      </w:pPr>
    </w:p>
    <w:p w14:paraId="02690F60" w14:textId="137F7CC4" w:rsidR="00710E99" w:rsidRDefault="00710E99" w:rsidP="00E33C5A">
      <w:pPr>
        <w:spacing w:after="0" w:line="240" w:lineRule="auto"/>
      </w:pPr>
    </w:p>
    <w:p w14:paraId="1CE22919" w14:textId="2B4F6FE9" w:rsidR="00710E99" w:rsidRDefault="00710E99" w:rsidP="00E33C5A">
      <w:pPr>
        <w:spacing w:after="0" w:line="240" w:lineRule="auto"/>
      </w:pPr>
    </w:p>
    <w:p w14:paraId="21851098" w14:textId="77777777" w:rsidR="00710E99" w:rsidRDefault="00710E99" w:rsidP="00E33C5A">
      <w:pPr>
        <w:spacing w:after="0" w:line="240" w:lineRule="auto"/>
      </w:pPr>
    </w:p>
    <w:p w14:paraId="734CF32C" w14:textId="77777777" w:rsidR="00E33C5A" w:rsidRDefault="00E33C5A" w:rsidP="00E33C5A">
      <w:pPr>
        <w:spacing w:after="0" w:line="240" w:lineRule="auto"/>
      </w:pPr>
    </w:p>
    <w:p w14:paraId="6A19E601" w14:textId="77777777" w:rsidR="00E33C5A" w:rsidRDefault="00E33C5A" w:rsidP="00710E99">
      <w:pPr>
        <w:pStyle w:val="ListParagraph"/>
        <w:numPr>
          <w:ilvl w:val="0"/>
          <w:numId w:val="93"/>
        </w:numPr>
        <w:spacing w:after="0" w:line="240" w:lineRule="auto"/>
      </w:pPr>
      <w:r>
        <w:rPr>
          <w:noProof/>
        </w:rPr>
        <w:object w:dxaOrig="11400" w:dyaOrig="1642" w14:anchorId="4565C267">
          <v:shape id="_x0000_s1175" type="#_x0000_t75" style="position:absolute;left:0;text-align:left;margin-left:46.5pt;margin-top:2.65pt;width:173.5pt;height:185.5pt;z-index:251831296;mso-position-horizontal-relative:text;mso-position-vertical-relative:text">
            <v:imagedata r:id="rId378" o:title=""/>
          </v:shape>
          <o:OLEObject Type="Embed" ProgID="Visio.Drawing.15" ShapeID="_x0000_s1175" DrawAspect="Content" ObjectID="_1610007564" r:id="rId379"/>
        </w:object>
      </w:r>
      <w:r>
        <w:t xml:space="preserve"> </w:t>
      </w:r>
    </w:p>
    <w:p w14:paraId="7E999A7D" w14:textId="77777777" w:rsidR="00E33C5A" w:rsidRDefault="00E33C5A" w:rsidP="00E33C5A">
      <w:pPr>
        <w:spacing w:after="0" w:line="240" w:lineRule="auto"/>
      </w:pPr>
    </w:p>
    <w:p w14:paraId="65C89D5A" w14:textId="77777777" w:rsidR="00E33C5A" w:rsidRDefault="00E33C5A" w:rsidP="00E33C5A">
      <w:pPr>
        <w:spacing w:after="0" w:line="240" w:lineRule="auto"/>
      </w:pPr>
    </w:p>
    <w:p w14:paraId="5C496DEB" w14:textId="77777777" w:rsidR="00E33C5A" w:rsidRDefault="00E33C5A" w:rsidP="00E33C5A">
      <w:pPr>
        <w:spacing w:after="0" w:line="240" w:lineRule="auto"/>
      </w:pPr>
    </w:p>
    <w:p w14:paraId="080AC39D" w14:textId="77777777" w:rsidR="00E33C5A" w:rsidRDefault="00E33C5A" w:rsidP="00E33C5A">
      <w:pPr>
        <w:spacing w:after="0" w:line="240" w:lineRule="auto"/>
      </w:pPr>
    </w:p>
    <w:p w14:paraId="1FFF1F73" w14:textId="77777777" w:rsidR="00E33C5A" w:rsidRDefault="00E33C5A" w:rsidP="00E33C5A">
      <w:pPr>
        <w:spacing w:after="0" w:line="240" w:lineRule="auto"/>
      </w:pPr>
    </w:p>
    <w:p w14:paraId="19664836" w14:textId="77777777" w:rsidR="00E33C5A" w:rsidRDefault="00E33C5A" w:rsidP="00E33C5A">
      <w:pPr>
        <w:spacing w:after="0" w:line="240" w:lineRule="auto"/>
      </w:pPr>
    </w:p>
    <w:p w14:paraId="03ECF366" w14:textId="77777777" w:rsidR="00E33C5A" w:rsidRDefault="00E33C5A" w:rsidP="00E33C5A">
      <w:pPr>
        <w:spacing w:after="0" w:line="240" w:lineRule="auto"/>
      </w:pPr>
    </w:p>
    <w:p w14:paraId="344230E0" w14:textId="77777777" w:rsidR="00E33C5A" w:rsidRDefault="00E33C5A" w:rsidP="00E33C5A">
      <w:pPr>
        <w:spacing w:after="0" w:line="240" w:lineRule="auto"/>
      </w:pPr>
    </w:p>
    <w:p w14:paraId="6A59CA47" w14:textId="77777777" w:rsidR="00E33C5A" w:rsidRDefault="00E33C5A" w:rsidP="00E33C5A">
      <w:pPr>
        <w:spacing w:after="0" w:line="240" w:lineRule="auto"/>
      </w:pPr>
    </w:p>
    <w:p w14:paraId="11B1FBE2" w14:textId="77777777" w:rsidR="00E33C5A" w:rsidRDefault="00E33C5A" w:rsidP="00E33C5A">
      <w:pPr>
        <w:spacing w:after="0" w:line="240" w:lineRule="auto"/>
      </w:pPr>
    </w:p>
    <w:p w14:paraId="7418CAC4" w14:textId="77777777" w:rsidR="00E33C5A" w:rsidRDefault="00E33C5A" w:rsidP="00E33C5A">
      <w:pPr>
        <w:spacing w:after="0" w:line="240" w:lineRule="auto"/>
      </w:pPr>
    </w:p>
    <w:p w14:paraId="7627ADD9" w14:textId="77777777" w:rsidR="00E33C5A" w:rsidRDefault="00E33C5A" w:rsidP="00E33C5A">
      <w:pPr>
        <w:spacing w:after="0" w:line="240" w:lineRule="auto"/>
      </w:pPr>
    </w:p>
    <w:p w14:paraId="6B45465B" w14:textId="77777777" w:rsidR="00E33C5A" w:rsidRDefault="00E33C5A" w:rsidP="00E33C5A">
      <w:pPr>
        <w:spacing w:after="0" w:line="240" w:lineRule="auto"/>
      </w:pPr>
    </w:p>
    <w:p w14:paraId="5BA8F9E2" w14:textId="77777777" w:rsidR="00E33C5A" w:rsidRDefault="00E33C5A" w:rsidP="00E33C5A">
      <w:pPr>
        <w:spacing w:after="0" w:line="240" w:lineRule="auto"/>
      </w:pPr>
    </w:p>
    <w:p w14:paraId="7C87316F" w14:textId="77777777" w:rsidR="00E33C5A" w:rsidRDefault="00E33C5A" w:rsidP="00E33C5A">
      <w:pPr>
        <w:spacing w:after="0" w:line="240" w:lineRule="auto"/>
      </w:pPr>
    </w:p>
    <w:p w14:paraId="69806376" w14:textId="77777777" w:rsidR="00E33C5A" w:rsidRDefault="00E33C5A" w:rsidP="00E33C5A">
      <w:pPr>
        <w:spacing w:after="0" w:line="240" w:lineRule="auto"/>
      </w:pPr>
    </w:p>
    <w:p w14:paraId="7D7494AF" w14:textId="77777777" w:rsidR="00E33C5A" w:rsidRDefault="00E33C5A" w:rsidP="00E33C5A">
      <w:pPr>
        <w:spacing w:after="0" w:line="240" w:lineRule="auto"/>
      </w:pPr>
    </w:p>
    <w:p w14:paraId="7C78F036" w14:textId="77777777" w:rsidR="00E33C5A" w:rsidRDefault="00E33C5A" w:rsidP="00E33C5A">
      <w:pPr>
        <w:spacing w:after="0" w:line="240" w:lineRule="auto"/>
      </w:pPr>
      <w:r>
        <w:rPr>
          <w:noProof/>
        </w:rPr>
        <w:object w:dxaOrig="11400" w:dyaOrig="1642" w14:anchorId="6BDFCB92">
          <v:shape id="_x0000_s1176" type="#_x0000_t75" style="position:absolute;margin-left:49.5pt;margin-top:9.95pt;width:173.5pt;height:185.5pt;z-index:251832320;mso-position-horizontal-relative:text;mso-position-vertical-relative:text">
            <v:imagedata r:id="rId380" o:title=""/>
          </v:shape>
          <o:OLEObject Type="Embed" ProgID="Visio.Drawing.15" ShapeID="_x0000_s1176" DrawAspect="Content" ObjectID="_1610007565" r:id="rId381"/>
        </w:object>
      </w:r>
    </w:p>
    <w:p w14:paraId="46A44486" w14:textId="77777777" w:rsidR="00E33C5A" w:rsidRDefault="00E33C5A" w:rsidP="00710E99">
      <w:pPr>
        <w:pStyle w:val="ListParagraph"/>
        <w:numPr>
          <w:ilvl w:val="0"/>
          <w:numId w:val="93"/>
        </w:numPr>
        <w:spacing w:after="0" w:line="240" w:lineRule="auto"/>
      </w:pPr>
    </w:p>
    <w:p w14:paraId="26E59ABA" w14:textId="77777777" w:rsidR="00E33C5A" w:rsidRDefault="00E33C5A" w:rsidP="00E33C5A">
      <w:pPr>
        <w:spacing w:after="0" w:line="240" w:lineRule="auto"/>
      </w:pPr>
    </w:p>
    <w:p w14:paraId="516DA770" w14:textId="77777777" w:rsidR="00E33C5A" w:rsidRDefault="00E33C5A" w:rsidP="00E33C5A">
      <w:pPr>
        <w:spacing w:after="0" w:line="240" w:lineRule="auto"/>
      </w:pPr>
    </w:p>
    <w:p w14:paraId="76BD53AB" w14:textId="77777777" w:rsidR="00E33C5A" w:rsidRDefault="00E33C5A" w:rsidP="00E33C5A">
      <w:pPr>
        <w:spacing w:after="0" w:line="240" w:lineRule="auto"/>
      </w:pPr>
    </w:p>
    <w:p w14:paraId="583FBB1C" w14:textId="77777777" w:rsidR="00E33C5A" w:rsidRDefault="00E33C5A" w:rsidP="00E33C5A">
      <w:pPr>
        <w:spacing w:after="0" w:line="240" w:lineRule="auto"/>
      </w:pPr>
    </w:p>
    <w:p w14:paraId="1FFA01E8" w14:textId="77777777" w:rsidR="00E33C5A" w:rsidRPr="00BB2886" w:rsidRDefault="00E33C5A" w:rsidP="00E33C5A">
      <w:pPr>
        <w:spacing w:after="0" w:line="240" w:lineRule="auto"/>
      </w:pPr>
    </w:p>
    <w:p w14:paraId="1854C712" w14:textId="19F8DA14" w:rsidR="00E553A4" w:rsidRDefault="00E553A4" w:rsidP="00E553A4">
      <w:pPr>
        <w:spacing w:after="0" w:line="240" w:lineRule="auto"/>
        <w:rPr>
          <w:rFonts w:eastAsia="Times New Roman" w:cs="Tahoma"/>
          <w:lang w:eastAsia="en-US" w:bidi="bn-IN"/>
        </w:rPr>
      </w:pPr>
    </w:p>
    <w:p w14:paraId="7AD2E064" w14:textId="06F76633" w:rsidR="00E33C5A" w:rsidRDefault="00E33C5A" w:rsidP="00E553A4">
      <w:pPr>
        <w:spacing w:after="0" w:line="240" w:lineRule="auto"/>
        <w:rPr>
          <w:rFonts w:eastAsia="Times New Roman" w:cs="Tahoma"/>
          <w:lang w:eastAsia="en-US" w:bidi="bn-IN"/>
        </w:rPr>
      </w:pPr>
    </w:p>
    <w:p w14:paraId="5C186E65" w14:textId="304FF78D" w:rsidR="00E33C5A" w:rsidRDefault="00E33C5A" w:rsidP="00E553A4">
      <w:pPr>
        <w:spacing w:after="0" w:line="240" w:lineRule="auto"/>
        <w:rPr>
          <w:rFonts w:eastAsia="Times New Roman" w:cs="Tahoma"/>
          <w:lang w:eastAsia="en-US" w:bidi="bn-IN"/>
        </w:rPr>
      </w:pPr>
    </w:p>
    <w:p w14:paraId="06D8B46B" w14:textId="428E1854" w:rsidR="00E33C5A" w:rsidRDefault="00E33C5A" w:rsidP="00E553A4">
      <w:pPr>
        <w:spacing w:after="0" w:line="240" w:lineRule="auto"/>
        <w:rPr>
          <w:rFonts w:eastAsia="Times New Roman" w:cs="Tahoma"/>
          <w:lang w:eastAsia="en-US" w:bidi="bn-IN"/>
        </w:rPr>
      </w:pPr>
    </w:p>
    <w:p w14:paraId="604835D7" w14:textId="4D466574" w:rsidR="00E33C5A" w:rsidRDefault="00E33C5A" w:rsidP="00E553A4">
      <w:pPr>
        <w:spacing w:after="0" w:line="240" w:lineRule="auto"/>
        <w:rPr>
          <w:rFonts w:eastAsia="Times New Roman" w:cs="Tahoma"/>
          <w:lang w:eastAsia="en-US" w:bidi="bn-IN"/>
        </w:rPr>
      </w:pPr>
    </w:p>
    <w:p w14:paraId="20AEDFA5" w14:textId="6FC681DF" w:rsidR="00E33C5A" w:rsidRDefault="00E33C5A" w:rsidP="00E553A4">
      <w:pPr>
        <w:spacing w:after="0" w:line="240" w:lineRule="auto"/>
        <w:rPr>
          <w:rFonts w:eastAsia="Times New Roman" w:cs="Tahoma"/>
          <w:lang w:eastAsia="en-US" w:bidi="bn-IN"/>
        </w:rPr>
      </w:pPr>
    </w:p>
    <w:p w14:paraId="2D714C69" w14:textId="6E8D307C" w:rsidR="00E33C5A" w:rsidRDefault="00E33C5A" w:rsidP="00E553A4">
      <w:pPr>
        <w:spacing w:after="0" w:line="240" w:lineRule="auto"/>
        <w:rPr>
          <w:rFonts w:eastAsia="Times New Roman" w:cs="Tahoma"/>
          <w:lang w:eastAsia="en-US" w:bidi="bn-IN"/>
        </w:rPr>
      </w:pPr>
    </w:p>
    <w:p w14:paraId="3989E4CE" w14:textId="7A1B9211" w:rsidR="00E33C5A" w:rsidRDefault="00E33C5A" w:rsidP="00E553A4">
      <w:pPr>
        <w:spacing w:after="0" w:line="240" w:lineRule="auto"/>
        <w:rPr>
          <w:rFonts w:eastAsia="Times New Roman" w:cs="Tahoma"/>
          <w:lang w:eastAsia="en-US" w:bidi="bn-IN"/>
        </w:rPr>
      </w:pPr>
    </w:p>
    <w:p w14:paraId="0EBF9136" w14:textId="663281FB" w:rsidR="00E33C5A" w:rsidRDefault="00E33C5A" w:rsidP="00E553A4">
      <w:pPr>
        <w:spacing w:after="0" w:line="240" w:lineRule="auto"/>
        <w:rPr>
          <w:rFonts w:eastAsia="Times New Roman" w:cs="Tahoma"/>
          <w:lang w:eastAsia="en-US" w:bidi="bn-IN"/>
        </w:rPr>
      </w:pPr>
    </w:p>
    <w:p w14:paraId="3AB17152" w14:textId="44552949" w:rsidR="00E33C5A" w:rsidRDefault="00E33C5A" w:rsidP="00E553A4">
      <w:pPr>
        <w:spacing w:after="0" w:line="240" w:lineRule="auto"/>
        <w:rPr>
          <w:rFonts w:eastAsia="Times New Roman" w:cs="Tahoma"/>
          <w:lang w:eastAsia="en-US" w:bidi="bn-IN"/>
        </w:rPr>
      </w:pPr>
    </w:p>
    <w:p w14:paraId="121DAED6" w14:textId="17C90F00" w:rsidR="00E33C5A" w:rsidRDefault="00E33C5A" w:rsidP="00E553A4">
      <w:pPr>
        <w:spacing w:after="0" w:line="240" w:lineRule="auto"/>
        <w:rPr>
          <w:rFonts w:eastAsia="Times New Roman" w:cs="Tahoma"/>
          <w:lang w:eastAsia="en-US" w:bidi="bn-IN"/>
        </w:rPr>
      </w:pPr>
    </w:p>
    <w:p w14:paraId="175142E0" w14:textId="237F56FB" w:rsidR="00E33C5A" w:rsidRDefault="00E33C5A" w:rsidP="00E553A4">
      <w:pPr>
        <w:spacing w:after="0" w:line="240" w:lineRule="auto"/>
        <w:rPr>
          <w:rFonts w:eastAsia="Times New Roman" w:cs="Tahoma"/>
          <w:lang w:eastAsia="en-US" w:bidi="bn-IN"/>
        </w:rPr>
      </w:pPr>
    </w:p>
    <w:p w14:paraId="67389939" w14:textId="015B08D6" w:rsidR="00E33C5A" w:rsidRDefault="00E33C5A" w:rsidP="00E553A4">
      <w:pPr>
        <w:spacing w:after="0" w:line="240" w:lineRule="auto"/>
        <w:rPr>
          <w:rFonts w:eastAsia="Times New Roman" w:cs="Tahoma"/>
          <w:lang w:eastAsia="en-US" w:bidi="bn-IN"/>
        </w:rPr>
      </w:pPr>
    </w:p>
    <w:p w14:paraId="1C6EA727" w14:textId="7450180E" w:rsidR="00E33C5A" w:rsidRDefault="00710E99" w:rsidP="00E553A4">
      <w:pPr>
        <w:spacing w:after="0" w:line="240" w:lineRule="auto"/>
        <w:rPr>
          <w:rFonts w:eastAsia="Times New Roman" w:cs="Tahoma"/>
          <w:lang w:eastAsia="en-US" w:bidi="bn-IN"/>
        </w:rPr>
      </w:pPr>
      <w:r>
        <w:rPr>
          <w:rFonts w:eastAsia="Times New Roman" w:cs="Tahoma"/>
          <w:lang w:eastAsia="en-US" w:bidi="bn-IN"/>
        </w:rPr>
        <w:t>Answer: B</w:t>
      </w:r>
    </w:p>
    <w:p w14:paraId="4F1D7033" w14:textId="37663962" w:rsidR="00E33C5A" w:rsidRDefault="00E33C5A" w:rsidP="00E553A4">
      <w:pPr>
        <w:spacing w:after="0" w:line="240" w:lineRule="auto"/>
        <w:rPr>
          <w:rFonts w:eastAsia="Times New Roman" w:cs="Tahoma"/>
          <w:lang w:eastAsia="en-US" w:bidi="bn-IN"/>
        </w:rPr>
      </w:pPr>
    </w:p>
    <w:p w14:paraId="1E6BD1DA" w14:textId="77777777" w:rsidR="00E33C5A" w:rsidRDefault="00E33C5A" w:rsidP="00E33C5A">
      <w:pPr>
        <w:spacing w:after="0" w:line="240" w:lineRule="auto"/>
      </w:pPr>
      <w:r>
        <w:t xml:space="preserve">Q2. The </w:t>
      </w:r>
      <w:r w:rsidRPr="00A40B9D">
        <w:t>"Process Order" action will execute until completion, when it will pass control to the "Close Order" action, unless a "Cancel Request" interrupt is received, which will pass control to the "Cancel Order" action</w:t>
      </w:r>
      <w:r>
        <w:t>.</w:t>
      </w:r>
    </w:p>
    <w:p w14:paraId="295E6B25" w14:textId="77777777" w:rsidR="00E33C5A" w:rsidRDefault="00E33C5A" w:rsidP="00E33C5A">
      <w:pPr>
        <w:spacing w:after="0" w:line="240" w:lineRule="auto"/>
      </w:pPr>
      <w:r>
        <w:t>Which activity diagram models this correctly</w:t>
      </w:r>
    </w:p>
    <w:tbl>
      <w:tblPr>
        <w:tblStyle w:val="TableGrid"/>
        <w:tblW w:w="5068" w:type="pct"/>
        <w:tblInd w:w="-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404"/>
        <w:gridCol w:w="5085"/>
        <w:gridCol w:w="381"/>
        <w:gridCol w:w="5077"/>
      </w:tblGrid>
      <w:tr w:rsidR="00E33C5A" w:rsidRPr="00541E94" w14:paraId="4BE817F2" w14:textId="77777777" w:rsidTr="00115551">
        <w:trPr>
          <w:trHeight w:val="567"/>
        </w:trPr>
        <w:tc>
          <w:tcPr>
            <w:tcW w:w="391" w:type="dxa"/>
          </w:tcPr>
          <w:p w14:paraId="264120D7" w14:textId="77777777" w:rsidR="00E33C5A" w:rsidRPr="00541E94" w:rsidRDefault="00E33C5A" w:rsidP="00115551">
            <w:pPr>
              <w:rPr>
                <w:sz w:val="16"/>
                <w:szCs w:val="16"/>
              </w:rPr>
            </w:pPr>
            <w:r w:rsidRPr="00541E94">
              <w:rPr>
                <w:sz w:val="16"/>
                <w:szCs w:val="16"/>
              </w:rPr>
              <w:t>A.</w:t>
            </w:r>
          </w:p>
        </w:tc>
        <w:tc>
          <w:tcPr>
            <w:tcW w:w="4923" w:type="dxa"/>
          </w:tcPr>
          <w:p w14:paraId="2B95AD00" w14:textId="77777777" w:rsidR="00E33C5A" w:rsidRPr="00541E94" w:rsidRDefault="00E33C5A" w:rsidP="00115551">
            <w:pPr>
              <w:rPr>
                <w:sz w:val="16"/>
                <w:szCs w:val="16"/>
              </w:rPr>
            </w:pPr>
            <w:r>
              <w:object w:dxaOrig="5145" w:dyaOrig="2370" w14:anchorId="05DB289C">
                <v:shape id="_x0000_i2354" type="#_x0000_t75" style="width:234.8pt;height:107.7pt" o:ole="">
                  <v:imagedata r:id="rId382" o:title=""/>
                </v:shape>
                <o:OLEObject Type="Embed" ProgID="Visio.Drawing.15" ShapeID="_x0000_i2354" DrawAspect="Content" ObjectID="_1610007356" r:id="rId383"/>
              </w:object>
            </w:r>
          </w:p>
        </w:tc>
        <w:tc>
          <w:tcPr>
            <w:tcW w:w="369" w:type="dxa"/>
          </w:tcPr>
          <w:p w14:paraId="281AAB20" w14:textId="77777777" w:rsidR="00E33C5A" w:rsidRPr="00541E94" w:rsidRDefault="00E33C5A" w:rsidP="00115551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B</w:t>
            </w:r>
          </w:p>
        </w:tc>
        <w:tc>
          <w:tcPr>
            <w:tcW w:w="4915" w:type="dxa"/>
          </w:tcPr>
          <w:p w14:paraId="2223A11A" w14:textId="77777777" w:rsidR="00E33C5A" w:rsidRPr="00541E94" w:rsidRDefault="00E33C5A" w:rsidP="00115551">
            <w:pPr>
              <w:rPr>
                <w:sz w:val="16"/>
                <w:szCs w:val="16"/>
              </w:rPr>
            </w:pPr>
            <w:r>
              <w:object w:dxaOrig="5145" w:dyaOrig="2370" w14:anchorId="43B1A13E">
                <v:shape id="_x0000_i2355" type="#_x0000_t75" style="width:235.4pt;height:107.7pt" o:ole="">
                  <v:imagedata r:id="rId384" o:title=""/>
                </v:shape>
                <o:OLEObject Type="Embed" ProgID="Visio.Drawing.15" ShapeID="_x0000_i2355" DrawAspect="Content" ObjectID="_1610007357" r:id="rId385"/>
              </w:object>
            </w:r>
          </w:p>
        </w:tc>
      </w:tr>
      <w:tr w:rsidR="00E33C5A" w:rsidRPr="00541E94" w14:paraId="08829EF7" w14:textId="77777777" w:rsidTr="00115551">
        <w:trPr>
          <w:trHeight w:val="567"/>
        </w:trPr>
        <w:tc>
          <w:tcPr>
            <w:tcW w:w="391" w:type="dxa"/>
          </w:tcPr>
          <w:p w14:paraId="21EB6CEB" w14:textId="77777777" w:rsidR="00E33C5A" w:rsidRPr="00541E94" w:rsidRDefault="00E33C5A" w:rsidP="00115551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C.</w:t>
            </w:r>
          </w:p>
        </w:tc>
        <w:tc>
          <w:tcPr>
            <w:tcW w:w="4923" w:type="dxa"/>
          </w:tcPr>
          <w:p w14:paraId="5FBE2A38" w14:textId="77777777" w:rsidR="00E33C5A" w:rsidRDefault="00E33C5A" w:rsidP="00115551">
            <w:r>
              <w:object w:dxaOrig="5145" w:dyaOrig="2371" w14:anchorId="1083A6B0">
                <v:shape id="_x0000_i2356" type="#_x0000_t75" style="width:235.4pt;height:108.3pt" o:ole="">
                  <v:imagedata r:id="rId386" o:title=""/>
                </v:shape>
                <o:OLEObject Type="Embed" ProgID="Visio.Drawing.15" ShapeID="_x0000_i2356" DrawAspect="Content" ObjectID="_1610007358" r:id="rId387"/>
              </w:object>
            </w:r>
          </w:p>
        </w:tc>
        <w:tc>
          <w:tcPr>
            <w:tcW w:w="369" w:type="dxa"/>
          </w:tcPr>
          <w:p w14:paraId="1D667EB0" w14:textId="77777777" w:rsidR="00E33C5A" w:rsidRDefault="00E33C5A" w:rsidP="00115551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D.</w:t>
            </w:r>
          </w:p>
        </w:tc>
        <w:tc>
          <w:tcPr>
            <w:tcW w:w="4915" w:type="dxa"/>
          </w:tcPr>
          <w:p w14:paraId="0016DF56" w14:textId="77777777" w:rsidR="00E33C5A" w:rsidRDefault="00E33C5A" w:rsidP="00115551">
            <w:r>
              <w:object w:dxaOrig="5145" w:dyaOrig="2370" w14:anchorId="259E5547">
                <v:shape id="_x0000_i2357" type="#_x0000_t75" style="width:235.4pt;height:107.7pt" o:ole="">
                  <v:imagedata r:id="rId388" o:title=""/>
                </v:shape>
                <o:OLEObject Type="Embed" ProgID="Visio.Drawing.15" ShapeID="_x0000_i2357" DrawAspect="Content" ObjectID="_1610007359" r:id="rId389"/>
              </w:object>
            </w:r>
          </w:p>
        </w:tc>
      </w:tr>
    </w:tbl>
    <w:p w14:paraId="16193078" w14:textId="77777777" w:rsidR="00E33C5A" w:rsidRDefault="00E33C5A" w:rsidP="00E33C5A">
      <w:pPr>
        <w:spacing w:after="0" w:line="240" w:lineRule="auto"/>
      </w:pPr>
      <w:r>
        <w:t>Answer: A</w:t>
      </w:r>
    </w:p>
    <w:p w14:paraId="5F651858" w14:textId="77777777" w:rsidR="00E33C5A" w:rsidRDefault="00E33C5A" w:rsidP="00E33C5A">
      <w:pPr>
        <w:spacing w:after="0" w:line="240" w:lineRule="auto"/>
      </w:pPr>
      <w:r>
        <w:t>Q3. Which one shows object follow in activity correctly?</w:t>
      </w:r>
    </w:p>
    <w:tbl>
      <w:tblPr>
        <w:tblStyle w:val="TableGrid"/>
        <w:tblW w:w="5068" w:type="pct"/>
        <w:tblInd w:w="-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404"/>
        <w:gridCol w:w="5085"/>
        <w:gridCol w:w="381"/>
        <w:gridCol w:w="5077"/>
      </w:tblGrid>
      <w:tr w:rsidR="00E33C5A" w:rsidRPr="00541E94" w14:paraId="5E59E7C3" w14:textId="77777777" w:rsidTr="00115551">
        <w:trPr>
          <w:trHeight w:val="567"/>
        </w:trPr>
        <w:tc>
          <w:tcPr>
            <w:tcW w:w="391" w:type="dxa"/>
          </w:tcPr>
          <w:p w14:paraId="4463CAD1" w14:textId="77777777" w:rsidR="00E33C5A" w:rsidRPr="00541E94" w:rsidRDefault="00E33C5A" w:rsidP="00115551">
            <w:pPr>
              <w:rPr>
                <w:sz w:val="16"/>
                <w:szCs w:val="16"/>
              </w:rPr>
            </w:pPr>
            <w:r w:rsidRPr="00541E94">
              <w:rPr>
                <w:sz w:val="16"/>
                <w:szCs w:val="16"/>
              </w:rPr>
              <w:lastRenderedPageBreak/>
              <w:t>A.</w:t>
            </w:r>
          </w:p>
        </w:tc>
        <w:tc>
          <w:tcPr>
            <w:tcW w:w="4928" w:type="dxa"/>
          </w:tcPr>
          <w:p w14:paraId="43689C4D" w14:textId="77777777" w:rsidR="00E33C5A" w:rsidRPr="00541E94" w:rsidRDefault="00E33C5A" w:rsidP="00115551">
            <w:pPr>
              <w:rPr>
                <w:sz w:val="16"/>
                <w:szCs w:val="16"/>
              </w:rPr>
            </w:pPr>
            <w:r>
              <w:object w:dxaOrig="5161" w:dyaOrig="2820" w14:anchorId="463A4621">
                <v:shape id="_x0000_i2358" type="#_x0000_t75" style="width:235.4pt;height:128.35pt" o:ole="">
                  <v:imagedata r:id="rId390" o:title=""/>
                </v:shape>
                <o:OLEObject Type="Embed" ProgID="Visio.Drawing.15" ShapeID="_x0000_i2358" DrawAspect="Content" ObjectID="_1610007360" r:id="rId391"/>
              </w:object>
            </w:r>
          </w:p>
        </w:tc>
        <w:tc>
          <w:tcPr>
            <w:tcW w:w="369" w:type="dxa"/>
          </w:tcPr>
          <w:p w14:paraId="1F4110CA" w14:textId="77777777" w:rsidR="00E33C5A" w:rsidRPr="00541E94" w:rsidRDefault="00E33C5A" w:rsidP="00115551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B</w:t>
            </w:r>
          </w:p>
        </w:tc>
        <w:tc>
          <w:tcPr>
            <w:tcW w:w="4920" w:type="dxa"/>
          </w:tcPr>
          <w:p w14:paraId="1E2DCE8E" w14:textId="77777777" w:rsidR="00E33C5A" w:rsidRPr="00541E94" w:rsidRDefault="00E33C5A" w:rsidP="00115551">
            <w:pPr>
              <w:rPr>
                <w:sz w:val="16"/>
                <w:szCs w:val="16"/>
              </w:rPr>
            </w:pPr>
            <w:r>
              <w:object w:dxaOrig="5161" w:dyaOrig="2820" w14:anchorId="44A148D0">
                <v:shape id="_x0000_i2359" type="#_x0000_t75" style="width:234.8pt;height:128.35pt" o:ole="">
                  <v:imagedata r:id="rId392" o:title=""/>
                </v:shape>
                <o:OLEObject Type="Embed" ProgID="Visio.Drawing.15" ShapeID="_x0000_i2359" DrawAspect="Content" ObjectID="_1610007361" r:id="rId393"/>
              </w:object>
            </w:r>
          </w:p>
        </w:tc>
      </w:tr>
      <w:tr w:rsidR="00E33C5A" w:rsidRPr="00541E94" w14:paraId="05F37179" w14:textId="77777777" w:rsidTr="00115551">
        <w:trPr>
          <w:trHeight w:val="567"/>
        </w:trPr>
        <w:tc>
          <w:tcPr>
            <w:tcW w:w="391" w:type="dxa"/>
          </w:tcPr>
          <w:p w14:paraId="3A1D1D4D" w14:textId="77777777" w:rsidR="00E33C5A" w:rsidRPr="00541E94" w:rsidRDefault="00E33C5A" w:rsidP="00115551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C.</w:t>
            </w:r>
          </w:p>
        </w:tc>
        <w:tc>
          <w:tcPr>
            <w:tcW w:w="4928" w:type="dxa"/>
          </w:tcPr>
          <w:p w14:paraId="09F9D750" w14:textId="77777777" w:rsidR="00E33C5A" w:rsidRDefault="00E33C5A" w:rsidP="00115551">
            <w:r>
              <w:object w:dxaOrig="5161" w:dyaOrig="2820" w14:anchorId="7A7331D2">
                <v:shape id="_x0000_i2360" type="#_x0000_t75" style="width:235.4pt;height:128.35pt" o:ole="">
                  <v:imagedata r:id="rId394" o:title=""/>
                </v:shape>
                <o:OLEObject Type="Embed" ProgID="Visio.Drawing.15" ShapeID="_x0000_i2360" DrawAspect="Content" ObjectID="_1610007362" r:id="rId395"/>
              </w:object>
            </w:r>
          </w:p>
        </w:tc>
        <w:tc>
          <w:tcPr>
            <w:tcW w:w="369" w:type="dxa"/>
          </w:tcPr>
          <w:p w14:paraId="50C5BE5A" w14:textId="77777777" w:rsidR="00E33C5A" w:rsidRDefault="00E33C5A" w:rsidP="00115551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D.</w:t>
            </w:r>
          </w:p>
        </w:tc>
        <w:tc>
          <w:tcPr>
            <w:tcW w:w="4920" w:type="dxa"/>
          </w:tcPr>
          <w:p w14:paraId="4D245591" w14:textId="77777777" w:rsidR="00E33C5A" w:rsidRDefault="00E33C5A" w:rsidP="00115551">
            <w:r>
              <w:object w:dxaOrig="5161" w:dyaOrig="2820" w14:anchorId="304B3276">
                <v:shape id="_x0000_i2361" type="#_x0000_t75" style="width:234.8pt;height:128.35pt" o:ole="">
                  <v:imagedata r:id="rId396" o:title=""/>
                </v:shape>
                <o:OLEObject Type="Embed" ProgID="Visio.Drawing.15" ShapeID="_x0000_i2361" DrawAspect="Content" ObjectID="_1610007363" r:id="rId397"/>
              </w:object>
            </w:r>
          </w:p>
        </w:tc>
      </w:tr>
    </w:tbl>
    <w:p w14:paraId="6754E19B" w14:textId="77777777" w:rsidR="00E33C5A" w:rsidRDefault="00E33C5A" w:rsidP="00E33C5A">
      <w:pPr>
        <w:spacing w:after="0" w:line="240" w:lineRule="auto"/>
      </w:pPr>
      <w:r>
        <w:t>Answer: B</w:t>
      </w:r>
    </w:p>
    <w:p w14:paraId="3E5FEF6B" w14:textId="77777777" w:rsidR="00E33C5A" w:rsidRDefault="00E33C5A" w:rsidP="00E33C5A">
      <w:pPr>
        <w:spacing w:after="0" w:line="240" w:lineRule="auto"/>
      </w:pPr>
      <w:r>
        <w:t>Q4. Which one is flow final symbol in activity diagram?</w:t>
      </w:r>
    </w:p>
    <w:tbl>
      <w:tblPr>
        <w:tblStyle w:val="TableGrid"/>
        <w:tblW w:w="0" w:type="auto"/>
        <w:tblInd w:w="-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08"/>
        <w:gridCol w:w="2295"/>
        <w:gridCol w:w="384"/>
        <w:gridCol w:w="2232"/>
        <w:gridCol w:w="419"/>
        <w:gridCol w:w="2274"/>
        <w:gridCol w:w="409"/>
        <w:gridCol w:w="2045"/>
      </w:tblGrid>
      <w:tr w:rsidR="00E33C5A" w:rsidRPr="00541E94" w14:paraId="3234B0FC" w14:textId="77777777" w:rsidTr="00115551">
        <w:trPr>
          <w:trHeight w:val="567"/>
        </w:trPr>
        <w:tc>
          <w:tcPr>
            <w:tcW w:w="408" w:type="dxa"/>
          </w:tcPr>
          <w:p w14:paraId="0170BC3C" w14:textId="77777777" w:rsidR="00E33C5A" w:rsidRPr="00541E94" w:rsidRDefault="00E33C5A" w:rsidP="00115551">
            <w:pPr>
              <w:rPr>
                <w:sz w:val="16"/>
                <w:szCs w:val="16"/>
              </w:rPr>
            </w:pPr>
            <w:r w:rsidRPr="00541E94">
              <w:rPr>
                <w:sz w:val="16"/>
                <w:szCs w:val="16"/>
              </w:rPr>
              <w:t>A.</w:t>
            </w:r>
          </w:p>
        </w:tc>
        <w:tc>
          <w:tcPr>
            <w:tcW w:w="2295" w:type="dxa"/>
          </w:tcPr>
          <w:p w14:paraId="5CF1ED89" w14:textId="77777777" w:rsidR="00E33C5A" w:rsidRPr="00541E94" w:rsidRDefault="00E33C5A" w:rsidP="00115551">
            <w:pPr>
              <w:rPr>
                <w:sz w:val="16"/>
                <w:szCs w:val="16"/>
              </w:rPr>
            </w:pPr>
            <w:r>
              <w:object w:dxaOrig="376" w:dyaOrig="375" w14:anchorId="4FDBA55E">
                <v:shape id="_x0000_i2362" type="#_x0000_t75" style="width:18.8pt;height:18.8pt" o:ole="">
                  <v:imagedata r:id="rId398" o:title=""/>
                </v:shape>
                <o:OLEObject Type="Embed" ProgID="Visio.Drawing.15" ShapeID="_x0000_i2362" DrawAspect="Content" ObjectID="_1610007364" r:id="rId399"/>
              </w:object>
            </w:r>
          </w:p>
        </w:tc>
        <w:tc>
          <w:tcPr>
            <w:tcW w:w="384" w:type="dxa"/>
          </w:tcPr>
          <w:p w14:paraId="48329343" w14:textId="77777777" w:rsidR="00E33C5A" w:rsidRPr="00541E94" w:rsidRDefault="00E33C5A" w:rsidP="00115551">
            <w:pPr>
              <w:rPr>
                <w:sz w:val="16"/>
                <w:szCs w:val="16"/>
              </w:rPr>
            </w:pPr>
            <w:r w:rsidRPr="00541E94">
              <w:rPr>
                <w:sz w:val="16"/>
                <w:szCs w:val="16"/>
              </w:rPr>
              <w:t>B.</w:t>
            </w:r>
          </w:p>
        </w:tc>
        <w:tc>
          <w:tcPr>
            <w:tcW w:w="2232" w:type="dxa"/>
          </w:tcPr>
          <w:p w14:paraId="57484542" w14:textId="77777777" w:rsidR="00E33C5A" w:rsidRPr="00541E94" w:rsidRDefault="00E33C5A" w:rsidP="00115551">
            <w:pPr>
              <w:rPr>
                <w:sz w:val="16"/>
                <w:szCs w:val="16"/>
              </w:rPr>
            </w:pPr>
            <w:r>
              <w:object w:dxaOrig="376" w:dyaOrig="375" w14:anchorId="3863F272">
                <v:shape id="_x0000_i2363" type="#_x0000_t75" style="width:18.8pt;height:18.8pt" o:ole="">
                  <v:imagedata r:id="rId400" o:title=""/>
                </v:shape>
                <o:OLEObject Type="Embed" ProgID="Visio.Drawing.15" ShapeID="_x0000_i2363" DrawAspect="Content" ObjectID="_1610007365" r:id="rId401"/>
              </w:object>
            </w:r>
          </w:p>
        </w:tc>
        <w:tc>
          <w:tcPr>
            <w:tcW w:w="419" w:type="dxa"/>
          </w:tcPr>
          <w:p w14:paraId="0A95DF9A" w14:textId="77777777" w:rsidR="00E33C5A" w:rsidRPr="00541E94" w:rsidRDefault="00E33C5A" w:rsidP="00115551">
            <w:pPr>
              <w:rPr>
                <w:sz w:val="16"/>
                <w:szCs w:val="16"/>
              </w:rPr>
            </w:pPr>
            <w:r w:rsidRPr="00541E94">
              <w:rPr>
                <w:sz w:val="16"/>
                <w:szCs w:val="16"/>
              </w:rPr>
              <w:t>C.</w:t>
            </w:r>
          </w:p>
        </w:tc>
        <w:tc>
          <w:tcPr>
            <w:tcW w:w="2274" w:type="dxa"/>
          </w:tcPr>
          <w:p w14:paraId="32AFDCA1" w14:textId="77777777" w:rsidR="00E33C5A" w:rsidRPr="00541E94" w:rsidRDefault="00E33C5A" w:rsidP="00115551">
            <w:pPr>
              <w:rPr>
                <w:sz w:val="16"/>
                <w:szCs w:val="16"/>
              </w:rPr>
            </w:pPr>
            <w:r>
              <w:object w:dxaOrig="376" w:dyaOrig="375" w14:anchorId="6D58DD72">
                <v:shape id="_x0000_i2364" type="#_x0000_t75" style="width:18.8pt;height:18.8pt" o:ole="">
                  <v:imagedata r:id="rId402" o:title=""/>
                </v:shape>
                <o:OLEObject Type="Embed" ProgID="Visio.Drawing.15" ShapeID="_x0000_i2364" DrawAspect="Content" ObjectID="_1610007366" r:id="rId403"/>
              </w:object>
            </w:r>
          </w:p>
        </w:tc>
        <w:tc>
          <w:tcPr>
            <w:tcW w:w="409" w:type="dxa"/>
          </w:tcPr>
          <w:p w14:paraId="1FAFE37B" w14:textId="77777777" w:rsidR="00E33C5A" w:rsidRPr="00541E94" w:rsidRDefault="00E33C5A" w:rsidP="00115551">
            <w:pPr>
              <w:rPr>
                <w:sz w:val="16"/>
                <w:szCs w:val="16"/>
              </w:rPr>
            </w:pPr>
            <w:r w:rsidRPr="00541E94">
              <w:rPr>
                <w:sz w:val="16"/>
                <w:szCs w:val="16"/>
              </w:rPr>
              <w:t>D.</w:t>
            </w:r>
          </w:p>
        </w:tc>
        <w:tc>
          <w:tcPr>
            <w:tcW w:w="2045" w:type="dxa"/>
          </w:tcPr>
          <w:p w14:paraId="39B6BB1A" w14:textId="77777777" w:rsidR="00E33C5A" w:rsidRPr="00541E94" w:rsidRDefault="00E33C5A" w:rsidP="00115551">
            <w:pPr>
              <w:rPr>
                <w:sz w:val="16"/>
                <w:szCs w:val="16"/>
              </w:rPr>
            </w:pPr>
            <w:r>
              <w:object w:dxaOrig="376" w:dyaOrig="375" w14:anchorId="05345D0C">
                <v:shape id="_x0000_i2365" type="#_x0000_t75" style="width:18.8pt;height:18.8pt" o:ole="">
                  <v:imagedata r:id="rId404" o:title=""/>
                </v:shape>
                <o:OLEObject Type="Embed" ProgID="Visio.Drawing.15" ShapeID="_x0000_i2365" DrawAspect="Content" ObjectID="_1610007367" r:id="rId405"/>
              </w:object>
            </w:r>
          </w:p>
        </w:tc>
      </w:tr>
    </w:tbl>
    <w:p w14:paraId="2A76738A" w14:textId="77777777" w:rsidR="00E33C5A" w:rsidRDefault="00E33C5A" w:rsidP="00E33C5A">
      <w:pPr>
        <w:spacing w:after="0" w:line="240" w:lineRule="auto"/>
      </w:pPr>
      <w:r>
        <w:t>Answer: D</w:t>
      </w:r>
    </w:p>
    <w:p w14:paraId="1D3B2D42" w14:textId="77777777" w:rsidR="00E33C5A" w:rsidRDefault="00E33C5A" w:rsidP="00E33C5A">
      <w:pPr>
        <w:spacing w:after="0" w:line="240" w:lineRule="auto"/>
      </w:pPr>
      <w:r>
        <w:t>Q5. Which one is used for option/loop?</w:t>
      </w:r>
    </w:p>
    <w:tbl>
      <w:tblPr>
        <w:tblStyle w:val="TableGrid"/>
        <w:tblW w:w="0" w:type="auto"/>
        <w:tblInd w:w="-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08"/>
        <w:gridCol w:w="2295"/>
        <w:gridCol w:w="384"/>
        <w:gridCol w:w="2232"/>
        <w:gridCol w:w="419"/>
        <w:gridCol w:w="2274"/>
        <w:gridCol w:w="409"/>
        <w:gridCol w:w="2045"/>
      </w:tblGrid>
      <w:tr w:rsidR="00E33C5A" w:rsidRPr="00541E94" w14:paraId="7BD0C371" w14:textId="77777777" w:rsidTr="00115551">
        <w:trPr>
          <w:trHeight w:val="567"/>
        </w:trPr>
        <w:tc>
          <w:tcPr>
            <w:tcW w:w="408" w:type="dxa"/>
          </w:tcPr>
          <w:p w14:paraId="0243F254" w14:textId="77777777" w:rsidR="00E33C5A" w:rsidRPr="00541E94" w:rsidRDefault="00E33C5A" w:rsidP="00115551">
            <w:pPr>
              <w:rPr>
                <w:sz w:val="16"/>
                <w:szCs w:val="16"/>
              </w:rPr>
            </w:pPr>
            <w:r w:rsidRPr="00541E94">
              <w:rPr>
                <w:sz w:val="16"/>
                <w:szCs w:val="16"/>
              </w:rPr>
              <w:t>A.</w:t>
            </w:r>
          </w:p>
        </w:tc>
        <w:tc>
          <w:tcPr>
            <w:tcW w:w="2295" w:type="dxa"/>
          </w:tcPr>
          <w:p w14:paraId="03B44095" w14:textId="77777777" w:rsidR="00E33C5A" w:rsidRPr="00541E94" w:rsidRDefault="00E33C5A" w:rsidP="00115551">
            <w:pPr>
              <w:rPr>
                <w:sz w:val="16"/>
                <w:szCs w:val="16"/>
              </w:rPr>
            </w:pPr>
            <w:r>
              <w:rPr>
                <w:noProof/>
              </w:rPr>
              <w:drawing>
                <wp:inline distT="0" distB="0" distL="0" distR="0" wp14:anchorId="055CA80A" wp14:editId="4EA74107">
                  <wp:extent cx="571500" cy="238125"/>
                  <wp:effectExtent l="0" t="0" r="0" b="9525"/>
                  <wp:docPr id="61" name="Picture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1500" cy="238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4" w:type="dxa"/>
          </w:tcPr>
          <w:p w14:paraId="351E5339" w14:textId="77777777" w:rsidR="00E33C5A" w:rsidRPr="00541E94" w:rsidRDefault="00E33C5A" w:rsidP="00115551">
            <w:pPr>
              <w:rPr>
                <w:sz w:val="16"/>
                <w:szCs w:val="16"/>
              </w:rPr>
            </w:pPr>
            <w:r w:rsidRPr="00541E94">
              <w:rPr>
                <w:sz w:val="16"/>
                <w:szCs w:val="16"/>
              </w:rPr>
              <w:t>B.</w:t>
            </w:r>
          </w:p>
        </w:tc>
        <w:tc>
          <w:tcPr>
            <w:tcW w:w="2232" w:type="dxa"/>
          </w:tcPr>
          <w:p w14:paraId="676B79ED" w14:textId="77777777" w:rsidR="00E33C5A" w:rsidRPr="00541E94" w:rsidRDefault="00E33C5A" w:rsidP="00115551">
            <w:pPr>
              <w:rPr>
                <w:sz w:val="16"/>
                <w:szCs w:val="16"/>
              </w:rPr>
            </w:pPr>
            <w:r>
              <w:rPr>
                <w:noProof/>
              </w:rPr>
              <w:drawing>
                <wp:inline distT="0" distB="0" distL="0" distR="0" wp14:anchorId="017688A2" wp14:editId="3B644F39">
                  <wp:extent cx="571500" cy="238125"/>
                  <wp:effectExtent l="0" t="0" r="0" b="9525"/>
                  <wp:docPr id="62" name="Picture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1500" cy="238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9" w:type="dxa"/>
          </w:tcPr>
          <w:p w14:paraId="21316DF3" w14:textId="77777777" w:rsidR="00E33C5A" w:rsidRPr="00541E94" w:rsidRDefault="00E33C5A" w:rsidP="00115551">
            <w:pPr>
              <w:rPr>
                <w:sz w:val="16"/>
                <w:szCs w:val="16"/>
              </w:rPr>
            </w:pPr>
            <w:r w:rsidRPr="00541E94">
              <w:rPr>
                <w:sz w:val="16"/>
                <w:szCs w:val="16"/>
              </w:rPr>
              <w:t>C.</w:t>
            </w:r>
          </w:p>
        </w:tc>
        <w:tc>
          <w:tcPr>
            <w:tcW w:w="2274" w:type="dxa"/>
          </w:tcPr>
          <w:p w14:paraId="0053D434" w14:textId="77777777" w:rsidR="00E33C5A" w:rsidRPr="00541E94" w:rsidRDefault="00E33C5A" w:rsidP="00115551">
            <w:pPr>
              <w:rPr>
                <w:sz w:val="16"/>
                <w:szCs w:val="16"/>
              </w:rPr>
            </w:pPr>
            <w:r>
              <w:rPr>
                <w:noProof/>
              </w:rPr>
              <w:drawing>
                <wp:inline distT="0" distB="0" distL="0" distR="0" wp14:anchorId="1240032B" wp14:editId="3CC6562C">
                  <wp:extent cx="571500" cy="381000"/>
                  <wp:effectExtent l="0" t="0" r="0" b="0"/>
                  <wp:docPr id="63" name="Picture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1500" cy="381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" w:type="dxa"/>
          </w:tcPr>
          <w:p w14:paraId="2B0088F6" w14:textId="77777777" w:rsidR="00E33C5A" w:rsidRPr="00541E94" w:rsidRDefault="00E33C5A" w:rsidP="00115551">
            <w:pPr>
              <w:rPr>
                <w:sz w:val="16"/>
                <w:szCs w:val="16"/>
              </w:rPr>
            </w:pPr>
            <w:r w:rsidRPr="00541E94">
              <w:rPr>
                <w:sz w:val="16"/>
                <w:szCs w:val="16"/>
              </w:rPr>
              <w:t>D.</w:t>
            </w:r>
          </w:p>
        </w:tc>
        <w:tc>
          <w:tcPr>
            <w:tcW w:w="2045" w:type="dxa"/>
          </w:tcPr>
          <w:p w14:paraId="4E931671" w14:textId="77777777" w:rsidR="00E33C5A" w:rsidRPr="00541E94" w:rsidRDefault="00E33C5A" w:rsidP="00115551">
            <w:pPr>
              <w:rPr>
                <w:sz w:val="16"/>
                <w:szCs w:val="16"/>
              </w:rPr>
            </w:pPr>
            <w:r>
              <w:rPr>
                <w:noProof/>
              </w:rPr>
              <w:drawing>
                <wp:inline distT="0" distB="0" distL="0" distR="0" wp14:anchorId="1FE4AFC0" wp14:editId="23372375">
                  <wp:extent cx="571500" cy="447675"/>
                  <wp:effectExtent l="0" t="0" r="0" b="9525"/>
                  <wp:docPr id="238" name="Picture 2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1500" cy="447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2E6B074" w14:textId="77777777" w:rsidR="00E33C5A" w:rsidRDefault="00E33C5A" w:rsidP="00E33C5A">
      <w:pPr>
        <w:spacing w:after="0" w:line="240" w:lineRule="auto"/>
      </w:pPr>
      <w:r>
        <w:t>Answer: C</w:t>
      </w:r>
    </w:p>
    <w:p w14:paraId="370C02EB" w14:textId="77777777" w:rsidR="00E33C5A" w:rsidRDefault="00E33C5A" w:rsidP="00E33C5A">
      <w:pPr>
        <w:spacing w:after="0" w:line="240" w:lineRule="auto"/>
      </w:pPr>
      <w:r>
        <w:t>Q6. Which one is used for synchronization?</w:t>
      </w:r>
    </w:p>
    <w:tbl>
      <w:tblPr>
        <w:tblStyle w:val="TableGrid"/>
        <w:tblW w:w="0" w:type="auto"/>
        <w:tblInd w:w="-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08"/>
        <w:gridCol w:w="2295"/>
        <w:gridCol w:w="384"/>
        <w:gridCol w:w="2232"/>
        <w:gridCol w:w="419"/>
        <w:gridCol w:w="2274"/>
        <w:gridCol w:w="409"/>
        <w:gridCol w:w="2045"/>
      </w:tblGrid>
      <w:tr w:rsidR="00E33C5A" w:rsidRPr="00541E94" w14:paraId="49B421B6" w14:textId="77777777" w:rsidTr="00115551">
        <w:trPr>
          <w:trHeight w:val="567"/>
        </w:trPr>
        <w:tc>
          <w:tcPr>
            <w:tcW w:w="408" w:type="dxa"/>
          </w:tcPr>
          <w:p w14:paraId="62D8D4B9" w14:textId="77777777" w:rsidR="00E33C5A" w:rsidRPr="00541E94" w:rsidRDefault="00E33C5A" w:rsidP="00115551">
            <w:pPr>
              <w:rPr>
                <w:sz w:val="16"/>
                <w:szCs w:val="16"/>
              </w:rPr>
            </w:pPr>
            <w:r w:rsidRPr="00541E94">
              <w:rPr>
                <w:sz w:val="16"/>
                <w:szCs w:val="16"/>
              </w:rPr>
              <w:t>A.</w:t>
            </w:r>
          </w:p>
        </w:tc>
        <w:tc>
          <w:tcPr>
            <w:tcW w:w="2295" w:type="dxa"/>
          </w:tcPr>
          <w:p w14:paraId="3365B7DE" w14:textId="77777777" w:rsidR="00E33C5A" w:rsidRPr="00541E94" w:rsidRDefault="00E33C5A" w:rsidP="00115551">
            <w:pPr>
              <w:rPr>
                <w:sz w:val="16"/>
                <w:szCs w:val="16"/>
              </w:rPr>
            </w:pPr>
            <w:r>
              <w:rPr>
                <w:noProof/>
              </w:rPr>
              <w:drawing>
                <wp:inline distT="0" distB="0" distL="0" distR="0" wp14:anchorId="1557F6A7" wp14:editId="6A9E3284">
                  <wp:extent cx="571500" cy="600075"/>
                  <wp:effectExtent l="0" t="0" r="0" b="9525"/>
                  <wp:docPr id="239" name="Picture 2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1500" cy="600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4" w:type="dxa"/>
          </w:tcPr>
          <w:p w14:paraId="604B8063" w14:textId="77777777" w:rsidR="00E33C5A" w:rsidRPr="00541E94" w:rsidRDefault="00E33C5A" w:rsidP="00115551">
            <w:pPr>
              <w:rPr>
                <w:sz w:val="16"/>
                <w:szCs w:val="16"/>
              </w:rPr>
            </w:pPr>
            <w:r w:rsidRPr="00541E94">
              <w:rPr>
                <w:sz w:val="16"/>
                <w:szCs w:val="16"/>
              </w:rPr>
              <w:t>B.</w:t>
            </w:r>
          </w:p>
        </w:tc>
        <w:tc>
          <w:tcPr>
            <w:tcW w:w="2232" w:type="dxa"/>
          </w:tcPr>
          <w:p w14:paraId="4B892D68" w14:textId="77777777" w:rsidR="00E33C5A" w:rsidRPr="00541E94" w:rsidRDefault="00E33C5A" w:rsidP="00115551">
            <w:pPr>
              <w:rPr>
                <w:sz w:val="16"/>
                <w:szCs w:val="16"/>
              </w:rPr>
            </w:pPr>
            <w:r>
              <w:rPr>
                <w:noProof/>
              </w:rPr>
              <w:drawing>
                <wp:inline distT="0" distB="0" distL="0" distR="0" wp14:anchorId="5204E797" wp14:editId="21356C71">
                  <wp:extent cx="571500" cy="600075"/>
                  <wp:effectExtent l="0" t="0" r="0" b="9525"/>
                  <wp:docPr id="240" name="Picture 2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1500" cy="600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9" w:type="dxa"/>
          </w:tcPr>
          <w:p w14:paraId="689FC7A5" w14:textId="77777777" w:rsidR="00E33C5A" w:rsidRPr="00541E94" w:rsidRDefault="00E33C5A" w:rsidP="00115551">
            <w:pPr>
              <w:rPr>
                <w:sz w:val="16"/>
                <w:szCs w:val="16"/>
              </w:rPr>
            </w:pPr>
            <w:r w:rsidRPr="00541E94">
              <w:rPr>
                <w:sz w:val="16"/>
                <w:szCs w:val="16"/>
              </w:rPr>
              <w:t>C.</w:t>
            </w:r>
          </w:p>
        </w:tc>
        <w:tc>
          <w:tcPr>
            <w:tcW w:w="2274" w:type="dxa"/>
          </w:tcPr>
          <w:p w14:paraId="54BAEF1D" w14:textId="77777777" w:rsidR="00E33C5A" w:rsidRPr="00541E94" w:rsidRDefault="00E33C5A" w:rsidP="00115551">
            <w:pPr>
              <w:rPr>
                <w:sz w:val="16"/>
                <w:szCs w:val="16"/>
              </w:rPr>
            </w:pPr>
            <w:r>
              <w:rPr>
                <w:noProof/>
              </w:rPr>
              <w:drawing>
                <wp:inline distT="0" distB="0" distL="0" distR="0" wp14:anchorId="198DE3B3" wp14:editId="736509CA">
                  <wp:extent cx="571500" cy="361950"/>
                  <wp:effectExtent l="0" t="0" r="0" b="0"/>
                  <wp:docPr id="241" name="Picture 2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1500" cy="361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9" w:type="dxa"/>
          </w:tcPr>
          <w:p w14:paraId="22741423" w14:textId="77777777" w:rsidR="00E33C5A" w:rsidRPr="00541E94" w:rsidRDefault="00E33C5A" w:rsidP="00115551">
            <w:pPr>
              <w:rPr>
                <w:sz w:val="16"/>
                <w:szCs w:val="16"/>
              </w:rPr>
            </w:pPr>
            <w:r w:rsidRPr="00541E94">
              <w:rPr>
                <w:sz w:val="16"/>
                <w:szCs w:val="16"/>
              </w:rPr>
              <w:t>D.</w:t>
            </w:r>
          </w:p>
        </w:tc>
        <w:tc>
          <w:tcPr>
            <w:tcW w:w="2045" w:type="dxa"/>
          </w:tcPr>
          <w:p w14:paraId="5A354C12" w14:textId="77777777" w:rsidR="00E33C5A" w:rsidRPr="00541E94" w:rsidRDefault="00E33C5A" w:rsidP="00115551">
            <w:pPr>
              <w:rPr>
                <w:sz w:val="16"/>
                <w:szCs w:val="16"/>
              </w:rPr>
            </w:pPr>
            <w:r>
              <w:rPr>
                <w:noProof/>
              </w:rPr>
              <w:drawing>
                <wp:inline distT="0" distB="0" distL="0" distR="0" wp14:anchorId="06357A54" wp14:editId="4CA2AA61">
                  <wp:extent cx="571500" cy="400050"/>
                  <wp:effectExtent l="0" t="0" r="0" b="0"/>
                  <wp:docPr id="242" name="Picture 2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1500" cy="400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E7E0E6C" w14:textId="77777777" w:rsidR="00E33C5A" w:rsidRDefault="00E33C5A" w:rsidP="00E33C5A">
      <w:pPr>
        <w:spacing w:after="0" w:line="240" w:lineRule="auto"/>
      </w:pPr>
      <w:r>
        <w:t xml:space="preserve">Answer: A </w:t>
      </w:r>
    </w:p>
    <w:p w14:paraId="64FC0DC3" w14:textId="77777777" w:rsidR="00E33C5A" w:rsidRPr="00BB2886" w:rsidRDefault="00E33C5A" w:rsidP="00E33C5A">
      <w:pPr>
        <w:spacing w:after="0" w:line="240" w:lineRule="auto"/>
      </w:pPr>
      <w:r>
        <w:t>Q7. What type of diagram is the following?</w:t>
      </w:r>
    </w:p>
    <w:p w14:paraId="34A8EB73" w14:textId="77777777" w:rsidR="00E33C5A" w:rsidRDefault="00E33C5A" w:rsidP="00E33C5A">
      <w:pPr>
        <w:spacing w:after="0" w:line="240" w:lineRule="auto"/>
      </w:pPr>
      <w:r w:rsidRPr="004E24DB">
        <w:rPr>
          <w:noProof/>
        </w:rPr>
        <w:drawing>
          <wp:inline distT="0" distB="0" distL="0" distR="0" wp14:anchorId="176F181E" wp14:editId="1BFCF850">
            <wp:extent cx="2857500" cy="1466850"/>
            <wp:effectExtent l="0" t="0" r="0" b="0"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Ind w:w="-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08"/>
        <w:gridCol w:w="2295"/>
        <w:gridCol w:w="384"/>
        <w:gridCol w:w="2232"/>
        <w:gridCol w:w="419"/>
        <w:gridCol w:w="2274"/>
        <w:gridCol w:w="409"/>
        <w:gridCol w:w="2045"/>
      </w:tblGrid>
      <w:tr w:rsidR="00E33C5A" w:rsidRPr="00541E94" w14:paraId="427DC236" w14:textId="77777777" w:rsidTr="00115551">
        <w:trPr>
          <w:trHeight w:val="297"/>
        </w:trPr>
        <w:tc>
          <w:tcPr>
            <w:tcW w:w="408" w:type="dxa"/>
          </w:tcPr>
          <w:p w14:paraId="4F5D6D0C" w14:textId="77777777" w:rsidR="00E33C5A" w:rsidRPr="00541E94" w:rsidRDefault="00E33C5A" w:rsidP="00115551">
            <w:pPr>
              <w:rPr>
                <w:sz w:val="16"/>
                <w:szCs w:val="16"/>
              </w:rPr>
            </w:pPr>
            <w:r w:rsidRPr="00541E94">
              <w:rPr>
                <w:sz w:val="16"/>
                <w:szCs w:val="16"/>
              </w:rPr>
              <w:t>A.</w:t>
            </w:r>
          </w:p>
        </w:tc>
        <w:tc>
          <w:tcPr>
            <w:tcW w:w="2295" w:type="dxa"/>
          </w:tcPr>
          <w:p w14:paraId="4E2D5022" w14:textId="77777777" w:rsidR="00E33C5A" w:rsidRPr="00541E94" w:rsidRDefault="00E33C5A" w:rsidP="00115551">
            <w:pPr>
              <w:rPr>
                <w:sz w:val="16"/>
                <w:szCs w:val="16"/>
              </w:rPr>
            </w:pPr>
            <w:r>
              <w:rPr>
                <w:noProof/>
              </w:rPr>
              <w:t>Class</w:t>
            </w:r>
          </w:p>
        </w:tc>
        <w:tc>
          <w:tcPr>
            <w:tcW w:w="384" w:type="dxa"/>
          </w:tcPr>
          <w:p w14:paraId="3B67FBF9" w14:textId="77777777" w:rsidR="00E33C5A" w:rsidRPr="00541E94" w:rsidRDefault="00E33C5A" w:rsidP="00115551">
            <w:pPr>
              <w:rPr>
                <w:sz w:val="16"/>
                <w:szCs w:val="16"/>
              </w:rPr>
            </w:pPr>
            <w:r w:rsidRPr="00541E94">
              <w:rPr>
                <w:sz w:val="16"/>
                <w:szCs w:val="16"/>
              </w:rPr>
              <w:t>B.</w:t>
            </w:r>
          </w:p>
        </w:tc>
        <w:tc>
          <w:tcPr>
            <w:tcW w:w="2232" w:type="dxa"/>
          </w:tcPr>
          <w:p w14:paraId="1F3A4E36" w14:textId="77777777" w:rsidR="00E33C5A" w:rsidRPr="00541E94" w:rsidRDefault="00E33C5A" w:rsidP="00115551">
            <w:pPr>
              <w:rPr>
                <w:sz w:val="16"/>
                <w:szCs w:val="16"/>
              </w:rPr>
            </w:pPr>
            <w:r>
              <w:rPr>
                <w:noProof/>
              </w:rPr>
              <w:t>object</w:t>
            </w:r>
          </w:p>
        </w:tc>
        <w:tc>
          <w:tcPr>
            <w:tcW w:w="419" w:type="dxa"/>
          </w:tcPr>
          <w:p w14:paraId="1AD71D6D" w14:textId="77777777" w:rsidR="00E33C5A" w:rsidRPr="00541E94" w:rsidRDefault="00E33C5A" w:rsidP="00115551">
            <w:pPr>
              <w:rPr>
                <w:sz w:val="16"/>
                <w:szCs w:val="16"/>
              </w:rPr>
            </w:pPr>
            <w:r w:rsidRPr="00541E94">
              <w:rPr>
                <w:sz w:val="16"/>
                <w:szCs w:val="16"/>
              </w:rPr>
              <w:t>C.</w:t>
            </w:r>
          </w:p>
        </w:tc>
        <w:tc>
          <w:tcPr>
            <w:tcW w:w="2274" w:type="dxa"/>
          </w:tcPr>
          <w:p w14:paraId="49908DBA" w14:textId="77777777" w:rsidR="00E33C5A" w:rsidRPr="00541E94" w:rsidRDefault="00E33C5A" w:rsidP="00115551">
            <w:pPr>
              <w:rPr>
                <w:sz w:val="16"/>
                <w:szCs w:val="16"/>
              </w:rPr>
            </w:pPr>
            <w:r>
              <w:rPr>
                <w:noProof/>
              </w:rPr>
              <w:t>Sequence</w:t>
            </w:r>
          </w:p>
        </w:tc>
        <w:tc>
          <w:tcPr>
            <w:tcW w:w="409" w:type="dxa"/>
          </w:tcPr>
          <w:p w14:paraId="4999FC13" w14:textId="77777777" w:rsidR="00E33C5A" w:rsidRPr="00541E94" w:rsidRDefault="00E33C5A" w:rsidP="00115551">
            <w:pPr>
              <w:rPr>
                <w:sz w:val="16"/>
                <w:szCs w:val="16"/>
              </w:rPr>
            </w:pPr>
            <w:r w:rsidRPr="00541E94">
              <w:rPr>
                <w:sz w:val="16"/>
                <w:szCs w:val="16"/>
              </w:rPr>
              <w:t>D.</w:t>
            </w:r>
          </w:p>
        </w:tc>
        <w:tc>
          <w:tcPr>
            <w:tcW w:w="2045" w:type="dxa"/>
          </w:tcPr>
          <w:p w14:paraId="33684722" w14:textId="77777777" w:rsidR="00E33C5A" w:rsidRPr="00541E94" w:rsidRDefault="00E33C5A" w:rsidP="00115551">
            <w:pPr>
              <w:rPr>
                <w:sz w:val="16"/>
                <w:szCs w:val="16"/>
              </w:rPr>
            </w:pPr>
            <w:r>
              <w:rPr>
                <w:noProof/>
              </w:rPr>
              <w:t>activity</w:t>
            </w:r>
          </w:p>
        </w:tc>
      </w:tr>
    </w:tbl>
    <w:p w14:paraId="6D9069CE" w14:textId="77777777" w:rsidR="00E33C5A" w:rsidRDefault="00E33C5A" w:rsidP="00E33C5A">
      <w:pPr>
        <w:spacing w:after="0" w:line="240" w:lineRule="auto"/>
      </w:pPr>
      <w:r>
        <w:t>Answer: B</w:t>
      </w:r>
    </w:p>
    <w:p w14:paraId="5837FC05" w14:textId="77777777" w:rsidR="00E33C5A" w:rsidRDefault="00E33C5A" w:rsidP="00E33C5A">
      <w:pPr>
        <w:spacing w:after="0" w:line="240" w:lineRule="auto"/>
      </w:pPr>
      <w:r>
        <w:t>Q8. Which of the following correctly models the component below?</w:t>
      </w:r>
    </w:p>
    <w:p w14:paraId="76CC3324" w14:textId="77777777" w:rsidR="00E33C5A" w:rsidRDefault="00E33C5A" w:rsidP="00E33C5A">
      <w:pPr>
        <w:spacing w:after="0" w:line="240" w:lineRule="auto"/>
      </w:pPr>
      <w:r>
        <w:lastRenderedPageBreak/>
        <w:t xml:space="preserve"> </w:t>
      </w:r>
      <w:r>
        <w:rPr>
          <w:noProof/>
        </w:rPr>
        <w:drawing>
          <wp:inline distT="0" distB="0" distL="0" distR="0" wp14:anchorId="52CEDE7E" wp14:editId="653A61E9">
            <wp:extent cx="1873250" cy="1778000"/>
            <wp:effectExtent l="0" t="0" r="0" b="0"/>
            <wp:docPr id="244" name="Picture 244" descr="Component Diagram Interfa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4" descr="Component Diagram Interface"/>
                    <pic:cNvPicPr>
                      <a:picLocks noChangeAspect="1" noChangeArrowheads="1"/>
                    </pic:cNvPicPr>
                  </pic:nvPicPr>
                  <pic:blipFill>
                    <a:blip r:embed="rId4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3250" cy="177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tblW w:w="10617" w:type="dxa"/>
        <w:tblInd w:w="-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91"/>
        <w:gridCol w:w="4479"/>
        <w:gridCol w:w="380"/>
        <w:gridCol w:w="5367"/>
      </w:tblGrid>
      <w:tr w:rsidR="00E33C5A" w:rsidRPr="00541E94" w14:paraId="72B1DD19" w14:textId="77777777" w:rsidTr="00115551">
        <w:trPr>
          <w:trHeight w:val="567"/>
        </w:trPr>
        <w:tc>
          <w:tcPr>
            <w:tcW w:w="391" w:type="dxa"/>
          </w:tcPr>
          <w:p w14:paraId="12D2D86D" w14:textId="77777777" w:rsidR="00E33C5A" w:rsidRPr="00541E94" w:rsidRDefault="00E33C5A" w:rsidP="00115551">
            <w:pPr>
              <w:rPr>
                <w:sz w:val="16"/>
                <w:szCs w:val="16"/>
              </w:rPr>
            </w:pPr>
            <w:r w:rsidRPr="00541E94">
              <w:rPr>
                <w:sz w:val="16"/>
                <w:szCs w:val="16"/>
              </w:rPr>
              <w:t>A.</w:t>
            </w:r>
          </w:p>
        </w:tc>
        <w:tc>
          <w:tcPr>
            <w:tcW w:w="4928" w:type="dxa"/>
          </w:tcPr>
          <w:p w14:paraId="3DC59A40" w14:textId="77777777" w:rsidR="00E33C5A" w:rsidRPr="00541E94" w:rsidRDefault="00E33C5A" w:rsidP="00115551">
            <w:pPr>
              <w:rPr>
                <w:sz w:val="16"/>
                <w:szCs w:val="16"/>
              </w:rPr>
            </w:pPr>
            <w:r>
              <w:object w:dxaOrig="3390" w:dyaOrig="916" w14:anchorId="44E247F0">
                <v:shape id="_x0000_i2366" type="#_x0000_t75" style="width:169.65pt;height:45.7pt" o:ole="">
                  <v:imagedata r:id="rId416" o:title=""/>
                </v:shape>
                <o:OLEObject Type="Embed" ProgID="Visio.Drawing.15" ShapeID="_x0000_i2366" DrawAspect="Content" ObjectID="_1610007368" r:id="rId417"/>
              </w:object>
            </w:r>
          </w:p>
        </w:tc>
        <w:tc>
          <w:tcPr>
            <w:tcW w:w="380" w:type="dxa"/>
          </w:tcPr>
          <w:p w14:paraId="60BB5C1E" w14:textId="77777777" w:rsidR="00E33C5A" w:rsidRPr="00541E94" w:rsidRDefault="00E33C5A" w:rsidP="00115551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B</w:t>
            </w:r>
          </w:p>
        </w:tc>
        <w:tc>
          <w:tcPr>
            <w:tcW w:w="4918" w:type="dxa"/>
          </w:tcPr>
          <w:p w14:paraId="0EC9E70F" w14:textId="77777777" w:rsidR="00E33C5A" w:rsidRPr="00541E94" w:rsidRDefault="00E33C5A" w:rsidP="00115551">
            <w:pPr>
              <w:rPr>
                <w:sz w:val="16"/>
                <w:szCs w:val="16"/>
              </w:rPr>
            </w:pPr>
            <w:r>
              <w:object w:dxaOrig="3390" w:dyaOrig="916" w14:anchorId="37EE8CF7">
                <v:shape id="_x0000_i2367" type="#_x0000_t75" style="width:169.65pt;height:45.7pt" o:ole="">
                  <v:imagedata r:id="rId418" o:title=""/>
                </v:shape>
                <o:OLEObject Type="Embed" ProgID="Visio.Drawing.15" ShapeID="_x0000_i2367" DrawAspect="Content" ObjectID="_1610007369" r:id="rId419"/>
              </w:object>
            </w:r>
          </w:p>
        </w:tc>
      </w:tr>
      <w:tr w:rsidR="00E33C5A" w:rsidRPr="00541E94" w14:paraId="15FDE5B9" w14:textId="77777777" w:rsidTr="00115551">
        <w:trPr>
          <w:trHeight w:val="567"/>
        </w:trPr>
        <w:tc>
          <w:tcPr>
            <w:tcW w:w="391" w:type="dxa"/>
          </w:tcPr>
          <w:p w14:paraId="2C7C0032" w14:textId="77777777" w:rsidR="00E33C5A" w:rsidRPr="00541E94" w:rsidRDefault="00E33C5A" w:rsidP="00115551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C.</w:t>
            </w:r>
          </w:p>
        </w:tc>
        <w:tc>
          <w:tcPr>
            <w:tcW w:w="4928" w:type="dxa"/>
          </w:tcPr>
          <w:p w14:paraId="2C20383C" w14:textId="77777777" w:rsidR="00E33C5A" w:rsidRDefault="00E33C5A" w:rsidP="00115551">
            <w:r>
              <w:object w:dxaOrig="3390" w:dyaOrig="916" w14:anchorId="55A2C435">
                <v:shape id="_x0000_i2368" type="#_x0000_t75" style="width:169.65pt;height:45.7pt" o:ole="">
                  <v:imagedata r:id="rId420" o:title=""/>
                </v:shape>
                <o:OLEObject Type="Embed" ProgID="Visio.Drawing.15" ShapeID="_x0000_i2368" DrawAspect="Content" ObjectID="_1610007370" r:id="rId421"/>
              </w:object>
            </w:r>
          </w:p>
        </w:tc>
        <w:tc>
          <w:tcPr>
            <w:tcW w:w="380" w:type="dxa"/>
          </w:tcPr>
          <w:p w14:paraId="6B1A26DE" w14:textId="77777777" w:rsidR="00E33C5A" w:rsidRDefault="00E33C5A" w:rsidP="00115551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D.</w:t>
            </w:r>
          </w:p>
        </w:tc>
        <w:tc>
          <w:tcPr>
            <w:tcW w:w="4918" w:type="dxa"/>
          </w:tcPr>
          <w:p w14:paraId="65520104" w14:textId="77777777" w:rsidR="00E33C5A" w:rsidRDefault="00E33C5A" w:rsidP="00115551">
            <w:r>
              <w:object w:dxaOrig="5145" w:dyaOrig="916" w14:anchorId="604E1558">
                <v:shape id="_x0000_i2369" type="#_x0000_t75" style="width:257.3pt;height:45.7pt" o:ole="">
                  <v:imagedata r:id="rId422" o:title=""/>
                </v:shape>
                <o:OLEObject Type="Embed" ProgID="Visio.Drawing.15" ShapeID="_x0000_i2369" DrawAspect="Content" ObjectID="_1610007371" r:id="rId423"/>
              </w:object>
            </w:r>
          </w:p>
        </w:tc>
      </w:tr>
    </w:tbl>
    <w:p w14:paraId="4862B9EE" w14:textId="77777777" w:rsidR="00E33C5A" w:rsidRDefault="00E33C5A" w:rsidP="00E33C5A">
      <w:pPr>
        <w:spacing w:after="0" w:line="240" w:lineRule="auto"/>
      </w:pPr>
      <w:r>
        <w:t>Answer: B</w:t>
      </w:r>
    </w:p>
    <w:p w14:paraId="0E83C37E" w14:textId="77777777" w:rsidR="00E33C5A" w:rsidRDefault="00E33C5A" w:rsidP="00E33C5A">
      <w:pPr>
        <w:spacing w:after="0" w:line="240" w:lineRule="auto"/>
      </w:pPr>
      <w:r>
        <w:t>Q9. Look at class diagram</w:t>
      </w:r>
    </w:p>
    <w:p w14:paraId="6FEF7F0E" w14:textId="77777777" w:rsidR="00E33C5A" w:rsidRDefault="00E33C5A" w:rsidP="00E33C5A">
      <w:pPr>
        <w:spacing w:after="0" w:line="240" w:lineRule="auto"/>
        <w:ind w:left="720"/>
      </w:pPr>
      <w:r>
        <w:object w:dxaOrig="3645" w:dyaOrig="1141" w14:anchorId="2E95C6FB">
          <v:shape id="_x0000_i2370" type="#_x0000_t75" style="width:182.2pt;height:56.95pt" o:ole="">
            <v:imagedata r:id="rId424" o:title=""/>
          </v:shape>
          <o:OLEObject Type="Embed" ProgID="Visio.Drawing.15" ShapeID="_x0000_i2370" DrawAspect="Content" ObjectID="_1610007372" r:id="rId425"/>
        </w:object>
      </w:r>
    </w:p>
    <w:p w14:paraId="51EA2476" w14:textId="77777777" w:rsidR="00E33C5A" w:rsidRDefault="00E33C5A" w:rsidP="00E33C5A">
      <w:pPr>
        <w:spacing w:after="0" w:line="240" w:lineRule="auto"/>
      </w:pPr>
      <w:r>
        <w:t>Which is correctly applies the constraint on the Balance attribute properly?</w:t>
      </w:r>
    </w:p>
    <w:tbl>
      <w:tblPr>
        <w:tblStyle w:val="TableGrid"/>
        <w:tblW w:w="10617" w:type="dxa"/>
        <w:tblInd w:w="-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91"/>
        <w:gridCol w:w="4928"/>
        <w:gridCol w:w="380"/>
        <w:gridCol w:w="4918"/>
      </w:tblGrid>
      <w:tr w:rsidR="00E33C5A" w:rsidRPr="00541E94" w14:paraId="1361D8C9" w14:textId="77777777" w:rsidTr="00115551">
        <w:trPr>
          <w:trHeight w:val="567"/>
        </w:trPr>
        <w:tc>
          <w:tcPr>
            <w:tcW w:w="391" w:type="dxa"/>
          </w:tcPr>
          <w:p w14:paraId="1E859DC2" w14:textId="77777777" w:rsidR="00E33C5A" w:rsidRPr="00541E94" w:rsidRDefault="00E33C5A" w:rsidP="00115551">
            <w:pPr>
              <w:rPr>
                <w:sz w:val="16"/>
                <w:szCs w:val="16"/>
              </w:rPr>
            </w:pPr>
            <w:r w:rsidRPr="00541E94">
              <w:rPr>
                <w:sz w:val="16"/>
                <w:szCs w:val="16"/>
              </w:rPr>
              <w:t>A.</w:t>
            </w:r>
          </w:p>
        </w:tc>
        <w:tc>
          <w:tcPr>
            <w:tcW w:w="4928" w:type="dxa"/>
          </w:tcPr>
          <w:p w14:paraId="0701DB9E" w14:textId="77777777" w:rsidR="00E33C5A" w:rsidRPr="00541E94" w:rsidRDefault="00E33C5A" w:rsidP="00115551">
            <w:pPr>
              <w:rPr>
                <w:sz w:val="16"/>
                <w:szCs w:val="16"/>
              </w:rPr>
            </w:pPr>
            <w:r>
              <w:object w:dxaOrig="3645" w:dyaOrig="2281" w14:anchorId="42FF683F">
                <v:shape id="_x0000_i2371" type="#_x0000_t75" style="width:182.2pt;height:114.55pt" o:ole="">
                  <v:imagedata r:id="rId426" o:title=""/>
                </v:shape>
                <o:OLEObject Type="Embed" ProgID="Visio.Drawing.15" ShapeID="_x0000_i2371" DrawAspect="Content" ObjectID="_1610007373" r:id="rId427"/>
              </w:object>
            </w:r>
          </w:p>
        </w:tc>
        <w:tc>
          <w:tcPr>
            <w:tcW w:w="380" w:type="dxa"/>
          </w:tcPr>
          <w:p w14:paraId="6D530274" w14:textId="77777777" w:rsidR="00E33C5A" w:rsidRPr="00541E94" w:rsidRDefault="00E33C5A" w:rsidP="00115551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B</w:t>
            </w:r>
          </w:p>
        </w:tc>
        <w:tc>
          <w:tcPr>
            <w:tcW w:w="4918" w:type="dxa"/>
          </w:tcPr>
          <w:p w14:paraId="249215FA" w14:textId="77777777" w:rsidR="00E33C5A" w:rsidRPr="00541E94" w:rsidRDefault="00E33C5A" w:rsidP="00115551">
            <w:pPr>
              <w:rPr>
                <w:sz w:val="16"/>
                <w:szCs w:val="16"/>
              </w:rPr>
            </w:pPr>
            <w:r>
              <w:object w:dxaOrig="3676" w:dyaOrig="2100" w14:anchorId="5B4F034A">
                <v:shape id="_x0000_i2372" type="#_x0000_t75" style="width:184.05pt;height:105.2pt" o:ole="">
                  <v:imagedata r:id="rId428" o:title=""/>
                </v:shape>
                <o:OLEObject Type="Embed" ProgID="Visio.Drawing.15" ShapeID="_x0000_i2372" DrawAspect="Content" ObjectID="_1610007374" r:id="rId429"/>
              </w:object>
            </w:r>
          </w:p>
        </w:tc>
      </w:tr>
      <w:tr w:rsidR="00E33C5A" w:rsidRPr="00541E94" w14:paraId="01C00587" w14:textId="77777777" w:rsidTr="00115551">
        <w:trPr>
          <w:trHeight w:val="567"/>
        </w:trPr>
        <w:tc>
          <w:tcPr>
            <w:tcW w:w="391" w:type="dxa"/>
          </w:tcPr>
          <w:p w14:paraId="2BC65D01" w14:textId="77777777" w:rsidR="00E33C5A" w:rsidRPr="00541E94" w:rsidRDefault="00E33C5A" w:rsidP="00115551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C.</w:t>
            </w:r>
          </w:p>
        </w:tc>
        <w:tc>
          <w:tcPr>
            <w:tcW w:w="4928" w:type="dxa"/>
          </w:tcPr>
          <w:p w14:paraId="73EABBDD" w14:textId="77777777" w:rsidR="00E33C5A" w:rsidRDefault="00E33C5A" w:rsidP="00115551">
            <w:r>
              <w:object w:dxaOrig="3645" w:dyaOrig="2281" w14:anchorId="013E15E3">
                <v:shape id="_x0000_i2373" type="#_x0000_t75" style="width:182.2pt;height:114.55pt" o:ole="">
                  <v:imagedata r:id="rId430" o:title=""/>
                </v:shape>
                <o:OLEObject Type="Embed" ProgID="Visio.Drawing.15" ShapeID="_x0000_i2373" DrawAspect="Content" ObjectID="_1610007375" r:id="rId431"/>
              </w:object>
            </w:r>
          </w:p>
        </w:tc>
        <w:tc>
          <w:tcPr>
            <w:tcW w:w="380" w:type="dxa"/>
          </w:tcPr>
          <w:p w14:paraId="0F35F896" w14:textId="77777777" w:rsidR="00E33C5A" w:rsidRDefault="00E33C5A" w:rsidP="00115551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D.</w:t>
            </w:r>
          </w:p>
        </w:tc>
        <w:tc>
          <w:tcPr>
            <w:tcW w:w="4918" w:type="dxa"/>
          </w:tcPr>
          <w:p w14:paraId="248E4A2A" w14:textId="77777777" w:rsidR="00E33C5A" w:rsidRDefault="00E33C5A" w:rsidP="00115551">
            <w:r>
              <w:object w:dxaOrig="3645" w:dyaOrig="1935" w14:anchorId="45DA5D70">
                <v:shape id="_x0000_i2374" type="#_x0000_t75" style="width:182.2pt;height:97.05pt" o:ole="">
                  <v:imagedata r:id="rId432" o:title=""/>
                </v:shape>
                <o:OLEObject Type="Embed" ProgID="Visio.Drawing.15" ShapeID="_x0000_i2374" DrawAspect="Content" ObjectID="_1610007376" r:id="rId433"/>
              </w:object>
            </w:r>
          </w:p>
        </w:tc>
      </w:tr>
    </w:tbl>
    <w:p w14:paraId="3EA0BE78" w14:textId="77777777" w:rsidR="00E33C5A" w:rsidRDefault="00E33C5A" w:rsidP="00E33C5A">
      <w:pPr>
        <w:spacing w:after="0" w:line="240" w:lineRule="auto"/>
      </w:pPr>
    </w:p>
    <w:p w14:paraId="37B7E4CD" w14:textId="77777777" w:rsidR="00E33C5A" w:rsidRDefault="00E33C5A" w:rsidP="00E33C5A">
      <w:pPr>
        <w:spacing w:after="0" w:line="240" w:lineRule="auto"/>
      </w:pPr>
      <w:r>
        <w:t>Answer: A [Some tool shows as B]</w:t>
      </w:r>
    </w:p>
    <w:p w14:paraId="24D169D6" w14:textId="77777777" w:rsidR="00E33C5A" w:rsidRDefault="00E33C5A" w:rsidP="00E33C5A">
      <w:pPr>
        <w:spacing w:after="0" w:line="240" w:lineRule="auto"/>
      </w:pPr>
      <w:r>
        <w:t>Q10. An Account can be owned by a Person or Company.</w:t>
      </w:r>
    </w:p>
    <w:p w14:paraId="10D5F6A9" w14:textId="77777777" w:rsidR="00E33C5A" w:rsidRDefault="00E33C5A" w:rsidP="00E33C5A">
      <w:pPr>
        <w:spacing w:after="0" w:line="240" w:lineRule="auto"/>
      </w:pPr>
      <w:r>
        <w:t>Which one correctly models the fact?</w:t>
      </w:r>
    </w:p>
    <w:tbl>
      <w:tblPr>
        <w:tblStyle w:val="TableGrid"/>
        <w:tblW w:w="10617" w:type="dxa"/>
        <w:tblInd w:w="-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91"/>
        <w:gridCol w:w="4928"/>
        <w:gridCol w:w="380"/>
        <w:gridCol w:w="4918"/>
      </w:tblGrid>
      <w:tr w:rsidR="00E33C5A" w:rsidRPr="00541E94" w14:paraId="560CB735" w14:textId="77777777" w:rsidTr="00115551">
        <w:trPr>
          <w:trHeight w:val="567"/>
        </w:trPr>
        <w:tc>
          <w:tcPr>
            <w:tcW w:w="391" w:type="dxa"/>
          </w:tcPr>
          <w:p w14:paraId="7B64628B" w14:textId="77777777" w:rsidR="00E33C5A" w:rsidRPr="00541E94" w:rsidRDefault="00E33C5A" w:rsidP="00115551">
            <w:pPr>
              <w:rPr>
                <w:sz w:val="16"/>
                <w:szCs w:val="16"/>
              </w:rPr>
            </w:pPr>
            <w:r w:rsidRPr="00541E94">
              <w:rPr>
                <w:sz w:val="16"/>
                <w:szCs w:val="16"/>
              </w:rPr>
              <w:lastRenderedPageBreak/>
              <w:t>A.</w:t>
            </w:r>
          </w:p>
        </w:tc>
        <w:tc>
          <w:tcPr>
            <w:tcW w:w="4928" w:type="dxa"/>
          </w:tcPr>
          <w:p w14:paraId="552574B1" w14:textId="77777777" w:rsidR="00E33C5A" w:rsidRPr="00541E94" w:rsidRDefault="00E33C5A" w:rsidP="00115551">
            <w:pPr>
              <w:rPr>
                <w:sz w:val="16"/>
                <w:szCs w:val="16"/>
              </w:rPr>
            </w:pPr>
            <w:r>
              <w:object w:dxaOrig="3810" w:dyaOrig="2371" w14:anchorId="653F5F76">
                <v:shape id="_x0000_i2375" type="#_x0000_t75" style="width:190.35pt;height:118.35pt" o:ole="">
                  <v:imagedata r:id="rId434" o:title=""/>
                </v:shape>
                <o:OLEObject Type="Embed" ProgID="Visio.Drawing.15" ShapeID="_x0000_i2375" DrawAspect="Content" ObjectID="_1610007377" r:id="rId435"/>
              </w:object>
            </w:r>
          </w:p>
        </w:tc>
        <w:tc>
          <w:tcPr>
            <w:tcW w:w="380" w:type="dxa"/>
          </w:tcPr>
          <w:p w14:paraId="18FA906E" w14:textId="77777777" w:rsidR="00E33C5A" w:rsidRPr="00541E94" w:rsidRDefault="00E33C5A" w:rsidP="00115551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B</w:t>
            </w:r>
          </w:p>
        </w:tc>
        <w:tc>
          <w:tcPr>
            <w:tcW w:w="4918" w:type="dxa"/>
          </w:tcPr>
          <w:p w14:paraId="5F83958A" w14:textId="77777777" w:rsidR="00E33C5A" w:rsidRPr="00541E94" w:rsidRDefault="00E33C5A" w:rsidP="00115551">
            <w:pPr>
              <w:rPr>
                <w:sz w:val="16"/>
                <w:szCs w:val="16"/>
              </w:rPr>
            </w:pPr>
            <w:r>
              <w:object w:dxaOrig="4291" w:dyaOrig="3076" w14:anchorId="4B3E2C00">
                <v:shape id="_x0000_i2376" type="#_x0000_t75" style="width:214.75pt;height:154pt" o:ole="">
                  <v:imagedata r:id="rId436" o:title=""/>
                </v:shape>
                <o:OLEObject Type="Embed" ProgID="Visio.Drawing.15" ShapeID="_x0000_i2376" DrawAspect="Content" ObjectID="_1610007378" r:id="rId437"/>
              </w:object>
            </w:r>
          </w:p>
        </w:tc>
      </w:tr>
      <w:tr w:rsidR="00E33C5A" w:rsidRPr="00541E94" w14:paraId="214EE7C0" w14:textId="77777777" w:rsidTr="00115551">
        <w:trPr>
          <w:trHeight w:val="567"/>
        </w:trPr>
        <w:tc>
          <w:tcPr>
            <w:tcW w:w="391" w:type="dxa"/>
          </w:tcPr>
          <w:p w14:paraId="40DD518F" w14:textId="77777777" w:rsidR="00E33C5A" w:rsidRPr="00541E94" w:rsidRDefault="00E33C5A" w:rsidP="00115551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C.</w:t>
            </w:r>
          </w:p>
        </w:tc>
        <w:tc>
          <w:tcPr>
            <w:tcW w:w="4928" w:type="dxa"/>
          </w:tcPr>
          <w:p w14:paraId="058EA49C" w14:textId="77777777" w:rsidR="00E33C5A" w:rsidRDefault="00E33C5A" w:rsidP="00115551">
            <w:r>
              <w:object w:dxaOrig="3810" w:dyaOrig="2281" w14:anchorId="2B2AD8B0">
                <v:shape id="_x0000_i2377" type="#_x0000_t75" style="width:190.35pt;height:114.55pt" o:ole="">
                  <v:imagedata r:id="rId438" o:title=""/>
                </v:shape>
                <o:OLEObject Type="Embed" ProgID="Visio.Drawing.15" ShapeID="_x0000_i2377" DrawAspect="Content" ObjectID="_1610007379" r:id="rId439"/>
              </w:object>
            </w:r>
          </w:p>
        </w:tc>
        <w:tc>
          <w:tcPr>
            <w:tcW w:w="380" w:type="dxa"/>
          </w:tcPr>
          <w:p w14:paraId="4C4D96FD" w14:textId="77777777" w:rsidR="00E33C5A" w:rsidRDefault="00E33C5A" w:rsidP="00115551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D.</w:t>
            </w:r>
          </w:p>
        </w:tc>
        <w:tc>
          <w:tcPr>
            <w:tcW w:w="4918" w:type="dxa"/>
          </w:tcPr>
          <w:p w14:paraId="57A64917" w14:textId="77777777" w:rsidR="00E33C5A" w:rsidRDefault="00E33C5A" w:rsidP="00115551">
            <w:r>
              <w:object w:dxaOrig="3810" w:dyaOrig="2281" w14:anchorId="25C7A5DD">
                <v:shape id="_x0000_i2378" type="#_x0000_t75" style="width:190.35pt;height:114.55pt" o:ole="">
                  <v:imagedata r:id="rId440" o:title=""/>
                </v:shape>
                <o:OLEObject Type="Embed" ProgID="Visio.Drawing.15" ShapeID="_x0000_i2378" DrawAspect="Content" ObjectID="_1610007380" r:id="rId441"/>
              </w:object>
            </w:r>
          </w:p>
        </w:tc>
      </w:tr>
    </w:tbl>
    <w:p w14:paraId="6B1D75E8" w14:textId="77777777" w:rsidR="00E33C5A" w:rsidRDefault="00E33C5A" w:rsidP="00E33C5A">
      <w:pPr>
        <w:spacing w:after="0" w:line="240" w:lineRule="auto"/>
      </w:pPr>
      <w:r>
        <w:t>Answer: A</w:t>
      </w:r>
    </w:p>
    <w:p w14:paraId="64413838" w14:textId="77777777" w:rsidR="00E33C5A" w:rsidRDefault="00E33C5A" w:rsidP="00E33C5A">
      <w:pPr>
        <w:spacing w:after="0" w:line="240" w:lineRule="auto"/>
      </w:pPr>
      <w:r>
        <w:t>Q11. Which one is alternative to the following?</w:t>
      </w:r>
    </w:p>
    <w:p w14:paraId="3516AEC3" w14:textId="77777777" w:rsidR="00E33C5A" w:rsidRDefault="00E33C5A" w:rsidP="00E33C5A">
      <w:pPr>
        <w:spacing w:after="0" w:line="240" w:lineRule="auto"/>
        <w:ind w:left="720"/>
      </w:pPr>
      <w:r>
        <w:object w:dxaOrig="4006" w:dyaOrig="2251" w14:anchorId="7732E586">
          <v:shape id="_x0000_i2379" type="#_x0000_t75" style="width:200.35pt;height:112.7pt" o:ole="">
            <v:imagedata r:id="rId442" o:title=""/>
          </v:shape>
          <o:OLEObject Type="Embed" ProgID="Visio.Drawing.15" ShapeID="_x0000_i2379" DrawAspect="Content" ObjectID="_1610007381" r:id="rId443"/>
        </w:object>
      </w:r>
    </w:p>
    <w:tbl>
      <w:tblPr>
        <w:tblStyle w:val="TableGrid"/>
        <w:tblW w:w="10617" w:type="dxa"/>
        <w:tblInd w:w="-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91"/>
        <w:gridCol w:w="4928"/>
        <w:gridCol w:w="380"/>
        <w:gridCol w:w="4918"/>
      </w:tblGrid>
      <w:tr w:rsidR="00E33C5A" w:rsidRPr="00541E94" w14:paraId="5F873BD4" w14:textId="77777777" w:rsidTr="00115551">
        <w:trPr>
          <w:trHeight w:val="567"/>
        </w:trPr>
        <w:tc>
          <w:tcPr>
            <w:tcW w:w="391" w:type="dxa"/>
          </w:tcPr>
          <w:p w14:paraId="423B3054" w14:textId="77777777" w:rsidR="00E33C5A" w:rsidRPr="00541E94" w:rsidRDefault="00E33C5A" w:rsidP="00115551">
            <w:pPr>
              <w:rPr>
                <w:sz w:val="16"/>
                <w:szCs w:val="16"/>
              </w:rPr>
            </w:pPr>
            <w:r w:rsidRPr="00541E94">
              <w:rPr>
                <w:sz w:val="16"/>
                <w:szCs w:val="16"/>
              </w:rPr>
              <w:t>A.</w:t>
            </w:r>
          </w:p>
        </w:tc>
        <w:tc>
          <w:tcPr>
            <w:tcW w:w="4928" w:type="dxa"/>
          </w:tcPr>
          <w:p w14:paraId="73B9D6E9" w14:textId="77777777" w:rsidR="00E33C5A" w:rsidRPr="00541E94" w:rsidRDefault="00E33C5A" w:rsidP="00115551">
            <w:pPr>
              <w:rPr>
                <w:sz w:val="16"/>
                <w:szCs w:val="16"/>
              </w:rPr>
            </w:pPr>
            <w:r>
              <w:object w:dxaOrig="4006" w:dyaOrig="3646" w14:anchorId="769C4880">
                <v:shape id="_x0000_i2380" type="#_x0000_t75" style="width:200.35pt;height:182.2pt" o:ole="">
                  <v:imagedata r:id="rId444" o:title=""/>
                </v:shape>
                <o:OLEObject Type="Embed" ProgID="Visio.Drawing.15" ShapeID="_x0000_i2380" DrawAspect="Content" ObjectID="_1610007382" r:id="rId445"/>
              </w:object>
            </w:r>
          </w:p>
        </w:tc>
        <w:tc>
          <w:tcPr>
            <w:tcW w:w="380" w:type="dxa"/>
          </w:tcPr>
          <w:p w14:paraId="3B76A507" w14:textId="77777777" w:rsidR="00E33C5A" w:rsidRPr="00541E94" w:rsidRDefault="00E33C5A" w:rsidP="00115551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B</w:t>
            </w:r>
          </w:p>
        </w:tc>
        <w:tc>
          <w:tcPr>
            <w:tcW w:w="4918" w:type="dxa"/>
          </w:tcPr>
          <w:p w14:paraId="51A5C519" w14:textId="77777777" w:rsidR="00E33C5A" w:rsidRPr="00541E94" w:rsidRDefault="00E33C5A" w:rsidP="00115551">
            <w:pPr>
              <w:rPr>
                <w:sz w:val="16"/>
                <w:szCs w:val="16"/>
              </w:rPr>
            </w:pPr>
            <w:r>
              <w:object w:dxaOrig="4006" w:dyaOrig="3646" w14:anchorId="64965C65">
                <v:shape id="_x0000_i2381" type="#_x0000_t75" style="width:200.35pt;height:182.2pt" o:ole="">
                  <v:imagedata r:id="rId446" o:title=""/>
                </v:shape>
                <o:OLEObject Type="Embed" ProgID="Visio.Drawing.15" ShapeID="_x0000_i2381" DrawAspect="Content" ObjectID="_1610007383" r:id="rId447"/>
              </w:object>
            </w:r>
          </w:p>
        </w:tc>
      </w:tr>
      <w:tr w:rsidR="00E33C5A" w:rsidRPr="00541E94" w14:paraId="122A6B14" w14:textId="77777777" w:rsidTr="00115551">
        <w:trPr>
          <w:trHeight w:val="567"/>
        </w:trPr>
        <w:tc>
          <w:tcPr>
            <w:tcW w:w="391" w:type="dxa"/>
          </w:tcPr>
          <w:p w14:paraId="620F157F" w14:textId="77777777" w:rsidR="00E33C5A" w:rsidRPr="00541E94" w:rsidRDefault="00E33C5A" w:rsidP="00115551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lastRenderedPageBreak/>
              <w:t>C.</w:t>
            </w:r>
          </w:p>
        </w:tc>
        <w:tc>
          <w:tcPr>
            <w:tcW w:w="4928" w:type="dxa"/>
          </w:tcPr>
          <w:p w14:paraId="77B88F09" w14:textId="77777777" w:rsidR="00E33C5A" w:rsidRDefault="00E33C5A" w:rsidP="00115551">
            <w:r>
              <w:object w:dxaOrig="4006" w:dyaOrig="3556" w14:anchorId="77637F4E">
                <v:shape id="_x0000_i2382" type="#_x0000_t75" style="width:200.35pt;height:177.8pt" o:ole="">
                  <v:imagedata r:id="rId448" o:title=""/>
                </v:shape>
                <o:OLEObject Type="Embed" ProgID="Visio.Drawing.15" ShapeID="_x0000_i2382" DrawAspect="Content" ObjectID="_1610007384" r:id="rId449"/>
              </w:object>
            </w:r>
          </w:p>
        </w:tc>
        <w:tc>
          <w:tcPr>
            <w:tcW w:w="380" w:type="dxa"/>
          </w:tcPr>
          <w:p w14:paraId="7E544DAB" w14:textId="77777777" w:rsidR="00E33C5A" w:rsidRDefault="00E33C5A" w:rsidP="00115551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D.</w:t>
            </w:r>
          </w:p>
        </w:tc>
        <w:tc>
          <w:tcPr>
            <w:tcW w:w="4918" w:type="dxa"/>
          </w:tcPr>
          <w:p w14:paraId="03348DA3" w14:textId="77777777" w:rsidR="00E33C5A" w:rsidRDefault="00E33C5A" w:rsidP="00115551">
            <w:r>
              <w:object w:dxaOrig="4006" w:dyaOrig="3646" w14:anchorId="3F17D3C3">
                <v:shape id="_x0000_i2383" type="#_x0000_t75" style="width:200.35pt;height:182.2pt" o:ole="">
                  <v:imagedata r:id="rId450" o:title=""/>
                </v:shape>
                <o:OLEObject Type="Embed" ProgID="Visio.Drawing.15" ShapeID="_x0000_i2383" DrawAspect="Content" ObjectID="_1610007385" r:id="rId451"/>
              </w:object>
            </w:r>
          </w:p>
        </w:tc>
      </w:tr>
    </w:tbl>
    <w:p w14:paraId="005A8EFA" w14:textId="77777777" w:rsidR="00E33C5A" w:rsidRDefault="00E33C5A" w:rsidP="00E33C5A">
      <w:pPr>
        <w:spacing w:after="0" w:line="240" w:lineRule="auto"/>
      </w:pPr>
      <w:r>
        <w:t>Answer: B</w:t>
      </w:r>
    </w:p>
    <w:p w14:paraId="2D2BB37C" w14:textId="77777777" w:rsidR="00E33C5A" w:rsidRDefault="00E33C5A" w:rsidP="00E33C5A">
      <w:pPr>
        <w:spacing w:after="0" w:line="240" w:lineRule="auto"/>
      </w:pPr>
      <w:r>
        <w:t>Q12. Consider Entity relation</w:t>
      </w:r>
    </w:p>
    <w:p w14:paraId="00916B67" w14:textId="77777777" w:rsidR="00E33C5A" w:rsidRDefault="00E33C5A" w:rsidP="00E33C5A">
      <w:pPr>
        <w:spacing w:after="0" w:line="240" w:lineRule="auto"/>
        <w:ind w:left="720"/>
      </w:pPr>
      <w:r>
        <w:object w:dxaOrig="3496" w:dyaOrig="751" w14:anchorId="1023C692">
          <v:shape id="_x0000_i2384" type="#_x0000_t75" style="width:174.7pt;height:37.55pt" o:ole="">
            <v:imagedata r:id="rId452" o:title=""/>
          </v:shape>
          <o:OLEObject Type="Embed" ProgID="Visio.Drawing.15" ShapeID="_x0000_i2384" DrawAspect="Content" ObjectID="_1610007386" r:id="rId453"/>
        </w:object>
      </w:r>
    </w:p>
    <w:p w14:paraId="65D1F7A0" w14:textId="77777777" w:rsidR="00E33C5A" w:rsidRDefault="00E33C5A" w:rsidP="00E33C5A">
      <w:pPr>
        <w:spacing w:after="0" w:line="240" w:lineRule="auto"/>
      </w:pPr>
      <w:r>
        <w:t>Which one is equivalent class association?</w:t>
      </w:r>
    </w:p>
    <w:tbl>
      <w:tblPr>
        <w:tblStyle w:val="TableGrid"/>
        <w:tblW w:w="0" w:type="auto"/>
        <w:tblInd w:w="-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08"/>
        <w:gridCol w:w="2295"/>
        <w:gridCol w:w="384"/>
        <w:gridCol w:w="2232"/>
        <w:gridCol w:w="419"/>
        <w:gridCol w:w="2274"/>
        <w:gridCol w:w="409"/>
        <w:gridCol w:w="2045"/>
      </w:tblGrid>
      <w:tr w:rsidR="00E33C5A" w:rsidRPr="00541E94" w14:paraId="4A317543" w14:textId="77777777" w:rsidTr="00115551">
        <w:trPr>
          <w:trHeight w:val="567"/>
        </w:trPr>
        <w:tc>
          <w:tcPr>
            <w:tcW w:w="408" w:type="dxa"/>
          </w:tcPr>
          <w:p w14:paraId="4315B195" w14:textId="77777777" w:rsidR="00E33C5A" w:rsidRPr="00541E94" w:rsidRDefault="00E33C5A" w:rsidP="00115551">
            <w:pPr>
              <w:rPr>
                <w:sz w:val="16"/>
                <w:szCs w:val="16"/>
              </w:rPr>
            </w:pPr>
            <w:r w:rsidRPr="00541E94">
              <w:rPr>
                <w:sz w:val="16"/>
                <w:szCs w:val="16"/>
              </w:rPr>
              <w:t>A.</w:t>
            </w:r>
          </w:p>
        </w:tc>
        <w:tc>
          <w:tcPr>
            <w:tcW w:w="2295" w:type="dxa"/>
          </w:tcPr>
          <w:p w14:paraId="324A7B1E" w14:textId="77777777" w:rsidR="00E33C5A" w:rsidRPr="00541E94" w:rsidRDefault="00E33C5A" w:rsidP="00115551">
            <w:pPr>
              <w:rPr>
                <w:sz w:val="16"/>
                <w:szCs w:val="16"/>
              </w:rPr>
            </w:pPr>
            <w:r>
              <w:object w:dxaOrig="1471" w:dyaOrig="2281" w14:anchorId="478583A3">
                <v:shape id="_x0000_i2385" type="#_x0000_t75" style="width:73.25pt;height:114.55pt" o:ole="">
                  <v:imagedata r:id="rId454" o:title=""/>
                </v:shape>
                <o:OLEObject Type="Embed" ProgID="Visio.Drawing.15" ShapeID="_x0000_i2385" DrawAspect="Content" ObjectID="_1610007387" r:id="rId455"/>
              </w:object>
            </w:r>
          </w:p>
        </w:tc>
        <w:tc>
          <w:tcPr>
            <w:tcW w:w="384" w:type="dxa"/>
          </w:tcPr>
          <w:p w14:paraId="6E620D81" w14:textId="77777777" w:rsidR="00E33C5A" w:rsidRPr="00541E94" w:rsidRDefault="00E33C5A" w:rsidP="00115551">
            <w:pPr>
              <w:rPr>
                <w:sz w:val="16"/>
                <w:szCs w:val="16"/>
              </w:rPr>
            </w:pPr>
            <w:r w:rsidRPr="00541E94">
              <w:rPr>
                <w:sz w:val="16"/>
                <w:szCs w:val="16"/>
              </w:rPr>
              <w:t>B.</w:t>
            </w:r>
          </w:p>
        </w:tc>
        <w:tc>
          <w:tcPr>
            <w:tcW w:w="2232" w:type="dxa"/>
          </w:tcPr>
          <w:p w14:paraId="42AD0560" w14:textId="77777777" w:rsidR="00E33C5A" w:rsidRPr="00541E94" w:rsidRDefault="00E33C5A" w:rsidP="00115551">
            <w:pPr>
              <w:rPr>
                <w:sz w:val="16"/>
                <w:szCs w:val="16"/>
              </w:rPr>
            </w:pPr>
            <w:r>
              <w:object w:dxaOrig="1471" w:dyaOrig="2281" w14:anchorId="6817F1AF">
                <v:shape id="_x0000_i2386" type="#_x0000_t75" style="width:73.25pt;height:114.55pt" o:ole="">
                  <v:imagedata r:id="rId456" o:title=""/>
                </v:shape>
                <o:OLEObject Type="Embed" ProgID="Visio.Drawing.15" ShapeID="_x0000_i2386" DrawAspect="Content" ObjectID="_1610007388" r:id="rId457"/>
              </w:object>
            </w:r>
          </w:p>
        </w:tc>
        <w:tc>
          <w:tcPr>
            <w:tcW w:w="419" w:type="dxa"/>
          </w:tcPr>
          <w:p w14:paraId="02B402EE" w14:textId="77777777" w:rsidR="00E33C5A" w:rsidRPr="00541E94" w:rsidRDefault="00E33C5A" w:rsidP="00115551">
            <w:pPr>
              <w:rPr>
                <w:sz w:val="16"/>
                <w:szCs w:val="16"/>
              </w:rPr>
            </w:pPr>
            <w:r w:rsidRPr="00541E94">
              <w:rPr>
                <w:sz w:val="16"/>
                <w:szCs w:val="16"/>
              </w:rPr>
              <w:t>C.</w:t>
            </w:r>
          </w:p>
        </w:tc>
        <w:tc>
          <w:tcPr>
            <w:tcW w:w="2274" w:type="dxa"/>
          </w:tcPr>
          <w:p w14:paraId="4EE109C6" w14:textId="77777777" w:rsidR="00E33C5A" w:rsidRPr="00541E94" w:rsidRDefault="00E33C5A" w:rsidP="00115551">
            <w:pPr>
              <w:rPr>
                <w:sz w:val="16"/>
                <w:szCs w:val="16"/>
              </w:rPr>
            </w:pPr>
            <w:r>
              <w:object w:dxaOrig="1471" w:dyaOrig="2281" w14:anchorId="799FAEDF">
                <v:shape id="_x0000_i2387" type="#_x0000_t75" style="width:73.25pt;height:114.55pt" o:ole="">
                  <v:imagedata r:id="rId458" o:title=""/>
                </v:shape>
                <o:OLEObject Type="Embed" ProgID="Visio.Drawing.15" ShapeID="_x0000_i2387" DrawAspect="Content" ObjectID="_1610007389" r:id="rId459"/>
              </w:object>
            </w:r>
          </w:p>
        </w:tc>
        <w:tc>
          <w:tcPr>
            <w:tcW w:w="409" w:type="dxa"/>
          </w:tcPr>
          <w:p w14:paraId="2A40DC4E" w14:textId="77777777" w:rsidR="00E33C5A" w:rsidRPr="00541E94" w:rsidRDefault="00E33C5A" w:rsidP="00115551">
            <w:pPr>
              <w:rPr>
                <w:sz w:val="16"/>
                <w:szCs w:val="16"/>
              </w:rPr>
            </w:pPr>
            <w:r w:rsidRPr="00541E94">
              <w:rPr>
                <w:sz w:val="16"/>
                <w:szCs w:val="16"/>
              </w:rPr>
              <w:t>D.</w:t>
            </w:r>
          </w:p>
        </w:tc>
        <w:tc>
          <w:tcPr>
            <w:tcW w:w="2045" w:type="dxa"/>
          </w:tcPr>
          <w:p w14:paraId="155071FB" w14:textId="77777777" w:rsidR="00E33C5A" w:rsidRPr="00541E94" w:rsidRDefault="00E33C5A" w:rsidP="00115551">
            <w:pPr>
              <w:rPr>
                <w:sz w:val="16"/>
                <w:szCs w:val="16"/>
              </w:rPr>
            </w:pPr>
            <w:r>
              <w:object w:dxaOrig="1471" w:dyaOrig="2281" w14:anchorId="7E049B37">
                <v:shape id="_x0000_i2388" type="#_x0000_t75" style="width:73.25pt;height:114.55pt" o:ole="">
                  <v:imagedata r:id="rId460" o:title=""/>
                </v:shape>
                <o:OLEObject Type="Embed" ProgID="Visio.Drawing.15" ShapeID="_x0000_i2388" DrawAspect="Content" ObjectID="_1610007390" r:id="rId461"/>
              </w:object>
            </w:r>
          </w:p>
        </w:tc>
      </w:tr>
    </w:tbl>
    <w:p w14:paraId="666C6554" w14:textId="77777777" w:rsidR="00E33C5A" w:rsidRDefault="00E33C5A" w:rsidP="00E33C5A">
      <w:pPr>
        <w:spacing w:after="0" w:line="240" w:lineRule="auto"/>
      </w:pPr>
      <w:r>
        <w:t>Answer: C</w:t>
      </w:r>
    </w:p>
    <w:p w14:paraId="6778271F" w14:textId="77777777" w:rsidR="00E33C5A" w:rsidRDefault="00E33C5A" w:rsidP="00E33C5A">
      <w:pPr>
        <w:spacing w:after="0" w:line="240" w:lineRule="auto"/>
      </w:pPr>
      <w:r>
        <w:t>Q13. Which one anonymous instance of Client lifeline?</w:t>
      </w:r>
    </w:p>
    <w:tbl>
      <w:tblPr>
        <w:tblStyle w:val="TableGrid"/>
        <w:tblW w:w="0" w:type="auto"/>
        <w:tblInd w:w="-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05"/>
        <w:gridCol w:w="2216"/>
        <w:gridCol w:w="380"/>
        <w:gridCol w:w="2161"/>
        <w:gridCol w:w="415"/>
        <w:gridCol w:w="2198"/>
        <w:gridCol w:w="405"/>
        <w:gridCol w:w="2728"/>
      </w:tblGrid>
      <w:tr w:rsidR="00E33C5A" w:rsidRPr="00541E94" w14:paraId="6366FA7F" w14:textId="77777777" w:rsidTr="00115551">
        <w:trPr>
          <w:trHeight w:val="567"/>
        </w:trPr>
        <w:tc>
          <w:tcPr>
            <w:tcW w:w="408" w:type="dxa"/>
          </w:tcPr>
          <w:p w14:paraId="0781C7C7" w14:textId="77777777" w:rsidR="00E33C5A" w:rsidRPr="00541E94" w:rsidRDefault="00E33C5A" w:rsidP="00115551">
            <w:pPr>
              <w:rPr>
                <w:sz w:val="16"/>
                <w:szCs w:val="16"/>
              </w:rPr>
            </w:pPr>
            <w:r w:rsidRPr="00541E94">
              <w:rPr>
                <w:sz w:val="16"/>
                <w:szCs w:val="16"/>
              </w:rPr>
              <w:t>A.</w:t>
            </w:r>
          </w:p>
        </w:tc>
        <w:tc>
          <w:tcPr>
            <w:tcW w:w="2295" w:type="dxa"/>
          </w:tcPr>
          <w:p w14:paraId="18D9C5E8" w14:textId="77777777" w:rsidR="00E33C5A" w:rsidRPr="00541E94" w:rsidRDefault="00E33C5A" w:rsidP="00115551">
            <w:pPr>
              <w:rPr>
                <w:sz w:val="16"/>
                <w:szCs w:val="16"/>
              </w:rPr>
            </w:pPr>
            <w:r>
              <w:object w:dxaOrig="1471" w:dyaOrig="1471" w14:anchorId="11C39714">
                <v:shape id="_x0000_i2389" type="#_x0000_t75" style="width:73.25pt;height:73.25pt" o:ole="">
                  <v:imagedata r:id="rId462" o:title=""/>
                </v:shape>
                <o:OLEObject Type="Embed" ProgID="Visio.Drawing.15" ShapeID="_x0000_i2389" DrawAspect="Content" ObjectID="_1610007391" r:id="rId463"/>
              </w:object>
            </w:r>
          </w:p>
        </w:tc>
        <w:tc>
          <w:tcPr>
            <w:tcW w:w="384" w:type="dxa"/>
          </w:tcPr>
          <w:p w14:paraId="758A19FD" w14:textId="77777777" w:rsidR="00E33C5A" w:rsidRPr="00541E94" w:rsidRDefault="00E33C5A" w:rsidP="00115551">
            <w:pPr>
              <w:rPr>
                <w:sz w:val="16"/>
                <w:szCs w:val="16"/>
              </w:rPr>
            </w:pPr>
            <w:r w:rsidRPr="00541E94">
              <w:rPr>
                <w:sz w:val="16"/>
                <w:szCs w:val="16"/>
              </w:rPr>
              <w:t>B.</w:t>
            </w:r>
          </w:p>
        </w:tc>
        <w:tc>
          <w:tcPr>
            <w:tcW w:w="2232" w:type="dxa"/>
          </w:tcPr>
          <w:p w14:paraId="4E13EE67" w14:textId="77777777" w:rsidR="00E33C5A" w:rsidRPr="00541E94" w:rsidRDefault="00E33C5A" w:rsidP="00115551">
            <w:pPr>
              <w:rPr>
                <w:sz w:val="16"/>
                <w:szCs w:val="16"/>
              </w:rPr>
            </w:pPr>
            <w:r>
              <w:object w:dxaOrig="1471" w:dyaOrig="1471" w14:anchorId="178784C1">
                <v:shape id="_x0000_i2390" type="#_x0000_t75" style="width:73.25pt;height:73.25pt" o:ole="">
                  <v:imagedata r:id="rId464" o:title=""/>
                </v:shape>
                <o:OLEObject Type="Embed" ProgID="Visio.Drawing.15" ShapeID="_x0000_i2390" DrawAspect="Content" ObjectID="_1610007392" r:id="rId465"/>
              </w:object>
            </w:r>
          </w:p>
        </w:tc>
        <w:tc>
          <w:tcPr>
            <w:tcW w:w="419" w:type="dxa"/>
          </w:tcPr>
          <w:p w14:paraId="6DADCA0B" w14:textId="77777777" w:rsidR="00E33C5A" w:rsidRPr="00541E94" w:rsidRDefault="00E33C5A" w:rsidP="00115551">
            <w:pPr>
              <w:rPr>
                <w:sz w:val="16"/>
                <w:szCs w:val="16"/>
              </w:rPr>
            </w:pPr>
            <w:r w:rsidRPr="00541E94">
              <w:rPr>
                <w:sz w:val="16"/>
                <w:szCs w:val="16"/>
              </w:rPr>
              <w:t>C.</w:t>
            </w:r>
          </w:p>
        </w:tc>
        <w:tc>
          <w:tcPr>
            <w:tcW w:w="2274" w:type="dxa"/>
          </w:tcPr>
          <w:p w14:paraId="3F2D0607" w14:textId="77777777" w:rsidR="00E33C5A" w:rsidRPr="00541E94" w:rsidRDefault="00E33C5A" w:rsidP="00115551">
            <w:pPr>
              <w:rPr>
                <w:sz w:val="16"/>
                <w:szCs w:val="16"/>
              </w:rPr>
            </w:pPr>
            <w:r>
              <w:object w:dxaOrig="1471" w:dyaOrig="1471" w14:anchorId="44FC9337">
                <v:shape id="_x0000_i2391" type="#_x0000_t75" style="width:73.25pt;height:73.25pt" o:ole="">
                  <v:imagedata r:id="rId466" o:title=""/>
                </v:shape>
                <o:OLEObject Type="Embed" ProgID="Visio.Drawing.15" ShapeID="_x0000_i2391" DrawAspect="Content" ObjectID="_1610007393" r:id="rId467"/>
              </w:object>
            </w:r>
          </w:p>
        </w:tc>
        <w:tc>
          <w:tcPr>
            <w:tcW w:w="409" w:type="dxa"/>
          </w:tcPr>
          <w:p w14:paraId="3D4D021A" w14:textId="77777777" w:rsidR="00E33C5A" w:rsidRPr="00541E94" w:rsidRDefault="00E33C5A" w:rsidP="00115551">
            <w:pPr>
              <w:rPr>
                <w:sz w:val="16"/>
                <w:szCs w:val="16"/>
              </w:rPr>
            </w:pPr>
            <w:r w:rsidRPr="00541E94">
              <w:rPr>
                <w:sz w:val="16"/>
                <w:szCs w:val="16"/>
              </w:rPr>
              <w:t>D.</w:t>
            </w:r>
          </w:p>
        </w:tc>
        <w:tc>
          <w:tcPr>
            <w:tcW w:w="2045" w:type="dxa"/>
          </w:tcPr>
          <w:p w14:paraId="4E5664D4" w14:textId="77777777" w:rsidR="00E33C5A" w:rsidRPr="00541E94" w:rsidRDefault="00E33C5A" w:rsidP="00115551">
            <w:pPr>
              <w:rPr>
                <w:sz w:val="16"/>
                <w:szCs w:val="16"/>
              </w:rPr>
            </w:pPr>
            <w:r>
              <w:object w:dxaOrig="2506" w:dyaOrig="1471" w14:anchorId="28A87A2D">
                <v:shape id="_x0000_i2392" type="#_x0000_t75" style="width:125.85pt;height:73.25pt" o:ole="">
                  <v:imagedata r:id="rId468" o:title=""/>
                </v:shape>
                <o:OLEObject Type="Embed" ProgID="Visio.Drawing.15" ShapeID="_x0000_i2392" DrawAspect="Content" ObjectID="_1610007394" r:id="rId469"/>
              </w:object>
            </w:r>
          </w:p>
        </w:tc>
      </w:tr>
    </w:tbl>
    <w:p w14:paraId="00A4C00B" w14:textId="77777777" w:rsidR="00E33C5A" w:rsidRDefault="00E33C5A" w:rsidP="00E33C5A">
      <w:pPr>
        <w:spacing w:after="0" w:line="240" w:lineRule="auto"/>
      </w:pPr>
      <w:r>
        <w:t>Answer: C</w:t>
      </w:r>
    </w:p>
    <w:p w14:paraId="4B681AAC" w14:textId="77777777" w:rsidR="00E33C5A" w:rsidRDefault="00E33C5A" w:rsidP="00E33C5A">
      <w:pPr>
        <w:spacing w:after="0" w:line="240" w:lineRule="auto"/>
      </w:pPr>
      <w:r>
        <w:t xml:space="preserve">Q14. </w:t>
      </w:r>
      <w:proofErr w:type="spellStart"/>
      <w:r>
        <w:t>OrderUI</w:t>
      </w:r>
      <w:proofErr w:type="spellEnd"/>
      <w:r>
        <w:t xml:space="preserve"> instance creates a new Order instance?</w:t>
      </w:r>
    </w:p>
    <w:p w14:paraId="73D4068F" w14:textId="77777777" w:rsidR="00E33C5A" w:rsidRDefault="00E33C5A" w:rsidP="00E33C5A">
      <w:pPr>
        <w:spacing w:after="0" w:line="240" w:lineRule="auto"/>
      </w:pPr>
      <w:r>
        <w:t>Which one models it correctly?</w:t>
      </w:r>
    </w:p>
    <w:tbl>
      <w:tblPr>
        <w:tblStyle w:val="TableGrid"/>
        <w:tblW w:w="10617" w:type="dxa"/>
        <w:tblInd w:w="-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91"/>
        <w:gridCol w:w="4928"/>
        <w:gridCol w:w="380"/>
        <w:gridCol w:w="4918"/>
      </w:tblGrid>
      <w:tr w:rsidR="00E33C5A" w:rsidRPr="00541E94" w14:paraId="73922F64" w14:textId="77777777" w:rsidTr="00115551">
        <w:trPr>
          <w:trHeight w:val="567"/>
        </w:trPr>
        <w:tc>
          <w:tcPr>
            <w:tcW w:w="391" w:type="dxa"/>
          </w:tcPr>
          <w:p w14:paraId="280C8B98" w14:textId="77777777" w:rsidR="00E33C5A" w:rsidRPr="00541E94" w:rsidRDefault="00E33C5A" w:rsidP="00115551">
            <w:pPr>
              <w:rPr>
                <w:sz w:val="16"/>
                <w:szCs w:val="16"/>
              </w:rPr>
            </w:pPr>
            <w:r w:rsidRPr="00541E94">
              <w:rPr>
                <w:sz w:val="16"/>
                <w:szCs w:val="16"/>
              </w:rPr>
              <w:t>A.</w:t>
            </w:r>
          </w:p>
        </w:tc>
        <w:tc>
          <w:tcPr>
            <w:tcW w:w="4928" w:type="dxa"/>
          </w:tcPr>
          <w:p w14:paraId="04541293" w14:textId="77777777" w:rsidR="00E33C5A" w:rsidRPr="00541E94" w:rsidRDefault="00E33C5A" w:rsidP="00115551">
            <w:pPr>
              <w:rPr>
                <w:sz w:val="16"/>
                <w:szCs w:val="16"/>
              </w:rPr>
            </w:pPr>
            <w:r>
              <w:object w:dxaOrig="3090" w:dyaOrig="1830" w14:anchorId="6263D7FA">
                <v:shape id="_x0000_i2393" type="#_x0000_t75" style="width:154.65pt;height:91.4pt" o:ole="">
                  <v:imagedata r:id="rId470" o:title=""/>
                </v:shape>
                <o:OLEObject Type="Embed" ProgID="Visio.Drawing.15" ShapeID="_x0000_i2393" DrawAspect="Content" ObjectID="_1610007395" r:id="rId471"/>
              </w:object>
            </w:r>
          </w:p>
        </w:tc>
        <w:tc>
          <w:tcPr>
            <w:tcW w:w="380" w:type="dxa"/>
          </w:tcPr>
          <w:p w14:paraId="28594867" w14:textId="77777777" w:rsidR="00E33C5A" w:rsidRPr="00541E94" w:rsidRDefault="00E33C5A" w:rsidP="00115551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B</w:t>
            </w:r>
          </w:p>
        </w:tc>
        <w:tc>
          <w:tcPr>
            <w:tcW w:w="4918" w:type="dxa"/>
          </w:tcPr>
          <w:p w14:paraId="043B5756" w14:textId="77777777" w:rsidR="00E33C5A" w:rsidRPr="00541E94" w:rsidRDefault="00E33C5A" w:rsidP="00115551">
            <w:pPr>
              <w:rPr>
                <w:sz w:val="16"/>
                <w:szCs w:val="16"/>
              </w:rPr>
            </w:pPr>
            <w:r>
              <w:object w:dxaOrig="3045" w:dyaOrig="1830" w14:anchorId="2B618489">
                <v:shape id="_x0000_i2394" type="#_x0000_t75" style="width:152.75pt;height:91.4pt" o:ole="">
                  <v:imagedata r:id="rId472" o:title=""/>
                </v:shape>
                <o:OLEObject Type="Embed" ProgID="Visio.Drawing.15" ShapeID="_x0000_i2394" DrawAspect="Content" ObjectID="_1610007396" r:id="rId473"/>
              </w:object>
            </w:r>
          </w:p>
        </w:tc>
      </w:tr>
      <w:tr w:rsidR="00E33C5A" w:rsidRPr="00541E94" w14:paraId="7A315273" w14:textId="77777777" w:rsidTr="00115551">
        <w:trPr>
          <w:trHeight w:val="567"/>
        </w:trPr>
        <w:tc>
          <w:tcPr>
            <w:tcW w:w="391" w:type="dxa"/>
          </w:tcPr>
          <w:p w14:paraId="4A311586" w14:textId="77777777" w:rsidR="00E33C5A" w:rsidRPr="00541E94" w:rsidRDefault="00E33C5A" w:rsidP="00115551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C.</w:t>
            </w:r>
          </w:p>
        </w:tc>
        <w:tc>
          <w:tcPr>
            <w:tcW w:w="4928" w:type="dxa"/>
          </w:tcPr>
          <w:p w14:paraId="58139BCE" w14:textId="77777777" w:rsidR="00E33C5A" w:rsidRDefault="00E33C5A" w:rsidP="00115551">
            <w:r>
              <w:object w:dxaOrig="3090" w:dyaOrig="1830" w14:anchorId="57265921">
                <v:shape id="_x0000_i2395" type="#_x0000_t75" style="width:154.65pt;height:91.4pt" o:ole="">
                  <v:imagedata r:id="rId474" o:title=""/>
                </v:shape>
                <o:OLEObject Type="Embed" ProgID="Visio.Drawing.15" ShapeID="_x0000_i2395" DrawAspect="Content" ObjectID="_1610007397" r:id="rId475"/>
              </w:object>
            </w:r>
          </w:p>
        </w:tc>
        <w:tc>
          <w:tcPr>
            <w:tcW w:w="380" w:type="dxa"/>
          </w:tcPr>
          <w:p w14:paraId="034D1DC8" w14:textId="77777777" w:rsidR="00E33C5A" w:rsidRDefault="00E33C5A" w:rsidP="00115551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D.</w:t>
            </w:r>
          </w:p>
        </w:tc>
        <w:tc>
          <w:tcPr>
            <w:tcW w:w="4918" w:type="dxa"/>
          </w:tcPr>
          <w:p w14:paraId="407C435E" w14:textId="77777777" w:rsidR="00E33C5A" w:rsidRDefault="00E33C5A" w:rsidP="00115551">
            <w:r>
              <w:object w:dxaOrig="3090" w:dyaOrig="1830" w14:anchorId="75362D43">
                <v:shape id="_x0000_i2396" type="#_x0000_t75" style="width:154.65pt;height:91.4pt" o:ole="">
                  <v:imagedata r:id="rId476" o:title=""/>
                </v:shape>
                <o:OLEObject Type="Embed" ProgID="Visio.Drawing.15" ShapeID="_x0000_i2396" DrawAspect="Content" ObjectID="_1610007398" r:id="rId477"/>
              </w:object>
            </w:r>
          </w:p>
        </w:tc>
      </w:tr>
    </w:tbl>
    <w:p w14:paraId="51350CCC" w14:textId="77777777" w:rsidR="00E33C5A" w:rsidRDefault="00E33C5A" w:rsidP="00E33C5A">
      <w:pPr>
        <w:spacing w:after="0" w:line="240" w:lineRule="auto"/>
      </w:pPr>
      <w:r>
        <w:t>Answer: D</w:t>
      </w:r>
    </w:p>
    <w:p w14:paraId="7B38D43C" w14:textId="77777777" w:rsidR="00E33C5A" w:rsidRDefault="00E33C5A" w:rsidP="00E33C5A">
      <w:pPr>
        <w:spacing w:after="0" w:line="240" w:lineRule="auto"/>
      </w:pPr>
      <w:r>
        <w:t>Q15. Which one shows that loop will execute exactly 10-times?</w:t>
      </w:r>
    </w:p>
    <w:tbl>
      <w:tblPr>
        <w:tblStyle w:val="TableGrid"/>
        <w:tblW w:w="10617" w:type="dxa"/>
        <w:tblInd w:w="-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91"/>
        <w:gridCol w:w="4928"/>
        <w:gridCol w:w="380"/>
        <w:gridCol w:w="4918"/>
      </w:tblGrid>
      <w:tr w:rsidR="00E33C5A" w:rsidRPr="00541E94" w14:paraId="26090208" w14:textId="77777777" w:rsidTr="00115551">
        <w:trPr>
          <w:trHeight w:val="567"/>
        </w:trPr>
        <w:tc>
          <w:tcPr>
            <w:tcW w:w="391" w:type="dxa"/>
          </w:tcPr>
          <w:p w14:paraId="4E32F1BD" w14:textId="77777777" w:rsidR="00E33C5A" w:rsidRPr="00541E94" w:rsidRDefault="00E33C5A" w:rsidP="00115551">
            <w:pPr>
              <w:rPr>
                <w:sz w:val="16"/>
                <w:szCs w:val="16"/>
              </w:rPr>
            </w:pPr>
            <w:r w:rsidRPr="00541E94">
              <w:rPr>
                <w:sz w:val="16"/>
                <w:szCs w:val="16"/>
              </w:rPr>
              <w:lastRenderedPageBreak/>
              <w:t>A.</w:t>
            </w:r>
          </w:p>
        </w:tc>
        <w:tc>
          <w:tcPr>
            <w:tcW w:w="4928" w:type="dxa"/>
          </w:tcPr>
          <w:p w14:paraId="1370C7E3" w14:textId="77777777" w:rsidR="00E33C5A" w:rsidRPr="00541E94" w:rsidRDefault="00E33C5A" w:rsidP="00115551">
            <w:pPr>
              <w:rPr>
                <w:sz w:val="16"/>
                <w:szCs w:val="16"/>
              </w:rPr>
            </w:pPr>
            <w:r>
              <w:object w:dxaOrig="4095" w:dyaOrig="2371" w14:anchorId="3A736138">
                <v:shape id="_x0000_i2397" type="#_x0000_t75" style="width:204.75pt;height:118.35pt" o:ole="">
                  <v:imagedata r:id="rId478" o:title=""/>
                </v:shape>
                <o:OLEObject Type="Embed" ProgID="Visio.Drawing.15" ShapeID="_x0000_i2397" DrawAspect="Content" ObjectID="_1610007399" r:id="rId479"/>
              </w:object>
            </w:r>
          </w:p>
        </w:tc>
        <w:tc>
          <w:tcPr>
            <w:tcW w:w="380" w:type="dxa"/>
          </w:tcPr>
          <w:p w14:paraId="68B11C57" w14:textId="77777777" w:rsidR="00E33C5A" w:rsidRPr="00541E94" w:rsidRDefault="00E33C5A" w:rsidP="00115551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B</w:t>
            </w:r>
          </w:p>
        </w:tc>
        <w:tc>
          <w:tcPr>
            <w:tcW w:w="4918" w:type="dxa"/>
          </w:tcPr>
          <w:p w14:paraId="6D991D61" w14:textId="77777777" w:rsidR="00E33C5A" w:rsidRPr="00541E94" w:rsidRDefault="00E33C5A" w:rsidP="00115551">
            <w:pPr>
              <w:rPr>
                <w:sz w:val="16"/>
                <w:szCs w:val="16"/>
              </w:rPr>
            </w:pPr>
            <w:r>
              <w:object w:dxaOrig="4095" w:dyaOrig="2371" w14:anchorId="7765812D">
                <v:shape id="_x0000_i2398" type="#_x0000_t75" style="width:204.75pt;height:118.35pt" o:ole="">
                  <v:imagedata r:id="rId480" o:title=""/>
                </v:shape>
                <o:OLEObject Type="Embed" ProgID="Visio.Drawing.15" ShapeID="_x0000_i2398" DrawAspect="Content" ObjectID="_1610007400" r:id="rId481"/>
              </w:object>
            </w:r>
          </w:p>
        </w:tc>
      </w:tr>
      <w:tr w:rsidR="00E33C5A" w:rsidRPr="00541E94" w14:paraId="079FC71C" w14:textId="77777777" w:rsidTr="00115551">
        <w:trPr>
          <w:trHeight w:val="567"/>
        </w:trPr>
        <w:tc>
          <w:tcPr>
            <w:tcW w:w="391" w:type="dxa"/>
          </w:tcPr>
          <w:p w14:paraId="429FC70C" w14:textId="77777777" w:rsidR="00E33C5A" w:rsidRPr="00541E94" w:rsidRDefault="00E33C5A" w:rsidP="00115551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C.</w:t>
            </w:r>
          </w:p>
        </w:tc>
        <w:tc>
          <w:tcPr>
            <w:tcW w:w="4928" w:type="dxa"/>
          </w:tcPr>
          <w:p w14:paraId="06A3DE8C" w14:textId="77777777" w:rsidR="00E33C5A" w:rsidRDefault="00E33C5A" w:rsidP="00115551">
            <w:r>
              <w:object w:dxaOrig="4095" w:dyaOrig="2371" w14:anchorId="0C198167">
                <v:shape id="_x0000_i2399" type="#_x0000_t75" style="width:204.75pt;height:118.35pt" o:ole="">
                  <v:imagedata r:id="rId482" o:title=""/>
                </v:shape>
                <o:OLEObject Type="Embed" ProgID="Visio.Drawing.15" ShapeID="_x0000_i2399" DrawAspect="Content" ObjectID="_1610007401" r:id="rId483"/>
              </w:object>
            </w:r>
          </w:p>
        </w:tc>
        <w:tc>
          <w:tcPr>
            <w:tcW w:w="380" w:type="dxa"/>
          </w:tcPr>
          <w:p w14:paraId="579D4366" w14:textId="77777777" w:rsidR="00E33C5A" w:rsidRDefault="00E33C5A" w:rsidP="00115551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D.</w:t>
            </w:r>
          </w:p>
        </w:tc>
        <w:tc>
          <w:tcPr>
            <w:tcW w:w="4918" w:type="dxa"/>
          </w:tcPr>
          <w:p w14:paraId="472F9624" w14:textId="77777777" w:rsidR="00E33C5A" w:rsidRDefault="00E33C5A" w:rsidP="00115551">
            <w:r>
              <w:object w:dxaOrig="4095" w:dyaOrig="2371" w14:anchorId="49860F2E">
                <v:shape id="_x0000_i2400" type="#_x0000_t75" style="width:204.75pt;height:118.35pt" o:ole="">
                  <v:imagedata r:id="rId484" o:title=""/>
                </v:shape>
                <o:OLEObject Type="Embed" ProgID="Visio.Drawing.15" ShapeID="_x0000_i2400" DrawAspect="Content" ObjectID="_1610007402" r:id="rId485"/>
              </w:object>
            </w:r>
          </w:p>
        </w:tc>
      </w:tr>
    </w:tbl>
    <w:p w14:paraId="17A64375" w14:textId="77777777" w:rsidR="00E33C5A" w:rsidRDefault="00E33C5A" w:rsidP="00E33C5A">
      <w:pPr>
        <w:spacing w:after="0" w:line="240" w:lineRule="auto"/>
      </w:pPr>
      <w:r>
        <w:t>Answer: A</w:t>
      </w:r>
    </w:p>
    <w:p w14:paraId="6076A184" w14:textId="77777777" w:rsidR="00E33C5A" w:rsidRDefault="00E33C5A" w:rsidP="00E33C5A">
      <w:pPr>
        <w:spacing w:after="0" w:line="240" w:lineRule="auto"/>
      </w:pPr>
      <w:r>
        <w:t>Q16.Instance creation of Company is done using following operation invocation</w:t>
      </w:r>
    </w:p>
    <w:p w14:paraId="421F1FC4" w14:textId="77777777" w:rsidR="00E33C5A" w:rsidRDefault="00E33C5A" w:rsidP="00E33C5A">
      <w:pPr>
        <w:spacing w:after="0" w:line="240" w:lineRule="auto"/>
      </w:pPr>
      <w:r>
        <w:t xml:space="preserve"> </w:t>
      </w:r>
      <w:r>
        <w:tab/>
      </w:r>
      <w:proofErr w:type="spellStart"/>
      <w:r>
        <w:t>companyIntance</w:t>
      </w:r>
      <w:proofErr w:type="spellEnd"/>
      <w:r>
        <w:t xml:space="preserve"> = </w:t>
      </w:r>
      <w:proofErr w:type="spellStart"/>
      <w:r w:rsidRPr="00144829">
        <w:t>Company.getCompanylnstance</w:t>
      </w:r>
      <w:proofErr w:type="spellEnd"/>
      <w:r w:rsidRPr="00144829">
        <w:t>()</w:t>
      </w:r>
    </w:p>
    <w:p w14:paraId="3F1281BD" w14:textId="77777777" w:rsidR="00E33C5A" w:rsidRDefault="00E33C5A" w:rsidP="00E33C5A">
      <w:pPr>
        <w:spacing w:after="0" w:line="240" w:lineRule="auto"/>
      </w:pPr>
      <w:r>
        <w:t>The sequence diagram of instance creation is shown below</w:t>
      </w:r>
    </w:p>
    <w:p w14:paraId="4407F9D7" w14:textId="77777777" w:rsidR="00E33C5A" w:rsidRDefault="00E33C5A" w:rsidP="00E33C5A">
      <w:pPr>
        <w:spacing w:after="0" w:line="240" w:lineRule="auto"/>
      </w:pPr>
      <w:r>
        <w:object w:dxaOrig="10786" w:dyaOrig="4876" w14:anchorId="37012B7B">
          <v:shape id="_x0000_i2401" type="#_x0000_t75" style="width:523.4pt;height:236.65pt" o:ole="">
            <v:imagedata r:id="rId486" o:title=""/>
          </v:shape>
          <o:OLEObject Type="Embed" ProgID="Visio.Drawing.15" ShapeID="_x0000_i2401" DrawAspect="Content" ObjectID="_1610007403" r:id="rId487"/>
        </w:object>
      </w:r>
      <w:r>
        <w:t>Which patter is applied here?</w:t>
      </w:r>
    </w:p>
    <w:tbl>
      <w:tblPr>
        <w:tblStyle w:val="TableGrid"/>
        <w:tblW w:w="0" w:type="auto"/>
        <w:tblInd w:w="-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08"/>
        <w:gridCol w:w="2295"/>
        <w:gridCol w:w="384"/>
        <w:gridCol w:w="2232"/>
        <w:gridCol w:w="419"/>
        <w:gridCol w:w="2274"/>
        <w:gridCol w:w="409"/>
        <w:gridCol w:w="2045"/>
      </w:tblGrid>
      <w:tr w:rsidR="00E33C5A" w:rsidRPr="00541E94" w14:paraId="3973A5E8" w14:textId="77777777" w:rsidTr="00115551">
        <w:trPr>
          <w:trHeight w:val="297"/>
        </w:trPr>
        <w:tc>
          <w:tcPr>
            <w:tcW w:w="408" w:type="dxa"/>
          </w:tcPr>
          <w:p w14:paraId="01088035" w14:textId="77777777" w:rsidR="00E33C5A" w:rsidRPr="00541E94" w:rsidRDefault="00E33C5A" w:rsidP="00115551">
            <w:pPr>
              <w:rPr>
                <w:sz w:val="16"/>
                <w:szCs w:val="16"/>
              </w:rPr>
            </w:pPr>
            <w:r w:rsidRPr="00541E94">
              <w:rPr>
                <w:sz w:val="16"/>
                <w:szCs w:val="16"/>
              </w:rPr>
              <w:t>A.</w:t>
            </w:r>
          </w:p>
        </w:tc>
        <w:tc>
          <w:tcPr>
            <w:tcW w:w="2295" w:type="dxa"/>
          </w:tcPr>
          <w:p w14:paraId="3E2B0F3A" w14:textId="77777777" w:rsidR="00E33C5A" w:rsidRPr="00541E94" w:rsidRDefault="00E33C5A" w:rsidP="00115551">
            <w:pPr>
              <w:rPr>
                <w:sz w:val="16"/>
                <w:szCs w:val="16"/>
              </w:rPr>
            </w:pPr>
            <w:r>
              <w:rPr>
                <w:noProof/>
              </w:rPr>
              <w:t>MVC</w:t>
            </w:r>
          </w:p>
        </w:tc>
        <w:tc>
          <w:tcPr>
            <w:tcW w:w="384" w:type="dxa"/>
          </w:tcPr>
          <w:p w14:paraId="14F3F0BA" w14:textId="77777777" w:rsidR="00E33C5A" w:rsidRPr="00541E94" w:rsidRDefault="00E33C5A" w:rsidP="00115551">
            <w:pPr>
              <w:rPr>
                <w:sz w:val="16"/>
                <w:szCs w:val="16"/>
              </w:rPr>
            </w:pPr>
            <w:r w:rsidRPr="00541E94">
              <w:rPr>
                <w:sz w:val="16"/>
                <w:szCs w:val="16"/>
              </w:rPr>
              <w:t>B.</w:t>
            </w:r>
          </w:p>
        </w:tc>
        <w:tc>
          <w:tcPr>
            <w:tcW w:w="2232" w:type="dxa"/>
          </w:tcPr>
          <w:p w14:paraId="6D66C78A" w14:textId="77777777" w:rsidR="00E33C5A" w:rsidRPr="00541E94" w:rsidRDefault="00E33C5A" w:rsidP="00115551">
            <w:pPr>
              <w:rPr>
                <w:sz w:val="16"/>
                <w:szCs w:val="16"/>
              </w:rPr>
            </w:pPr>
            <w:r>
              <w:rPr>
                <w:noProof/>
              </w:rPr>
              <w:t>Composite</w:t>
            </w:r>
          </w:p>
        </w:tc>
        <w:tc>
          <w:tcPr>
            <w:tcW w:w="419" w:type="dxa"/>
          </w:tcPr>
          <w:p w14:paraId="1B01ED46" w14:textId="77777777" w:rsidR="00E33C5A" w:rsidRPr="00541E94" w:rsidRDefault="00E33C5A" w:rsidP="00115551">
            <w:pPr>
              <w:rPr>
                <w:sz w:val="16"/>
                <w:szCs w:val="16"/>
              </w:rPr>
            </w:pPr>
            <w:r w:rsidRPr="00541E94">
              <w:rPr>
                <w:sz w:val="16"/>
                <w:szCs w:val="16"/>
              </w:rPr>
              <w:t>C.</w:t>
            </w:r>
          </w:p>
        </w:tc>
        <w:tc>
          <w:tcPr>
            <w:tcW w:w="2274" w:type="dxa"/>
          </w:tcPr>
          <w:p w14:paraId="33F85EE3" w14:textId="77777777" w:rsidR="00E33C5A" w:rsidRPr="00541E94" w:rsidRDefault="00E33C5A" w:rsidP="00115551">
            <w:pPr>
              <w:rPr>
                <w:sz w:val="16"/>
                <w:szCs w:val="16"/>
              </w:rPr>
            </w:pPr>
            <w:r>
              <w:rPr>
                <w:noProof/>
              </w:rPr>
              <w:t>State</w:t>
            </w:r>
          </w:p>
        </w:tc>
        <w:tc>
          <w:tcPr>
            <w:tcW w:w="409" w:type="dxa"/>
          </w:tcPr>
          <w:p w14:paraId="5A5CF6BE" w14:textId="77777777" w:rsidR="00E33C5A" w:rsidRPr="00541E94" w:rsidRDefault="00E33C5A" w:rsidP="00115551">
            <w:pPr>
              <w:rPr>
                <w:sz w:val="16"/>
                <w:szCs w:val="16"/>
              </w:rPr>
            </w:pPr>
            <w:r w:rsidRPr="00541E94">
              <w:rPr>
                <w:sz w:val="16"/>
                <w:szCs w:val="16"/>
              </w:rPr>
              <w:t>D.</w:t>
            </w:r>
          </w:p>
        </w:tc>
        <w:tc>
          <w:tcPr>
            <w:tcW w:w="2045" w:type="dxa"/>
          </w:tcPr>
          <w:p w14:paraId="3B72AD6B" w14:textId="77777777" w:rsidR="00E33C5A" w:rsidRPr="00541E94" w:rsidRDefault="00E33C5A" w:rsidP="00115551">
            <w:pPr>
              <w:rPr>
                <w:sz w:val="16"/>
                <w:szCs w:val="16"/>
              </w:rPr>
            </w:pPr>
            <w:r>
              <w:rPr>
                <w:noProof/>
              </w:rPr>
              <w:t>Singleton</w:t>
            </w:r>
          </w:p>
        </w:tc>
      </w:tr>
    </w:tbl>
    <w:p w14:paraId="24B08C6D" w14:textId="77777777" w:rsidR="00E33C5A" w:rsidRDefault="00E33C5A" w:rsidP="00E33C5A">
      <w:pPr>
        <w:spacing w:after="0" w:line="240" w:lineRule="auto"/>
      </w:pPr>
      <w:r>
        <w:t>Answer: D</w:t>
      </w:r>
    </w:p>
    <w:p w14:paraId="2407EE97" w14:textId="77777777" w:rsidR="00E33C5A" w:rsidRDefault="00E33C5A" w:rsidP="00E33C5A">
      <w:pPr>
        <w:spacing w:after="0" w:line="240" w:lineRule="auto"/>
      </w:pPr>
      <w:r>
        <w:t>Q17. Look at the diagram below</w:t>
      </w:r>
    </w:p>
    <w:p w14:paraId="5F58EB26" w14:textId="77777777" w:rsidR="00E33C5A" w:rsidRDefault="00E33C5A" w:rsidP="00E33C5A">
      <w:pPr>
        <w:spacing w:after="0" w:line="240" w:lineRule="auto"/>
      </w:pPr>
      <w:r>
        <w:object w:dxaOrig="8940" w:dyaOrig="4635" w14:anchorId="42EDEA5F">
          <v:shape id="_x0000_i2402" type="#_x0000_t75" style="width:447.05pt;height:232.3pt" o:ole="">
            <v:imagedata r:id="rId488" o:title=""/>
          </v:shape>
          <o:OLEObject Type="Embed" ProgID="Visio.Drawing.15" ShapeID="_x0000_i2402" DrawAspect="Content" ObjectID="_1610007404" r:id="rId489"/>
        </w:object>
      </w:r>
    </w:p>
    <w:p w14:paraId="7141F7E7" w14:textId="77777777" w:rsidR="00E33C5A" w:rsidRPr="00BB2886" w:rsidRDefault="00E33C5A" w:rsidP="00E33C5A">
      <w:pPr>
        <w:spacing w:after="0" w:line="240" w:lineRule="auto"/>
      </w:pPr>
      <w:r>
        <w:t>The diagram is the general form of ___________________________________.</w:t>
      </w:r>
    </w:p>
    <w:tbl>
      <w:tblPr>
        <w:tblStyle w:val="TableGrid"/>
        <w:tblW w:w="0" w:type="auto"/>
        <w:tblInd w:w="-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08"/>
        <w:gridCol w:w="2295"/>
        <w:gridCol w:w="384"/>
        <w:gridCol w:w="2232"/>
        <w:gridCol w:w="419"/>
        <w:gridCol w:w="2274"/>
        <w:gridCol w:w="409"/>
        <w:gridCol w:w="2045"/>
      </w:tblGrid>
      <w:tr w:rsidR="00E33C5A" w:rsidRPr="00541E94" w14:paraId="19EC497F" w14:textId="77777777" w:rsidTr="00115551">
        <w:trPr>
          <w:trHeight w:val="297"/>
        </w:trPr>
        <w:tc>
          <w:tcPr>
            <w:tcW w:w="408" w:type="dxa"/>
          </w:tcPr>
          <w:p w14:paraId="0AD056BA" w14:textId="77777777" w:rsidR="00E33C5A" w:rsidRPr="00541E94" w:rsidRDefault="00E33C5A" w:rsidP="00115551">
            <w:pPr>
              <w:rPr>
                <w:sz w:val="16"/>
                <w:szCs w:val="16"/>
              </w:rPr>
            </w:pPr>
            <w:r w:rsidRPr="00541E94">
              <w:rPr>
                <w:sz w:val="16"/>
                <w:szCs w:val="16"/>
              </w:rPr>
              <w:t>A.</w:t>
            </w:r>
          </w:p>
        </w:tc>
        <w:tc>
          <w:tcPr>
            <w:tcW w:w="2295" w:type="dxa"/>
          </w:tcPr>
          <w:p w14:paraId="759BD025" w14:textId="77777777" w:rsidR="00E33C5A" w:rsidRPr="00541E94" w:rsidRDefault="00E33C5A" w:rsidP="00115551">
            <w:pPr>
              <w:rPr>
                <w:sz w:val="16"/>
                <w:szCs w:val="16"/>
              </w:rPr>
            </w:pPr>
            <w:r>
              <w:rPr>
                <w:noProof/>
              </w:rPr>
              <w:t>Singleton pattern</w:t>
            </w:r>
          </w:p>
        </w:tc>
        <w:tc>
          <w:tcPr>
            <w:tcW w:w="384" w:type="dxa"/>
          </w:tcPr>
          <w:p w14:paraId="758D0C95" w14:textId="77777777" w:rsidR="00E33C5A" w:rsidRPr="00541E94" w:rsidRDefault="00E33C5A" w:rsidP="00115551">
            <w:pPr>
              <w:rPr>
                <w:sz w:val="16"/>
                <w:szCs w:val="16"/>
              </w:rPr>
            </w:pPr>
            <w:r w:rsidRPr="00541E94">
              <w:rPr>
                <w:sz w:val="16"/>
                <w:szCs w:val="16"/>
              </w:rPr>
              <w:t>B.</w:t>
            </w:r>
          </w:p>
        </w:tc>
        <w:tc>
          <w:tcPr>
            <w:tcW w:w="2232" w:type="dxa"/>
          </w:tcPr>
          <w:p w14:paraId="3F2894C2" w14:textId="77777777" w:rsidR="00E33C5A" w:rsidRPr="00541E94" w:rsidRDefault="00E33C5A" w:rsidP="00115551">
            <w:pPr>
              <w:rPr>
                <w:sz w:val="16"/>
                <w:szCs w:val="16"/>
              </w:rPr>
            </w:pPr>
            <w:r>
              <w:rPr>
                <w:noProof/>
              </w:rPr>
              <w:t>Composite pattern</w:t>
            </w:r>
          </w:p>
        </w:tc>
        <w:tc>
          <w:tcPr>
            <w:tcW w:w="419" w:type="dxa"/>
          </w:tcPr>
          <w:p w14:paraId="12DFAE38" w14:textId="77777777" w:rsidR="00E33C5A" w:rsidRPr="00541E94" w:rsidRDefault="00E33C5A" w:rsidP="00115551">
            <w:pPr>
              <w:rPr>
                <w:sz w:val="16"/>
                <w:szCs w:val="16"/>
              </w:rPr>
            </w:pPr>
            <w:r w:rsidRPr="00541E94">
              <w:rPr>
                <w:sz w:val="16"/>
                <w:szCs w:val="16"/>
              </w:rPr>
              <w:t>C.</w:t>
            </w:r>
          </w:p>
        </w:tc>
        <w:tc>
          <w:tcPr>
            <w:tcW w:w="2274" w:type="dxa"/>
          </w:tcPr>
          <w:p w14:paraId="2A2B68B8" w14:textId="77777777" w:rsidR="00E33C5A" w:rsidRPr="00541E94" w:rsidRDefault="00E33C5A" w:rsidP="00115551">
            <w:pPr>
              <w:rPr>
                <w:sz w:val="16"/>
                <w:szCs w:val="16"/>
              </w:rPr>
            </w:pPr>
            <w:r>
              <w:rPr>
                <w:noProof/>
              </w:rPr>
              <w:t>State pattern</w:t>
            </w:r>
          </w:p>
        </w:tc>
        <w:tc>
          <w:tcPr>
            <w:tcW w:w="409" w:type="dxa"/>
          </w:tcPr>
          <w:p w14:paraId="5E5D3488" w14:textId="77777777" w:rsidR="00E33C5A" w:rsidRPr="00541E94" w:rsidRDefault="00E33C5A" w:rsidP="00115551">
            <w:pPr>
              <w:rPr>
                <w:sz w:val="16"/>
                <w:szCs w:val="16"/>
              </w:rPr>
            </w:pPr>
            <w:r w:rsidRPr="00541E94">
              <w:rPr>
                <w:sz w:val="16"/>
                <w:szCs w:val="16"/>
              </w:rPr>
              <w:t>D.</w:t>
            </w:r>
          </w:p>
        </w:tc>
        <w:tc>
          <w:tcPr>
            <w:tcW w:w="2045" w:type="dxa"/>
          </w:tcPr>
          <w:p w14:paraId="38B52F81" w14:textId="77777777" w:rsidR="00E33C5A" w:rsidRPr="00541E94" w:rsidRDefault="00E33C5A" w:rsidP="00115551">
            <w:pPr>
              <w:rPr>
                <w:sz w:val="16"/>
                <w:szCs w:val="16"/>
              </w:rPr>
            </w:pPr>
            <w:r>
              <w:rPr>
                <w:noProof/>
              </w:rPr>
              <w:t>Factory pattern</w:t>
            </w:r>
          </w:p>
        </w:tc>
      </w:tr>
    </w:tbl>
    <w:p w14:paraId="18CC5A9E" w14:textId="77777777" w:rsidR="00E33C5A" w:rsidRDefault="00E33C5A" w:rsidP="00E33C5A">
      <w:pPr>
        <w:spacing w:after="0" w:line="240" w:lineRule="auto"/>
      </w:pPr>
      <w:r>
        <w:t>Answer: B</w:t>
      </w:r>
    </w:p>
    <w:p w14:paraId="72BD0BD4" w14:textId="77777777" w:rsidR="00E33C5A" w:rsidRDefault="00E33C5A" w:rsidP="00E33C5A">
      <w:pPr>
        <w:spacing w:after="0" w:line="240" w:lineRule="auto"/>
      </w:pPr>
      <w:r>
        <w:t>Q18. A</w:t>
      </w:r>
      <w:r w:rsidRPr="00A30F95">
        <w:t>n attribute to hold a list of qualifications</w:t>
      </w:r>
      <w:r>
        <w:t>. Which one is the correct syntax to define it?</w:t>
      </w:r>
    </w:p>
    <w:tbl>
      <w:tblPr>
        <w:tblStyle w:val="TableGrid"/>
        <w:tblW w:w="0" w:type="auto"/>
        <w:tblInd w:w="-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08"/>
        <w:gridCol w:w="2215"/>
        <w:gridCol w:w="361"/>
        <w:gridCol w:w="2069"/>
        <w:gridCol w:w="402"/>
        <w:gridCol w:w="2208"/>
        <w:gridCol w:w="390"/>
        <w:gridCol w:w="2486"/>
      </w:tblGrid>
      <w:tr w:rsidR="00E33C5A" w:rsidRPr="007B36F1" w14:paraId="355CFD2D" w14:textId="77777777" w:rsidTr="00115551">
        <w:trPr>
          <w:trHeight w:val="297"/>
        </w:trPr>
        <w:tc>
          <w:tcPr>
            <w:tcW w:w="408" w:type="dxa"/>
          </w:tcPr>
          <w:p w14:paraId="597BB934" w14:textId="77777777" w:rsidR="00E33C5A" w:rsidRPr="007B36F1" w:rsidRDefault="00E33C5A" w:rsidP="00115551">
            <w:r w:rsidRPr="007B36F1">
              <w:t>A.</w:t>
            </w:r>
          </w:p>
        </w:tc>
        <w:tc>
          <w:tcPr>
            <w:tcW w:w="2215" w:type="dxa"/>
          </w:tcPr>
          <w:p w14:paraId="7A7CDD06" w14:textId="77777777" w:rsidR="00E33C5A" w:rsidRPr="007B36F1" w:rsidRDefault="00E33C5A" w:rsidP="00115551">
            <w:r w:rsidRPr="007B36F1">
              <w:rPr>
                <w:noProof/>
              </w:rPr>
              <w:t>qualification[0..n]: String</w:t>
            </w:r>
          </w:p>
        </w:tc>
        <w:tc>
          <w:tcPr>
            <w:tcW w:w="361" w:type="dxa"/>
          </w:tcPr>
          <w:p w14:paraId="233826EB" w14:textId="77777777" w:rsidR="00E33C5A" w:rsidRPr="007B36F1" w:rsidRDefault="00E33C5A" w:rsidP="00115551">
            <w:r w:rsidRPr="007B36F1">
              <w:t>B.</w:t>
            </w:r>
          </w:p>
        </w:tc>
        <w:tc>
          <w:tcPr>
            <w:tcW w:w="2069" w:type="dxa"/>
          </w:tcPr>
          <w:p w14:paraId="3C39C30A" w14:textId="77777777" w:rsidR="00E33C5A" w:rsidRPr="007B36F1" w:rsidRDefault="00E33C5A" w:rsidP="00115551">
            <w:r w:rsidRPr="007B36F1">
              <w:rPr>
                <w:noProof/>
              </w:rPr>
              <w:t>qualification[n]: String</w:t>
            </w:r>
          </w:p>
        </w:tc>
        <w:tc>
          <w:tcPr>
            <w:tcW w:w="402" w:type="dxa"/>
          </w:tcPr>
          <w:p w14:paraId="0EFC1CEB" w14:textId="77777777" w:rsidR="00E33C5A" w:rsidRPr="007B36F1" w:rsidRDefault="00E33C5A" w:rsidP="00115551">
            <w:r w:rsidRPr="007B36F1">
              <w:t>C.</w:t>
            </w:r>
          </w:p>
        </w:tc>
        <w:tc>
          <w:tcPr>
            <w:tcW w:w="2208" w:type="dxa"/>
          </w:tcPr>
          <w:p w14:paraId="78EE2561" w14:textId="77777777" w:rsidR="00E33C5A" w:rsidRPr="007B36F1" w:rsidRDefault="00E33C5A" w:rsidP="00115551">
            <w:r>
              <w:rPr>
                <w:noProof/>
              </w:rPr>
              <w:t>q</w:t>
            </w:r>
            <w:r w:rsidRPr="007B36F1">
              <w:rPr>
                <w:noProof/>
              </w:rPr>
              <w:t>ualification(n): String</w:t>
            </w:r>
          </w:p>
        </w:tc>
        <w:tc>
          <w:tcPr>
            <w:tcW w:w="360" w:type="dxa"/>
          </w:tcPr>
          <w:p w14:paraId="631CFB6A" w14:textId="77777777" w:rsidR="00E33C5A" w:rsidRPr="007B36F1" w:rsidRDefault="00E33C5A" w:rsidP="00115551">
            <w:r w:rsidRPr="007B36F1">
              <w:t>D.</w:t>
            </w:r>
          </w:p>
        </w:tc>
        <w:tc>
          <w:tcPr>
            <w:tcW w:w="2486" w:type="dxa"/>
          </w:tcPr>
          <w:p w14:paraId="69E5F10A" w14:textId="77777777" w:rsidR="00E33C5A" w:rsidRPr="007B36F1" w:rsidRDefault="00E33C5A" w:rsidP="00115551">
            <w:r>
              <w:rPr>
                <w:noProof/>
              </w:rPr>
              <w:t>q</w:t>
            </w:r>
            <w:r w:rsidRPr="007B36F1">
              <w:rPr>
                <w:noProof/>
              </w:rPr>
              <w:t>ualification(0..n): String</w:t>
            </w:r>
          </w:p>
        </w:tc>
      </w:tr>
    </w:tbl>
    <w:p w14:paraId="4B697A71" w14:textId="77777777" w:rsidR="00E33C5A" w:rsidRDefault="00E33C5A" w:rsidP="00E33C5A">
      <w:pPr>
        <w:spacing w:after="0" w:line="240" w:lineRule="auto"/>
      </w:pPr>
      <w:r>
        <w:t>Answer: A</w:t>
      </w:r>
    </w:p>
    <w:p w14:paraId="288B2BC0" w14:textId="77777777" w:rsidR="00E33C5A" w:rsidRDefault="00E33C5A" w:rsidP="00E33C5A">
      <w:pPr>
        <w:spacing w:after="0" w:line="240" w:lineRule="auto"/>
      </w:pPr>
      <w:r>
        <w:t xml:space="preserve">Q19. </w:t>
      </w:r>
      <w:proofErr w:type="spellStart"/>
      <w:r>
        <w:t>BankAccount</w:t>
      </w:r>
      <w:proofErr w:type="spellEnd"/>
      <w:r>
        <w:t xml:space="preserve"> object has operation with signature</w:t>
      </w:r>
    </w:p>
    <w:p w14:paraId="7E1A3166" w14:textId="77777777" w:rsidR="00E33C5A" w:rsidRPr="008772DB" w:rsidRDefault="00E33C5A" w:rsidP="00E33C5A">
      <w:pPr>
        <w:spacing w:after="0" w:line="240" w:lineRule="auto"/>
        <w:ind w:firstLine="720"/>
        <w:rPr>
          <w:b/>
        </w:rPr>
      </w:pPr>
      <w:proofErr w:type="gramStart"/>
      <w:r w:rsidRPr="008772DB">
        <w:rPr>
          <w:b/>
        </w:rPr>
        <w:t>credit(</w:t>
      </w:r>
      <w:proofErr w:type="spellStart"/>
      <w:proofErr w:type="gramEnd"/>
      <w:r w:rsidRPr="008772DB">
        <w:rPr>
          <w:b/>
        </w:rPr>
        <w:t>amount:Money</w:t>
      </w:r>
      <w:proofErr w:type="spellEnd"/>
      <w:r w:rsidRPr="008772DB">
        <w:rPr>
          <w:b/>
        </w:rPr>
        <w:t xml:space="preserve"> ) :Boolean</w:t>
      </w:r>
    </w:p>
    <w:p w14:paraId="4DE60F4A" w14:textId="77777777" w:rsidR="00E33C5A" w:rsidRDefault="00E33C5A" w:rsidP="00E33C5A">
      <w:pPr>
        <w:spacing w:after="0" w:line="240" w:lineRule="auto"/>
      </w:pPr>
      <w:r>
        <w:t>Which one sends credi</w:t>
      </w:r>
      <w:r w:rsidRPr="00413088">
        <w:t xml:space="preserve">t () message sent to a </w:t>
      </w:r>
      <w:proofErr w:type="spellStart"/>
      <w:r w:rsidRPr="00413088">
        <w:t>BankAccount</w:t>
      </w:r>
      <w:proofErr w:type="spellEnd"/>
      <w:r w:rsidRPr="00413088">
        <w:t xml:space="preserve"> object</w:t>
      </w:r>
      <w:r>
        <w:t xml:space="preserve"> </w:t>
      </w:r>
      <w:proofErr w:type="spellStart"/>
      <w:r>
        <w:t>accObject</w:t>
      </w:r>
      <w:proofErr w:type="spellEnd"/>
      <w:r>
        <w:t xml:space="preserve"> with parameter value 500.00?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78"/>
        <w:gridCol w:w="2199"/>
        <w:gridCol w:w="335"/>
        <w:gridCol w:w="2083"/>
        <w:gridCol w:w="376"/>
        <w:gridCol w:w="2295"/>
        <w:gridCol w:w="337"/>
        <w:gridCol w:w="2463"/>
      </w:tblGrid>
      <w:tr w:rsidR="00E33C5A" w:rsidRPr="00BE42BF" w14:paraId="4BCBB865" w14:textId="77777777" w:rsidTr="00115551">
        <w:trPr>
          <w:trHeight w:val="297"/>
        </w:trPr>
        <w:tc>
          <w:tcPr>
            <w:tcW w:w="378" w:type="dxa"/>
          </w:tcPr>
          <w:p w14:paraId="0DE55FD4" w14:textId="77777777" w:rsidR="00E33C5A" w:rsidRPr="00BE42BF" w:rsidRDefault="00E33C5A" w:rsidP="00115551">
            <w:r w:rsidRPr="00BE42BF">
              <w:t>A.</w:t>
            </w:r>
          </w:p>
        </w:tc>
        <w:tc>
          <w:tcPr>
            <w:tcW w:w="2199" w:type="dxa"/>
          </w:tcPr>
          <w:p w14:paraId="339A089B" w14:textId="77777777" w:rsidR="00E33C5A" w:rsidRPr="00BE42BF" w:rsidRDefault="00E33C5A" w:rsidP="00115551">
            <w:pPr>
              <w:rPr>
                <w:noProof/>
              </w:rPr>
            </w:pPr>
            <w:r w:rsidRPr="00BE42BF">
              <w:rPr>
                <w:noProof/>
              </w:rPr>
              <w:t>credit=</w:t>
            </w:r>
          </w:p>
          <w:p w14:paraId="3748EBD0" w14:textId="77777777" w:rsidR="00E33C5A" w:rsidRPr="00BE42BF" w:rsidRDefault="00E33C5A" w:rsidP="00115551">
            <w:pPr>
              <w:rPr>
                <w:noProof/>
              </w:rPr>
            </w:pPr>
            <w:r w:rsidRPr="00BE42BF">
              <w:rPr>
                <w:noProof/>
              </w:rPr>
              <w:t>accObject.credit(500.00)</w:t>
            </w:r>
          </w:p>
        </w:tc>
        <w:tc>
          <w:tcPr>
            <w:tcW w:w="335" w:type="dxa"/>
          </w:tcPr>
          <w:p w14:paraId="038B6BAC" w14:textId="77777777" w:rsidR="00E33C5A" w:rsidRPr="00BE42BF" w:rsidRDefault="00E33C5A" w:rsidP="00115551">
            <w:r w:rsidRPr="00BE42BF">
              <w:t>B.</w:t>
            </w:r>
          </w:p>
        </w:tc>
        <w:tc>
          <w:tcPr>
            <w:tcW w:w="2083" w:type="dxa"/>
          </w:tcPr>
          <w:p w14:paraId="16AE688C" w14:textId="77777777" w:rsidR="00E33C5A" w:rsidRPr="00BE42BF" w:rsidRDefault="00E33C5A" w:rsidP="00115551">
            <w:r w:rsidRPr="00BE42BF">
              <w:rPr>
                <w:noProof/>
              </w:rPr>
              <w:t>accObject.credit(500.00)</w:t>
            </w:r>
          </w:p>
        </w:tc>
        <w:tc>
          <w:tcPr>
            <w:tcW w:w="376" w:type="dxa"/>
          </w:tcPr>
          <w:p w14:paraId="3BED8C24" w14:textId="77777777" w:rsidR="00E33C5A" w:rsidRPr="00BE42BF" w:rsidRDefault="00E33C5A" w:rsidP="00115551">
            <w:pPr>
              <w:jc w:val="center"/>
            </w:pPr>
            <w:r w:rsidRPr="00BE42BF">
              <w:t>C.</w:t>
            </w:r>
          </w:p>
        </w:tc>
        <w:tc>
          <w:tcPr>
            <w:tcW w:w="2295" w:type="dxa"/>
          </w:tcPr>
          <w:p w14:paraId="23260D48" w14:textId="77777777" w:rsidR="00E33C5A" w:rsidRPr="00BE42BF" w:rsidRDefault="00E33C5A" w:rsidP="00115551">
            <w:r w:rsidRPr="00BE42BF">
              <w:rPr>
                <w:noProof/>
              </w:rPr>
              <w:t>BankAccount.credit(500.00)</w:t>
            </w:r>
          </w:p>
        </w:tc>
        <w:tc>
          <w:tcPr>
            <w:tcW w:w="337" w:type="dxa"/>
          </w:tcPr>
          <w:p w14:paraId="05D85296" w14:textId="77777777" w:rsidR="00E33C5A" w:rsidRPr="00BE42BF" w:rsidRDefault="00E33C5A" w:rsidP="00115551">
            <w:pPr>
              <w:jc w:val="center"/>
            </w:pPr>
            <w:r w:rsidRPr="00BE42BF">
              <w:t>D.</w:t>
            </w:r>
          </w:p>
        </w:tc>
        <w:tc>
          <w:tcPr>
            <w:tcW w:w="2463" w:type="dxa"/>
          </w:tcPr>
          <w:p w14:paraId="56E4E649" w14:textId="77777777" w:rsidR="00E33C5A" w:rsidRPr="00BE42BF" w:rsidRDefault="00E33C5A" w:rsidP="00115551">
            <w:pPr>
              <w:rPr>
                <w:noProof/>
              </w:rPr>
            </w:pPr>
            <w:r w:rsidRPr="00BE42BF">
              <w:rPr>
                <w:noProof/>
              </w:rPr>
              <w:t>credit=</w:t>
            </w:r>
          </w:p>
          <w:p w14:paraId="2663554A" w14:textId="77777777" w:rsidR="00E33C5A" w:rsidRPr="00BE42BF" w:rsidRDefault="00E33C5A" w:rsidP="00115551">
            <w:r w:rsidRPr="00BE42BF">
              <w:rPr>
                <w:noProof/>
              </w:rPr>
              <w:t>BankAccount.credit(500.00)</w:t>
            </w:r>
          </w:p>
        </w:tc>
      </w:tr>
    </w:tbl>
    <w:p w14:paraId="616DE397" w14:textId="77777777" w:rsidR="00E33C5A" w:rsidRDefault="00E33C5A" w:rsidP="00E33C5A">
      <w:pPr>
        <w:spacing w:after="0" w:line="240" w:lineRule="auto"/>
      </w:pPr>
      <w:r>
        <w:t>Answer: A</w:t>
      </w:r>
    </w:p>
    <w:p w14:paraId="4FC0FD15" w14:textId="77777777" w:rsidR="00E33C5A" w:rsidRDefault="00E33C5A" w:rsidP="00E33C5A">
      <w:pPr>
        <w:spacing w:after="0" w:line="240" w:lineRule="auto"/>
      </w:pPr>
      <w:r>
        <w:t>Q20. Which one the correct diagram MVC architecture?</w:t>
      </w:r>
    </w:p>
    <w:tbl>
      <w:tblPr>
        <w:tblStyle w:val="TableGrid"/>
        <w:tblW w:w="4950" w:type="pct"/>
        <w:tblInd w:w="-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91"/>
        <w:gridCol w:w="10301"/>
      </w:tblGrid>
      <w:tr w:rsidR="00E33C5A" w:rsidRPr="00541E94" w14:paraId="24CAA2E6" w14:textId="77777777" w:rsidTr="00115551">
        <w:trPr>
          <w:trHeight w:val="567"/>
        </w:trPr>
        <w:tc>
          <w:tcPr>
            <w:tcW w:w="391" w:type="dxa"/>
          </w:tcPr>
          <w:p w14:paraId="39B9F7AE" w14:textId="77777777" w:rsidR="00E33C5A" w:rsidRPr="00541E94" w:rsidRDefault="00E33C5A" w:rsidP="00115551">
            <w:pPr>
              <w:rPr>
                <w:sz w:val="16"/>
                <w:szCs w:val="16"/>
              </w:rPr>
            </w:pPr>
            <w:r w:rsidRPr="00541E94">
              <w:rPr>
                <w:sz w:val="16"/>
                <w:szCs w:val="16"/>
              </w:rPr>
              <w:t>A.</w:t>
            </w:r>
          </w:p>
        </w:tc>
        <w:tc>
          <w:tcPr>
            <w:tcW w:w="11946" w:type="dxa"/>
          </w:tcPr>
          <w:p w14:paraId="2E5F9B04" w14:textId="77777777" w:rsidR="00E33C5A" w:rsidRPr="00541E94" w:rsidRDefault="00E33C5A" w:rsidP="00115551">
            <w:pPr>
              <w:rPr>
                <w:sz w:val="16"/>
                <w:szCs w:val="16"/>
              </w:rPr>
            </w:pPr>
            <w:r>
              <w:object w:dxaOrig="5565" w:dyaOrig="3375" w14:anchorId="3C450C70">
                <v:shape id="_x0000_i2403" type="#_x0000_t75" style="width:278.6pt;height:168.4pt" o:ole="">
                  <v:imagedata r:id="rId490" o:title=""/>
                </v:shape>
                <o:OLEObject Type="Embed" ProgID="Visio.Drawing.15" ShapeID="_x0000_i2403" DrawAspect="Content" ObjectID="_1610007405" r:id="rId491"/>
              </w:object>
            </w:r>
          </w:p>
        </w:tc>
      </w:tr>
      <w:tr w:rsidR="00E33C5A" w:rsidRPr="00541E94" w14:paraId="37D75A1B" w14:textId="77777777" w:rsidTr="00115551">
        <w:trPr>
          <w:trHeight w:val="567"/>
        </w:trPr>
        <w:tc>
          <w:tcPr>
            <w:tcW w:w="391" w:type="dxa"/>
          </w:tcPr>
          <w:p w14:paraId="0CD81F1C" w14:textId="77777777" w:rsidR="00E33C5A" w:rsidRPr="00541E94" w:rsidRDefault="00E33C5A" w:rsidP="00115551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B.</w:t>
            </w:r>
          </w:p>
        </w:tc>
        <w:tc>
          <w:tcPr>
            <w:tcW w:w="11946" w:type="dxa"/>
          </w:tcPr>
          <w:p w14:paraId="5A2E2892" w14:textId="77777777" w:rsidR="00E33C5A" w:rsidRDefault="00E33C5A" w:rsidP="00115551">
            <w:r>
              <w:object w:dxaOrig="5565" w:dyaOrig="3375" w14:anchorId="3FFAFAEE">
                <v:shape id="_x0000_i2404" type="#_x0000_t75" style="width:278.6pt;height:168.4pt" o:ole="">
                  <v:imagedata r:id="rId492" o:title=""/>
                </v:shape>
                <o:OLEObject Type="Embed" ProgID="Visio.Drawing.15" ShapeID="_x0000_i2404" DrawAspect="Content" ObjectID="_1610007406" r:id="rId493"/>
              </w:object>
            </w:r>
          </w:p>
        </w:tc>
      </w:tr>
      <w:tr w:rsidR="00E33C5A" w:rsidRPr="00541E94" w14:paraId="437D70DA" w14:textId="77777777" w:rsidTr="00115551">
        <w:trPr>
          <w:trHeight w:val="567"/>
        </w:trPr>
        <w:tc>
          <w:tcPr>
            <w:tcW w:w="391" w:type="dxa"/>
          </w:tcPr>
          <w:p w14:paraId="5BA89B51" w14:textId="77777777" w:rsidR="00E33C5A" w:rsidRDefault="00E33C5A" w:rsidP="00115551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lastRenderedPageBreak/>
              <w:t>C.</w:t>
            </w:r>
          </w:p>
        </w:tc>
        <w:tc>
          <w:tcPr>
            <w:tcW w:w="11946" w:type="dxa"/>
          </w:tcPr>
          <w:p w14:paraId="6E5B66A3" w14:textId="77777777" w:rsidR="00E33C5A" w:rsidRDefault="00E33C5A" w:rsidP="00115551">
            <w:r>
              <w:object w:dxaOrig="5565" w:dyaOrig="3375" w14:anchorId="1A7958ED">
                <v:shape id="_x0000_i2405" type="#_x0000_t75" style="width:278.6pt;height:168.4pt" o:ole="">
                  <v:imagedata r:id="rId494" o:title=""/>
                </v:shape>
                <o:OLEObject Type="Embed" ProgID="Visio.Drawing.15" ShapeID="_x0000_i2405" DrawAspect="Content" ObjectID="_1610007407" r:id="rId495"/>
              </w:object>
            </w:r>
          </w:p>
        </w:tc>
      </w:tr>
      <w:tr w:rsidR="00E33C5A" w:rsidRPr="00541E94" w14:paraId="78C1E3E1" w14:textId="77777777" w:rsidTr="00115551">
        <w:trPr>
          <w:trHeight w:val="567"/>
        </w:trPr>
        <w:tc>
          <w:tcPr>
            <w:tcW w:w="391" w:type="dxa"/>
          </w:tcPr>
          <w:p w14:paraId="3E5F3BEE" w14:textId="77777777" w:rsidR="00E33C5A" w:rsidRDefault="00E33C5A" w:rsidP="00115551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D.</w:t>
            </w:r>
          </w:p>
        </w:tc>
        <w:tc>
          <w:tcPr>
            <w:tcW w:w="11946" w:type="dxa"/>
          </w:tcPr>
          <w:p w14:paraId="668AE00B" w14:textId="77777777" w:rsidR="00E33C5A" w:rsidRDefault="00E33C5A" w:rsidP="00115551">
            <w:r>
              <w:object w:dxaOrig="5565" w:dyaOrig="3375" w14:anchorId="3C55351E">
                <v:shape id="_x0000_i2406" type="#_x0000_t75" style="width:278.6pt;height:168.4pt" o:ole="">
                  <v:imagedata r:id="rId496" o:title=""/>
                </v:shape>
                <o:OLEObject Type="Embed" ProgID="Visio.Drawing.15" ShapeID="_x0000_i2406" DrawAspect="Content" ObjectID="_1610007408" r:id="rId497"/>
              </w:object>
            </w:r>
          </w:p>
        </w:tc>
      </w:tr>
    </w:tbl>
    <w:p w14:paraId="41501F6E" w14:textId="77777777" w:rsidR="00E33C5A" w:rsidRDefault="00E33C5A" w:rsidP="00E33C5A">
      <w:pPr>
        <w:spacing w:after="0" w:line="240" w:lineRule="auto"/>
      </w:pPr>
      <w:r>
        <w:t>Answer: B</w:t>
      </w:r>
    </w:p>
    <w:p w14:paraId="39D29FFE" w14:textId="77777777" w:rsidR="00E33C5A" w:rsidRDefault="00E33C5A" w:rsidP="00E33C5A">
      <w:pPr>
        <w:spacing w:after="0" w:line="240" w:lineRule="auto"/>
      </w:pPr>
      <w:r>
        <w:t xml:space="preserve">Q21. </w:t>
      </w:r>
      <w:proofErr w:type="spellStart"/>
      <w:proofErr w:type="gramStart"/>
      <w:r>
        <w:t>SaveData</w:t>
      </w:r>
      <w:proofErr w:type="spellEnd"/>
      <w:r>
        <w:t xml:space="preserve">  action</w:t>
      </w:r>
      <w:proofErr w:type="gramEnd"/>
      <w:r>
        <w:t xml:space="preserve"> is invoked when an order changes its state from pending to delivered.</w:t>
      </w:r>
    </w:p>
    <w:p w14:paraId="6050B5BA" w14:textId="77777777" w:rsidR="00E33C5A" w:rsidRDefault="00E33C5A" w:rsidP="00E33C5A">
      <w:pPr>
        <w:spacing w:after="0" w:line="240" w:lineRule="auto"/>
      </w:pPr>
      <w:r>
        <w:t>Which one shows it correctly?</w:t>
      </w:r>
    </w:p>
    <w:tbl>
      <w:tblPr>
        <w:tblStyle w:val="TableGrid"/>
        <w:tblW w:w="0" w:type="auto"/>
        <w:tblInd w:w="-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00"/>
        <w:gridCol w:w="2145"/>
        <w:gridCol w:w="376"/>
        <w:gridCol w:w="2098"/>
        <w:gridCol w:w="412"/>
        <w:gridCol w:w="2129"/>
        <w:gridCol w:w="402"/>
        <w:gridCol w:w="2946"/>
      </w:tblGrid>
      <w:tr w:rsidR="00E33C5A" w:rsidRPr="00541E94" w14:paraId="730ACE60" w14:textId="77777777" w:rsidTr="00115551">
        <w:trPr>
          <w:trHeight w:val="567"/>
        </w:trPr>
        <w:tc>
          <w:tcPr>
            <w:tcW w:w="408" w:type="dxa"/>
          </w:tcPr>
          <w:p w14:paraId="13589456" w14:textId="77777777" w:rsidR="00E33C5A" w:rsidRPr="00541E94" w:rsidRDefault="00E33C5A" w:rsidP="00115551">
            <w:pPr>
              <w:rPr>
                <w:sz w:val="16"/>
                <w:szCs w:val="16"/>
              </w:rPr>
            </w:pPr>
            <w:r w:rsidRPr="00541E94">
              <w:rPr>
                <w:sz w:val="16"/>
                <w:szCs w:val="16"/>
              </w:rPr>
              <w:t>A.</w:t>
            </w:r>
          </w:p>
        </w:tc>
        <w:tc>
          <w:tcPr>
            <w:tcW w:w="2295" w:type="dxa"/>
          </w:tcPr>
          <w:p w14:paraId="483F7312" w14:textId="77777777" w:rsidR="00E33C5A" w:rsidRPr="00541E94" w:rsidRDefault="00E33C5A" w:rsidP="00115551">
            <w:pPr>
              <w:rPr>
                <w:sz w:val="16"/>
                <w:szCs w:val="16"/>
              </w:rPr>
            </w:pPr>
            <w:r>
              <w:object w:dxaOrig="1485" w:dyaOrig="3271" w14:anchorId="2BE3A281">
                <v:shape id="_x0000_i2407" type="#_x0000_t75" style="width:74.5pt;height:163.4pt" o:ole="">
                  <v:imagedata r:id="rId498" o:title=""/>
                </v:shape>
                <o:OLEObject Type="Embed" ProgID="Visio.Drawing.15" ShapeID="_x0000_i2407" DrawAspect="Content" ObjectID="_1610007409" r:id="rId499"/>
              </w:object>
            </w:r>
          </w:p>
        </w:tc>
        <w:tc>
          <w:tcPr>
            <w:tcW w:w="384" w:type="dxa"/>
          </w:tcPr>
          <w:p w14:paraId="452E4C7C" w14:textId="77777777" w:rsidR="00E33C5A" w:rsidRPr="00541E94" w:rsidRDefault="00E33C5A" w:rsidP="00115551">
            <w:pPr>
              <w:rPr>
                <w:sz w:val="16"/>
                <w:szCs w:val="16"/>
              </w:rPr>
            </w:pPr>
            <w:r w:rsidRPr="00541E94">
              <w:rPr>
                <w:sz w:val="16"/>
                <w:szCs w:val="16"/>
              </w:rPr>
              <w:t>B.</w:t>
            </w:r>
          </w:p>
        </w:tc>
        <w:tc>
          <w:tcPr>
            <w:tcW w:w="2232" w:type="dxa"/>
          </w:tcPr>
          <w:p w14:paraId="1C390DD0" w14:textId="77777777" w:rsidR="00E33C5A" w:rsidRPr="00541E94" w:rsidRDefault="00E33C5A" w:rsidP="00115551">
            <w:pPr>
              <w:rPr>
                <w:sz w:val="16"/>
                <w:szCs w:val="16"/>
              </w:rPr>
            </w:pPr>
            <w:r>
              <w:object w:dxaOrig="1485" w:dyaOrig="3120" w14:anchorId="56DE0A33">
                <v:shape id="_x0000_i2408" type="#_x0000_t75" style="width:74.5pt;height:155.9pt" o:ole="">
                  <v:imagedata r:id="rId500" o:title=""/>
                </v:shape>
                <o:OLEObject Type="Embed" ProgID="Visio.Drawing.15" ShapeID="_x0000_i2408" DrawAspect="Content" ObjectID="_1610007410" r:id="rId501"/>
              </w:object>
            </w:r>
          </w:p>
        </w:tc>
        <w:tc>
          <w:tcPr>
            <w:tcW w:w="419" w:type="dxa"/>
          </w:tcPr>
          <w:p w14:paraId="53D39318" w14:textId="77777777" w:rsidR="00E33C5A" w:rsidRPr="00541E94" w:rsidRDefault="00E33C5A" w:rsidP="00115551">
            <w:pPr>
              <w:rPr>
                <w:sz w:val="16"/>
                <w:szCs w:val="16"/>
              </w:rPr>
            </w:pPr>
            <w:r w:rsidRPr="00541E94">
              <w:rPr>
                <w:sz w:val="16"/>
                <w:szCs w:val="16"/>
              </w:rPr>
              <w:t>C.</w:t>
            </w:r>
          </w:p>
        </w:tc>
        <w:tc>
          <w:tcPr>
            <w:tcW w:w="2274" w:type="dxa"/>
          </w:tcPr>
          <w:p w14:paraId="76BED1D6" w14:textId="77777777" w:rsidR="00E33C5A" w:rsidRPr="00541E94" w:rsidRDefault="00E33C5A" w:rsidP="00115551">
            <w:pPr>
              <w:rPr>
                <w:sz w:val="16"/>
                <w:szCs w:val="16"/>
              </w:rPr>
            </w:pPr>
            <w:r>
              <w:object w:dxaOrig="1485" w:dyaOrig="3091" w14:anchorId="1F3A307A">
                <v:shape id="_x0000_i2409" type="#_x0000_t75" style="width:74.5pt;height:154.65pt" o:ole="">
                  <v:imagedata r:id="rId502" o:title=""/>
                </v:shape>
                <o:OLEObject Type="Embed" ProgID="Visio.Drawing.15" ShapeID="_x0000_i2409" DrawAspect="Content" ObjectID="_1610007411" r:id="rId503"/>
              </w:object>
            </w:r>
          </w:p>
        </w:tc>
        <w:tc>
          <w:tcPr>
            <w:tcW w:w="409" w:type="dxa"/>
          </w:tcPr>
          <w:p w14:paraId="118501F2" w14:textId="77777777" w:rsidR="00E33C5A" w:rsidRPr="00541E94" w:rsidRDefault="00E33C5A" w:rsidP="00115551">
            <w:pPr>
              <w:rPr>
                <w:sz w:val="16"/>
                <w:szCs w:val="16"/>
              </w:rPr>
            </w:pPr>
            <w:r w:rsidRPr="00541E94">
              <w:rPr>
                <w:sz w:val="16"/>
                <w:szCs w:val="16"/>
              </w:rPr>
              <w:t>D.</w:t>
            </w:r>
          </w:p>
        </w:tc>
        <w:tc>
          <w:tcPr>
            <w:tcW w:w="2045" w:type="dxa"/>
          </w:tcPr>
          <w:p w14:paraId="36A8567D" w14:textId="77777777" w:rsidR="00E33C5A" w:rsidRPr="00541E94" w:rsidRDefault="00E33C5A" w:rsidP="00115551">
            <w:pPr>
              <w:rPr>
                <w:sz w:val="16"/>
                <w:szCs w:val="16"/>
              </w:rPr>
            </w:pPr>
            <w:r>
              <w:object w:dxaOrig="2730" w:dyaOrig="3271" w14:anchorId="16628C05">
                <v:shape id="_x0000_i2410" type="#_x0000_t75" style="width:136.5pt;height:163.4pt" o:ole="">
                  <v:imagedata r:id="rId504" o:title=""/>
                </v:shape>
                <o:OLEObject Type="Embed" ProgID="Visio.Drawing.15" ShapeID="_x0000_i2410" DrawAspect="Content" ObjectID="_1610007412" r:id="rId505"/>
              </w:object>
            </w:r>
          </w:p>
        </w:tc>
      </w:tr>
    </w:tbl>
    <w:p w14:paraId="009C3855" w14:textId="77777777" w:rsidR="00E33C5A" w:rsidRDefault="00E33C5A" w:rsidP="00E33C5A">
      <w:pPr>
        <w:spacing w:after="0" w:line="240" w:lineRule="auto"/>
      </w:pPr>
      <w:r>
        <w:t>Answer:  B</w:t>
      </w:r>
    </w:p>
    <w:p w14:paraId="0429C74F" w14:textId="77777777" w:rsidR="00E33C5A" w:rsidRDefault="00E33C5A" w:rsidP="00E33C5A">
      <w:pPr>
        <w:spacing w:after="0" w:line="240" w:lineRule="auto"/>
      </w:pPr>
      <w:r>
        <w:t>Q22. Which one is the symbol for sub-system?</w:t>
      </w:r>
    </w:p>
    <w:tbl>
      <w:tblPr>
        <w:tblStyle w:val="TableGrid"/>
        <w:tblW w:w="0" w:type="auto"/>
        <w:tblInd w:w="-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08"/>
        <w:gridCol w:w="2295"/>
        <w:gridCol w:w="384"/>
        <w:gridCol w:w="2232"/>
        <w:gridCol w:w="419"/>
        <w:gridCol w:w="2274"/>
        <w:gridCol w:w="409"/>
        <w:gridCol w:w="2045"/>
      </w:tblGrid>
      <w:tr w:rsidR="00E33C5A" w:rsidRPr="00541E94" w14:paraId="7E4AB363" w14:textId="77777777" w:rsidTr="00115551">
        <w:trPr>
          <w:trHeight w:val="297"/>
        </w:trPr>
        <w:tc>
          <w:tcPr>
            <w:tcW w:w="408" w:type="dxa"/>
          </w:tcPr>
          <w:p w14:paraId="51CFDE8B" w14:textId="77777777" w:rsidR="00E33C5A" w:rsidRPr="00541E94" w:rsidRDefault="00E33C5A" w:rsidP="00115551">
            <w:pPr>
              <w:rPr>
                <w:sz w:val="16"/>
                <w:szCs w:val="16"/>
              </w:rPr>
            </w:pPr>
            <w:r w:rsidRPr="00541E94">
              <w:rPr>
                <w:sz w:val="16"/>
                <w:szCs w:val="16"/>
              </w:rPr>
              <w:t>A.</w:t>
            </w:r>
          </w:p>
        </w:tc>
        <w:tc>
          <w:tcPr>
            <w:tcW w:w="2295" w:type="dxa"/>
          </w:tcPr>
          <w:p w14:paraId="2E994C5A" w14:textId="77777777" w:rsidR="00E33C5A" w:rsidRPr="00541E94" w:rsidRDefault="00E33C5A" w:rsidP="00115551">
            <w:pPr>
              <w:rPr>
                <w:sz w:val="16"/>
                <w:szCs w:val="16"/>
              </w:rPr>
            </w:pPr>
            <w:r>
              <w:object w:dxaOrig="316" w:dyaOrig="556" w14:anchorId="5DA24B2B">
                <v:shape id="_x0000_i2411" type="#_x0000_t75" style="width:16.3pt;height:28.15pt" o:ole="">
                  <v:imagedata r:id="rId506" o:title=""/>
                </v:shape>
                <o:OLEObject Type="Embed" ProgID="Visio.Drawing.15" ShapeID="_x0000_i2411" DrawAspect="Content" ObjectID="_1610007413" r:id="rId507"/>
              </w:object>
            </w:r>
          </w:p>
        </w:tc>
        <w:tc>
          <w:tcPr>
            <w:tcW w:w="384" w:type="dxa"/>
          </w:tcPr>
          <w:p w14:paraId="4A12E8B8" w14:textId="77777777" w:rsidR="00E33C5A" w:rsidRPr="00541E94" w:rsidRDefault="00E33C5A" w:rsidP="00115551">
            <w:pPr>
              <w:rPr>
                <w:sz w:val="16"/>
                <w:szCs w:val="16"/>
              </w:rPr>
            </w:pPr>
            <w:r w:rsidRPr="00541E94">
              <w:rPr>
                <w:sz w:val="16"/>
                <w:szCs w:val="16"/>
              </w:rPr>
              <w:t>B.</w:t>
            </w:r>
          </w:p>
        </w:tc>
        <w:tc>
          <w:tcPr>
            <w:tcW w:w="2232" w:type="dxa"/>
          </w:tcPr>
          <w:p w14:paraId="5276B462" w14:textId="77777777" w:rsidR="00E33C5A" w:rsidRPr="00541E94" w:rsidRDefault="00E33C5A" w:rsidP="00115551">
            <w:pPr>
              <w:rPr>
                <w:sz w:val="16"/>
                <w:szCs w:val="16"/>
              </w:rPr>
            </w:pPr>
            <w:r>
              <w:object w:dxaOrig="301" w:dyaOrig="556" w14:anchorId="362AA908">
                <v:shape id="_x0000_i2412" type="#_x0000_t75" style="width:15.05pt;height:28.15pt" o:ole="">
                  <v:imagedata r:id="rId508" o:title=""/>
                </v:shape>
                <o:OLEObject Type="Embed" ProgID="Visio.Drawing.15" ShapeID="_x0000_i2412" DrawAspect="Content" ObjectID="_1610007414" r:id="rId509"/>
              </w:object>
            </w:r>
          </w:p>
        </w:tc>
        <w:tc>
          <w:tcPr>
            <w:tcW w:w="419" w:type="dxa"/>
          </w:tcPr>
          <w:p w14:paraId="2EF2EFC4" w14:textId="77777777" w:rsidR="00E33C5A" w:rsidRPr="00541E94" w:rsidRDefault="00E33C5A" w:rsidP="00115551">
            <w:pPr>
              <w:rPr>
                <w:sz w:val="16"/>
                <w:szCs w:val="16"/>
              </w:rPr>
            </w:pPr>
            <w:r w:rsidRPr="00541E94">
              <w:rPr>
                <w:sz w:val="16"/>
                <w:szCs w:val="16"/>
              </w:rPr>
              <w:t>C.</w:t>
            </w:r>
          </w:p>
        </w:tc>
        <w:tc>
          <w:tcPr>
            <w:tcW w:w="2274" w:type="dxa"/>
          </w:tcPr>
          <w:p w14:paraId="38E4F5B7" w14:textId="77777777" w:rsidR="00E33C5A" w:rsidRPr="00541E94" w:rsidRDefault="00E33C5A" w:rsidP="00115551">
            <w:pPr>
              <w:rPr>
                <w:sz w:val="16"/>
                <w:szCs w:val="16"/>
              </w:rPr>
            </w:pPr>
            <w:r>
              <w:object w:dxaOrig="481" w:dyaOrig="600" w14:anchorId="1DA36DC7">
                <v:shape id="_x0000_i2413" type="#_x0000_t75" style="width:23.8pt;height:30.05pt" o:ole="">
                  <v:imagedata r:id="rId281" o:title=""/>
                </v:shape>
                <o:OLEObject Type="Embed" ProgID="Visio.Drawing.15" ShapeID="_x0000_i2413" DrawAspect="Content" ObjectID="_1610007415" r:id="rId510"/>
              </w:object>
            </w:r>
          </w:p>
        </w:tc>
        <w:tc>
          <w:tcPr>
            <w:tcW w:w="409" w:type="dxa"/>
          </w:tcPr>
          <w:p w14:paraId="42B33A35" w14:textId="77777777" w:rsidR="00E33C5A" w:rsidRPr="00541E94" w:rsidRDefault="00E33C5A" w:rsidP="00115551">
            <w:pPr>
              <w:rPr>
                <w:sz w:val="16"/>
                <w:szCs w:val="16"/>
              </w:rPr>
            </w:pPr>
            <w:r w:rsidRPr="00541E94">
              <w:rPr>
                <w:sz w:val="16"/>
                <w:szCs w:val="16"/>
              </w:rPr>
              <w:t>D.</w:t>
            </w:r>
          </w:p>
        </w:tc>
        <w:tc>
          <w:tcPr>
            <w:tcW w:w="2045" w:type="dxa"/>
          </w:tcPr>
          <w:p w14:paraId="70CCDD17" w14:textId="77777777" w:rsidR="00E33C5A" w:rsidRPr="00541E94" w:rsidRDefault="00E33C5A" w:rsidP="00115551">
            <w:pPr>
              <w:rPr>
                <w:sz w:val="16"/>
                <w:szCs w:val="16"/>
              </w:rPr>
            </w:pPr>
            <w:r>
              <w:object w:dxaOrig="391" w:dyaOrig="556" w14:anchorId="21B724EA">
                <v:shape id="_x0000_i2414" type="#_x0000_t75" style="width:19.4pt;height:28.15pt" o:ole="">
                  <v:imagedata r:id="rId511" o:title=""/>
                </v:shape>
                <o:OLEObject Type="Embed" ProgID="Visio.Drawing.15" ShapeID="_x0000_i2414" DrawAspect="Content" ObjectID="_1610007416" r:id="rId512"/>
              </w:object>
            </w:r>
          </w:p>
        </w:tc>
      </w:tr>
    </w:tbl>
    <w:p w14:paraId="12D0DCDF" w14:textId="77777777" w:rsidR="00E33C5A" w:rsidRDefault="00E33C5A" w:rsidP="00E33C5A">
      <w:pPr>
        <w:spacing w:after="0" w:line="240" w:lineRule="auto"/>
      </w:pPr>
      <w:r>
        <w:t>Answer: B</w:t>
      </w:r>
    </w:p>
    <w:p w14:paraId="71B60CE2" w14:textId="77777777" w:rsidR="00E33C5A" w:rsidRDefault="00E33C5A" w:rsidP="00E33C5A">
      <w:pPr>
        <w:spacing w:after="0" w:line="240" w:lineRule="auto"/>
      </w:pPr>
      <w:r>
        <w:t>Q23.  The diagram below shows _________________________</w:t>
      </w:r>
    </w:p>
    <w:p w14:paraId="70192AF1" w14:textId="77777777" w:rsidR="00E33C5A" w:rsidRDefault="00E33C5A" w:rsidP="00E33C5A">
      <w:pPr>
        <w:spacing w:after="0" w:line="240" w:lineRule="auto"/>
        <w:ind w:left="720"/>
      </w:pPr>
      <w:r>
        <w:object w:dxaOrig="4455" w:dyaOrig="2881" w14:anchorId="0A0FF2A3">
          <v:shape id="_x0000_i2415" type="#_x0000_t75" style="width:222.9pt;height:2in" o:ole="">
            <v:imagedata r:id="rId513" o:title=""/>
          </v:shape>
          <o:OLEObject Type="Embed" ProgID="Visio.Drawing.15" ShapeID="_x0000_i2415" DrawAspect="Content" ObjectID="_1610007417" r:id="rId514"/>
        </w:objec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78"/>
        <w:gridCol w:w="2199"/>
        <w:gridCol w:w="335"/>
        <w:gridCol w:w="2083"/>
        <w:gridCol w:w="376"/>
        <w:gridCol w:w="2295"/>
        <w:gridCol w:w="337"/>
        <w:gridCol w:w="2463"/>
      </w:tblGrid>
      <w:tr w:rsidR="00E33C5A" w:rsidRPr="00BE42BF" w14:paraId="43AED7D2" w14:textId="77777777" w:rsidTr="00115551">
        <w:trPr>
          <w:trHeight w:val="297"/>
        </w:trPr>
        <w:tc>
          <w:tcPr>
            <w:tcW w:w="378" w:type="dxa"/>
          </w:tcPr>
          <w:p w14:paraId="10914EAC" w14:textId="77777777" w:rsidR="00E33C5A" w:rsidRPr="00BE42BF" w:rsidRDefault="00E33C5A" w:rsidP="00115551">
            <w:r w:rsidRPr="00BE42BF">
              <w:t>A.</w:t>
            </w:r>
          </w:p>
        </w:tc>
        <w:tc>
          <w:tcPr>
            <w:tcW w:w="2199" w:type="dxa"/>
          </w:tcPr>
          <w:p w14:paraId="3183DE59" w14:textId="77777777" w:rsidR="00E33C5A" w:rsidRPr="00BE42BF" w:rsidRDefault="00E33C5A" w:rsidP="00115551">
            <w:pPr>
              <w:rPr>
                <w:noProof/>
              </w:rPr>
            </w:pPr>
            <w:r>
              <w:rPr>
                <w:noProof/>
              </w:rPr>
              <w:t>a detailed system design</w:t>
            </w:r>
          </w:p>
        </w:tc>
        <w:tc>
          <w:tcPr>
            <w:tcW w:w="335" w:type="dxa"/>
          </w:tcPr>
          <w:p w14:paraId="2AF5C936" w14:textId="77777777" w:rsidR="00E33C5A" w:rsidRPr="00BE42BF" w:rsidRDefault="00E33C5A" w:rsidP="00115551">
            <w:r w:rsidRPr="00BE42BF">
              <w:t>B.</w:t>
            </w:r>
          </w:p>
        </w:tc>
        <w:tc>
          <w:tcPr>
            <w:tcW w:w="2083" w:type="dxa"/>
          </w:tcPr>
          <w:p w14:paraId="3234DE08" w14:textId="77777777" w:rsidR="00E33C5A" w:rsidRPr="00BE42BF" w:rsidRDefault="00E33C5A" w:rsidP="00115551">
            <w:r>
              <w:rPr>
                <w:noProof/>
              </w:rPr>
              <w:t>an initial system architecture</w:t>
            </w:r>
          </w:p>
        </w:tc>
        <w:tc>
          <w:tcPr>
            <w:tcW w:w="376" w:type="dxa"/>
          </w:tcPr>
          <w:p w14:paraId="3136A256" w14:textId="77777777" w:rsidR="00E33C5A" w:rsidRPr="00BE42BF" w:rsidRDefault="00E33C5A" w:rsidP="00115551">
            <w:pPr>
              <w:jc w:val="center"/>
            </w:pPr>
            <w:r w:rsidRPr="00BE42BF">
              <w:t>C.</w:t>
            </w:r>
          </w:p>
        </w:tc>
        <w:tc>
          <w:tcPr>
            <w:tcW w:w="2295" w:type="dxa"/>
          </w:tcPr>
          <w:p w14:paraId="17FE9762" w14:textId="77777777" w:rsidR="00E33C5A" w:rsidRPr="00BE42BF" w:rsidRDefault="00E33C5A" w:rsidP="00115551">
            <w:r>
              <w:t>a component dependency</w:t>
            </w:r>
          </w:p>
        </w:tc>
        <w:tc>
          <w:tcPr>
            <w:tcW w:w="337" w:type="dxa"/>
          </w:tcPr>
          <w:p w14:paraId="1D0251C9" w14:textId="77777777" w:rsidR="00E33C5A" w:rsidRPr="00BE42BF" w:rsidRDefault="00E33C5A" w:rsidP="00115551">
            <w:pPr>
              <w:jc w:val="center"/>
            </w:pPr>
            <w:r w:rsidRPr="00BE42BF">
              <w:t>D.</w:t>
            </w:r>
          </w:p>
        </w:tc>
        <w:tc>
          <w:tcPr>
            <w:tcW w:w="2463" w:type="dxa"/>
          </w:tcPr>
          <w:p w14:paraId="7D0854EC" w14:textId="77777777" w:rsidR="00E33C5A" w:rsidRPr="00BE42BF" w:rsidRDefault="00E33C5A" w:rsidP="00115551">
            <w:r>
              <w:rPr>
                <w:noProof/>
              </w:rPr>
              <w:t>a deployment model</w:t>
            </w:r>
          </w:p>
        </w:tc>
      </w:tr>
    </w:tbl>
    <w:p w14:paraId="259A7752" w14:textId="77777777" w:rsidR="00E33C5A" w:rsidRDefault="00E33C5A" w:rsidP="00E33C5A">
      <w:pPr>
        <w:spacing w:after="0" w:line="240" w:lineRule="auto"/>
      </w:pPr>
    </w:p>
    <w:p w14:paraId="31E04B13" w14:textId="77777777" w:rsidR="00E33C5A" w:rsidRDefault="00E33C5A" w:rsidP="00E33C5A">
      <w:pPr>
        <w:spacing w:after="0" w:line="240" w:lineRule="auto"/>
      </w:pPr>
      <w:r>
        <w:t>Answer: B</w:t>
      </w:r>
    </w:p>
    <w:p w14:paraId="04ACD9EB" w14:textId="77777777" w:rsidR="00E33C5A" w:rsidRDefault="00E33C5A" w:rsidP="00E33C5A">
      <w:pPr>
        <w:spacing w:after="0" w:line="240" w:lineRule="auto"/>
      </w:pPr>
      <w:r>
        <w:t>Q24. The diagram below shows _________________________</w:t>
      </w:r>
    </w:p>
    <w:p w14:paraId="7630C0D1" w14:textId="77777777" w:rsidR="00E33C5A" w:rsidRDefault="00E33C5A" w:rsidP="00E33C5A">
      <w:pPr>
        <w:spacing w:after="0" w:line="240" w:lineRule="auto"/>
        <w:ind w:left="720"/>
      </w:pPr>
      <w:r>
        <w:object w:dxaOrig="6151" w:dyaOrig="4711" w14:anchorId="20DC1196">
          <v:shape id="_x0000_i2416" type="#_x0000_t75" style="width:307.4pt;height:235.4pt" o:ole="">
            <v:imagedata r:id="rId515" o:title=""/>
          </v:shape>
          <o:OLEObject Type="Embed" ProgID="Visio.Drawing.15" ShapeID="_x0000_i2416" DrawAspect="Content" ObjectID="_1610007418" r:id="rId516"/>
        </w:objec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78"/>
        <w:gridCol w:w="2199"/>
        <w:gridCol w:w="335"/>
        <w:gridCol w:w="2083"/>
        <w:gridCol w:w="376"/>
        <w:gridCol w:w="2295"/>
        <w:gridCol w:w="337"/>
        <w:gridCol w:w="2463"/>
      </w:tblGrid>
      <w:tr w:rsidR="00E33C5A" w:rsidRPr="00BE42BF" w14:paraId="6520E8BC" w14:textId="77777777" w:rsidTr="00115551">
        <w:trPr>
          <w:trHeight w:val="297"/>
        </w:trPr>
        <w:tc>
          <w:tcPr>
            <w:tcW w:w="378" w:type="dxa"/>
          </w:tcPr>
          <w:p w14:paraId="476217D3" w14:textId="77777777" w:rsidR="00E33C5A" w:rsidRPr="00BE42BF" w:rsidRDefault="00E33C5A" w:rsidP="00115551">
            <w:r w:rsidRPr="00BE42BF">
              <w:t>A.</w:t>
            </w:r>
          </w:p>
        </w:tc>
        <w:tc>
          <w:tcPr>
            <w:tcW w:w="2199" w:type="dxa"/>
          </w:tcPr>
          <w:p w14:paraId="1938C3E9" w14:textId="77777777" w:rsidR="00E33C5A" w:rsidRPr="00BE42BF" w:rsidRDefault="00E33C5A" w:rsidP="00115551">
            <w:pPr>
              <w:rPr>
                <w:noProof/>
              </w:rPr>
            </w:pPr>
            <w:r>
              <w:rPr>
                <w:noProof/>
              </w:rPr>
              <w:t>initial package architechture</w:t>
            </w:r>
          </w:p>
        </w:tc>
        <w:tc>
          <w:tcPr>
            <w:tcW w:w="335" w:type="dxa"/>
          </w:tcPr>
          <w:p w14:paraId="31C07559" w14:textId="77777777" w:rsidR="00E33C5A" w:rsidRPr="00BE42BF" w:rsidRDefault="00E33C5A" w:rsidP="00115551">
            <w:r w:rsidRPr="00BE42BF">
              <w:t>B.</w:t>
            </w:r>
          </w:p>
        </w:tc>
        <w:tc>
          <w:tcPr>
            <w:tcW w:w="2083" w:type="dxa"/>
          </w:tcPr>
          <w:p w14:paraId="3F62978C" w14:textId="77777777" w:rsidR="00E33C5A" w:rsidRPr="00BE42BF" w:rsidRDefault="00E33C5A" w:rsidP="00115551">
            <w:r>
              <w:rPr>
                <w:noProof/>
              </w:rPr>
              <w:t>initial system architecture</w:t>
            </w:r>
          </w:p>
        </w:tc>
        <w:tc>
          <w:tcPr>
            <w:tcW w:w="376" w:type="dxa"/>
          </w:tcPr>
          <w:p w14:paraId="445CA2E3" w14:textId="77777777" w:rsidR="00E33C5A" w:rsidRPr="00BE42BF" w:rsidRDefault="00E33C5A" w:rsidP="00115551">
            <w:pPr>
              <w:jc w:val="center"/>
            </w:pPr>
            <w:r w:rsidRPr="00BE42BF">
              <w:t>C.</w:t>
            </w:r>
          </w:p>
        </w:tc>
        <w:tc>
          <w:tcPr>
            <w:tcW w:w="2295" w:type="dxa"/>
          </w:tcPr>
          <w:p w14:paraId="30E1ADD1" w14:textId="77777777" w:rsidR="00E33C5A" w:rsidRPr="00BE42BF" w:rsidRDefault="00E33C5A" w:rsidP="00115551">
            <w:r>
              <w:t>a component dependency</w:t>
            </w:r>
          </w:p>
        </w:tc>
        <w:tc>
          <w:tcPr>
            <w:tcW w:w="337" w:type="dxa"/>
          </w:tcPr>
          <w:p w14:paraId="5CD5EC1D" w14:textId="77777777" w:rsidR="00E33C5A" w:rsidRPr="00BE42BF" w:rsidRDefault="00E33C5A" w:rsidP="00115551">
            <w:pPr>
              <w:jc w:val="center"/>
            </w:pPr>
            <w:r w:rsidRPr="00BE42BF">
              <w:t>D.</w:t>
            </w:r>
          </w:p>
        </w:tc>
        <w:tc>
          <w:tcPr>
            <w:tcW w:w="2463" w:type="dxa"/>
          </w:tcPr>
          <w:p w14:paraId="15CFEF6D" w14:textId="77777777" w:rsidR="00E33C5A" w:rsidRPr="00BE42BF" w:rsidRDefault="00E33C5A" w:rsidP="00115551">
            <w:r>
              <w:rPr>
                <w:noProof/>
              </w:rPr>
              <w:t>a deployment model</w:t>
            </w:r>
          </w:p>
        </w:tc>
      </w:tr>
    </w:tbl>
    <w:p w14:paraId="3A8D60B8" w14:textId="77777777" w:rsidR="00E33C5A" w:rsidRDefault="00E33C5A" w:rsidP="00E33C5A">
      <w:r>
        <w:t>Answer: A</w:t>
      </w:r>
    </w:p>
    <w:p w14:paraId="5CC44650" w14:textId="77777777" w:rsidR="00E33C5A" w:rsidRDefault="00E33C5A" w:rsidP="00E33C5A">
      <w:r>
        <w:t>Look at the diagram below. Q25 to Q29 are based on the diagram.</w:t>
      </w:r>
    </w:p>
    <w:p w14:paraId="70CA523C" w14:textId="77777777" w:rsidR="00E33C5A" w:rsidRDefault="00E33C5A" w:rsidP="00E33C5A">
      <w:r>
        <w:object w:dxaOrig="7561" w:dyaOrig="3271" w14:anchorId="359B6E13">
          <v:shape id="_x0000_i2417" type="#_x0000_t75" style="width:378.15pt;height:163.4pt" o:ole="">
            <v:imagedata r:id="rId517" o:title=""/>
          </v:shape>
          <o:OLEObject Type="Embed" ProgID="Visio.Drawing.15" ShapeID="_x0000_i2417" DrawAspect="Content" ObjectID="_1610007419" r:id="rId518"/>
        </w:object>
      </w:r>
    </w:p>
    <w:p w14:paraId="1CC1CC93" w14:textId="77777777" w:rsidR="00E33C5A" w:rsidRDefault="00E33C5A" w:rsidP="00E33C5A">
      <w:pPr>
        <w:spacing w:after="0" w:line="240" w:lineRule="auto"/>
      </w:pPr>
      <w:r>
        <w:t>Q25. This is a ________________.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78"/>
        <w:gridCol w:w="2199"/>
        <w:gridCol w:w="335"/>
        <w:gridCol w:w="2083"/>
        <w:gridCol w:w="376"/>
        <w:gridCol w:w="2295"/>
        <w:gridCol w:w="337"/>
        <w:gridCol w:w="2463"/>
      </w:tblGrid>
      <w:tr w:rsidR="00E33C5A" w:rsidRPr="00BE42BF" w14:paraId="39E3CFF4" w14:textId="77777777" w:rsidTr="00115551">
        <w:trPr>
          <w:trHeight w:val="297"/>
        </w:trPr>
        <w:tc>
          <w:tcPr>
            <w:tcW w:w="378" w:type="dxa"/>
          </w:tcPr>
          <w:p w14:paraId="51D1D1C8" w14:textId="77777777" w:rsidR="00E33C5A" w:rsidRPr="00BE42BF" w:rsidRDefault="00E33C5A" w:rsidP="00115551">
            <w:r w:rsidRPr="00BE42BF">
              <w:t>A.</w:t>
            </w:r>
          </w:p>
        </w:tc>
        <w:tc>
          <w:tcPr>
            <w:tcW w:w="2199" w:type="dxa"/>
          </w:tcPr>
          <w:p w14:paraId="7969D033" w14:textId="77777777" w:rsidR="00E33C5A" w:rsidRPr="00BE42BF" w:rsidRDefault="00E33C5A" w:rsidP="00115551">
            <w:pPr>
              <w:rPr>
                <w:noProof/>
              </w:rPr>
            </w:pPr>
            <w:r>
              <w:rPr>
                <w:noProof/>
              </w:rPr>
              <w:t>activity diagram</w:t>
            </w:r>
          </w:p>
        </w:tc>
        <w:tc>
          <w:tcPr>
            <w:tcW w:w="335" w:type="dxa"/>
          </w:tcPr>
          <w:p w14:paraId="6B653FF7" w14:textId="77777777" w:rsidR="00E33C5A" w:rsidRPr="00BE42BF" w:rsidRDefault="00E33C5A" w:rsidP="00115551">
            <w:r w:rsidRPr="00BE42BF">
              <w:t>B.</w:t>
            </w:r>
          </w:p>
        </w:tc>
        <w:tc>
          <w:tcPr>
            <w:tcW w:w="2083" w:type="dxa"/>
          </w:tcPr>
          <w:p w14:paraId="2653E849" w14:textId="77777777" w:rsidR="00E33C5A" w:rsidRPr="00BE42BF" w:rsidRDefault="00E33C5A" w:rsidP="00115551">
            <w:r>
              <w:rPr>
                <w:noProof/>
              </w:rPr>
              <w:t>sequence diagram</w:t>
            </w:r>
          </w:p>
        </w:tc>
        <w:tc>
          <w:tcPr>
            <w:tcW w:w="376" w:type="dxa"/>
          </w:tcPr>
          <w:p w14:paraId="7C02EE3D" w14:textId="77777777" w:rsidR="00E33C5A" w:rsidRPr="00BE42BF" w:rsidRDefault="00E33C5A" w:rsidP="00115551">
            <w:pPr>
              <w:jc w:val="center"/>
            </w:pPr>
            <w:r w:rsidRPr="00BE42BF">
              <w:t>C.</w:t>
            </w:r>
          </w:p>
        </w:tc>
        <w:tc>
          <w:tcPr>
            <w:tcW w:w="2295" w:type="dxa"/>
          </w:tcPr>
          <w:p w14:paraId="177AA36E" w14:textId="77777777" w:rsidR="00E33C5A" w:rsidRPr="00BE42BF" w:rsidRDefault="00E33C5A" w:rsidP="00115551">
            <w:r>
              <w:t>collaboration diagram</w:t>
            </w:r>
          </w:p>
        </w:tc>
        <w:tc>
          <w:tcPr>
            <w:tcW w:w="337" w:type="dxa"/>
          </w:tcPr>
          <w:p w14:paraId="56DC83CF" w14:textId="77777777" w:rsidR="00E33C5A" w:rsidRPr="00BE42BF" w:rsidRDefault="00E33C5A" w:rsidP="00115551">
            <w:pPr>
              <w:jc w:val="center"/>
            </w:pPr>
            <w:r w:rsidRPr="00BE42BF">
              <w:t>D.</w:t>
            </w:r>
          </w:p>
        </w:tc>
        <w:tc>
          <w:tcPr>
            <w:tcW w:w="2463" w:type="dxa"/>
          </w:tcPr>
          <w:p w14:paraId="64B975A9" w14:textId="77777777" w:rsidR="00E33C5A" w:rsidRPr="00BE42BF" w:rsidRDefault="00E33C5A" w:rsidP="00115551">
            <w:r>
              <w:rPr>
                <w:noProof/>
              </w:rPr>
              <w:t>State chart</w:t>
            </w:r>
          </w:p>
        </w:tc>
      </w:tr>
    </w:tbl>
    <w:p w14:paraId="73AD8B45" w14:textId="77777777" w:rsidR="00E33C5A" w:rsidRDefault="00E33C5A" w:rsidP="00E33C5A">
      <w:pPr>
        <w:spacing w:after="0" w:line="240" w:lineRule="auto"/>
      </w:pPr>
      <w:r>
        <w:t>Answer: D</w:t>
      </w:r>
    </w:p>
    <w:p w14:paraId="63C4C8C8" w14:textId="77777777" w:rsidR="00E33C5A" w:rsidRDefault="00E33C5A" w:rsidP="00E33C5A">
      <w:pPr>
        <w:spacing w:after="0" w:line="240" w:lineRule="auto"/>
      </w:pPr>
      <w:r>
        <w:t>Q26. ________________is a state with internal activity.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78"/>
        <w:gridCol w:w="2199"/>
        <w:gridCol w:w="335"/>
        <w:gridCol w:w="2083"/>
        <w:gridCol w:w="376"/>
        <w:gridCol w:w="2295"/>
        <w:gridCol w:w="337"/>
        <w:gridCol w:w="2463"/>
      </w:tblGrid>
      <w:tr w:rsidR="00E33C5A" w:rsidRPr="00BE42BF" w14:paraId="6BFC0C97" w14:textId="77777777" w:rsidTr="00115551">
        <w:trPr>
          <w:trHeight w:val="297"/>
        </w:trPr>
        <w:tc>
          <w:tcPr>
            <w:tcW w:w="378" w:type="dxa"/>
          </w:tcPr>
          <w:p w14:paraId="0F577E18" w14:textId="77777777" w:rsidR="00E33C5A" w:rsidRPr="00BE42BF" w:rsidRDefault="00E33C5A" w:rsidP="00115551">
            <w:r w:rsidRPr="00BE42BF">
              <w:lastRenderedPageBreak/>
              <w:t>A.</w:t>
            </w:r>
          </w:p>
        </w:tc>
        <w:tc>
          <w:tcPr>
            <w:tcW w:w="2199" w:type="dxa"/>
          </w:tcPr>
          <w:p w14:paraId="2A8D259A" w14:textId="77777777" w:rsidR="00E33C5A" w:rsidRPr="00BE42BF" w:rsidRDefault="00E33C5A" w:rsidP="00115551">
            <w:pPr>
              <w:rPr>
                <w:noProof/>
              </w:rPr>
            </w:pPr>
            <w:r>
              <w:rPr>
                <w:noProof/>
              </w:rPr>
              <w:t>CanWithdraw</w:t>
            </w:r>
          </w:p>
        </w:tc>
        <w:tc>
          <w:tcPr>
            <w:tcW w:w="335" w:type="dxa"/>
          </w:tcPr>
          <w:p w14:paraId="03E85858" w14:textId="77777777" w:rsidR="00E33C5A" w:rsidRPr="00BE42BF" w:rsidRDefault="00E33C5A" w:rsidP="00115551">
            <w:r w:rsidRPr="00BE42BF">
              <w:t>B.</w:t>
            </w:r>
          </w:p>
        </w:tc>
        <w:tc>
          <w:tcPr>
            <w:tcW w:w="2083" w:type="dxa"/>
          </w:tcPr>
          <w:p w14:paraId="0391E1D1" w14:textId="77777777" w:rsidR="00E33C5A" w:rsidRPr="00BE42BF" w:rsidRDefault="00E33C5A" w:rsidP="00115551">
            <w:r>
              <w:rPr>
                <w:noProof/>
              </w:rPr>
              <w:t>updateBalance()</w:t>
            </w:r>
          </w:p>
        </w:tc>
        <w:tc>
          <w:tcPr>
            <w:tcW w:w="376" w:type="dxa"/>
          </w:tcPr>
          <w:p w14:paraId="0E90CB19" w14:textId="77777777" w:rsidR="00E33C5A" w:rsidRPr="00BE42BF" w:rsidRDefault="00E33C5A" w:rsidP="00115551">
            <w:pPr>
              <w:jc w:val="center"/>
            </w:pPr>
            <w:r w:rsidRPr="00BE42BF">
              <w:t>C.</w:t>
            </w:r>
          </w:p>
        </w:tc>
        <w:tc>
          <w:tcPr>
            <w:tcW w:w="2295" w:type="dxa"/>
          </w:tcPr>
          <w:p w14:paraId="63CC2C16" w14:textId="77777777" w:rsidR="00E33C5A" w:rsidRPr="00BE42BF" w:rsidRDefault="00E33C5A" w:rsidP="00115551">
            <w:r>
              <w:t>withdraw(amount)</w:t>
            </w:r>
          </w:p>
        </w:tc>
        <w:tc>
          <w:tcPr>
            <w:tcW w:w="337" w:type="dxa"/>
          </w:tcPr>
          <w:p w14:paraId="2AC43610" w14:textId="77777777" w:rsidR="00E33C5A" w:rsidRPr="00BE42BF" w:rsidRDefault="00E33C5A" w:rsidP="00115551">
            <w:pPr>
              <w:jc w:val="center"/>
            </w:pPr>
            <w:r w:rsidRPr="00BE42BF">
              <w:t>D.</w:t>
            </w:r>
          </w:p>
        </w:tc>
        <w:tc>
          <w:tcPr>
            <w:tcW w:w="2463" w:type="dxa"/>
          </w:tcPr>
          <w:p w14:paraId="445AD722" w14:textId="77777777" w:rsidR="00E33C5A" w:rsidRPr="00BE42BF" w:rsidRDefault="00E33C5A" w:rsidP="00115551">
            <w:r>
              <w:rPr>
                <w:noProof/>
              </w:rPr>
              <w:t>reset()</w:t>
            </w:r>
          </w:p>
        </w:tc>
      </w:tr>
    </w:tbl>
    <w:p w14:paraId="3F7BE382" w14:textId="77777777" w:rsidR="00E33C5A" w:rsidRDefault="00E33C5A" w:rsidP="00E33C5A">
      <w:pPr>
        <w:spacing w:after="0" w:line="240" w:lineRule="auto"/>
      </w:pPr>
      <w:r>
        <w:t>Answer: B</w:t>
      </w:r>
    </w:p>
    <w:p w14:paraId="0ED3C660" w14:textId="77777777" w:rsidR="00E33C5A" w:rsidRDefault="00E33C5A" w:rsidP="00E33C5A">
      <w:pPr>
        <w:spacing w:after="0" w:line="240" w:lineRule="auto"/>
      </w:pPr>
      <w:r>
        <w:t xml:space="preserve">Q27. </w:t>
      </w:r>
      <w:proofErr w:type="gramStart"/>
      <w:r>
        <w:t>reset(</w:t>
      </w:r>
      <w:proofErr w:type="gramEnd"/>
      <w:r>
        <w:t>) is ________________________________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78"/>
        <w:gridCol w:w="2199"/>
        <w:gridCol w:w="335"/>
        <w:gridCol w:w="2083"/>
        <w:gridCol w:w="376"/>
        <w:gridCol w:w="2295"/>
        <w:gridCol w:w="337"/>
        <w:gridCol w:w="2463"/>
      </w:tblGrid>
      <w:tr w:rsidR="00E33C5A" w:rsidRPr="00BE42BF" w14:paraId="1D021D01" w14:textId="77777777" w:rsidTr="00115551">
        <w:trPr>
          <w:trHeight w:val="297"/>
        </w:trPr>
        <w:tc>
          <w:tcPr>
            <w:tcW w:w="378" w:type="dxa"/>
          </w:tcPr>
          <w:p w14:paraId="6D6E03AD" w14:textId="77777777" w:rsidR="00E33C5A" w:rsidRPr="00BE42BF" w:rsidRDefault="00E33C5A" w:rsidP="00115551">
            <w:r w:rsidRPr="00BE42BF">
              <w:t>A.</w:t>
            </w:r>
          </w:p>
        </w:tc>
        <w:tc>
          <w:tcPr>
            <w:tcW w:w="2199" w:type="dxa"/>
          </w:tcPr>
          <w:p w14:paraId="308FE388" w14:textId="77777777" w:rsidR="00E33C5A" w:rsidRPr="00BE42BF" w:rsidRDefault="00E33C5A" w:rsidP="00115551">
            <w:pPr>
              <w:rPr>
                <w:noProof/>
              </w:rPr>
            </w:pPr>
            <w:r>
              <w:rPr>
                <w:noProof/>
              </w:rPr>
              <w:t>an event</w:t>
            </w:r>
          </w:p>
        </w:tc>
        <w:tc>
          <w:tcPr>
            <w:tcW w:w="335" w:type="dxa"/>
          </w:tcPr>
          <w:p w14:paraId="1B18B099" w14:textId="77777777" w:rsidR="00E33C5A" w:rsidRPr="00BE42BF" w:rsidRDefault="00E33C5A" w:rsidP="00115551">
            <w:r w:rsidRPr="00BE42BF">
              <w:t>B.</w:t>
            </w:r>
          </w:p>
        </w:tc>
        <w:tc>
          <w:tcPr>
            <w:tcW w:w="2083" w:type="dxa"/>
          </w:tcPr>
          <w:p w14:paraId="1D3BAF68" w14:textId="77777777" w:rsidR="00E33C5A" w:rsidRPr="00BE42BF" w:rsidRDefault="00E33C5A" w:rsidP="00115551">
            <w:r>
              <w:rPr>
                <w:noProof/>
              </w:rPr>
              <w:t xml:space="preserve">an action </w:t>
            </w:r>
          </w:p>
        </w:tc>
        <w:tc>
          <w:tcPr>
            <w:tcW w:w="376" w:type="dxa"/>
          </w:tcPr>
          <w:p w14:paraId="15C4E9BF" w14:textId="77777777" w:rsidR="00E33C5A" w:rsidRPr="00BE42BF" w:rsidRDefault="00E33C5A" w:rsidP="00115551">
            <w:pPr>
              <w:jc w:val="center"/>
            </w:pPr>
            <w:r w:rsidRPr="00BE42BF">
              <w:t>C.</w:t>
            </w:r>
          </w:p>
        </w:tc>
        <w:tc>
          <w:tcPr>
            <w:tcW w:w="2295" w:type="dxa"/>
          </w:tcPr>
          <w:p w14:paraId="3E480A5F" w14:textId="77777777" w:rsidR="00E33C5A" w:rsidRPr="00BE42BF" w:rsidRDefault="00E33C5A" w:rsidP="00115551">
            <w:r>
              <w:t>a state</w:t>
            </w:r>
          </w:p>
        </w:tc>
        <w:tc>
          <w:tcPr>
            <w:tcW w:w="337" w:type="dxa"/>
          </w:tcPr>
          <w:p w14:paraId="6CC2AB03" w14:textId="77777777" w:rsidR="00E33C5A" w:rsidRPr="00BE42BF" w:rsidRDefault="00E33C5A" w:rsidP="00115551">
            <w:pPr>
              <w:jc w:val="center"/>
            </w:pPr>
            <w:r w:rsidRPr="00BE42BF">
              <w:t>D.</w:t>
            </w:r>
          </w:p>
        </w:tc>
        <w:tc>
          <w:tcPr>
            <w:tcW w:w="2463" w:type="dxa"/>
          </w:tcPr>
          <w:p w14:paraId="03277D64" w14:textId="77777777" w:rsidR="00E33C5A" w:rsidRPr="00BE42BF" w:rsidRDefault="00E33C5A" w:rsidP="00115551">
            <w:r>
              <w:rPr>
                <w:noProof/>
              </w:rPr>
              <w:t>a guard condition</w:t>
            </w:r>
          </w:p>
        </w:tc>
      </w:tr>
    </w:tbl>
    <w:p w14:paraId="751F6144" w14:textId="77777777" w:rsidR="00E33C5A" w:rsidRDefault="00E33C5A" w:rsidP="00E33C5A">
      <w:pPr>
        <w:spacing w:after="0" w:line="240" w:lineRule="auto"/>
      </w:pPr>
      <w:r>
        <w:t>Answer: A</w:t>
      </w:r>
    </w:p>
    <w:p w14:paraId="4FE35D7F" w14:textId="77777777" w:rsidR="00E33C5A" w:rsidRDefault="00E33C5A" w:rsidP="00E33C5A">
      <w:pPr>
        <w:spacing w:after="0" w:line="240" w:lineRule="auto"/>
      </w:pPr>
      <w:r>
        <w:t xml:space="preserve">Q29. </w:t>
      </w:r>
      <w:proofErr w:type="spellStart"/>
      <w:r>
        <w:t>dayWithdraw+amount</w:t>
      </w:r>
      <w:proofErr w:type="spellEnd"/>
      <w:r>
        <w:t>&gt;=</w:t>
      </w:r>
      <w:proofErr w:type="spellStart"/>
      <w:r>
        <w:t>dayLimit</w:t>
      </w:r>
      <w:proofErr w:type="spellEnd"/>
      <w:r>
        <w:t xml:space="preserve"> is _____________________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78"/>
        <w:gridCol w:w="2199"/>
        <w:gridCol w:w="335"/>
        <w:gridCol w:w="2083"/>
        <w:gridCol w:w="376"/>
        <w:gridCol w:w="2295"/>
        <w:gridCol w:w="337"/>
        <w:gridCol w:w="2463"/>
      </w:tblGrid>
      <w:tr w:rsidR="00E33C5A" w:rsidRPr="00BE42BF" w14:paraId="5B5FB2C9" w14:textId="77777777" w:rsidTr="00115551">
        <w:trPr>
          <w:trHeight w:val="297"/>
        </w:trPr>
        <w:tc>
          <w:tcPr>
            <w:tcW w:w="378" w:type="dxa"/>
          </w:tcPr>
          <w:p w14:paraId="6086AB46" w14:textId="77777777" w:rsidR="00E33C5A" w:rsidRPr="00BE42BF" w:rsidRDefault="00E33C5A" w:rsidP="00115551">
            <w:r w:rsidRPr="00BE42BF">
              <w:t>A.</w:t>
            </w:r>
          </w:p>
        </w:tc>
        <w:tc>
          <w:tcPr>
            <w:tcW w:w="2199" w:type="dxa"/>
          </w:tcPr>
          <w:p w14:paraId="296589FA" w14:textId="77777777" w:rsidR="00E33C5A" w:rsidRPr="00BE42BF" w:rsidRDefault="00E33C5A" w:rsidP="00115551">
            <w:pPr>
              <w:rPr>
                <w:noProof/>
              </w:rPr>
            </w:pPr>
            <w:r>
              <w:rPr>
                <w:noProof/>
              </w:rPr>
              <w:t>an event</w:t>
            </w:r>
          </w:p>
        </w:tc>
        <w:tc>
          <w:tcPr>
            <w:tcW w:w="335" w:type="dxa"/>
          </w:tcPr>
          <w:p w14:paraId="376B04BA" w14:textId="77777777" w:rsidR="00E33C5A" w:rsidRPr="00BE42BF" w:rsidRDefault="00E33C5A" w:rsidP="00115551">
            <w:r w:rsidRPr="00BE42BF">
              <w:t>B.</w:t>
            </w:r>
          </w:p>
        </w:tc>
        <w:tc>
          <w:tcPr>
            <w:tcW w:w="2083" w:type="dxa"/>
          </w:tcPr>
          <w:p w14:paraId="1FA1234C" w14:textId="77777777" w:rsidR="00E33C5A" w:rsidRPr="00BE42BF" w:rsidRDefault="00E33C5A" w:rsidP="00115551">
            <w:r>
              <w:rPr>
                <w:noProof/>
              </w:rPr>
              <w:t xml:space="preserve">an action </w:t>
            </w:r>
          </w:p>
        </w:tc>
        <w:tc>
          <w:tcPr>
            <w:tcW w:w="376" w:type="dxa"/>
          </w:tcPr>
          <w:p w14:paraId="03D3D848" w14:textId="77777777" w:rsidR="00E33C5A" w:rsidRPr="00BE42BF" w:rsidRDefault="00E33C5A" w:rsidP="00115551">
            <w:pPr>
              <w:jc w:val="center"/>
            </w:pPr>
            <w:r w:rsidRPr="00BE42BF">
              <w:t>C.</w:t>
            </w:r>
          </w:p>
        </w:tc>
        <w:tc>
          <w:tcPr>
            <w:tcW w:w="2295" w:type="dxa"/>
          </w:tcPr>
          <w:p w14:paraId="711CE213" w14:textId="77777777" w:rsidR="00E33C5A" w:rsidRPr="00BE42BF" w:rsidRDefault="00E33C5A" w:rsidP="00115551">
            <w:r>
              <w:t>A state</w:t>
            </w:r>
          </w:p>
        </w:tc>
        <w:tc>
          <w:tcPr>
            <w:tcW w:w="337" w:type="dxa"/>
          </w:tcPr>
          <w:p w14:paraId="7C19DB46" w14:textId="77777777" w:rsidR="00E33C5A" w:rsidRPr="00BE42BF" w:rsidRDefault="00E33C5A" w:rsidP="00115551">
            <w:pPr>
              <w:jc w:val="center"/>
            </w:pPr>
            <w:r w:rsidRPr="00BE42BF">
              <w:t>D.</w:t>
            </w:r>
          </w:p>
        </w:tc>
        <w:tc>
          <w:tcPr>
            <w:tcW w:w="2463" w:type="dxa"/>
          </w:tcPr>
          <w:p w14:paraId="06FE0DAF" w14:textId="77777777" w:rsidR="00E33C5A" w:rsidRPr="00BE42BF" w:rsidRDefault="00E33C5A" w:rsidP="00115551">
            <w:r>
              <w:rPr>
                <w:noProof/>
              </w:rPr>
              <w:t>a guard condition</w:t>
            </w:r>
          </w:p>
        </w:tc>
      </w:tr>
    </w:tbl>
    <w:p w14:paraId="015ABC6A" w14:textId="77777777" w:rsidR="00E33C5A" w:rsidRDefault="00E33C5A" w:rsidP="00E33C5A">
      <w:pPr>
        <w:spacing w:after="0" w:line="240" w:lineRule="auto"/>
      </w:pPr>
      <w:r>
        <w:t>Answer: D</w:t>
      </w:r>
    </w:p>
    <w:p w14:paraId="10FAD77F" w14:textId="77777777" w:rsidR="00E33C5A" w:rsidRDefault="00E33C5A" w:rsidP="00E33C5A">
      <w:pPr>
        <w:spacing w:after="0" w:line="240" w:lineRule="auto"/>
      </w:pPr>
      <w:r>
        <w:t>Q30. The diagram below shows _______________________________________.</w:t>
      </w:r>
    </w:p>
    <w:p w14:paraId="0229E454" w14:textId="77777777" w:rsidR="00E33C5A" w:rsidRDefault="00E33C5A" w:rsidP="00E33C5A">
      <w:pPr>
        <w:spacing w:after="0" w:line="240" w:lineRule="auto"/>
        <w:ind w:left="720"/>
      </w:pPr>
      <w:r>
        <w:object w:dxaOrig="3406" w:dyaOrig="7201" w14:anchorId="26DAACCA">
          <v:shape id="_x0000_i2418" type="#_x0000_t75" style="width:170.3pt;height:5in" o:ole="">
            <v:imagedata r:id="rId519" o:title=""/>
          </v:shape>
          <o:OLEObject Type="Embed" ProgID="Visio.Drawing.15" ShapeID="_x0000_i2418" DrawAspect="Content" ObjectID="_1610007420" r:id="rId520"/>
        </w:objec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78"/>
        <w:gridCol w:w="2199"/>
        <w:gridCol w:w="335"/>
        <w:gridCol w:w="2083"/>
        <w:gridCol w:w="376"/>
        <w:gridCol w:w="2295"/>
        <w:gridCol w:w="337"/>
        <w:gridCol w:w="2463"/>
      </w:tblGrid>
      <w:tr w:rsidR="00E33C5A" w:rsidRPr="00BE42BF" w14:paraId="3360DD2D" w14:textId="77777777" w:rsidTr="00115551">
        <w:trPr>
          <w:trHeight w:val="297"/>
        </w:trPr>
        <w:tc>
          <w:tcPr>
            <w:tcW w:w="378" w:type="dxa"/>
          </w:tcPr>
          <w:p w14:paraId="1C292A8B" w14:textId="77777777" w:rsidR="00E33C5A" w:rsidRPr="00BE42BF" w:rsidRDefault="00E33C5A" w:rsidP="00115551">
            <w:r w:rsidRPr="00BE42BF">
              <w:t>A.</w:t>
            </w:r>
          </w:p>
        </w:tc>
        <w:tc>
          <w:tcPr>
            <w:tcW w:w="2199" w:type="dxa"/>
          </w:tcPr>
          <w:p w14:paraId="7251E548" w14:textId="77777777" w:rsidR="00E33C5A" w:rsidRPr="00BE42BF" w:rsidRDefault="00E33C5A" w:rsidP="00115551">
            <w:pPr>
              <w:rPr>
                <w:noProof/>
              </w:rPr>
            </w:pPr>
            <w:r>
              <w:rPr>
                <w:noProof/>
              </w:rPr>
              <w:t>dependency among packages</w:t>
            </w:r>
          </w:p>
        </w:tc>
        <w:tc>
          <w:tcPr>
            <w:tcW w:w="335" w:type="dxa"/>
          </w:tcPr>
          <w:p w14:paraId="4AD5FEFE" w14:textId="77777777" w:rsidR="00E33C5A" w:rsidRPr="00BE42BF" w:rsidRDefault="00E33C5A" w:rsidP="00115551">
            <w:r w:rsidRPr="00BE42BF">
              <w:t>B.</w:t>
            </w:r>
          </w:p>
        </w:tc>
        <w:tc>
          <w:tcPr>
            <w:tcW w:w="2083" w:type="dxa"/>
          </w:tcPr>
          <w:p w14:paraId="0EA433DD" w14:textId="77777777" w:rsidR="00E33C5A" w:rsidRPr="00BE42BF" w:rsidRDefault="00E33C5A" w:rsidP="00115551">
            <w:r w:rsidRPr="00771A4F">
              <w:rPr>
                <w:noProof/>
              </w:rPr>
              <w:t>dependency among packages</w:t>
            </w:r>
            <w:r>
              <w:rPr>
                <w:noProof/>
              </w:rPr>
              <w:t xml:space="preserve"> and among objects within packages</w:t>
            </w:r>
          </w:p>
        </w:tc>
        <w:tc>
          <w:tcPr>
            <w:tcW w:w="376" w:type="dxa"/>
          </w:tcPr>
          <w:p w14:paraId="4C6653BE" w14:textId="77777777" w:rsidR="00E33C5A" w:rsidRPr="00BE42BF" w:rsidRDefault="00E33C5A" w:rsidP="00115551">
            <w:pPr>
              <w:jc w:val="center"/>
            </w:pPr>
            <w:r w:rsidRPr="00BE42BF">
              <w:t>C.</w:t>
            </w:r>
          </w:p>
        </w:tc>
        <w:tc>
          <w:tcPr>
            <w:tcW w:w="2295" w:type="dxa"/>
          </w:tcPr>
          <w:p w14:paraId="0CA76B2E" w14:textId="77777777" w:rsidR="00E33C5A" w:rsidRPr="00BE42BF" w:rsidRDefault="00E33C5A" w:rsidP="00115551">
            <w:r>
              <w:rPr>
                <w:noProof/>
              </w:rPr>
              <w:t>initial system architecture</w:t>
            </w:r>
          </w:p>
        </w:tc>
        <w:tc>
          <w:tcPr>
            <w:tcW w:w="337" w:type="dxa"/>
          </w:tcPr>
          <w:p w14:paraId="0DC77E4F" w14:textId="77777777" w:rsidR="00E33C5A" w:rsidRPr="00BE42BF" w:rsidRDefault="00E33C5A" w:rsidP="00115551">
            <w:pPr>
              <w:jc w:val="center"/>
            </w:pPr>
            <w:r w:rsidRPr="00BE42BF">
              <w:t>D.</w:t>
            </w:r>
          </w:p>
        </w:tc>
        <w:tc>
          <w:tcPr>
            <w:tcW w:w="2463" w:type="dxa"/>
          </w:tcPr>
          <w:p w14:paraId="394551D3" w14:textId="77777777" w:rsidR="00E33C5A" w:rsidRPr="00BE42BF" w:rsidRDefault="00E33C5A" w:rsidP="00115551">
            <w:r>
              <w:rPr>
                <w:noProof/>
              </w:rPr>
              <w:t>Class dependency</w:t>
            </w:r>
          </w:p>
        </w:tc>
      </w:tr>
    </w:tbl>
    <w:p w14:paraId="2611D2CD" w14:textId="77777777" w:rsidR="00E33C5A" w:rsidRDefault="00E33C5A" w:rsidP="00E33C5A">
      <w:pPr>
        <w:spacing w:after="0" w:line="240" w:lineRule="auto"/>
      </w:pPr>
      <w:r>
        <w:t>Answer: B</w:t>
      </w:r>
    </w:p>
    <w:p w14:paraId="14D0D8F1" w14:textId="77777777" w:rsidR="00E33C5A" w:rsidRDefault="00E33C5A" w:rsidP="00E33C5A">
      <w:pPr>
        <w:spacing w:after="0" w:line="240" w:lineRule="auto"/>
      </w:pPr>
      <w:r>
        <w:t>Q31. Look at the diagram</w:t>
      </w:r>
    </w:p>
    <w:p w14:paraId="2B1F608E" w14:textId="77777777" w:rsidR="00E33C5A" w:rsidRDefault="00E33C5A" w:rsidP="00E33C5A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0BCB1531" wp14:editId="08F8C1B6">
            <wp:extent cx="6127750" cy="3352800"/>
            <wp:effectExtent l="0" t="0" r="6350" b="0"/>
            <wp:docPr id="245" name="Picture 245" descr="Image result for uml accountability patter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 descr="Image result for uml accountability pattern"/>
                    <pic:cNvPicPr>
                      <a:picLocks noChangeAspect="1" noChangeArrowheads="1"/>
                    </pic:cNvPicPr>
                  </pic:nvPicPr>
                  <pic:blipFill>
                    <a:blip r:embed="rId5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7750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C7FA9B" w14:textId="77777777" w:rsidR="00E33C5A" w:rsidRPr="00BA2FCA" w:rsidRDefault="00E33C5A" w:rsidP="00E33C5A">
      <w:pPr>
        <w:spacing w:after="0" w:line="240" w:lineRule="auto"/>
      </w:pPr>
      <w:r>
        <w:t>The diagram shows ________________________________.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78"/>
        <w:gridCol w:w="2199"/>
        <w:gridCol w:w="335"/>
        <w:gridCol w:w="2083"/>
        <w:gridCol w:w="376"/>
        <w:gridCol w:w="2295"/>
        <w:gridCol w:w="337"/>
        <w:gridCol w:w="2463"/>
      </w:tblGrid>
      <w:tr w:rsidR="00E33C5A" w:rsidRPr="00BE42BF" w14:paraId="7BFCBC8E" w14:textId="77777777" w:rsidTr="00115551">
        <w:trPr>
          <w:trHeight w:val="297"/>
        </w:trPr>
        <w:tc>
          <w:tcPr>
            <w:tcW w:w="378" w:type="dxa"/>
          </w:tcPr>
          <w:p w14:paraId="2BE5F00A" w14:textId="77777777" w:rsidR="00E33C5A" w:rsidRPr="00BE42BF" w:rsidRDefault="00E33C5A" w:rsidP="00115551">
            <w:r w:rsidRPr="00BE42BF">
              <w:t>A.</w:t>
            </w:r>
          </w:p>
        </w:tc>
        <w:tc>
          <w:tcPr>
            <w:tcW w:w="2199" w:type="dxa"/>
          </w:tcPr>
          <w:p w14:paraId="2F36807B" w14:textId="77777777" w:rsidR="00E33C5A" w:rsidRPr="00BE42BF" w:rsidRDefault="00E33C5A" w:rsidP="00115551">
            <w:pPr>
              <w:rPr>
                <w:noProof/>
              </w:rPr>
            </w:pPr>
            <w:r>
              <w:rPr>
                <w:noProof/>
              </w:rPr>
              <w:t>accountibilty analysis pattern</w:t>
            </w:r>
          </w:p>
        </w:tc>
        <w:tc>
          <w:tcPr>
            <w:tcW w:w="335" w:type="dxa"/>
          </w:tcPr>
          <w:p w14:paraId="58EBC826" w14:textId="77777777" w:rsidR="00E33C5A" w:rsidRPr="00BE42BF" w:rsidRDefault="00E33C5A" w:rsidP="00115551">
            <w:r w:rsidRPr="00BE42BF">
              <w:t>B.</w:t>
            </w:r>
          </w:p>
        </w:tc>
        <w:tc>
          <w:tcPr>
            <w:tcW w:w="2083" w:type="dxa"/>
          </w:tcPr>
          <w:p w14:paraId="686A2EFF" w14:textId="77777777" w:rsidR="00E33C5A" w:rsidRPr="00BE42BF" w:rsidRDefault="00E33C5A" w:rsidP="00115551">
            <w:r>
              <w:rPr>
                <w:noProof/>
              </w:rPr>
              <w:t>factory creational pattern</w:t>
            </w:r>
          </w:p>
        </w:tc>
        <w:tc>
          <w:tcPr>
            <w:tcW w:w="376" w:type="dxa"/>
          </w:tcPr>
          <w:p w14:paraId="4C99DAA2" w14:textId="77777777" w:rsidR="00E33C5A" w:rsidRPr="00BE42BF" w:rsidRDefault="00E33C5A" w:rsidP="00115551">
            <w:pPr>
              <w:jc w:val="center"/>
            </w:pPr>
            <w:r w:rsidRPr="00BE42BF">
              <w:t>C.</w:t>
            </w:r>
          </w:p>
        </w:tc>
        <w:tc>
          <w:tcPr>
            <w:tcW w:w="2295" w:type="dxa"/>
          </w:tcPr>
          <w:p w14:paraId="45654534" w14:textId="77777777" w:rsidR="00E33C5A" w:rsidRPr="00BE42BF" w:rsidRDefault="00E33C5A" w:rsidP="00115551">
            <w:r>
              <w:rPr>
                <w:noProof/>
              </w:rPr>
              <w:t>composite structural pattern</w:t>
            </w:r>
          </w:p>
        </w:tc>
        <w:tc>
          <w:tcPr>
            <w:tcW w:w="337" w:type="dxa"/>
          </w:tcPr>
          <w:p w14:paraId="591CB940" w14:textId="77777777" w:rsidR="00E33C5A" w:rsidRPr="00BE42BF" w:rsidRDefault="00E33C5A" w:rsidP="00115551">
            <w:pPr>
              <w:jc w:val="center"/>
            </w:pPr>
            <w:r w:rsidRPr="00BE42BF">
              <w:t>D.</w:t>
            </w:r>
          </w:p>
        </w:tc>
        <w:tc>
          <w:tcPr>
            <w:tcW w:w="2463" w:type="dxa"/>
          </w:tcPr>
          <w:p w14:paraId="3DFBB287" w14:textId="77777777" w:rsidR="00E33C5A" w:rsidRPr="00BE42BF" w:rsidRDefault="00E33C5A" w:rsidP="00115551">
            <w:r>
              <w:rPr>
                <w:noProof/>
              </w:rPr>
              <w:t>state behavioral pattern</w:t>
            </w:r>
          </w:p>
        </w:tc>
      </w:tr>
    </w:tbl>
    <w:p w14:paraId="29DA99C9" w14:textId="77777777" w:rsidR="00E33C5A" w:rsidRDefault="00E33C5A" w:rsidP="00E33C5A">
      <w:pPr>
        <w:spacing w:after="0" w:line="240" w:lineRule="auto"/>
      </w:pPr>
      <w:r>
        <w:t>Answer: A</w:t>
      </w:r>
    </w:p>
    <w:p w14:paraId="424A73C9" w14:textId="77777777" w:rsidR="00E33C5A" w:rsidRDefault="00E33C5A" w:rsidP="00E33C5A">
      <w:pPr>
        <w:spacing w:after="0" w:line="240" w:lineRule="auto"/>
      </w:pPr>
      <w:r>
        <w:t>Q32. The diagram below shows _______________.</w:t>
      </w:r>
    </w:p>
    <w:p w14:paraId="3D48AF99" w14:textId="77777777" w:rsidR="00E33C5A" w:rsidRDefault="00E33C5A" w:rsidP="00E33C5A">
      <w:pPr>
        <w:spacing w:after="0" w:line="240" w:lineRule="auto"/>
        <w:ind w:left="720"/>
      </w:pPr>
      <w:r>
        <w:object w:dxaOrig="4860" w:dyaOrig="916" w14:anchorId="2E238BB7">
          <v:shape id="_x0000_i2419" type="#_x0000_t75" style="width:242.9pt;height:45.7pt" o:ole="">
            <v:imagedata r:id="rId522" o:title=""/>
          </v:shape>
          <o:OLEObject Type="Embed" ProgID="Visio.Drawing.15" ShapeID="_x0000_i2419" DrawAspect="Content" ObjectID="_1610007421" r:id="rId523"/>
        </w:objec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78"/>
        <w:gridCol w:w="2199"/>
        <w:gridCol w:w="335"/>
        <w:gridCol w:w="2083"/>
        <w:gridCol w:w="376"/>
        <w:gridCol w:w="2295"/>
        <w:gridCol w:w="337"/>
        <w:gridCol w:w="2463"/>
      </w:tblGrid>
      <w:tr w:rsidR="00E33C5A" w:rsidRPr="00BE42BF" w14:paraId="06B52FCF" w14:textId="77777777" w:rsidTr="00115551">
        <w:trPr>
          <w:trHeight w:val="297"/>
        </w:trPr>
        <w:tc>
          <w:tcPr>
            <w:tcW w:w="378" w:type="dxa"/>
          </w:tcPr>
          <w:p w14:paraId="288568A9" w14:textId="77777777" w:rsidR="00E33C5A" w:rsidRPr="00BE42BF" w:rsidRDefault="00E33C5A" w:rsidP="00115551">
            <w:r w:rsidRPr="00BE42BF">
              <w:t>A.</w:t>
            </w:r>
          </w:p>
        </w:tc>
        <w:tc>
          <w:tcPr>
            <w:tcW w:w="2199" w:type="dxa"/>
          </w:tcPr>
          <w:p w14:paraId="210CDA56" w14:textId="77777777" w:rsidR="00E33C5A" w:rsidRPr="00BE42BF" w:rsidRDefault="00E33C5A" w:rsidP="00115551">
            <w:pPr>
              <w:rPr>
                <w:noProof/>
              </w:rPr>
            </w:pPr>
            <w:r>
              <w:rPr>
                <w:noProof/>
              </w:rPr>
              <w:t>object colloboration in time sequence</w:t>
            </w:r>
          </w:p>
        </w:tc>
        <w:tc>
          <w:tcPr>
            <w:tcW w:w="335" w:type="dxa"/>
          </w:tcPr>
          <w:p w14:paraId="0520DEE7" w14:textId="77777777" w:rsidR="00E33C5A" w:rsidRPr="00BE42BF" w:rsidRDefault="00E33C5A" w:rsidP="00115551">
            <w:r w:rsidRPr="00BE42BF">
              <w:t>B.</w:t>
            </w:r>
          </w:p>
        </w:tc>
        <w:tc>
          <w:tcPr>
            <w:tcW w:w="2083" w:type="dxa"/>
          </w:tcPr>
          <w:p w14:paraId="5913E63C" w14:textId="77777777" w:rsidR="00E33C5A" w:rsidRPr="00BE42BF" w:rsidRDefault="00E33C5A" w:rsidP="00115551">
            <w:r>
              <w:rPr>
                <w:noProof/>
              </w:rPr>
              <w:t>object messaging</w:t>
            </w:r>
          </w:p>
        </w:tc>
        <w:tc>
          <w:tcPr>
            <w:tcW w:w="376" w:type="dxa"/>
          </w:tcPr>
          <w:p w14:paraId="6B746CFA" w14:textId="77777777" w:rsidR="00E33C5A" w:rsidRPr="00BE42BF" w:rsidRDefault="00E33C5A" w:rsidP="00115551">
            <w:pPr>
              <w:jc w:val="center"/>
            </w:pPr>
            <w:r w:rsidRPr="00BE42BF">
              <w:t>C.</w:t>
            </w:r>
          </w:p>
        </w:tc>
        <w:tc>
          <w:tcPr>
            <w:tcW w:w="2295" w:type="dxa"/>
          </w:tcPr>
          <w:p w14:paraId="6C85A336" w14:textId="77777777" w:rsidR="00E33C5A" w:rsidRPr="00BE42BF" w:rsidRDefault="00E33C5A" w:rsidP="00115551">
            <w:r>
              <w:rPr>
                <w:noProof/>
              </w:rPr>
              <w:t>sub-system communication</w:t>
            </w:r>
          </w:p>
        </w:tc>
        <w:tc>
          <w:tcPr>
            <w:tcW w:w="337" w:type="dxa"/>
          </w:tcPr>
          <w:p w14:paraId="5DD33A23" w14:textId="77777777" w:rsidR="00E33C5A" w:rsidRPr="00BE42BF" w:rsidRDefault="00E33C5A" w:rsidP="00115551">
            <w:pPr>
              <w:jc w:val="center"/>
            </w:pPr>
            <w:r w:rsidRPr="00BE42BF">
              <w:t>D.</w:t>
            </w:r>
          </w:p>
        </w:tc>
        <w:tc>
          <w:tcPr>
            <w:tcW w:w="2463" w:type="dxa"/>
          </w:tcPr>
          <w:p w14:paraId="0B6A43BC" w14:textId="77777777" w:rsidR="00E33C5A" w:rsidRPr="00BE42BF" w:rsidRDefault="00E33C5A" w:rsidP="00115551">
            <w:r>
              <w:rPr>
                <w:noProof/>
              </w:rPr>
              <w:t>class interaction in sequence</w:t>
            </w:r>
          </w:p>
        </w:tc>
      </w:tr>
    </w:tbl>
    <w:p w14:paraId="6FF7C7A0" w14:textId="77777777" w:rsidR="00E33C5A" w:rsidRDefault="00E33C5A" w:rsidP="00E33C5A">
      <w:pPr>
        <w:spacing w:after="0" w:line="240" w:lineRule="auto"/>
      </w:pPr>
      <w:r>
        <w:t>Answer: B</w:t>
      </w:r>
    </w:p>
    <w:p w14:paraId="0FB24482" w14:textId="77777777" w:rsidR="00E33C5A" w:rsidRDefault="00E33C5A" w:rsidP="00E33C5A">
      <w:pPr>
        <w:spacing w:after="0" w:line="240" w:lineRule="auto"/>
      </w:pPr>
      <w:r>
        <w:t>Q33. The following diagram shows ___________________________.</w:t>
      </w:r>
    </w:p>
    <w:p w14:paraId="44FADA9C" w14:textId="77777777" w:rsidR="00E33C5A" w:rsidRDefault="00E33C5A" w:rsidP="00E33C5A">
      <w:pPr>
        <w:spacing w:after="0" w:line="240" w:lineRule="auto"/>
        <w:ind w:left="720"/>
      </w:pPr>
      <w:r>
        <w:object w:dxaOrig="6105" w:dyaOrig="2911" w14:anchorId="24B3A627">
          <v:shape id="_x0000_i2420" type="#_x0000_t75" style="width:305.55pt;height:145.25pt" o:ole="">
            <v:imagedata r:id="rId524" o:title=""/>
          </v:shape>
          <o:OLEObject Type="Embed" ProgID="Visio.Drawing.15" ShapeID="_x0000_i2420" DrawAspect="Content" ObjectID="_1610007422" r:id="rId525"/>
        </w:objec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78"/>
        <w:gridCol w:w="2199"/>
        <w:gridCol w:w="335"/>
        <w:gridCol w:w="2083"/>
        <w:gridCol w:w="376"/>
        <w:gridCol w:w="2295"/>
        <w:gridCol w:w="337"/>
        <w:gridCol w:w="2463"/>
      </w:tblGrid>
      <w:tr w:rsidR="00E33C5A" w:rsidRPr="00BE42BF" w14:paraId="0B3BA34D" w14:textId="77777777" w:rsidTr="00115551">
        <w:trPr>
          <w:trHeight w:val="297"/>
        </w:trPr>
        <w:tc>
          <w:tcPr>
            <w:tcW w:w="378" w:type="dxa"/>
          </w:tcPr>
          <w:p w14:paraId="66A17307" w14:textId="77777777" w:rsidR="00E33C5A" w:rsidRPr="00BE42BF" w:rsidRDefault="00E33C5A" w:rsidP="00115551">
            <w:r w:rsidRPr="00BE42BF">
              <w:t>A.</w:t>
            </w:r>
          </w:p>
        </w:tc>
        <w:tc>
          <w:tcPr>
            <w:tcW w:w="2199" w:type="dxa"/>
          </w:tcPr>
          <w:p w14:paraId="5AC6C402" w14:textId="77777777" w:rsidR="00E33C5A" w:rsidRPr="00BE42BF" w:rsidRDefault="00E33C5A" w:rsidP="00115551">
            <w:pPr>
              <w:rPr>
                <w:noProof/>
              </w:rPr>
            </w:pPr>
            <w:r>
              <w:rPr>
                <w:noProof/>
              </w:rPr>
              <w:t>Prototyping lifecycle</w:t>
            </w:r>
          </w:p>
        </w:tc>
        <w:tc>
          <w:tcPr>
            <w:tcW w:w="335" w:type="dxa"/>
          </w:tcPr>
          <w:p w14:paraId="165A7338" w14:textId="77777777" w:rsidR="00E33C5A" w:rsidRPr="00BE42BF" w:rsidRDefault="00E33C5A" w:rsidP="00115551">
            <w:r w:rsidRPr="00BE42BF">
              <w:t>B.</w:t>
            </w:r>
          </w:p>
        </w:tc>
        <w:tc>
          <w:tcPr>
            <w:tcW w:w="2083" w:type="dxa"/>
          </w:tcPr>
          <w:p w14:paraId="2702F3CD" w14:textId="77777777" w:rsidR="00E33C5A" w:rsidRPr="00BE42BF" w:rsidRDefault="00E33C5A" w:rsidP="00115551">
            <w:r>
              <w:rPr>
                <w:noProof/>
              </w:rPr>
              <w:t>USDP lifecycle</w:t>
            </w:r>
          </w:p>
        </w:tc>
        <w:tc>
          <w:tcPr>
            <w:tcW w:w="376" w:type="dxa"/>
          </w:tcPr>
          <w:p w14:paraId="374FCBC0" w14:textId="77777777" w:rsidR="00E33C5A" w:rsidRPr="00BE42BF" w:rsidRDefault="00E33C5A" w:rsidP="00115551">
            <w:pPr>
              <w:jc w:val="center"/>
            </w:pPr>
            <w:r w:rsidRPr="00BE42BF">
              <w:t>C.</w:t>
            </w:r>
          </w:p>
        </w:tc>
        <w:tc>
          <w:tcPr>
            <w:tcW w:w="2295" w:type="dxa"/>
          </w:tcPr>
          <w:p w14:paraId="0B485B25" w14:textId="77777777" w:rsidR="00E33C5A" w:rsidRPr="00BE42BF" w:rsidRDefault="00E33C5A" w:rsidP="00115551">
            <w:r>
              <w:rPr>
                <w:noProof/>
              </w:rPr>
              <w:t>traditional lifecycle</w:t>
            </w:r>
          </w:p>
        </w:tc>
        <w:tc>
          <w:tcPr>
            <w:tcW w:w="337" w:type="dxa"/>
          </w:tcPr>
          <w:p w14:paraId="71DD5E79" w14:textId="77777777" w:rsidR="00E33C5A" w:rsidRPr="00BE42BF" w:rsidRDefault="00E33C5A" w:rsidP="00115551">
            <w:pPr>
              <w:jc w:val="center"/>
            </w:pPr>
            <w:r w:rsidRPr="00BE42BF">
              <w:t>D.</w:t>
            </w:r>
          </w:p>
        </w:tc>
        <w:tc>
          <w:tcPr>
            <w:tcW w:w="2463" w:type="dxa"/>
          </w:tcPr>
          <w:p w14:paraId="547E4576" w14:textId="77777777" w:rsidR="00E33C5A" w:rsidRPr="00BE42BF" w:rsidRDefault="00E33C5A" w:rsidP="00115551">
            <w:r>
              <w:rPr>
                <w:noProof/>
              </w:rPr>
              <w:t>incremental iterative lifecycle</w:t>
            </w:r>
          </w:p>
        </w:tc>
      </w:tr>
    </w:tbl>
    <w:p w14:paraId="09F475E0" w14:textId="77777777" w:rsidR="00E33C5A" w:rsidRDefault="00E33C5A" w:rsidP="00E33C5A">
      <w:pPr>
        <w:spacing w:after="0" w:line="240" w:lineRule="auto"/>
      </w:pPr>
      <w:r>
        <w:t>Answer: A</w:t>
      </w:r>
    </w:p>
    <w:p w14:paraId="025ACEFF" w14:textId="77777777" w:rsidR="00E33C5A" w:rsidRDefault="00E33C5A" w:rsidP="00E33C5A">
      <w:pPr>
        <w:spacing w:after="0" w:line="240" w:lineRule="auto"/>
      </w:pPr>
      <w:r>
        <w:t>Q34. The diagram below shows ________________________________</w:t>
      </w:r>
    </w:p>
    <w:p w14:paraId="70C3BE16" w14:textId="77777777" w:rsidR="00E33C5A" w:rsidRDefault="00E33C5A" w:rsidP="00E33C5A">
      <w:pPr>
        <w:spacing w:after="0" w:line="240" w:lineRule="auto"/>
        <w:ind w:left="720"/>
      </w:pPr>
      <w:r>
        <w:object w:dxaOrig="2310" w:dyaOrig="1951" w14:anchorId="1AF9E243">
          <v:shape id="_x0000_i2421" type="#_x0000_t75" style="width:115.2pt;height:97.65pt" o:ole="">
            <v:imagedata r:id="rId526" o:title=""/>
          </v:shape>
          <o:OLEObject Type="Embed" ProgID="Visio.Drawing.15" ShapeID="_x0000_i2421" DrawAspect="Content" ObjectID="_1610007423" r:id="rId527"/>
        </w:objec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78"/>
        <w:gridCol w:w="2199"/>
        <w:gridCol w:w="335"/>
        <w:gridCol w:w="2083"/>
        <w:gridCol w:w="376"/>
        <w:gridCol w:w="2295"/>
        <w:gridCol w:w="337"/>
        <w:gridCol w:w="2463"/>
      </w:tblGrid>
      <w:tr w:rsidR="00E33C5A" w:rsidRPr="00BE42BF" w14:paraId="7F612964" w14:textId="77777777" w:rsidTr="00115551">
        <w:trPr>
          <w:trHeight w:val="297"/>
        </w:trPr>
        <w:tc>
          <w:tcPr>
            <w:tcW w:w="378" w:type="dxa"/>
          </w:tcPr>
          <w:p w14:paraId="20604DB4" w14:textId="77777777" w:rsidR="00E33C5A" w:rsidRPr="00BE42BF" w:rsidRDefault="00E33C5A" w:rsidP="00115551">
            <w:r w:rsidRPr="00BE42BF">
              <w:t>A.</w:t>
            </w:r>
          </w:p>
        </w:tc>
        <w:tc>
          <w:tcPr>
            <w:tcW w:w="2199" w:type="dxa"/>
          </w:tcPr>
          <w:p w14:paraId="2991B89A" w14:textId="77777777" w:rsidR="00E33C5A" w:rsidRPr="00BE42BF" w:rsidRDefault="00E33C5A" w:rsidP="00115551">
            <w:pPr>
              <w:rPr>
                <w:noProof/>
              </w:rPr>
            </w:pPr>
            <w:r>
              <w:rPr>
                <w:noProof/>
              </w:rPr>
              <w:t>Partitioned architecture</w:t>
            </w:r>
          </w:p>
        </w:tc>
        <w:tc>
          <w:tcPr>
            <w:tcW w:w="335" w:type="dxa"/>
          </w:tcPr>
          <w:p w14:paraId="5663A6FD" w14:textId="77777777" w:rsidR="00E33C5A" w:rsidRPr="00BE42BF" w:rsidRDefault="00E33C5A" w:rsidP="00115551">
            <w:r w:rsidRPr="00BE42BF">
              <w:t>B.</w:t>
            </w:r>
          </w:p>
        </w:tc>
        <w:tc>
          <w:tcPr>
            <w:tcW w:w="2083" w:type="dxa"/>
          </w:tcPr>
          <w:p w14:paraId="480A16D8" w14:textId="77777777" w:rsidR="00E33C5A" w:rsidRPr="00BE42BF" w:rsidRDefault="00E33C5A" w:rsidP="00115551">
            <w:r>
              <w:rPr>
                <w:noProof/>
              </w:rPr>
              <w:t>open layered architecture</w:t>
            </w:r>
          </w:p>
        </w:tc>
        <w:tc>
          <w:tcPr>
            <w:tcW w:w="376" w:type="dxa"/>
          </w:tcPr>
          <w:p w14:paraId="461B3BA1" w14:textId="77777777" w:rsidR="00E33C5A" w:rsidRPr="00BE42BF" w:rsidRDefault="00E33C5A" w:rsidP="00115551">
            <w:pPr>
              <w:jc w:val="center"/>
            </w:pPr>
            <w:r w:rsidRPr="00BE42BF">
              <w:t>C.</w:t>
            </w:r>
          </w:p>
        </w:tc>
        <w:tc>
          <w:tcPr>
            <w:tcW w:w="2295" w:type="dxa"/>
          </w:tcPr>
          <w:p w14:paraId="1DCB5D31" w14:textId="77777777" w:rsidR="00E33C5A" w:rsidRPr="00BE42BF" w:rsidRDefault="00E33C5A" w:rsidP="00115551">
            <w:r>
              <w:rPr>
                <w:noProof/>
              </w:rPr>
              <w:t>closed layered  architecture</w:t>
            </w:r>
          </w:p>
        </w:tc>
        <w:tc>
          <w:tcPr>
            <w:tcW w:w="337" w:type="dxa"/>
          </w:tcPr>
          <w:p w14:paraId="1DC2E224" w14:textId="77777777" w:rsidR="00E33C5A" w:rsidRPr="00BE42BF" w:rsidRDefault="00E33C5A" w:rsidP="00115551">
            <w:pPr>
              <w:jc w:val="center"/>
            </w:pPr>
            <w:r w:rsidRPr="00BE42BF">
              <w:t>D.</w:t>
            </w:r>
          </w:p>
        </w:tc>
        <w:tc>
          <w:tcPr>
            <w:tcW w:w="2463" w:type="dxa"/>
          </w:tcPr>
          <w:p w14:paraId="586A418A" w14:textId="77777777" w:rsidR="00E33C5A" w:rsidRPr="00BE42BF" w:rsidRDefault="00E33C5A" w:rsidP="00115551">
            <w:r>
              <w:rPr>
                <w:noProof/>
              </w:rPr>
              <w:t>partitioned and layered architecture</w:t>
            </w:r>
          </w:p>
        </w:tc>
      </w:tr>
    </w:tbl>
    <w:p w14:paraId="4D7DCE80" w14:textId="77777777" w:rsidR="00E33C5A" w:rsidRDefault="00E33C5A" w:rsidP="00E33C5A">
      <w:pPr>
        <w:spacing w:after="0" w:line="240" w:lineRule="auto"/>
        <w:rPr>
          <w:rFonts w:eastAsia="Times New Roman" w:cs="Tahoma"/>
          <w:lang w:eastAsia="en-US" w:bidi="bn-IN"/>
        </w:rPr>
      </w:pPr>
      <w:r>
        <w:rPr>
          <w:rFonts w:eastAsia="Times New Roman" w:cs="Tahoma"/>
          <w:lang w:eastAsia="en-US" w:bidi="bn-IN"/>
        </w:rPr>
        <w:t>Answer: C</w:t>
      </w:r>
    </w:p>
    <w:p w14:paraId="6E67D100" w14:textId="77777777" w:rsidR="00E33C5A" w:rsidRDefault="00E33C5A" w:rsidP="00E33C5A">
      <w:pPr>
        <w:spacing w:after="0" w:line="240" w:lineRule="auto"/>
        <w:rPr>
          <w:rFonts w:eastAsia="Times New Roman" w:cs="Tahoma"/>
          <w:lang w:eastAsia="en-US" w:bidi="bn-IN"/>
        </w:rPr>
      </w:pPr>
      <w:r w:rsidRPr="00F9104B">
        <w:rPr>
          <w:rFonts w:eastAsia="Times New Roman" w:cs="Tahoma"/>
          <w:lang w:eastAsia="en-US" w:bidi="bn-IN"/>
        </w:rPr>
        <w:lastRenderedPageBreak/>
        <w:t>Q</w:t>
      </w:r>
      <w:r>
        <w:rPr>
          <w:rFonts w:eastAsia="Times New Roman" w:cs="Tahoma"/>
          <w:lang w:eastAsia="en-US" w:bidi="bn-IN"/>
        </w:rPr>
        <w:t>9</w:t>
      </w:r>
      <w:r w:rsidRPr="00F9104B">
        <w:rPr>
          <w:rFonts w:eastAsia="Times New Roman" w:cs="Tahoma"/>
          <w:lang w:eastAsia="en-US" w:bidi="bn-IN"/>
        </w:rPr>
        <w:t xml:space="preserve">. </w:t>
      </w:r>
      <w:r>
        <w:rPr>
          <w:rFonts w:eastAsia="Times New Roman" w:cs="Tahoma"/>
          <w:lang w:eastAsia="en-US" w:bidi="bn-IN"/>
        </w:rPr>
        <w:t>Look at the following state chart.</w:t>
      </w:r>
    </w:p>
    <w:p w14:paraId="1FC9D84D" w14:textId="77777777" w:rsidR="00E33C5A" w:rsidRDefault="00E33C5A" w:rsidP="00E33C5A">
      <w:pPr>
        <w:spacing w:after="0" w:line="240" w:lineRule="auto"/>
        <w:ind w:left="720"/>
        <w:rPr>
          <w:rFonts w:eastAsia="Times New Roman" w:cs="Tahoma"/>
          <w:lang w:eastAsia="en-US" w:bidi="bn-IN"/>
        </w:rPr>
      </w:pPr>
      <w:r>
        <w:object w:dxaOrig="6495" w:dyaOrig="5361" w14:anchorId="7F69F1BD">
          <v:shape id="_x0000_i2422" type="#_x0000_t75" style="width:231.05pt;height:190.35pt" o:ole="">
            <v:imagedata r:id="rId134" o:title=""/>
          </v:shape>
          <o:OLEObject Type="Embed" ProgID="Visio.Drawing.15" ShapeID="_x0000_i2422" DrawAspect="Content" ObjectID="_1610007424" r:id="rId528"/>
        </w:object>
      </w:r>
    </w:p>
    <w:p w14:paraId="1D7BB9A6" w14:textId="77777777" w:rsidR="00E33C5A" w:rsidRDefault="00E33C5A" w:rsidP="00E33C5A">
      <w:pPr>
        <w:spacing w:after="0" w:line="240" w:lineRule="auto"/>
        <w:rPr>
          <w:rFonts w:eastAsia="Times New Roman" w:cs="Tahoma"/>
          <w:lang w:eastAsia="en-US" w:bidi="bn-IN"/>
        </w:rPr>
      </w:pPr>
      <w:r>
        <w:rPr>
          <w:rFonts w:eastAsia="Times New Roman" w:cs="Tahoma"/>
          <w:lang w:eastAsia="en-US" w:bidi="bn-IN"/>
        </w:rPr>
        <w:t>In the above state chart, which one is change event?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61"/>
        <w:gridCol w:w="2103"/>
        <w:gridCol w:w="319"/>
        <w:gridCol w:w="2896"/>
        <w:gridCol w:w="360"/>
        <w:gridCol w:w="2138"/>
        <w:gridCol w:w="323"/>
        <w:gridCol w:w="2300"/>
      </w:tblGrid>
      <w:tr w:rsidR="00E33C5A" w:rsidRPr="00BE42BF" w14:paraId="5C87F074" w14:textId="77777777" w:rsidTr="00115551">
        <w:trPr>
          <w:trHeight w:val="297"/>
        </w:trPr>
        <w:tc>
          <w:tcPr>
            <w:tcW w:w="378" w:type="dxa"/>
          </w:tcPr>
          <w:p w14:paraId="2E8DC735" w14:textId="77777777" w:rsidR="00E33C5A" w:rsidRPr="00BE42BF" w:rsidRDefault="00E33C5A" w:rsidP="00115551">
            <w:r w:rsidRPr="00BE42BF">
              <w:t>A.</w:t>
            </w:r>
          </w:p>
        </w:tc>
        <w:tc>
          <w:tcPr>
            <w:tcW w:w="2199" w:type="dxa"/>
          </w:tcPr>
          <w:p w14:paraId="1020150C" w14:textId="77777777" w:rsidR="00E33C5A" w:rsidRPr="00BE42BF" w:rsidRDefault="00E33C5A" w:rsidP="00115551">
            <w:pPr>
              <w:rPr>
                <w:noProof/>
              </w:rPr>
            </w:pPr>
            <w:r>
              <w:rPr>
                <w:noProof/>
              </w:rPr>
              <w:t>GradeRate()</w:t>
            </w:r>
          </w:p>
        </w:tc>
        <w:tc>
          <w:tcPr>
            <w:tcW w:w="335" w:type="dxa"/>
          </w:tcPr>
          <w:p w14:paraId="39D42A34" w14:textId="77777777" w:rsidR="00E33C5A" w:rsidRPr="00BE42BF" w:rsidRDefault="00E33C5A" w:rsidP="00115551">
            <w:r w:rsidRPr="00BE42BF">
              <w:t>B.</w:t>
            </w:r>
          </w:p>
        </w:tc>
        <w:tc>
          <w:tcPr>
            <w:tcW w:w="2083" w:type="dxa"/>
          </w:tcPr>
          <w:p w14:paraId="1B63D340" w14:textId="77777777" w:rsidR="00E33C5A" w:rsidRPr="00BE42BF" w:rsidRDefault="00E33C5A" w:rsidP="00115551">
            <w:r>
              <w:rPr>
                <w:noProof/>
              </w:rPr>
              <w:t>when</w:t>
            </w:r>
            <w:r w:rsidRPr="00307CD2">
              <w:rPr>
                <w:noProof/>
              </w:rPr>
              <w:t>[rateStartDate&lt;=currentDate]</w:t>
            </w:r>
          </w:p>
        </w:tc>
        <w:tc>
          <w:tcPr>
            <w:tcW w:w="376" w:type="dxa"/>
          </w:tcPr>
          <w:p w14:paraId="5FAC073B" w14:textId="77777777" w:rsidR="00E33C5A" w:rsidRPr="00BE42BF" w:rsidRDefault="00E33C5A" w:rsidP="00115551">
            <w:pPr>
              <w:jc w:val="center"/>
            </w:pPr>
            <w:r w:rsidRPr="00BE42BF">
              <w:t>C.</w:t>
            </w:r>
          </w:p>
        </w:tc>
        <w:tc>
          <w:tcPr>
            <w:tcW w:w="2295" w:type="dxa"/>
          </w:tcPr>
          <w:p w14:paraId="659E3920" w14:textId="77777777" w:rsidR="00E33C5A" w:rsidRPr="00BE42BF" w:rsidRDefault="00E33C5A" w:rsidP="00115551">
            <w:r w:rsidRPr="00307CD2">
              <w:rPr>
                <w:noProof/>
              </w:rPr>
              <w:t>after [1 year]</w:t>
            </w:r>
          </w:p>
        </w:tc>
        <w:tc>
          <w:tcPr>
            <w:tcW w:w="337" w:type="dxa"/>
          </w:tcPr>
          <w:p w14:paraId="0202608A" w14:textId="77777777" w:rsidR="00E33C5A" w:rsidRPr="00BE42BF" w:rsidRDefault="00E33C5A" w:rsidP="00115551">
            <w:pPr>
              <w:jc w:val="center"/>
            </w:pPr>
            <w:r w:rsidRPr="00BE42BF">
              <w:t>D.</w:t>
            </w:r>
          </w:p>
        </w:tc>
        <w:tc>
          <w:tcPr>
            <w:tcW w:w="2463" w:type="dxa"/>
          </w:tcPr>
          <w:p w14:paraId="303E2E6E" w14:textId="77777777" w:rsidR="00E33C5A" w:rsidRPr="00BE42BF" w:rsidRDefault="00E33C5A" w:rsidP="00115551">
            <w:r>
              <w:rPr>
                <w:noProof/>
              </w:rPr>
              <w:t>Active</w:t>
            </w:r>
          </w:p>
        </w:tc>
      </w:tr>
    </w:tbl>
    <w:p w14:paraId="66206F59" w14:textId="77777777" w:rsidR="00E33C5A" w:rsidRPr="00BA2FCA" w:rsidRDefault="00E33C5A" w:rsidP="00E33C5A">
      <w:pPr>
        <w:spacing w:after="0" w:line="240" w:lineRule="auto"/>
      </w:pPr>
      <w:r>
        <w:t>Answer: B</w:t>
      </w:r>
    </w:p>
    <w:p w14:paraId="67B42ACF" w14:textId="76679AD8" w:rsidR="00E33C5A" w:rsidRDefault="00E33C5A" w:rsidP="00E553A4">
      <w:pPr>
        <w:spacing w:after="0" w:line="240" w:lineRule="auto"/>
        <w:rPr>
          <w:rFonts w:eastAsia="Times New Roman" w:cs="Tahoma"/>
          <w:lang w:eastAsia="en-US" w:bidi="bn-IN"/>
        </w:rPr>
      </w:pPr>
    </w:p>
    <w:p w14:paraId="1A2423A2" w14:textId="77777777" w:rsidR="00710E99" w:rsidRDefault="00710E99" w:rsidP="00710E99">
      <w:r>
        <w:t xml:space="preserve">Q1. The communication diagram below shows the same message on object of different type cause objects to objects to behave in class-specific manner. </w:t>
      </w:r>
    </w:p>
    <w:p w14:paraId="7777B6DE" w14:textId="501ED074" w:rsidR="00710E99" w:rsidRDefault="00710E99" w:rsidP="00710E99">
      <w:r>
        <w:object w:dxaOrig="7545" w:dyaOrig="3781" w14:anchorId="1EFCF040">
          <v:shape id="_x0000_i2997" type="#_x0000_t75" style="width:386.9pt;height:197.2pt" o:ole="">
            <v:imagedata r:id="rId529" o:title=""/>
          </v:shape>
          <o:OLEObject Type="Embed" ProgID="Visio.Drawing.15" ShapeID="_x0000_i2997" DrawAspect="Content" ObjectID="_1610007425" r:id="rId530"/>
        </w:object>
      </w:r>
      <w:r>
        <w:t xml:space="preserve"> </w:t>
      </w:r>
    </w:p>
    <w:p w14:paraId="46AF6B9E" w14:textId="77777777" w:rsidR="00710E99" w:rsidRDefault="00710E99" w:rsidP="00710E99">
      <w:r>
        <w:t xml:space="preserve">This feature in Object-Orientation is </w:t>
      </w:r>
    </w:p>
    <w:p w14:paraId="52C067BC" w14:textId="77777777" w:rsidR="00710E99" w:rsidRDefault="00710E99" w:rsidP="00710E99">
      <w:pPr>
        <w:pStyle w:val="ListParagraph"/>
        <w:numPr>
          <w:ilvl w:val="0"/>
          <w:numId w:val="101"/>
        </w:numPr>
      </w:pPr>
      <w:r>
        <w:t>Inheritance</w:t>
      </w:r>
    </w:p>
    <w:p w14:paraId="3A58813F" w14:textId="77777777" w:rsidR="00710E99" w:rsidRDefault="00710E99" w:rsidP="00710E99">
      <w:pPr>
        <w:pStyle w:val="ListParagraph"/>
        <w:numPr>
          <w:ilvl w:val="0"/>
          <w:numId w:val="101"/>
        </w:numPr>
      </w:pPr>
      <w:r>
        <w:t>Polymorphism</w:t>
      </w:r>
    </w:p>
    <w:p w14:paraId="70632194" w14:textId="77777777" w:rsidR="00710E99" w:rsidRDefault="00710E99" w:rsidP="00710E99">
      <w:pPr>
        <w:pStyle w:val="ListParagraph"/>
        <w:numPr>
          <w:ilvl w:val="0"/>
          <w:numId w:val="101"/>
        </w:numPr>
      </w:pPr>
      <w:r>
        <w:t>Encapsulation</w:t>
      </w:r>
    </w:p>
    <w:p w14:paraId="260C26D9" w14:textId="77777777" w:rsidR="00710E99" w:rsidRDefault="00710E99" w:rsidP="00710E99">
      <w:pPr>
        <w:pStyle w:val="ListParagraph"/>
        <w:numPr>
          <w:ilvl w:val="0"/>
          <w:numId w:val="101"/>
        </w:numPr>
      </w:pPr>
      <w:r>
        <w:t>Data hiding</w:t>
      </w:r>
    </w:p>
    <w:p w14:paraId="4A5AC63A" w14:textId="562D3172" w:rsidR="00710E99" w:rsidRDefault="00710E99" w:rsidP="00710E99">
      <w:r>
        <w:t>Answer: B</w:t>
      </w:r>
    </w:p>
    <w:p w14:paraId="3B3B24E1" w14:textId="492FD066" w:rsidR="00710E99" w:rsidRDefault="00710E99" w:rsidP="00710E99">
      <w:r>
        <w:t>Q2. Look at the following activity</w:t>
      </w:r>
    </w:p>
    <w:p w14:paraId="6702A19B" w14:textId="77777777" w:rsidR="00710E99" w:rsidRDefault="00710E99" w:rsidP="00710E99">
      <w:r>
        <w:object w:dxaOrig="5175" w:dyaOrig="2596" w14:anchorId="6899793A">
          <v:shape id="_x0000_i2998" type="#_x0000_t75" style="width:259.2pt;height:129.6pt" o:ole="">
            <v:imagedata r:id="rId531" o:title=""/>
          </v:shape>
          <o:OLEObject Type="Embed" ProgID="Visio.Drawing.15" ShapeID="_x0000_i2998" DrawAspect="Content" ObjectID="_1610007426" r:id="rId532"/>
        </w:object>
      </w:r>
    </w:p>
    <w:p w14:paraId="6AFE974A" w14:textId="77777777" w:rsidR="00710E99" w:rsidRDefault="00710E99" w:rsidP="00710E99">
      <w:r>
        <w:t>Which one is alternative representation of the above?</w:t>
      </w:r>
    </w:p>
    <w:p w14:paraId="43FEE5DF" w14:textId="77777777" w:rsidR="00710E99" w:rsidRDefault="00710E99" w:rsidP="00710E99">
      <w:pPr>
        <w:pStyle w:val="ListParagraph"/>
        <w:numPr>
          <w:ilvl w:val="0"/>
          <w:numId w:val="102"/>
        </w:numPr>
      </w:pPr>
      <w:r>
        <w:rPr>
          <w:noProof/>
        </w:rPr>
        <w:object w:dxaOrig="1440" w:dyaOrig="1440" w14:anchorId="0D21B061">
          <v:shape id="_x0000_s1177" type="#_x0000_t75" style="position:absolute;left:0;text-align:left;margin-left:36pt;margin-top:0;width:223pt;height:189.15pt;z-index:251834368;mso-position-horizontal:absolute;mso-position-horizontal-relative:text;mso-position-vertical:absolute;mso-position-vertical-relative:text;mso-width-relative:page;mso-height-relative:page">
            <v:imagedata r:id="rId533" o:title=""/>
          </v:shape>
          <o:OLEObject Type="Embed" ProgID="Visio.Drawing.15" ShapeID="_x0000_s1177" DrawAspect="Content" ObjectID="_1610007521" r:id="rId534"/>
        </w:object>
      </w:r>
    </w:p>
    <w:p w14:paraId="24C57CBF" w14:textId="77777777" w:rsidR="00710E99" w:rsidRDefault="00710E99" w:rsidP="00710E99"/>
    <w:p w14:paraId="474F71F8" w14:textId="77777777" w:rsidR="00710E99" w:rsidRDefault="00710E99" w:rsidP="00710E99"/>
    <w:p w14:paraId="4DD414FA" w14:textId="77777777" w:rsidR="00710E99" w:rsidRDefault="00710E99" w:rsidP="00710E99"/>
    <w:p w14:paraId="5C35AB83" w14:textId="1ECEB9C8" w:rsidR="00710E99" w:rsidRDefault="00710E99" w:rsidP="00710E99"/>
    <w:p w14:paraId="7BB9FF8D" w14:textId="298DB285" w:rsidR="00710E99" w:rsidRDefault="00710E99" w:rsidP="00710E99"/>
    <w:p w14:paraId="3C065A2E" w14:textId="5ABE6396" w:rsidR="00710E99" w:rsidRDefault="00710E99" w:rsidP="00710E99"/>
    <w:p w14:paraId="54FF5944" w14:textId="6310757F" w:rsidR="00710E99" w:rsidRDefault="00710E99" w:rsidP="00710E99"/>
    <w:p w14:paraId="09786347" w14:textId="6A8561F9" w:rsidR="00710E99" w:rsidRDefault="00710E99" w:rsidP="00710E99"/>
    <w:p w14:paraId="1A0C7CBA" w14:textId="77777777" w:rsidR="00710E99" w:rsidRDefault="00710E99" w:rsidP="00710E99"/>
    <w:p w14:paraId="1201A1A0" w14:textId="77777777" w:rsidR="00710E99" w:rsidRDefault="00710E99" w:rsidP="00710E99">
      <w:r>
        <w:rPr>
          <w:noProof/>
        </w:rPr>
        <w:object w:dxaOrig="1440" w:dyaOrig="1440" w14:anchorId="60783BFF">
          <v:shape id="_x0000_s1178" type="#_x0000_t75" style="position:absolute;margin-left:36pt;margin-top:0;width:240.7pt;height:189.15pt;z-index:251835392;mso-position-horizontal:absolute;mso-position-horizontal-relative:text;mso-position-vertical:absolute;mso-position-vertical-relative:text;mso-width-relative:page;mso-height-relative:page">
            <v:imagedata r:id="rId535" o:title=""/>
          </v:shape>
          <o:OLEObject Type="Embed" ProgID="Visio.Drawing.15" ShapeID="_x0000_s1178" DrawAspect="Content" ObjectID="_1610007520" r:id="rId536"/>
        </w:object>
      </w:r>
    </w:p>
    <w:p w14:paraId="63A23337" w14:textId="77777777" w:rsidR="00710E99" w:rsidRDefault="00710E99" w:rsidP="00710E99">
      <w:pPr>
        <w:pStyle w:val="ListParagraph"/>
        <w:numPr>
          <w:ilvl w:val="0"/>
          <w:numId w:val="102"/>
        </w:numPr>
      </w:pPr>
    </w:p>
    <w:p w14:paraId="6093B8BE" w14:textId="77777777" w:rsidR="00710E99" w:rsidRDefault="00710E99" w:rsidP="00710E99"/>
    <w:p w14:paraId="1E234337" w14:textId="77777777" w:rsidR="00710E99" w:rsidRDefault="00710E99" w:rsidP="00710E99"/>
    <w:p w14:paraId="49D667ED" w14:textId="77777777" w:rsidR="00710E99" w:rsidRDefault="00710E99" w:rsidP="00710E99"/>
    <w:p w14:paraId="415DCBDC" w14:textId="77777777" w:rsidR="00710E99" w:rsidRDefault="00710E99" w:rsidP="00710E99"/>
    <w:p w14:paraId="46628BD1" w14:textId="6C19BB4B" w:rsidR="00710E99" w:rsidRDefault="00710E99" w:rsidP="00710E99"/>
    <w:p w14:paraId="32331047" w14:textId="6C043A26" w:rsidR="00710E99" w:rsidRDefault="00710E99" w:rsidP="00710E99"/>
    <w:p w14:paraId="7937B325" w14:textId="77777777" w:rsidR="00710E99" w:rsidRDefault="00710E99" w:rsidP="00710E99"/>
    <w:p w14:paraId="4D9AA30C" w14:textId="77777777" w:rsidR="00710E99" w:rsidRDefault="00710E99" w:rsidP="00710E99">
      <w:r>
        <w:rPr>
          <w:noProof/>
        </w:rPr>
        <w:object w:dxaOrig="1440" w:dyaOrig="1440" w14:anchorId="7FA29FC4">
          <v:shape id="_x0000_s1179" type="#_x0000_t75" style="position:absolute;margin-left:36pt;margin-top:17.95pt;width:223pt;height:173.55pt;z-index:251836416;mso-position-horizontal-relative:text;mso-position-vertical-relative:text;mso-width-relative:page;mso-height-relative:page">
            <v:imagedata r:id="rId537" o:title=""/>
          </v:shape>
          <o:OLEObject Type="Embed" ProgID="Visio.Drawing.15" ShapeID="_x0000_s1179" DrawAspect="Content" ObjectID="_1610007519" r:id="rId538"/>
        </w:object>
      </w:r>
    </w:p>
    <w:p w14:paraId="406DE032" w14:textId="77777777" w:rsidR="00710E99" w:rsidRDefault="00710E99" w:rsidP="00710E99">
      <w:pPr>
        <w:pStyle w:val="ListParagraph"/>
        <w:numPr>
          <w:ilvl w:val="0"/>
          <w:numId w:val="102"/>
        </w:numPr>
      </w:pPr>
    </w:p>
    <w:p w14:paraId="523EBA06" w14:textId="77777777" w:rsidR="00710E99" w:rsidRDefault="00710E99" w:rsidP="00710E99"/>
    <w:p w14:paraId="4B736C8B" w14:textId="77777777" w:rsidR="00710E99" w:rsidRDefault="00710E99" w:rsidP="00710E99"/>
    <w:p w14:paraId="2617EDB5" w14:textId="77777777" w:rsidR="00710E99" w:rsidRDefault="00710E99" w:rsidP="00710E99"/>
    <w:p w14:paraId="7F071117" w14:textId="77777777" w:rsidR="00710E99" w:rsidRDefault="00710E99" w:rsidP="00710E99"/>
    <w:p w14:paraId="4D27A57A" w14:textId="77777777" w:rsidR="00710E99" w:rsidRDefault="00710E99" w:rsidP="00710E99"/>
    <w:p w14:paraId="0504188F" w14:textId="77777777" w:rsidR="00710E99" w:rsidRDefault="00710E99" w:rsidP="00710E99"/>
    <w:p w14:paraId="092ED442" w14:textId="77777777" w:rsidR="00710E99" w:rsidRDefault="00710E99" w:rsidP="00710E99">
      <w:pPr>
        <w:pStyle w:val="ListParagraph"/>
        <w:numPr>
          <w:ilvl w:val="0"/>
          <w:numId w:val="102"/>
        </w:numPr>
      </w:pPr>
      <w:r>
        <w:rPr>
          <w:noProof/>
        </w:rPr>
        <w:lastRenderedPageBreak/>
        <w:object w:dxaOrig="1440" w:dyaOrig="1440" w14:anchorId="1CD82541">
          <v:shape id="_x0000_s1180" type="#_x0000_t75" style="position:absolute;left:0;text-align:left;margin-left:36pt;margin-top:0;width:223pt;height:173.55pt;z-index:251837440;mso-position-horizontal:absolute;mso-position-horizontal-relative:text;mso-position-vertical:absolute;mso-position-vertical-relative:text;mso-width-relative:page;mso-height-relative:page">
            <v:imagedata r:id="rId539" o:title=""/>
          </v:shape>
          <o:OLEObject Type="Embed" ProgID="Visio.Drawing.15" ShapeID="_x0000_s1180" DrawAspect="Content" ObjectID="_1610007518" r:id="rId540"/>
        </w:object>
      </w:r>
    </w:p>
    <w:p w14:paraId="6491A531" w14:textId="77777777" w:rsidR="00710E99" w:rsidRDefault="00710E99" w:rsidP="00710E99"/>
    <w:p w14:paraId="427B3200" w14:textId="77777777" w:rsidR="00710E99" w:rsidRDefault="00710E99" w:rsidP="00710E99"/>
    <w:p w14:paraId="0B3A04BE" w14:textId="77777777" w:rsidR="00710E99" w:rsidRDefault="00710E99" w:rsidP="00710E99"/>
    <w:p w14:paraId="4BD49F3A" w14:textId="77777777" w:rsidR="00710E99" w:rsidRDefault="00710E99" w:rsidP="00710E99"/>
    <w:p w14:paraId="36ED425F" w14:textId="77777777" w:rsidR="00710E99" w:rsidRDefault="00710E99" w:rsidP="00710E99"/>
    <w:p w14:paraId="4718093C" w14:textId="77777777" w:rsidR="00710E99" w:rsidRDefault="00710E99" w:rsidP="00710E99"/>
    <w:p w14:paraId="00270AA8" w14:textId="77777777" w:rsidR="00710E99" w:rsidRDefault="00710E99" w:rsidP="00710E99"/>
    <w:p w14:paraId="74D089EC" w14:textId="77777777" w:rsidR="00710E99" w:rsidRDefault="00710E99" w:rsidP="00710E99"/>
    <w:p w14:paraId="7F481A18" w14:textId="51EAFB34" w:rsidR="00710E99" w:rsidRDefault="00710E99" w:rsidP="00710E99">
      <w:r>
        <w:t>Answer: A</w:t>
      </w:r>
    </w:p>
    <w:p w14:paraId="76B8B234" w14:textId="26997E50" w:rsidR="00710E99" w:rsidRDefault="00710E99" w:rsidP="00710E99"/>
    <w:p w14:paraId="0C1E0096" w14:textId="77777777" w:rsidR="00710E99" w:rsidRDefault="00710E99" w:rsidP="00710E99"/>
    <w:p w14:paraId="76092353" w14:textId="77777777" w:rsidR="00710E99" w:rsidRDefault="00710E99" w:rsidP="00710E99">
      <w:r>
        <w:rPr>
          <w:noProof/>
        </w:rPr>
        <w:object w:dxaOrig="1440" w:dyaOrig="1440" w14:anchorId="2B19FC9E">
          <v:shape id="_x0000_s1181" type="#_x0000_t75" style="position:absolute;margin-left:22.05pt;margin-top:0;width:190.75pt;height:127.35pt;z-index:251838464;mso-position-horizontal:absolute;mso-position-horizontal-relative:text;mso-position-vertical:absolute;mso-position-vertical-relative:text;mso-width-relative:page;mso-height-relative:page">
            <v:imagedata r:id="rId541" o:title=""/>
          </v:shape>
          <o:OLEObject Type="Embed" ProgID="Visio.Drawing.15" ShapeID="_x0000_s1181" DrawAspect="Content" ObjectID="_1610007455" r:id="rId542"/>
        </w:object>
      </w:r>
      <w:r>
        <w:t xml:space="preserve">Q3. </w:t>
      </w:r>
    </w:p>
    <w:p w14:paraId="579D2721" w14:textId="77777777" w:rsidR="00710E99" w:rsidRDefault="00710E99" w:rsidP="00710E99"/>
    <w:p w14:paraId="42F3001E" w14:textId="77777777" w:rsidR="00710E99" w:rsidRDefault="00710E99" w:rsidP="00710E99"/>
    <w:p w14:paraId="7F5864A6" w14:textId="77777777" w:rsidR="00710E99" w:rsidRDefault="00710E99" w:rsidP="00710E99"/>
    <w:p w14:paraId="7D1A27C4" w14:textId="77777777" w:rsidR="00710E99" w:rsidRDefault="00710E99" w:rsidP="00710E99"/>
    <w:p w14:paraId="1EFC4145" w14:textId="77777777" w:rsidR="00710E99" w:rsidRDefault="00710E99" w:rsidP="00710E99">
      <w:pPr>
        <w:spacing w:after="0" w:line="240" w:lineRule="auto"/>
        <w:contextualSpacing/>
      </w:pPr>
    </w:p>
    <w:p w14:paraId="6EABFE49" w14:textId="77777777" w:rsidR="00710E99" w:rsidRDefault="00710E99" w:rsidP="00710E99">
      <w:pPr>
        <w:spacing w:after="0" w:line="240" w:lineRule="auto"/>
        <w:contextualSpacing/>
      </w:pPr>
    </w:p>
    <w:p w14:paraId="6F7486F5" w14:textId="4E60B27B" w:rsidR="00710E99" w:rsidRDefault="00710E99" w:rsidP="00710E99">
      <w:pPr>
        <w:spacing w:after="0" w:line="240" w:lineRule="auto"/>
        <w:contextualSpacing/>
      </w:pPr>
      <w:r>
        <w:t>The diagram above is</w:t>
      </w:r>
    </w:p>
    <w:p w14:paraId="646A4F7A" w14:textId="77777777" w:rsidR="00710E99" w:rsidRDefault="00710E99" w:rsidP="00710E99">
      <w:pPr>
        <w:pStyle w:val="ListParagraph"/>
        <w:numPr>
          <w:ilvl w:val="0"/>
          <w:numId w:val="103"/>
        </w:numPr>
        <w:spacing w:line="240" w:lineRule="auto"/>
      </w:pPr>
      <w:r w:rsidRPr="00E051B0">
        <w:t xml:space="preserve">Activity diagram with object </w:t>
      </w:r>
      <w:r>
        <w:t>flows</w:t>
      </w:r>
    </w:p>
    <w:p w14:paraId="5D77D981" w14:textId="77777777" w:rsidR="00710E99" w:rsidRDefault="00710E99" w:rsidP="00710E99">
      <w:pPr>
        <w:pStyle w:val="ListParagraph"/>
        <w:numPr>
          <w:ilvl w:val="0"/>
          <w:numId w:val="103"/>
        </w:numPr>
        <w:spacing w:line="240" w:lineRule="auto"/>
      </w:pPr>
      <w:r w:rsidRPr="00E051B0">
        <w:t xml:space="preserve">Activity diagram with object </w:t>
      </w:r>
      <w:r>
        <w:t>split</w:t>
      </w:r>
    </w:p>
    <w:p w14:paraId="59E01010" w14:textId="77777777" w:rsidR="00710E99" w:rsidRDefault="00710E99" w:rsidP="00710E99">
      <w:pPr>
        <w:pStyle w:val="ListParagraph"/>
        <w:numPr>
          <w:ilvl w:val="0"/>
          <w:numId w:val="103"/>
        </w:numPr>
        <w:spacing w:line="240" w:lineRule="auto"/>
      </w:pPr>
      <w:r w:rsidRPr="00E051B0">
        <w:t xml:space="preserve">Activity diagram with </w:t>
      </w:r>
      <w:r>
        <w:t>decision node</w:t>
      </w:r>
    </w:p>
    <w:p w14:paraId="0B0DC166" w14:textId="5BFC08A7" w:rsidR="00710E99" w:rsidRDefault="00710E99" w:rsidP="00710E99">
      <w:pPr>
        <w:pStyle w:val="ListParagraph"/>
        <w:numPr>
          <w:ilvl w:val="0"/>
          <w:numId w:val="103"/>
        </w:numPr>
        <w:spacing w:line="240" w:lineRule="auto"/>
      </w:pPr>
      <w:r w:rsidRPr="00E051B0">
        <w:t xml:space="preserve">Activity diagram with </w:t>
      </w:r>
      <w:r>
        <w:t>transition</w:t>
      </w:r>
    </w:p>
    <w:p w14:paraId="6EE4C85B" w14:textId="6CB1629D" w:rsidR="00710E99" w:rsidRDefault="00710E99" w:rsidP="00710E99">
      <w:pPr>
        <w:spacing w:line="240" w:lineRule="auto"/>
      </w:pPr>
      <w:r>
        <w:t>Answer: A</w:t>
      </w:r>
      <w:bookmarkStart w:id="0" w:name="_GoBack"/>
      <w:bookmarkEnd w:id="0"/>
    </w:p>
    <w:p w14:paraId="2421992A" w14:textId="77777777" w:rsidR="00710E99" w:rsidRDefault="00710E99" w:rsidP="00710E99">
      <w:pPr>
        <w:spacing w:line="240" w:lineRule="auto"/>
      </w:pPr>
    </w:p>
    <w:p w14:paraId="37FD9F93" w14:textId="77777777" w:rsidR="00710E99" w:rsidRDefault="00710E99" w:rsidP="00710E99"/>
    <w:p w14:paraId="7FAC395D" w14:textId="77777777" w:rsidR="00710E99" w:rsidRPr="00E553A4" w:rsidRDefault="00710E99" w:rsidP="00E553A4">
      <w:pPr>
        <w:spacing w:after="0" w:line="240" w:lineRule="auto"/>
        <w:rPr>
          <w:rFonts w:eastAsia="Times New Roman" w:cs="Tahoma"/>
          <w:lang w:eastAsia="en-US" w:bidi="bn-IN"/>
        </w:rPr>
      </w:pPr>
    </w:p>
    <w:sectPr w:rsidR="00710E99" w:rsidRPr="00E553A4" w:rsidSect="009B6B40">
      <w:type w:val="continuous"/>
      <w:pgSz w:w="12240" w:h="15840"/>
      <w:pgMar w:top="720" w:right="720" w:bottom="720" w:left="720" w:header="720" w:footer="720" w:gutter="0"/>
      <w:cols w:space="360"/>
      <w:docGrid w:linePitch="23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eiryo">
    <w:charset w:val="80"/>
    <w:family w:val="swiss"/>
    <w:pitch w:val="variable"/>
    <w:sig w:usb0="E00002FF" w:usb1="6AC7FFFF" w:usb2="08000012" w:usb3="00000000" w:csb0="0002009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A863E8"/>
    <w:multiLevelType w:val="hybridMultilevel"/>
    <w:tmpl w:val="3AE01160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0D170AB"/>
    <w:multiLevelType w:val="hybridMultilevel"/>
    <w:tmpl w:val="4690784A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41F422E"/>
    <w:multiLevelType w:val="hybridMultilevel"/>
    <w:tmpl w:val="3A4E2302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75F7CA0"/>
    <w:multiLevelType w:val="hybridMultilevel"/>
    <w:tmpl w:val="78AAB122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8AC5BFF"/>
    <w:multiLevelType w:val="hybridMultilevel"/>
    <w:tmpl w:val="43F8FA96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A2F6911"/>
    <w:multiLevelType w:val="hybridMultilevel"/>
    <w:tmpl w:val="312CC42E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ADE187B"/>
    <w:multiLevelType w:val="hybridMultilevel"/>
    <w:tmpl w:val="B588D3A6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0BC949B6"/>
    <w:multiLevelType w:val="hybridMultilevel"/>
    <w:tmpl w:val="BBF2D3BC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0CC76A02"/>
    <w:multiLevelType w:val="hybridMultilevel"/>
    <w:tmpl w:val="2452CC6C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0D827449"/>
    <w:multiLevelType w:val="hybridMultilevel"/>
    <w:tmpl w:val="727A29AA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0D8E3343"/>
    <w:multiLevelType w:val="hybridMultilevel"/>
    <w:tmpl w:val="A3486E0E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0E1623D0"/>
    <w:multiLevelType w:val="hybridMultilevel"/>
    <w:tmpl w:val="5C48D43A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0E7014A3"/>
    <w:multiLevelType w:val="hybridMultilevel"/>
    <w:tmpl w:val="F23EE030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0F0C7D5D"/>
    <w:multiLevelType w:val="hybridMultilevel"/>
    <w:tmpl w:val="5B4E1C5E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0F2B098C"/>
    <w:multiLevelType w:val="hybridMultilevel"/>
    <w:tmpl w:val="246EE902"/>
    <w:lvl w:ilvl="0" w:tplc="04090015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" w15:restartNumberingAfterBreak="0">
    <w:nsid w:val="107B6503"/>
    <w:multiLevelType w:val="hybridMultilevel"/>
    <w:tmpl w:val="E572D0D4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11063B90"/>
    <w:multiLevelType w:val="hybridMultilevel"/>
    <w:tmpl w:val="78AAB122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11367D40"/>
    <w:multiLevelType w:val="hybridMultilevel"/>
    <w:tmpl w:val="90A20D5A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11687304"/>
    <w:multiLevelType w:val="hybridMultilevel"/>
    <w:tmpl w:val="4690784A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123A6758"/>
    <w:multiLevelType w:val="hybridMultilevel"/>
    <w:tmpl w:val="A23A04DE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12FE47A5"/>
    <w:multiLevelType w:val="hybridMultilevel"/>
    <w:tmpl w:val="B00093F8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142F04AB"/>
    <w:multiLevelType w:val="hybridMultilevel"/>
    <w:tmpl w:val="5B4E1C5E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15297E9F"/>
    <w:multiLevelType w:val="hybridMultilevel"/>
    <w:tmpl w:val="19703FDA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1579718D"/>
    <w:multiLevelType w:val="hybridMultilevel"/>
    <w:tmpl w:val="5B3C86D2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15A060AA"/>
    <w:multiLevelType w:val="hybridMultilevel"/>
    <w:tmpl w:val="2990E3D4"/>
    <w:lvl w:ilvl="0" w:tplc="DE3AE816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5" w15:restartNumberingAfterBreak="0">
    <w:nsid w:val="1601552D"/>
    <w:multiLevelType w:val="hybridMultilevel"/>
    <w:tmpl w:val="78AAB122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16823254"/>
    <w:multiLevelType w:val="hybridMultilevel"/>
    <w:tmpl w:val="902A2BB4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176E0EA3"/>
    <w:multiLevelType w:val="hybridMultilevel"/>
    <w:tmpl w:val="6A98CAFC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1B4E2A70"/>
    <w:multiLevelType w:val="hybridMultilevel"/>
    <w:tmpl w:val="5934AD4C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1CF47F64"/>
    <w:multiLevelType w:val="hybridMultilevel"/>
    <w:tmpl w:val="43F8FA96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1F787BEE"/>
    <w:multiLevelType w:val="hybridMultilevel"/>
    <w:tmpl w:val="39028612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206156F6"/>
    <w:multiLevelType w:val="hybridMultilevel"/>
    <w:tmpl w:val="D7AEABF6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20EB1938"/>
    <w:multiLevelType w:val="hybridMultilevel"/>
    <w:tmpl w:val="3A4E2302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218513BB"/>
    <w:multiLevelType w:val="hybridMultilevel"/>
    <w:tmpl w:val="A3486E0E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22FB1D9A"/>
    <w:multiLevelType w:val="hybridMultilevel"/>
    <w:tmpl w:val="9370B5B2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24422D0C"/>
    <w:multiLevelType w:val="hybridMultilevel"/>
    <w:tmpl w:val="5EDC8984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25D87CD4"/>
    <w:multiLevelType w:val="hybridMultilevel"/>
    <w:tmpl w:val="0DFA8EE0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271057FF"/>
    <w:multiLevelType w:val="hybridMultilevel"/>
    <w:tmpl w:val="D7685E46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2862616C"/>
    <w:multiLevelType w:val="hybridMultilevel"/>
    <w:tmpl w:val="5B96E034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29985DBD"/>
    <w:multiLevelType w:val="hybridMultilevel"/>
    <w:tmpl w:val="5C48D43A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29BF4366"/>
    <w:multiLevelType w:val="hybridMultilevel"/>
    <w:tmpl w:val="D80006CA"/>
    <w:lvl w:ilvl="0" w:tplc="DE3AE816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1" w15:restartNumberingAfterBreak="0">
    <w:nsid w:val="2C9F0700"/>
    <w:multiLevelType w:val="hybridMultilevel"/>
    <w:tmpl w:val="78AAB122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306E213D"/>
    <w:multiLevelType w:val="hybridMultilevel"/>
    <w:tmpl w:val="F4D2E29E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34EA41B0"/>
    <w:multiLevelType w:val="hybridMultilevel"/>
    <w:tmpl w:val="A3486E0E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34F14A00"/>
    <w:multiLevelType w:val="hybridMultilevel"/>
    <w:tmpl w:val="9370B5B2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35F243A2"/>
    <w:multiLevelType w:val="hybridMultilevel"/>
    <w:tmpl w:val="697AFFD6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35F40FAD"/>
    <w:multiLevelType w:val="hybridMultilevel"/>
    <w:tmpl w:val="C9C2B076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 w15:restartNumberingAfterBreak="0">
    <w:nsid w:val="384F7189"/>
    <w:multiLevelType w:val="hybridMultilevel"/>
    <w:tmpl w:val="FCC0D966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8" w15:restartNumberingAfterBreak="0">
    <w:nsid w:val="38F54CCE"/>
    <w:multiLevelType w:val="hybridMultilevel"/>
    <w:tmpl w:val="5A445456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9" w15:restartNumberingAfterBreak="0">
    <w:nsid w:val="3D105DD5"/>
    <w:multiLevelType w:val="hybridMultilevel"/>
    <w:tmpl w:val="67FEF992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0" w15:restartNumberingAfterBreak="0">
    <w:nsid w:val="3D4E096B"/>
    <w:multiLevelType w:val="hybridMultilevel"/>
    <w:tmpl w:val="5C7446CA"/>
    <w:lvl w:ilvl="0" w:tplc="3648CA22">
      <w:start w:val="1"/>
      <w:numFmt w:val="upperLetter"/>
      <w:lvlText w:val="%1."/>
      <w:lvlJc w:val="left"/>
      <w:pPr>
        <w:ind w:left="720" w:hanging="360"/>
      </w:pPr>
      <w:rPr>
        <w:rFonts w:hint="default"/>
        <w:sz w:val="17"/>
        <w:szCs w:val="17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1" w15:restartNumberingAfterBreak="0">
    <w:nsid w:val="3E8536D0"/>
    <w:multiLevelType w:val="hybridMultilevel"/>
    <w:tmpl w:val="2BB66B30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2" w15:restartNumberingAfterBreak="0">
    <w:nsid w:val="40414019"/>
    <w:multiLevelType w:val="hybridMultilevel"/>
    <w:tmpl w:val="A3486E0E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3" w15:restartNumberingAfterBreak="0">
    <w:nsid w:val="452A1C7E"/>
    <w:multiLevelType w:val="hybridMultilevel"/>
    <w:tmpl w:val="0BEE02C2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4" w15:restartNumberingAfterBreak="0">
    <w:nsid w:val="45AB77B5"/>
    <w:multiLevelType w:val="hybridMultilevel"/>
    <w:tmpl w:val="6D32784E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5" w15:restartNumberingAfterBreak="0">
    <w:nsid w:val="464760B3"/>
    <w:multiLevelType w:val="hybridMultilevel"/>
    <w:tmpl w:val="954898D6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6" w15:restartNumberingAfterBreak="0">
    <w:nsid w:val="47637425"/>
    <w:multiLevelType w:val="hybridMultilevel"/>
    <w:tmpl w:val="8B863C7E"/>
    <w:lvl w:ilvl="0" w:tplc="04090015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7" w15:restartNumberingAfterBreak="0">
    <w:nsid w:val="4A0971D5"/>
    <w:multiLevelType w:val="hybridMultilevel"/>
    <w:tmpl w:val="C50E1D44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8" w15:restartNumberingAfterBreak="0">
    <w:nsid w:val="4A5725E1"/>
    <w:multiLevelType w:val="hybridMultilevel"/>
    <w:tmpl w:val="9D7625DE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9" w15:restartNumberingAfterBreak="0">
    <w:nsid w:val="4A5D1D86"/>
    <w:multiLevelType w:val="hybridMultilevel"/>
    <w:tmpl w:val="3582328E"/>
    <w:lvl w:ilvl="0" w:tplc="CA78F86E">
      <w:start w:val="1"/>
      <w:numFmt w:val="upperLetter"/>
      <w:lvlText w:val="%1."/>
      <w:lvlJc w:val="left"/>
      <w:pPr>
        <w:ind w:left="720" w:hanging="360"/>
      </w:pPr>
      <w:rPr>
        <w:rFonts w:eastAsiaTheme="minorEastAsia" w:cstheme="minorBidi" w:hint="default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0" w15:restartNumberingAfterBreak="0">
    <w:nsid w:val="4ABB296F"/>
    <w:multiLevelType w:val="hybridMultilevel"/>
    <w:tmpl w:val="E3DAE012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1" w15:restartNumberingAfterBreak="0">
    <w:nsid w:val="4F704D6C"/>
    <w:multiLevelType w:val="hybridMultilevel"/>
    <w:tmpl w:val="43F8FA96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2" w15:restartNumberingAfterBreak="0">
    <w:nsid w:val="50354EAA"/>
    <w:multiLevelType w:val="hybridMultilevel"/>
    <w:tmpl w:val="D72EA598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3" w15:restartNumberingAfterBreak="0">
    <w:nsid w:val="52430DB7"/>
    <w:multiLevelType w:val="hybridMultilevel"/>
    <w:tmpl w:val="B126ADE0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4" w15:restartNumberingAfterBreak="0">
    <w:nsid w:val="52BE12C0"/>
    <w:multiLevelType w:val="hybridMultilevel"/>
    <w:tmpl w:val="C65E8428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5" w15:restartNumberingAfterBreak="0">
    <w:nsid w:val="535075A9"/>
    <w:multiLevelType w:val="hybridMultilevel"/>
    <w:tmpl w:val="A3486E0E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6" w15:restartNumberingAfterBreak="0">
    <w:nsid w:val="53F52733"/>
    <w:multiLevelType w:val="hybridMultilevel"/>
    <w:tmpl w:val="261C83AA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7" w15:restartNumberingAfterBreak="0">
    <w:nsid w:val="549D54CE"/>
    <w:multiLevelType w:val="hybridMultilevel"/>
    <w:tmpl w:val="39028612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8" w15:restartNumberingAfterBreak="0">
    <w:nsid w:val="56203F61"/>
    <w:multiLevelType w:val="hybridMultilevel"/>
    <w:tmpl w:val="731EC18E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9" w15:restartNumberingAfterBreak="0">
    <w:nsid w:val="57314B09"/>
    <w:multiLevelType w:val="hybridMultilevel"/>
    <w:tmpl w:val="494A0B60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0" w15:restartNumberingAfterBreak="0">
    <w:nsid w:val="58950EA6"/>
    <w:multiLevelType w:val="hybridMultilevel"/>
    <w:tmpl w:val="244A97FC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1" w15:restartNumberingAfterBreak="0">
    <w:nsid w:val="5AEF4B02"/>
    <w:multiLevelType w:val="hybridMultilevel"/>
    <w:tmpl w:val="C65E8428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2" w15:restartNumberingAfterBreak="0">
    <w:nsid w:val="5F256201"/>
    <w:multiLevelType w:val="hybridMultilevel"/>
    <w:tmpl w:val="CAC6CBBE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3" w15:restartNumberingAfterBreak="0">
    <w:nsid w:val="5F8B149B"/>
    <w:multiLevelType w:val="hybridMultilevel"/>
    <w:tmpl w:val="ECCE592C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4" w15:restartNumberingAfterBreak="0">
    <w:nsid w:val="6078303F"/>
    <w:multiLevelType w:val="hybridMultilevel"/>
    <w:tmpl w:val="C1BE3642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5" w15:restartNumberingAfterBreak="0">
    <w:nsid w:val="61647638"/>
    <w:multiLevelType w:val="hybridMultilevel"/>
    <w:tmpl w:val="7F36B9B0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6" w15:restartNumberingAfterBreak="0">
    <w:nsid w:val="62A644DE"/>
    <w:multiLevelType w:val="hybridMultilevel"/>
    <w:tmpl w:val="5C48D43A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7" w15:restartNumberingAfterBreak="0">
    <w:nsid w:val="6391731D"/>
    <w:multiLevelType w:val="hybridMultilevel"/>
    <w:tmpl w:val="9BB4B534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8" w15:restartNumberingAfterBreak="0">
    <w:nsid w:val="640A28E4"/>
    <w:multiLevelType w:val="hybridMultilevel"/>
    <w:tmpl w:val="9F4E0786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9" w15:restartNumberingAfterBreak="0">
    <w:nsid w:val="64FA0AA4"/>
    <w:multiLevelType w:val="hybridMultilevel"/>
    <w:tmpl w:val="A3486E0E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0" w15:restartNumberingAfterBreak="0">
    <w:nsid w:val="650A784E"/>
    <w:multiLevelType w:val="hybridMultilevel"/>
    <w:tmpl w:val="1282417E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1" w15:restartNumberingAfterBreak="0">
    <w:nsid w:val="678A77CB"/>
    <w:multiLevelType w:val="hybridMultilevel"/>
    <w:tmpl w:val="90A20D5A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2" w15:restartNumberingAfterBreak="0">
    <w:nsid w:val="67AB5495"/>
    <w:multiLevelType w:val="hybridMultilevel"/>
    <w:tmpl w:val="3A4E2302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3" w15:restartNumberingAfterBreak="0">
    <w:nsid w:val="680B296A"/>
    <w:multiLevelType w:val="hybridMultilevel"/>
    <w:tmpl w:val="0E36A0BA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4" w15:restartNumberingAfterBreak="0">
    <w:nsid w:val="6B2B2E77"/>
    <w:multiLevelType w:val="hybridMultilevel"/>
    <w:tmpl w:val="18F4A422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5" w15:restartNumberingAfterBreak="0">
    <w:nsid w:val="6B5728A2"/>
    <w:multiLevelType w:val="hybridMultilevel"/>
    <w:tmpl w:val="BEF40EFA"/>
    <w:lvl w:ilvl="0" w:tplc="DE3AE816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6" w15:restartNumberingAfterBreak="0">
    <w:nsid w:val="6BEF7D11"/>
    <w:multiLevelType w:val="hybridMultilevel"/>
    <w:tmpl w:val="90A20D5A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7" w15:restartNumberingAfterBreak="0">
    <w:nsid w:val="6C140DFD"/>
    <w:multiLevelType w:val="hybridMultilevel"/>
    <w:tmpl w:val="A76C82A8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8" w15:restartNumberingAfterBreak="0">
    <w:nsid w:val="6D9B2452"/>
    <w:multiLevelType w:val="hybridMultilevel"/>
    <w:tmpl w:val="7E8674A6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9" w15:restartNumberingAfterBreak="0">
    <w:nsid w:val="6DED5935"/>
    <w:multiLevelType w:val="hybridMultilevel"/>
    <w:tmpl w:val="FCC0D966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0" w15:restartNumberingAfterBreak="0">
    <w:nsid w:val="6FB716A3"/>
    <w:multiLevelType w:val="hybridMultilevel"/>
    <w:tmpl w:val="F4D2E29E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1" w15:restartNumberingAfterBreak="0">
    <w:nsid w:val="7068050C"/>
    <w:multiLevelType w:val="hybridMultilevel"/>
    <w:tmpl w:val="62BE9786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2" w15:restartNumberingAfterBreak="0">
    <w:nsid w:val="70E71BE9"/>
    <w:multiLevelType w:val="hybridMultilevel"/>
    <w:tmpl w:val="D7BA731C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3" w15:restartNumberingAfterBreak="0">
    <w:nsid w:val="71C31638"/>
    <w:multiLevelType w:val="hybridMultilevel"/>
    <w:tmpl w:val="ACC82A96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4" w15:restartNumberingAfterBreak="0">
    <w:nsid w:val="726D0123"/>
    <w:multiLevelType w:val="hybridMultilevel"/>
    <w:tmpl w:val="0BEE02C2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5" w15:restartNumberingAfterBreak="0">
    <w:nsid w:val="75296A5E"/>
    <w:multiLevelType w:val="hybridMultilevel"/>
    <w:tmpl w:val="CCFC7834"/>
    <w:lvl w:ilvl="0" w:tplc="D848E5D6">
      <w:start w:val="1"/>
      <w:numFmt w:val="upperLetter"/>
      <w:lvlText w:val="%1."/>
      <w:lvlJc w:val="left"/>
      <w:pPr>
        <w:ind w:left="720" w:hanging="360"/>
      </w:pPr>
      <w:rPr>
        <w:rFonts w:hint="default"/>
        <w:sz w:val="17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6" w15:restartNumberingAfterBreak="0">
    <w:nsid w:val="75603601"/>
    <w:multiLevelType w:val="hybridMultilevel"/>
    <w:tmpl w:val="D72EA598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7" w15:restartNumberingAfterBreak="0">
    <w:nsid w:val="783F591E"/>
    <w:multiLevelType w:val="hybridMultilevel"/>
    <w:tmpl w:val="E572D0D4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8" w15:restartNumberingAfterBreak="0">
    <w:nsid w:val="787A3D25"/>
    <w:multiLevelType w:val="hybridMultilevel"/>
    <w:tmpl w:val="244A97FC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9" w15:restartNumberingAfterBreak="0">
    <w:nsid w:val="79405E46"/>
    <w:multiLevelType w:val="hybridMultilevel"/>
    <w:tmpl w:val="A3486E0E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0" w15:restartNumberingAfterBreak="0">
    <w:nsid w:val="7AC77D81"/>
    <w:multiLevelType w:val="hybridMultilevel"/>
    <w:tmpl w:val="78AAB122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1" w15:restartNumberingAfterBreak="0">
    <w:nsid w:val="7D544131"/>
    <w:multiLevelType w:val="hybridMultilevel"/>
    <w:tmpl w:val="697AFFD6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2" w15:restartNumberingAfterBreak="0">
    <w:nsid w:val="7FFE791F"/>
    <w:multiLevelType w:val="hybridMultilevel"/>
    <w:tmpl w:val="424A76AC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95"/>
  </w:num>
  <w:num w:numId="2">
    <w:abstractNumId w:val="79"/>
  </w:num>
  <w:num w:numId="3">
    <w:abstractNumId w:val="99"/>
  </w:num>
  <w:num w:numId="4">
    <w:abstractNumId w:val="1"/>
  </w:num>
  <w:num w:numId="5">
    <w:abstractNumId w:val="52"/>
  </w:num>
  <w:num w:numId="6">
    <w:abstractNumId w:val="34"/>
  </w:num>
  <w:num w:numId="7">
    <w:abstractNumId w:val="44"/>
  </w:num>
  <w:num w:numId="8">
    <w:abstractNumId w:val="51"/>
  </w:num>
  <w:num w:numId="9">
    <w:abstractNumId w:val="64"/>
  </w:num>
  <w:num w:numId="10">
    <w:abstractNumId w:val="71"/>
  </w:num>
  <w:num w:numId="11">
    <w:abstractNumId w:val="17"/>
  </w:num>
  <w:num w:numId="12">
    <w:abstractNumId w:val="81"/>
  </w:num>
  <w:num w:numId="13">
    <w:abstractNumId w:val="86"/>
  </w:num>
  <w:num w:numId="14">
    <w:abstractNumId w:val="0"/>
  </w:num>
  <w:num w:numId="15">
    <w:abstractNumId w:val="6"/>
  </w:num>
  <w:num w:numId="16">
    <w:abstractNumId w:val="7"/>
  </w:num>
  <w:num w:numId="17">
    <w:abstractNumId w:val="96"/>
  </w:num>
  <w:num w:numId="18">
    <w:abstractNumId w:val="43"/>
  </w:num>
  <w:num w:numId="19">
    <w:abstractNumId w:val="45"/>
  </w:num>
  <w:num w:numId="20">
    <w:abstractNumId w:val="94"/>
  </w:num>
  <w:num w:numId="21">
    <w:abstractNumId w:val="30"/>
  </w:num>
  <w:num w:numId="22">
    <w:abstractNumId w:val="42"/>
  </w:num>
  <w:num w:numId="23">
    <w:abstractNumId w:val="89"/>
  </w:num>
  <w:num w:numId="24">
    <w:abstractNumId w:val="47"/>
  </w:num>
  <w:num w:numId="25">
    <w:abstractNumId w:val="80"/>
  </w:num>
  <w:num w:numId="26">
    <w:abstractNumId w:val="78"/>
  </w:num>
  <w:num w:numId="27">
    <w:abstractNumId w:val="3"/>
  </w:num>
  <w:num w:numId="28">
    <w:abstractNumId w:val="100"/>
  </w:num>
  <w:num w:numId="29">
    <w:abstractNumId w:val="41"/>
  </w:num>
  <w:num w:numId="30">
    <w:abstractNumId w:val="25"/>
  </w:num>
  <w:num w:numId="31">
    <w:abstractNumId w:val="16"/>
  </w:num>
  <w:num w:numId="32">
    <w:abstractNumId w:val="31"/>
  </w:num>
  <w:num w:numId="33">
    <w:abstractNumId w:val="29"/>
  </w:num>
  <w:num w:numId="34">
    <w:abstractNumId w:val="61"/>
  </w:num>
  <w:num w:numId="35">
    <w:abstractNumId w:val="4"/>
  </w:num>
  <w:num w:numId="36">
    <w:abstractNumId w:val="60"/>
  </w:num>
  <w:num w:numId="37">
    <w:abstractNumId w:val="32"/>
  </w:num>
  <w:num w:numId="38">
    <w:abstractNumId w:val="2"/>
  </w:num>
  <w:num w:numId="39">
    <w:abstractNumId w:val="10"/>
  </w:num>
  <w:num w:numId="40">
    <w:abstractNumId w:val="72"/>
  </w:num>
  <w:num w:numId="41">
    <w:abstractNumId w:val="33"/>
  </w:num>
  <w:num w:numId="42">
    <w:abstractNumId w:val="62"/>
  </w:num>
  <w:num w:numId="43">
    <w:abstractNumId w:val="88"/>
  </w:num>
  <w:num w:numId="44">
    <w:abstractNumId w:val="91"/>
  </w:num>
  <w:num w:numId="45">
    <w:abstractNumId w:val="77"/>
  </w:num>
  <w:num w:numId="46">
    <w:abstractNumId w:val="8"/>
  </w:num>
  <w:num w:numId="47">
    <w:abstractNumId w:val="70"/>
  </w:num>
  <w:num w:numId="48">
    <w:abstractNumId w:val="98"/>
  </w:num>
  <w:num w:numId="49">
    <w:abstractNumId w:val="75"/>
  </w:num>
  <w:num w:numId="50">
    <w:abstractNumId w:val="22"/>
  </w:num>
  <w:num w:numId="51">
    <w:abstractNumId w:val="11"/>
  </w:num>
  <w:num w:numId="52">
    <w:abstractNumId w:val="76"/>
  </w:num>
  <w:num w:numId="53">
    <w:abstractNumId w:val="39"/>
  </w:num>
  <w:num w:numId="54">
    <w:abstractNumId w:val="84"/>
  </w:num>
  <w:num w:numId="55">
    <w:abstractNumId w:val="37"/>
  </w:num>
  <w:num w:numId="56">
    <w:abstractNumId w:val="66"/>
  </w:num>
  <w:num w:numId="57">
    <w:abstractNumId w:val="48"/>
  </w:num>
  <w:num w:numId="58">
    <w:abstractNumId w:val="5"/>
  </w:num>
  <w:num w:numId="59">
    <w:abstractNumId w:val="27"/>
  </w:num>
  <w:num w:numId="60">
    <w:abstractNumId w:val="57"/>
  </w:num>
  <w:num w:numId="61">
    <w:abstractNumId w:val="20"/>
  </w:num>
  <w:num w:numId="62">
    <w:abstractNumId w:val="102"/>
  </w:num>
  <w:num w:numId="63">
    <w:abstractNumId w:val="74"/>
  </w:num>
  <w:num w:numId="64">
    <w:abstractNumId w:val="46"/>
  </w:num>
  <w:num w:numId="65">
    <w:abstractNumId w:val="35"/>
  </w:num>
  <w:num w:numId="66">
    <w:abstractNumId w:val="9"/>
  </w:num>
  <w:num w:numId="67">
    <w:abstractNumId w:val="23"/>
  </w:num>
  <w:num w:numId="68">
    <w:abstractNumId w:val="55"/>
  </w:num>
  <w:num w:numId="69">
    <w:abstractNumId w:val="92"/>
  </w:num>
  <w:num w:numId="70">
    <w:abstractNumId w:val="97"/>
  </w:num>
  <w:num w:numId="71">
    <w:abstractNumId w:val="15"/>
  </w:num>
  <w:num w:numId="72">
    <w:abstractNumId w:val="38"/>
  </w:num>
  <w:num w:numId="73">
    <w:abstractNumId w:val="73"/>
  </w:num>
  <w:num w:numId="74">
    <w:abstractNumId w:val="19"/>
  </w:num>
  <w:num w:numId="75">
    <w:abstractNumId w:val="93"/>
  </w:num>
  <w:num w:numId="76">
    <w:abstractNumId w:val="69"/>
  </w:num>
  <w:num w:numId="77">
    <w:abstractNumId w:val="85"/>
  </w:num>
  <w:num w:numId="78">
    <w:abstractNumId w:val="24"/>
  </w:num>
  <w:num w:numId="79">
    <w:abstractNumId w:val="56"/>
  </w:num>
  <w:num w:numId="80">
    <w:abstractNumId w:val="14"/>
  </w:num>
  <w:num w:numId="81">
    <w:abstractNumId w:val="40"/>
  </w:num>
  <w:num w:numId="82">
    <w:abstractNumId w:val="59"/>
  </w:num>
  <w:num w:numId="83">
    <w:abstractNumId w:val="49"/>
  </w:num>
  <w:num w:numId="84">
    <w:abstractNumId w:val="26"/>
  </w:num>
  <w:num w:numId="85">
    <w:abstractNumId w:val="28"/>
  </w:num>
  <w:num w:numId="86">
    <w:abstractNumId w:val="63"/>
  </w:num>
  <w:num w:numId="87">
    <w:abstractNumId w:val="87"/>
  </w:num>
  <w:num w:numId="88">
    <w:abstractNumId w:val="21"/>
  </w:num>
  <w:num w:numId="89">
    <w:abstractNumId w:val="13"/>
  </w:num>
  <w:num w:numId="90">
    <w:abstractNumId w:val="83"/>
  </w:num>
  <w:num w:numId="91">
    <w:abstractNumId w:val="68"/>
  </w:num>
  <w:num w:numId="92">
    <w:abstractNumId w:val="50"/>
  </w:num>
  <w:num w:numId="93">
    <w:abstractNumId w:val="12"/>
  </w:num>
  <w:num w:numId="94">
    <w:abstractNumId w:val="53"/>
  </w:num>
  <w:num w:numId="95">
    <w:abstractNumId w:val="18"/>
  </w:num>
  <w:num w:numId="96">
    <w:abstractNumId w:val="65"/>
  </w:num>
  <w:num w:numId="97">
    <w:abstractNumId w:val="101"/>
  </w:num>
  <w:num w:numId="98">
    <w:abstractNumId w:val="82"/>
  </w:num>
  <w:num w:numId="99">
    <w:abstractNumId w:val="67"/>
  </w:num>
  <w:num w:numId="100">
    <w:abstractNumId w:val="90"/>
  </w:num>
  <w:num w:numId="101">
    <w:abstractNumId w:val="58"/>
  </w:num>
  <w:num w:numId="102">
    <w:abstractNumId w:val="36"/>
  </w:num>
  <w:num w:numId="103">
    <w:abstractNumId w:val="54"/>
  </w:num>
  <w:numIdMacAtCleanup w:val="10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proofState w:spelling="clean" w:grammar="clean"/>
  <w:attachedTemplate r:id="rId1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96ACF"/>
    <w:rsid w:val="00001445"/>
    <w:rsid w:val="00030ED7"/>
    <w:rsid w:val="00075A42"/>
    <w:rsid w:val="000B45EC"/>
    <w:rsid w:val="000C07FE"/>
    <w:rsid w:val="000C2443"/>
    <w:rsid w:val="000C357D"/>
    <w:rsid w:val="000C4961"/>
    <w:rsid w:val="00101B28"/>
    <w:rsid w:val="00115551"/>
    <w:rsid w:val="001208E8"/>
    <w:rsid w:val="001279A4"/>
    <w:rsid w:val="00151B94"/>
    <w:rsid w:val="001551B8"/>
    <w:rsid w:val="00155DC5"/>
    <w:rsid w:val="001653A5"/>
    <w:rsid w:val="0018235D"/>
    <w:rsid w:val="001951A9"/>
    <w:rsid w:val="001E02EA"/>
    <w:rsid w:val="001E0E0E"/>
    <w:rsid w:val="00215DFD"/>
    <w:rsid w:val="00246559"/>
    <w:rsid w:val="0027216C"/>
    <w:rsid w:val="002E3D44"/>
    <w:rsid w:val="00303D16"/>
    <w:rsid w:val="00322136"/>
    <w:rsid w:val="003231F4"/>
    <w:rsid w:val="00334CA3"/>
    <w:rsid w:val="00344AAC"/>
    <w:rsid w:val="00355508"/>
    <w:rsid w:val="003C5431"/>
    <w:rsid w:val="003D6299"/>
    <w:rsid w:val="003E33BE"/>
    <w:rsid w:val="003F11DE"/>
    <w:rsid w:val="004817A7"/>
    <w:rsid w:val="00527464"/>
    <w:rsid w:val="0054491D"/>
    <w:rsid w:val="005536E6"/>
    <w:rsid w:val="005852C0"/>
    <w:rsid w:val="005A0662"/>
    <w:rsid w:val="005B12FE"/>
    <w:rsid w:val="005E2AB5"/>
    <w:rsid w:val="00601D45"/>
    <w:rsid w:val="006230F6"/>
    <w:rsid w:val="006458AE"/>
    <w:rsid w:val="00650009"/>
    <w:rsid w:val="0066260E"/>
    <w:rsid w:val="00671FDA"/>
    <w:rsid w:val="006851C7"/>
    <w:rsid w:val="006B53EA"/>
    <w:rsid w:val="006C0440"/>
    <w:rsid w:val="006D7ED0"/>
    <w:rsid w:val="00710B74"/>
    <w:rsid w:val="00710E99"/>
    <w:rsid w:val="007368B2"/>
    <w:rsid w:val="00745B07"/>
    <w:rsid w:val="00746BA4"/>
    <w:rsid w:val="00777933"/>
    <w:rsid w:val="007E252A"/>
    <w:rsid w:val="007F7B03"/>
    <w:rsid w:val="00834610"/>
    <w:rsid w:val="00842731"/>
    <w:rsid w:val="0088298A"/>
    <w:rsid w:val="00896012"/>
    <w:rsid w:val="008B709B"/>
    <w:rsid w:val="008C25EA"/>
    <w:rsid w:val="008D6608"/>
    <w:rsid w:val="008D6701"/>
    <w:rsid w:val="0090137E"/>
    <w:rsid w:val="00905F16"/>
    <w:rsid w:val="00934B7D"/>
    <w:rsid w:val="0098050C"/>
    <w:rsid w:val="00987CC8"/>
    <w:rsid w:val="0099108A"/>
    <w:rsid w:val="009A094B"/>
    <w:rsid w:val="009B6B40"/>
    <w:rsid w:val="009E614B"/>
    <w:rsid w:val="009F33CC"/>
    <w:rsid w:val="00A04354"/>
    <w:rsid w:val="00A242E2"/>
    <w:rsid w:val="00A2706B"/>
    <w:rsid w:val="00A33CFB"/>
    <w:rsid w:val="00A43994"/>
    <w:rsid w:val="00A7418D"/>
    <w:rsid w:val="00A80A90"/>
    <w:rsid w:val="00A90C41"/>
    <w:rsid w:val="00A96ACF"/>
    <w:rsid w:val="00AF6BC5"/>
    <w:rsid w:val="00B12694"/>
    <w:rsid w:val="00B14799"/>
    <w:rsid w:val="00B3640D"/>
    <w:rsid w:val="00B57238"/>
    <w:rsid w:val="00B62FEE"/>
    <w:rsid w:val="00B85501"/>
    <w:rsid w:val="00BA250A"/>
    <w:rsid w:val="00BB0FDB"/>
    <w:rsid w:val="00BD4AA8"/>
    <w:rsid w:val="00C14154"/>
    <w:rsid w:val="00C5465D"/>
    <w:rsid w:val="00C6184A"/>
    <w:rsid w:val="00C6281C"/>
    <w:rsid w:val="00CE2B3D"/>
    <w:rsid w:val="00CE6982"/>
    <w:rsid w:val="00D13787"/>
    <w:rsid w:val="00D155E1"/>
    <w:rsid w:val="00D94F3A"/>
    <w:rsid w:val="00DA2E84"/>
    <w:rsid w:val="00DB51AF"/>
    <w:rsid w:val="00DB6EBB"/>
    <w:rsid w:val="00DD6F9E"/>
    <w:rsid w:val="00DF5F12"/>
    <w:rsid w:val="00DF7052"/>
    <w:rsid w:val="00E17382"/>
    <w:rsid w:val="00E22D00"/>
    <w:rsid w:val="00E33C5A"/>
    <w:rsid w:val="00E553A4"/>
    <w:rsid w:val="00E67E4B"/>
    <w:rsid w:val="00E9601C"/>
    <w:rsid w:val="00E96F09"/>
    <w:rsid w:val="00EA7841"/>
    <w:rsid w:val="00EB10EB"/>
    <w:rsid w:val="00EB3A4B"/>
    <w:rsid w:val="00EC2273"/>
    <w:rsid w:val="00EC6A4E"/>
    <w:rsid w:val="00ED618C"/>
    <w:rsid w:val="00F004EE"/>
    <w:rsid w:val="00F02CE5"/>
    <w:rsid w:val="00F429BE"/>
    <w:rsid w:val="00F56597"/>
    <w:rsid w:val="00F60C2F"/>
    <w:rsid w:val="00F62579"/>
    <w:rsid w:val="00FA2464"/>
    <w:rsid w:val="00FD51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182"/>
    <o:shapelayout v:ext="edit">
      <o:idmap v:ext="edit" data="1"/>
    </o:shapelayout>
  </w:shapeDefaults>
  <w:decimalSymbol w:val="."/>
  <w:listSeparator w:val=","/>
  <w14:docId w14:val="51A1F628"/>
  <w15:chartTrackingRefBased/>
  <w15:docId w15:val="{7AAD12F7-EA80-4FD9-994F-EDAD538B63A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17"/>
        <w:szCs w:val="17"/>
        <w:lang w:val="en-US" w:eastAsia="ja-JP" w:bidi="ar-SA"/>
      </w:rPr>
    </w:rPrDefault>
    <w:pPrDefault>
      <w:pPr>
        <w:spacing w:after="160" w:line="300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0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400" w:after="40" w:line="240" w:lineRule="auto"/>
      <w:outlineLvl w:val="0"/>
    </w:pPr>
    <w:rPr>
      <w:rFonts w:asciiTheme="majorHAnsi" w:eastAsiaTheme="majorEastAsia" w:hAnsiTheme="majorHAnsi" w:cstheme="majorBidi"/>
      <w:color w:val="B01513" w:themeColor="accent1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160" w:after="0" w:line="240" w:lineRule="auto"/>
      <w:outlineLvl w:val="1"/>
    </w:pPr>
    <w:rPr>
      <w:rFonts w:asciiTheme="majorHAnsi" w:eastAsiaTheme="majorEastAsia" w:hAnsiTheme="majorHAnsi" w:cstheme="majorBidi"/>
      <w:color w:val="404040" w:themeColor="text1" w:themeTint="BF"/>
      <w:sz w:val="24"/>
      <w:szCs w:val="24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40" w:after="0" w:line="240" w:lineRule="auto"/>
      <w:outlineLvl w:val="2"/>
    </w:pPr>
    <w:rPr>
      <w:rFonts w:asciiTheme="majorHAnsi" w:eastAsiaTheme="majorEastAsia" w:hAnsiTheme="majorHAnsi" w:cstheme="majorBidi"/>
      <w:color w:val="B01513" w:themeColor="accent1"/>
      <w:sz w:val="22"/>
      <w:szCs w:val="22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160" w:after="0"/>
      <w:outlineLvl w:val="3"/>
    </w:pPr>
    <w:rPr>
      <w:rFonts w:asciiTheme="majorHAnsi" w:eastAsiaTheme="majorEastAsia" w:hAnsiTheme="majorHAnsi" w:cstheme="majorBidi"/>
      <w:b/>
      <w:bCs/>
      <w:color w:val="000000" w:themeColor="text1"/>
      <w:sz w:val="20"/>
      <w:szCs w:val="20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sz w:val="20"/>
      <w:szCs w:val="20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160" w:after="0"/>
      <w:outlineLvl w:val="5"/>
    </w:pPr>
    <w:rPr>
      <w:rFonts w:asciiTheme="majorHAnsi" w:eastAsiaTheme="majorEastAsia" w:hAnsiTheme="majorHAnsi" w:cstheme="majorBidi"/>
      <w:b/>
      <w:bCs/>
      <w:i/>
      <w:iCs/>
      <w:sz w:val="20"/>
      <w:szCs w:val="2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  <w:color w:val="000000" w:themeColor="text1"/>
      <w:sz w:val="20"/>
      <w:szCs w:val="2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pPr>
      <w:keepNext/>
      <w:keepLines/>
      <w:spacing w:before="120" w:after="0"/>
      <w:outlineLvl w:val="7"/>
    </w:pPr>
    <w:rPr>
      <w:rFonts w:asciiTheme="majorHAnsi" w:eastAsiaTheme="majorEastAsia" w:hAnsiTheme="majorHAnsi" w:cstheme="majorBidi"/>
      <w:b/>
      <w:bCs/>
      <w:color w:val="000000" w:themeColor="text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b/>
      <w:bCs/>
      <w:i/>
      <w:iCs/>
      <w:color w:val="000000" w:themeColor="tex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BookTitle">
    <w:name w:val="Book Title"/>
    <w:basedOn w:val="DefaultParagraphFont"/>
    <w:uiPriority w:val="33"/>
    <w:qFormat/>
    <w:rPr>
      <w:b/>
      <w:bCs/>
      <w:caps w:val="0"/>
      <w:smallCaps/>
      <w:spacing w:val="10"/>
    </w:rPr>
  </w:style>
  <w:style w:type="paragraph" w:styleId="Caption">
    <w:name w:val="caption"/>
    <w:basedOn w:val="Normal"/>
    <w:next w:val="Normal"/>
    <w:uiPriority w:val="35"/>
    <w:semiHidden/>
    <w:unhideWhenUsed/>
    <w:qFormat/>
    <w:pPr>
      <w:spacing w:line="240" w:lineRule="auto"/>
    </w:pPr>
    <w:rPr>
      <w:b/>
      <w:bCs/>
      <w:smallCaps/>
      <w:color w:val="595959" w:themeColor="text1" w:themeTint="A6"/>
      <w:spacing w:val="6"/>
    </w:rPr>
  </w:style>
  <w:style w:type="character" w:styleId="Emphasis">
    <w:name w:val="Emphasis"/>
    <w:basedOn w:val="DefaultParagraphFont"/>
    <w:uiPriority w:val="20"/>
    <w:qFormat/>
    <w:rPr>
      <w:i/>
      <w:iCs/>
      <w:color w:val="000000" w:themeColor="text1"/>
    </w:rPr>
  </w:style>
  <w:style w:type="character" w:customStyle="1" w:styleId="Heading1Char">
    <w:name w:val="Heading 1 Char"/>
    <w:basedOn w:val="DefaultParagraphFont"/>
    <w:link w:val="Heading1"/>
    <w:uiPriority w:val="9"/>
    <w:rPr>
      <w:rFonts w:asciiTheme="majorHAnsi" w:eastAsiaTheme="majorEastAsia" w:hAnsiTheme="majorHAnsi" w:cstheme="majorBidi"/>
      <w:color w:val="B01513" w:themeColor="accent1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semiHidden/>
    <w:rPr>
      <w:rFonts w:asciiTheme="majorHAnsi" w:eastAsiaTheme="majorEastAsia" w:hAnsiTheme="majorHAnsi" w:cstheme="majorBidi"/>
      <w:color w:val="404040" w:themeColor="text1" w:themeTint="BF"/>
      <w:sz w:val="24"/>
      <w:szCs w:val="24"/>
    </w:rPr>
  </w:style>
  <w:style w:type="character" w:customStyle="1" w:styleId="Heading3Char">
    <w:name w:val="Heading 3 Char"/>
    <w:basedOn w:val="DefaultParagraphFont"/>
    <w:link w:val="Heading3"/>
    <w:uiPriority w:val="9"/>
    <w:semiHidden/>
    <w:rPr>
      <w:rFonts w:asciiTheme="majorHAnsi" w:eastAsiaTheme="majorEastAsia" w:hAnsiTheme="majorHAnsi" w:cstheme="majorBidi"/>
      <w:color w:val="B01513" w:themeColor="accent1"/>
      <w:sz w:val="22"/>
      <w:szCs w:val="22"/>
    </w:rPr>
  </w:style>
  <w:style w:type="character" w:customStyle="1" w:styleId="Heading4Char">
    <w:name w:val="Heading 4 Char"/>
    <w:basedOn w:val="DefaultParagraphFont"/>
    <w:link w:val="Heading4"/>
    <w:uiPriority w:val="9"/>
    <w:semiHidden/>
    <w:rPr>
      <w:rFonts w:asciiTheme="majorHAnsi" w:eastAsiaTheme="majorEastAsia" w:hAnsiTheme="majorHAnsi" w:cstheme="majorBidi"/>
      <w:b/>
      <w:bCs/>
      <w:color w:val="000000" w:themeColor="text1"/>
      <w:sz w:val="20"/>
      <w:szCs w:val="20"/>
    </w:rPr>
  </w:style>
  <w:style w:type="character" w:customStyle="1" w:styleId="Heading5Char">
    <w:name w:val="Heading 5 Char"/>
    <w:basedOn w:val="DefaultParagraphFont"/>
    <w:link w:val="Heading5"/>
    <w:uiPriority w:val="9"/>
    <w:semiHidden/>
    <w:rPr>
      <w:rFonts w:asciiTheme="majorHAnsi" w:eastAsiaTheme="majorEastAsia" w:hAnsiTheme="majorHAnsi" w:cstheme="majorBidi"/>
      <w:sz w:val="20"/>
      <w:szCs w:val="20"/>
    </w:rPr>
  </w:style>
  <w:style w:type="character" w:customStyle="1" w:styleId="Heading6Char">
    <w:name w:val="Heading 6 Char"/>
    <w:basedOn w:val="DefaultParagraphFont"/>
    <w:link w:val="Heading6"/>
    <w:uiPriority w:val="9"/>
    <w:semiHidden/>
    <w:rPr>
      <w:rFonts w:asciiTheme="majorHAnsi" w:eastAsiaTheme="majorEastAsia" w:hAnsiTheme="majorHAnsi" w:cstheme="majorBidi"/>
      <w:b/>
      <w:bCs/>
      <w:i/>
      <w:iCs/>
      <w:sz w:val="20"/>
      <w:szCs w:val="20"/>
    </w:rPr>
  </w:style>
  <w:style w:type="character" w:customStyle="1" w:styleId="Heading7Char">
    <w:name w:val="Heading 7 Char"/>
    <w:basedOn w:val="DefaultParagraphFont"/>
    <w:link w:val="Heading7"/>
    <w:uiPriority w:val="9"/>
    <w:semiHidden/>
    <w:rPr>
      <w:rFonts w:asciiTheme="majorHAnsi" w:eastAsiaTheme="majorEastAsia" w:hAnsiTheme="majorHAnsi" w:cstheme="majorBidi"/>
      <w:i/>
      <w:iCs/>
      <w:color w:val="000000" w:themeColor="text1"/>
      <w:sz w:val="20"/>
      <w:szCs w:val="20"/>
    </w:rPr>
  </w:style>
  <w:style w:type="character" w:customStyle="1" w:styleId="Heading8Char">
    <w:name w:val="Heading 8 Char"/>
    <w:basedOn w:val="DefaultParagraphFont"/>
    <w:link w:val="Heading8"/>
    <w:uiPriority w:val="9"/>
    <w:semiHidden/>
    <w:rPr>
      <w:rFonts w:asciiTheme="majorHAnsi" w:eastAsiaTheme="majorEastAsia" w:hAnsiTheme="majorHAnsi" w:cstheme="majorBidi"/>
      <w:b/>
      <w:bCs/>
      <w:color w:val="000000" w:themeColor="text1"/>
    </w:rPr>
  </w:style>
  <w:style w:type="character" w:customStyle="1" w:styleId="Heading9Char">
    <w:name w:val="Heading 9 Char"/>
    <w:basedOn w:val="DefaultParagraphFont"/>
    <w:link w:val="Heading9"/>
    <w:uiPriority w:val="9"/>
    <w:semiHidden/>
    <w:rPr>
      <w:rFonts w:asciiTheme="majorHAnsi" w:eastAsiaTheme="majorEastAsia" w:hAnsiTheme="majorHAnsi" w:cstheme="majorBidi"/>
      <w:b/>
      <w:bCs/>
      <w:i/>
      <w:iCs/>
      <w:color w:val="000000" w:themeColor="text1"/>
    </w:rPr>
  </w:style>
  <w:style w:type="character" w:styleId="IntenseEmphasis">
    <w:name w:val="Intense Emphasis"/>
    <w:basedOn w:val="DefaultParagraphFont"/>
    <w:uiPriority w:val="21"/>
    <w:qFormat/>
    <w:rPr>
      <w:b/>
      <w:bCs/>
      <w:i/>
      <w:iCs/>
      <w:color w:val="auto"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left w:val="single" w:sz="36" w:space="4" w:color="B01513" w:themeColor="accent1"/>
      </w:pBdr>
      <w:spacing w:before="100" w:beforeAutospacing="1"/>
      <w:ind w:left="1224" w:right="1224"/>
    </w:pPr>
    <w:rPr>
      <w:color w:val="B01513" w:themeColor="accent1"/>
      <w:sz w:val="28"/>
      <w:szCs w:val="28"/>
    </w:rPr>
  </w:style>
  <w:style w:type="character" w:customStyle="1" w:styleId="IntenseQuoteChar">
    <w:name w:val="Intense Quote Char"/>
    <w:basedOn w:val="DefaultParagraphFont"/>
    <w:link w:val="IntenseQuote"/>
    <w:uiPriority w:val="30"/>
    <w:rPr>
      <w:color w:val="B01513" w:themeColor="accent1"/>
      <w:sz w:val="28"/>
      <w:szCs w:val="28"/>
    </w:rPr>
  </w:style>
  <w:style w:type="character" w:styleId="IntenseReference">
    <w:name w:val="Intense Reference"/>
    <w:basedOn w:val="DefaultParagraphFont"/>
    <w:uiPriority w:val="32"/>
    <w:qFormat/>
    <w:rPr>
      <w:b/>
      <w:bCs/>
      <w:caps w:val="0"/>
      <w:smallCaps/>
      <w:color w:val="auto"/>
      <w:spacing w:val="5"/>
      <w:u w:val="single"/>
    </w:rPr>
  </w:style>
  <w:style w:type="character" w:styleId="Hyperlink">
    <w:name w:val="Hyperlink"/>
    <w:basedOn w:val="DefaultParagraphFont"/>
    <w:unhideWhenUsed/>
    <w:rPr>
      <w:color w:val="4FB8C1" w:themeColor="text2" w:themeTint="99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Pr>
      <w:color w:val="9DFFCB" w:themeColor="followedHyperlink"/>
      <w:u w:val="single"/>
    </w:rPr>
  </w:style>
  <w:style w:type="paragraph" w:styleId="NoSpacing">
    <w:name w:val="No Spacing"/>
    <w:link w:val="NoSpacingChar"/>
    <w:uiPriority w:val="1"/>
    <w:qFormat/>
    <w:pPr>
      <w:spacing w:after="0" w:line="240" w:lineRule="auto"/>
    </w:pPr>
  </w:style>
  <w:style w:type="character" w:customStyle="1" w:styleId="NoSpacingChar">
    <w:name w:val="No Spacing Char"/>
    <w:basedOn w:val="DefaultParagraphFont"/>
    <w:link w:val="NoSpacing"/>
    <w:uiPriority w:val="1"/>
  </w:style>
  <w:style w:type="paragraph" w:styleId="Quote">
    <w:name w:val="Quote"/>
    <w:basedOn w:val="Normal"/>
    <w:next w:val="Normal"/>
    <w:link w:val="QuoteChar"/>
    <w:uiPriority w:val="29"/>
    <w:qFormat/>
    <w:pPr>
      <w:spacing w:before="160"/>
      <w:ind w:left="864" w:right="864"/>
    </w:pPr>
    <w:rPr>
      <w:rFonts w:asciiTheme="majorHAnsi" w:eastAsiaTheme="majorEastAsia" w:hAnsiTheme="majorHAnsi" w:cstheme="majorBidi"/>
    </w:rPr>
  </w:style>
  <w:style w:type="character" w:customStyle="1" w:styleId="QuoteChar">
    <w:name w:val="Quote Char"/>
    <w:basedOn w:val="DefaultParagraphFont"/>
    <w:link w:val="Quote"/>
    <w:uiPriority w:val="29"/>
    <w:rPr>
      <w:rFonts w:asciiTheme="majorHAnsi" w:eastAsiaTheme="majorEastAsia" w:hAnsiTheme="majorHAnsi" w:cstheme="majorBidi"/>
    </w:rPr>
  </w:style>
  <w:style w:type="character" w:styleId="Strong">
    <w:name w:val="Strong"/>
    <w:basedOn w:val="DefaultParagraphFont"/>
    <w:uiPriority w:val="22"/>
    <w:qFormat/>
    <w:rPr>
      <w:b/>
      <w:bCs/>
    </w:rPr>
  </w:style>
  <w:style w:type="paragraph" w:styleId="Subtitle">
    <w:name w:val="Subtitle"/>
    <w:basedOn w:val="Normal"/>
    <w:next w:val="Normal"/>
    <w:link w:val="SubtitleChar"/>
    <w:uiPriority w:val="11"/>
    <w:qFormat/>
    <w:pPr>
      <w:numPr>
        <w:ilvl w:val="1"/>
      </w:numPr>
    </w:pPr>
    <w:rPr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Pr>
      <w:sz w:val="28"/>
      <w:szCs w:val="28"/>
    </w:rPr>
  </w:style>
  <w:style w:type="character" w:styleId="SubtleEmphasis">
    <w:name w:val="Subtle Emphasis"/>
    <w:basedOn w:val="DefaultParagraphFont"/>
    <w:uiPriority w:val="19"/>
    <w:qFormat/>
    <w:rPr>
      <w:i/>
      <w:iCs/>
      <w:color w:val="595959" w:themeColor="text1" w:themeTint="A6"/>
    </w:rPr>
  </w:style>
  <w:style w:type="character" w:styleId="SubtleReference">
    <w:name w:val="Subtle Reference"/>
    <w:basedOn w:val="DefaultParagraphFont"/>
    <w:uiPriority w:val="31"/>
    <w:qFormat/>
    <w:rPr>
      <w:caps w:val="0"/>
      <w:smallCaps/>
      <w:color w:val="404040" w:themeColor="text1" w:themeTint="BF"/>
      <w:u w:val="single" w:color="7F7F7F" w:themeColor="text1" w:themeTint="80"/>
    </w:rPr>
  </w:style>
  <w:style w:type="paragraph" w:styleId="Title">
    <w:name w:val="Title"/>
    <w:basedOn w:val="Normal"/>
    <w:next w:val="Normal"/>
    <w:link w:val="TitleChar"/>
    <w:uiPriority w:val="10"/>
    <w:qFormat/>
    <w:pPr>
      <w:spacing w:after="0" w:line="240" w:lineRule="auto"/>
      <w:contextualSpacing/>
    </w:pPr>
    <w:rPr>
      <w:rFonts w:asciiTheme="majorHAnsi" w:eastAsiaTheme="majorEastAsia" w:hAnsiTheme="majorHAnsi" w:cstheme="majorBidi"/>
      <w:color w:val="B01513" w:themeColor="accent1"/>
      <w:kern w:val="28"/>
      <w:sz w:val="72"/>
      <w:szCs w:val="72"/>
    </w:rPr>
  </w:style>
  <w:style w:type="character" w:customStyle="1" w:styleId="TitleChar">
    <w:name w:val="Title Char"/>
    <w:basedOn w:val="DefaultParagraphFont"/>
    <w:link w:val="Title"/>
    <w:uiPriority w:val="10"/>
    <w:rPr>
      <w:rFonts w:asciiTheme="majorHAnsi" w:eastAsiaTheme="majorEastAsia" w:hAnsiTheme="majorHAnsi" w:cstheme="majorBidi"/>
      <w:color w:val="B01513" w:themeColor="accent1"/>
      <w:kern w:val="28"/>
      <w:sz w:val="72"/>
      <w:szCs w:val="72"/>
    </w:rPr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character" w:styleId="PlaceholderText">
    <w:name w:val="Placeholder Text"/>
    <w:basedOn w:val="DefaultParagraphFont"/>
    <w:uiPriority w:val="99"/>
    <w:semiHidden/>
    <w:rsid w:val="00842731"/>
    <w:rPr>
      <w:color w:val="808080"/>
    </w:rPr>
  </w:style>
  <w:style w:type="paragraph" w:customStyle="1" w:styleId="Default">
    <w:name w:val="Default"/>
    <w:rsid w:val="00EA7841"/>
    <w:pPr>
      <w:autoSpaceDE w:val="0"/>
      <w:autoSpaceDN w:val="0"/>
      <w:adjustRightInd w:val="0"/>
      <w:spacing w:after="0" w:line="240" w:lineRule="auto"/>
    </w:pPr>
    <w:rPr>
      <w:rFonts w:ascii="Century Gothic" w:hAnsi="Century Gothic" w:cs="Century Gothic"/>
      <w:color w:val="000000"/>
      <w:sz w:val="24"/>
      <w:szCs w:val="24"/>
    </w:rPr>
  </w:style>
  <w:style w:type="paragraph" w:styleId="NormalWeb">
    <w:name w:val="Normal (Web)"/>
    <w:basedOn w:val="Normal"/>
    <w:uiPriority w:val="99"/>
    <w:semiHidden/>
    <w:unhideWhenUsed/>
    <w:rsid w:val="00E33C5A"/>
    <w:pPr>
      <w:spacing w:before="100" w:beforeAutospacing="1" w:after="100" w:afterAutospacing="1" w:line="240" w:lineRule="auto"/>
    </w:pPr>
    <w:rPr>
      <w:rFonts w:ascii="Times New Roman" w:hAnsi="Times New Roman" w:cs="Times New Roman"/>
      <w:sz w:val="24"/>
      <w:szCs w:val="24"/>
      <w:lang w:eastAsia="en-US"/>
    </w:rPr>
  </w:style>
  <w:style w:type="table" w:styleId="TableGrid">
    <w:name w:val="Table Grid"/>
    <w:basedOn w:val="TableNormal"/>
    <w:uiPriority w:val="39"/>
    <w:rsid w:val="00E33C5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84670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583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226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oleObject" Target="embeddings/Microsoft_Visio_2003-2010_Drawing.vsd"/><Relationship Id="rId299" Type="http://schemas.openxmlformats.org/officeDocument/2006/relationships/image" Target="media/image150.emf"/><Relationship Id="rId21" Type="http://schemas.openxmlformats.org/officeDocument/2006/relationships/package" Target="embeddings/Microsoft_Visio_Drawing6.vsdx"/><Relationship Id="rId63" Type="http://schemas.openxmlformats.org/officeDocument/2006/relationships/image" Target="media/image30.emf"/><Relationship Id="rId159" Type="http://schemas.openxmlformats.org/officeDocument/2006/relationships/package" Target="embeddings/Microsoft_Visio_Drawing70.vsdx"/><Relationship Id="rId324" Type="http://schemas.openxmlformats.org/officeDocument/2006/relationships/image" Target="media/image162.emf"/><Relationship Id="rId366" Type="http://schemas.openxmlformats.org/officeDocument/2006/relationships/image" Target="media/image181.emf"/><Relationship Id="rId531" Type="http://schemas.openxmlformats.org/officeDocument/2006/relationships/image" Target="media/image268.emf"/><Relationship Id="rId170" Type="http://schemas.openxmlformats.org/officeDocument/2006/relationships/image" Target="media/image84.emf"/><Relationship Id="rId226" Type="http://schemas.openxmlformats.org/officeDocument/2006/relationships/package" Target="embeddings/Microsoft_Visio_Drawing103.vsdx"/><Relationship Id="rId433" Type="http://schemas.openxmlformats.org/officeDocument/2006/relationships/package" Target="embeddings/Microsoft_Visio_Drawing203.vsdx"/><Relationship Id="rId268" Type="http://schemas.openxmlformats.org/officeDocument/2006/relationships/package" Target="embeddings/Microsoft_Visio_Drawing124.vsdx"/><Relationship Id="rId475" Type="http://schemas.openxmlformats.org/officeDocument/2006/relationships/package" Target="embeddings/Microsoft_Visio_Drawing224.vsdx"/><Relationship Id="rId32" Type="http://schemas.openxmlformats.org/officeDocument/2006/relationships/image" Target="media/image14.emf"/><Relationship Id="rId74" Type="http://schemas.openxmlformats.org/officeDocument/2006/relationships/package" Target="embeddings/Microsoft_Visio_Drawing32.vsdx"/><Relationship Id="rId128" Type="http://schemas.openxmlformats.org/officeDocument/2006/relationships/image" Target="media/image63.emf"/><Relationship Id="rId335" Type="http://schemas.openxmlformats.org/officeDocument/2006/relationships/package" Target="embeddings/Microsoft_Visio_Drawing157.vsdx"/><Relationship Id="rId377" Type="http://schemas.openxmlformats.org/officeDocument/2006/relationships/package" Target="embeddings/Microsoft_Visio_Drawing180.vsdx"/><Relationship Id="rId500" Type="http://schemas.openxmlformats.org/officeDocument/2006/relationships/image" Target="media/image253.emf"/><Relationship Id="rId542" Type="http://schemas.openxmlformats.org/officeDocument/2006/relationships/package" Target="embeddings/Microsoft_Visio_Drawing258.vsdx"/><Relationship Id="rId5" Type="http://schemas.openxmlformats.org/officeDocument/2006/relationships/settings" Target="settings.xml"/><Relationship Id="rId181" Type="http://schemas.openxmlformats.org/officeDocument/2006/relationships/image" Target="media/image90.emf"/><Relationship Id="rId237" Type="http://schemas.openxmlformats.org/officeDocument/2006/relationships/image" Target="media/image118.emf"/><Relationship Id="rId402" Type="http://schemas.openxmlformats.org/officeDocument/2006/relationships/image" Target="media/image199.emf"/><Relationship Id="rId279" Type="http://schemas.openxmlformats.org/officeDocument/2006/relationships/image" Target="media/image139.emf"/><Relationship Id="rId444" Type="http://schemas.openxmlformats.org/officeDocument/2006/relationships/image" Target="media/image225.emf"/><Relationship Id="rId486" Type="http://schemas.openxmlformats.org/officeDocument/2006/relationships/image" Target="media/image246.emf"/><Relationship Id="rId43" Type="http://schemas.openxmlformats.org/officeDocument/2006/relationships/package" Target="embeddings/Microsoft_Visio_Drawing17.vsdx"/><Relationship Id="rId139" Type="http://schemas.openxmlformats.org/officeDocument/2006/relationships/package" Target="embeddings/Microsoft_Visio_Drawing60.vsdx"/><Relationship Id="rId290" Type="http://schemas.openxmlformats.org/officeDocument/2006/relationships/package" Target="embeddings/Microsoft_Visio_Drawing135.vsdx"/><Relationship Id="rId304" Type="http://schemas.openxmlformats.org/officeDocument/2006/relationships/package" Target="embeddings/Microsoft_Visio_Drawing141.vsdx"/><Relationship Id="rId346" Type="http://schemas.openxmlformats.org/officeDocument/2006/relationships/package" Target="embeddings/Microsoft_Visio_Drawing164.vsdx"/><Relationship Id="rId388" Type="http://schemas.openxmlformats.org/officeDocument/2006/relationships/image" Target="media/image192.emf"/><Relationship Id="rId511" Type="http://schemas.openxmlformats.org/officeDocument/2006/relationships/image" Target="media/image258.emf"/><Relationship Id="rId85" Type="http://schemas.openxmlformats.org/officeDocument/2006/relationships/image" Target="media/image41.emf"/><Relationship Id="rId150" Type="http://schemas.openxmlformats.org/officeDocument/2006/relationships/image" Target="media/image74.emf"/><Relationship Id="rId192" Type="http://schemas.openxmlformats.org/officeDocument/2006/relationships/package" Target="embeddings/Microsoft_Visio_Drawing86.vsdx"/><Relationship Id="rId206" Type="http://schemas.openxmlformats.org/officeDocument/2006/relationships/package" Target="embeddings/Microsoft_Visio_Drawing93.vsdx"/><Relationship Id="rId413" Type="http://schemas.openxmlformats.org/officeDocument/2006/relationships/image" Target="media/image208.png"/><Relationship Id="rId248" Type="http://schemas.openxmlformats.org/officeDocument/2006/relationships/package" Target="embeddings/Microsoft_Visio_Drawing114.vsdx"/><Relationship Id="rId455" Type="http://schemas.openxmlformats.org/officeDocument/2006/relationships/package" Target="embeddings/Microsoft_Visio_Drawing214.vsdx"/><Relationship Id="rId497" Type="http://schemas.openxmlformats.org/officeDocument/2006/relationships/package" Target="embeddings/Microsoft_Visio_Drawing235.vsdx"/><Relationship Id="rId12" Type="http://schemas.openxmlformats.org/officeDocument/2006/relationships/package" Target="embeddings/Microsoft_Visio_Drawing2.vsdx"/><Relationship Id="rId108" Type="http://schemas.openxmlformats.org/officeDocument/2006/relationships/image" Target="media/image53.emf"/><Relationship Id="rId315" Type="http://schemas.openxmlformats.org/officeDocument/2006/relationships/image" Target="media/image158.emf"/><Relationship Id="rId357" Type="http://schemas.openxmlformats.org/officeDocument/2006/relationships/package" Target="embeddings/Microsoft_Visio_Drawing170.vsdx"/><Relationship Id="rId522" Type="http://schemas.openxmlformats.org/officeDocument/2006/relationships/image" Target="media/image264.emf"/><Relationship Id="rId54" Type="http://schemas.openxmlformats.org/officeDocument/2006/relationships/package" Target="embeddings/Microsoft_Visio_Drawing22.vsdx"/><Relationship Id="rId96" Type="http://schemas.openxmlformats.org/officeDocument/2006/relationships/image" Target="media/image47.emf"/><Relationship Id="rId161" Type="http://schemas.openxmlformats.org/officeDocument/2006/relationships/package" Target="embeddings/Microsoft_Visio_Drawing71.vsdx"/><Relationship Id="rId217" Type="http://schemas.openxmlformats.org/officeDocument/2006/relationships/image" Target="media/image108.emf"/><Relationship Id="rId399" Type="http://schemas.openxmlformats.org/officeDocument/2006/relationships/package" Target="embeddings/Microsoft_Visio_Drawing191.vsdx"/><Relationship Id="rId259" Type="http://schemas.openxmlformats.org/officeDocument/2006/relationships/image" Target="media/image129.emf"/><Relationship Id="rId424" Type="http://schemas.openxmlformats.org/officeDocument/2006/relationships/image" Target="media/image215.emf"/><Relationship Id="rId466" Type="http://schemas.openxmlformats.org/officeDocument/2006/relationships/image" Target="media/image236.emf"/><Relationship Id="rId23" Type="http://schemas.openxmlformats.org/officeDocument/2006/relationships/package" Target="embeddings/Microsoft_Visio_Drawing7.vsdx"/><Relationship Id="rId119" Type="http://schemas.openxmlformats.org/officeDocument/2006/relationships/oleObject" Target="embeddings/Microsoft_Visio_2003-2010_Drawing1.vsd"/><Relationship Id="rId270" Type="http://schemas.openxmlformats.org/officeDocument/2006/relationships/package" Target="embeddings/Microsoft_Visio_Drawing125.vsdx"/><Relationship Id="rId326" Type="http://schemas.openxmlformats.org/officeDocument/2006/relationships/image" Target="media/image163.emf"/><Relationship Id="rId533" Type="http://schemas.openxmlformats.org/officeDocument/2006/relationships/image" Target="media/image269.emf"/><Relationship Id="rId65" Type="http://schemas.openxmlformats.org/officeDocument/2006/relationships/image" Target="media/image31.emf"/><Relationship Id="rId130" Type="http://schemas.openxmlformats.org/officeDocument/2006/relationships/image" Target="media/image64.emf"/><Relationship Id="rId368" Type="http://schemas.openxmlformats.org/officeDocument/2006/relationships/image" Target="media/image182.emf"/><Relationship Id="rId172" Type="http://schemas.openxmlformats.org/officeDocument/2006/relationships/package" Target="embeddings/Microsoft_Visio_Drawing76.vsdx"/><Relationship Id="rId228" Type="http://schemas.openxmlformats.org/officeDocument/2006/relationships/package" Target="embeddings/Microsoft_Visio_Drawing104.vsdx"/><Relationship Id="rId435" Type="http://schemas.openxmlformats.org/officeDocument/2006/relationships/package" Target="embeddings/Microsoft_Visio_Drawing204.vsdx"/><Relationship Id="rId477" Type="http://schemas.openxmlformats.org/officeDocument/2006/relationships/package" Target="embeddings/Microsoft_Visio_Drawing225.vsdx"/><Relationship Id="rId281" Type="http://schemas.openxmlformats.org/officeDocument/2006/relationships/image" Target="media/image140.emf"/><Relationship Id="rId337" Type="http://schemas.openxmlformats.org/officeDocument/2006/relationships/package" Target="embeddings/Microsoft_Visio_Drawing158.vsdx"/><Relationship Id="rId502" Type="http://schemas.openxmlformats.org/officeDocument/2006/relationships/image" Target="media/image254.emf"/><Relationship Id="rId34" Type="http://schemas.openxmlformats.org/officeDocument/2006/relationships/image" Target="media/image15.emf"/><Relationship Id="rId76" Type="http://schemas.openxmlformats.org/officeDocument/2006/relationships/package" Target="embeddings/Microsoft_Visio_Drawing33.vsdx"/><Relationship Id="rId141" Type="http://schemas.openxmlformats.org/officeDocument/2006/relationships/package" Target="embeddings/Microsoft_Visio_Drawing61.vsdx"/><Relationship Id="rId379" Type="http://schemas.openxmlformats.org/officeDocument/2006/relationships/package" Target="embeddings/Microsoft_Visio_Drawing181.vsdx"/><Relationship Id="rId544" Type="http://schemas.openxmlformats.org/officeDocument/2006/relationships/theme" Target="theme/theme1.xml"/><Relationship Id="rId7" Type="http://schemas.openxmlformats.org/officeDocument/2006/relationships/image" Target="media/image1.emf"/><Relationship Id="rId183" Type="http://schemas.openxmlformats.org/officeDocument/2006/relationships/image" Target="media/image91.emf"/><Relationship Id="rId239" Type="http://schemas.openxmlformats.org/officeDocument/2006/relationships/image" Target="media/image119.emf"/><Relationship Id="rId390" Type="http://schemas.openxmlformats.org/officeDocument/2006/relationships/image" Target="media/image193.emf"/><Relationship Id="rId404" Type="http://schemas.openxmlformats.org/officeDocument/2006/relationships/image" Target="media/image200.emf"/><Relationship Id="rId446" Type="http://schemas.openxmlformats.org/officeDocument/2006/relationships/image" Target="media/image226.emf"/><Relationship Id="rId250" Type="http://schemas.openxmlformats.org/officeDocument/2006/relationships/package" Target="embeddings/Microsoft_Visio_Drawing115.vsdx"/><Relationship Id="rId292" Type="http://schemas.openxmlformats.org/officeDocument/2006/relationships/package" Target="embeddings/Microsoft_Visio_Drawing136.vsdx"/><Relationship Id="rId306" Type="http://schemas.openxmlformats.org/officeDocument/2006/relationships/package" Target="embeddings/Microsoft_Visio_Drawing142.vsdx"/><Relationship Id="rId488" Type="http://schemas.openxmlformats.org/officeDocument/2006/relationships/image" Target="media/image247.emf"/><Relationship Id="rId45" Type="http://schemas.openxmlformats.org/officeDocument/2006/relationships/image" Target="media/image21.emf"/><Relationship Id="rId87" Type="http://schemas.openxmlformats.org/officeDocument/2006/relationships/image" Target="media/image42.png"/><Relationship Id="rId110" Type="http://schemas.openxmlformats.org/officeDocument/2006/relationships/image" Target="media/image54.emf"/><Relationship Id="rId348" Type="http://schemas.openxmlformats.org/officeDocument/2006/relationships/image" Target="media/image172.emf"/><Relationship Id="rId513" Type="http://schemas.openxmlformats.org/officeDocument/2006/relationships/image" Target="media/image259.emf"/><Relationship Id="rId152" Type="http://schemas.openxmlformats.org/officeDocument/2006/relationships/image" Target="media/image75.emf"/><Relationship Id="rId194" Type="http://schemas.openxmlformats.org/officeDocument/2006/relationships/package" Target="embeddings/Microsoft_Visio_Drawing87.vsdx"/><Relationship Id="rId208" Type="http://schemas.openxmlformats.org/officeDocument/2006/relationships/package" Target="embeddings/Microsoft_Visio_Drawing94.vsdx"/><Relationship Id="rId415" Type="http://schemas.openxmlformats.org/officeDocument/2006/relationships/image" Target="media/image210.gif"/><Relationship Id="rId457" Type="http://schemas.openxmlformats.org/officeDocument/2006/relationships/package" Target="embeddings/Microsoft_Visio_Drawing215.vsdx"/><Relationship Id="rId261" Type="http://schemas.openxmlformats.org/officeDocument/2006/relationships/image" Target="media/image130.emf"/><Relationship Id="rId499" Type="http://schemas.openxmlformats.org/officeDocument/2006/relationships/package" Target="embeddings/Microsoft_Visio_Drawing236.vsdx"/><Relationship Id="rId14" Type="http://schemas.openxmlformats.org/officeDocument/2006/relationships/package" Target="embeddings/Microsoft_Visio_Drawing3.vsdx"/><Relationship Id="rId56" Type="http://schemas.openxmlformats.org/officeDocument/2006/relationships/package" Target="embeddings/Microsoft_Visio_Drawing23.vsdx"/><Relationship Id="rId317" Type="http://schemas.openxmlformats.org/officeDocument/2006/relationships/package" Target="embeddings/Microsoft_Visio_Drawing148.vsdx"/><Relationship Id="rId359" Type="http://schemas.openxmlformats.org/officeDocument/2006/relationships/package" Target="embeddings/Microsoft_Visio_Drawing171.vsdx"/><Relationship Id="rId524" Type="http://schemas.openxmlformats.org/officeDocument/2006/relationships/image" Target="media/image265.emf"/><Relationship Id="rId98" Type="http://schemas.openxmlformats.org/officeDocument/2006/relationships/image" Target="media/image48.emf"/><Relationship Id="rId121" Type="http://schemas.openxmlformats.org/officeDocument/2006/relationships/oleObject" Target="embeddings/Microsoft_Visio_2003-2010_Drawing2.vsd"/><Relationship Id="rId163" Type="http://schemas.openxmlformats.org/officeDocument/2006/relationships/package" Target="embeddings/Microsoft_Visio_Drawing72.vsdx"/><Relationship Id="rId219" Type="http://schemas.openxmlformats.org/officeDocument/2006/relationships/image" Target="media/image109.emf"/><Relationship Id="rId370" Type="http://schemas.openxmlformats.org/officeDocument/2006/relationships/image" Target="media/image183.emf"/><Relationship Id="rId426" Type="http://schemas.openxmlformats.org/officeDocument/2006/relationships/image" Target="media/image216.emf"/><Relationship Id="rId230" Type="http://schemas.openxmlformats.org/officeDocument/2006/relationships/package" Target="embeddings/Microsoft_Visio_Drawing105.vsdx"/><Relationship Id="rId468" Type="http://schemas.openxmlformats.org/officeDocument/2006/relationships/image" Target="media/image237.emf"/><Relationship Id="rId25" Type="http://schemas.openxmlformats.org/officeDocument/2006/relationships/package" Target="embeddings/Microsoft_Visio_Drawing8.vsdx"/><Relationship Id="rId67" Type="http://schemas.openxmlformats.org/officeDocument/2006/relationships/image" Target="media/image32.emf"/><Relationship Id="rId272" Type="http://schemas.openxmlformats.org/officeDocument/2006/relationships/package" Target="embeddings/Microsoft_Visio_Drawing126.vsdx"/><Relationship Id="rId328" Type="http://schemas.openxmlformats.org/officeDocument/2006/relationships/image" Target="media/image164.emf"/><Relationship Id="rId535" Type="http://schemas.openxmlformats.org/officeDocument/2006/relationships/image" Target="media/image270.emf"/><Relationship Id="rId88" Type="http://schemas.openxmlformats.org/officeDocument/2006/relationships/image" Target="media/image43.emf"/><Relationship Id="rId111" Type="http://schemas.openxmlformats.org/officeDocument/2006/relationships/package" Target="embeddings/Microsoft_Visio_Drawing50.vsdx"/><Relationship Id="rId132" Type="http://schemas.openxmlformats.org/officeDocument/2006/relationships/image" Target="media/image65.emf"/><Relationship Id="rId153" Type="http://schemas.openxmlformats.org/officeDocument/2006/relationships/package" Target="embeddings/Microsoft_Visio_Drawing67.vsdx"/><Relationship Id="rId174" Type="http://schemas.openxmlformats.org/officeDocument/2006/relationships/package" Target="embeddings/Microsoft_Visio_Drawing77.vsdx"/><Relationship Id="rId195" Type="http://schemas.openxmlformats.org/officeDocument/2006/relationships/image" Target="media/image97.emf"/><Relationship Id="rId209" Type="http://schemas.openxmlformats.org/officeDocument/2006/relationships/image" Target="media/image104.emf"/><Relationship Id="rId360" Type="http://schemas.openxmlformats.org/officeDocument/2006/relationships/image" Target="media/image178.emf"/><Relationship Id="rId381" Type="http://schemas.openxmlformats.org/officeDocument/2006/relationships/package" Target="embeddings/Microsoft_Visio_Drawing182.vsdx"/><Relationship Id="rId416" Type="http://schemas.openxmlformats.org/officeDocument/2006/relationships/image" Target="media/image211.emf"/><Relationship Id="rId220" Type="http://schemas.openxmlformats.org/officeDocument/2006/relationships/package" Target="embeddings/Microsoft_Visio_Drawing100.vsdx"/><Relationship Id="rId241" Type="http://schemas.openxmlformats.org/officeDocument/2006/relationships/image" Target="media/image120.emf"/><Relationship Id="rId437" Type="http://schemas.openxmlformats.org/officeDocument/2006/relationships/package" Target="embeddings/Microsoft_Visio_Drawing205.vsdx"/><Relationship Id="rId458" Type="http://schemas.openxmlformats.org/officeDocument/2006/relationships/image" Target="media/image232.emf"/><Relationship Id="rId479" Type="http://schemas.openxmlformats.org/officeDocument/2006/relationships/package" Target="embeddings/Microsoft_Visio_Drawing226.vsdx"/><Relationship Id="rId15" Type="http://schemas.openxmlformats.org/officeDocument/2006/relationships/image" Target="media/image5.emf"/><Relationship Id="rId36" Type="http://schemas.openxmlformats.org/officeDocument/2006/relationships/image" Target="media/image16.emf"/><Relationship Id="rId57" Type="http://schemas.openxmlformats.org/officeDocument/2006/relationships/image" Target="media/image27.emf"/><Relationship Id="rId262" Type="http://schemas.openxmlformats.org/officeDocument/2006/relationships/package" Target="embeddings/Microsoft_Visio_Drawing121.vsdx"/><Relationship Id="rId283" Type="http://schemas.openxmlformats.org/officeDocument/2006/relationships/image" Target="media/image141.emf"/><Relationship Id="rId318" Type="http://schemas.openxmlformats.org/officeDocument/2006/relationships/image" Target="media/image159.emf"/><Relationship Id="rId339" Type="http://schemas.openxmlformats.org/officeDocument/2006/relationships/package" Target="embeddings/Microsoft_Visio_Drawing159.vsdx"/><Relationship Id="rId490" Type="http://schemas.openxmlformats.org/officeDocument/2006/relationships/image" Target="media/image248.emf"/><Relationship Id="rId504" Type="http://schemas.openxmlformats.org/officeDocument/2006/relationships/image" Target="media/image255.emf"/><Relationship Id="rId525" Type="http://schemas.openxmlformats.org/officeDocument/2006/relationships/package" Target="embeddings/Microsoft_Visio_Drawing249.vsdx"/><Relationship Id="rId78" Type="http://schemas.openxmlformats.org/officeDocument/2006/relationships/package" Target="embeddings/Microsoft_Visio_Drawing34.vsdx"/><Relationship Id="rId99" Type="http://schemas.openxmlformats.org/officeDocument/2006/relationships/package" Target="embeddings/Microsoft_Visio_Drawing44.vsdx"/><Relationship Id="rId101" Type="http://schemas.openxmlformats.org/officeDocument/2006/relationships/package" Target="embeddings/Microsoft_Visio_Drawing45.vsdx"/><Relationship Id="rId122" Type="http://schemas.openxmlformats.org/officeDocument/2006/relationships/image" Target="media/image60.emf"/><Relationship Id="rId143" Type="http://schemas.openxmlformats.org/officeDocument/2006/relationships/package" Target="embeddings/Microsoft_Visio_Drawing62.vsdx"/><Relationship Id="rId164" Type="http://schemas.openxmlformats.org/officeDocument/2006/relationships/image" Target="media/image81.emf"/><Relationship Id="rId185" Type="http://schemas.openxmlformats.org/officeDocument/2006/relationships/image" Target="media/image92.emf"/><Relationship Id="rId350" Type="http://schemas.openxmlformats.org/officeDocument/2006/relationships/image" Target="media/image173.emf"/><Relationship Id="rId371" Type="http://schemas.openxmlformats.org/officeDocument/2006/relationships/package" Target="embeddings/Microsoft_Visio_Drawing177.vsdx"/><Relationship Id="rId406" Type="http://schemas.openxmlformats.org/officeDocument/2006/relationships/image" Target="media/image201.png"/><Relationship Id="rId9" Type="http://schemas.openxmlformats.org/officeDocument/2006/relationships/image" Target="media/image2.emf"/><Relationship Id="rId210" Type="http://schemas.openxmlformats.org/officeDocument/2006/relationships/package" Target="embeddings/Microsoft_Visio_Drawing95.vsdx"/><Relationship Id="rId392" Type="http://schemas.openxmlformats.org/officeDocument/2006/relationships/image" Target="media/image194.emf"/><Relationship Id="rId427" Type="http://schemas.openxmlformats.org/officeDocument/2006/relationships/package" Target="embeddings/Microsoft_Visio_Drawing200.vsdx"/><Relationship Id="rId448" Type="http://schemas.openxmlformats.org/officeDocument/2006/relationships/image" Target="media/image227.emf"/><Relationship Id="rId469" Type="http://schemas.openxmlformats.org/officeDocument/2006/relationships/package" Target="embeddings/Microsoft_Visio_Drawing221.vsdx"/><Relationship Id="rId26" Type="http://schemas.openxmlformats.org/officeDocument/2006/relationships/image" Target="media/image11.emf"/><Relationship Id="rId231" Type="http://schemas.openxmlformats.org/officeDocument/2006/relationships/image" Target="media/image115.emf"/><Relationship Id="rId252" Type="http://schemas.openxmlformats.org/officeDocument/2006/relationships/package" Target="embeddings/Microsoft_Visio_Drawing116.vsdx"/><Relationship Id="rId273" Type="http://schemas.openxmlformats.org/officeDocument/2006/relationships/image" Target="media/image136.emf"/><Relationship Id="rId294" Type="http://schemas.openxmlformats.org/officeDocument/2006/relationships/image" Target="media/image147.PNG"/><Relationship Id="rId308" Type="http://schemas.openxmlformats.org/officeDocument/2006/relationships/package" Target="embeddings/Microsoft_Visio_Drawing143.vsdx"/><Relationship Id="rId329" Type="http://schemas.openxmlformats.org/officeDocument/2006/relationships/package" Target="embeddings/Microsoft_Visio_Drawing154.vsdx"/><Relationship Id="rId480" Type="http://schemas.openxmlformats.org/officeDocument/2006/relationships/image" Target="media/image243.emf"/><Relationship Id="rId515" Type="http://schemas.openxmlformats.org/officeDocument/2006/relationships/image" Target="media/image260.emf"/><Relationship Id="rId536" Type="http://schemas.openxmlformats.org/officeDocument/2006/relationships/package" Target="embeddings/Microsoft_Visio_Drawing255.vsdx"/><Relationship Id="rId47" Type="http://schemas.openxmlformats.org/officeDocument/2006/relationships/image" Target="media/image22.emf"/><Relationship Id="rId68" Type="http://schemas.openxmlformats.org/officeDocument/2006/relationships/package" Target="embeddings/Microsoft_Visio_Drawing29.vsdx"/><Relationship Id="rId89" Type="http://schemas.openxmlformats.org/officeDocument/2006/relationships/package" Target="embeddings/Microsoft_Visio_Drawing39.vsdx"/><Relationship Id="rId112" Type="http://schemas.openxmlformats.org/officeDocument/2006/relationships/image" Target="media/image55.emf"/><Relationship Id="rId133" Type="http://schemas.openxmlformats.org/officeDocument/2006/relationships/package" Target="embeddings/Microsoft_Visio_Drawing57.vsdx"/><Relationship Id="rId154" Type="http://schemas.openxmlformats.org/officeDocument/2006/relationships/image" Target="media/image76.emf"/><Relationship Id="rId175" Type="http://schemas.openxmlformats.org/officeDocument/2006/relationships/image" Target="media/image87.emf"/><Relationship Id="rId340" Type="http://schemas.openxmlformats.org/officeDocument/2006/relationships/image" Target="media/image170.emf"/><Relationship Id="rId361" Type="http://schemas.openxmlformats.org/officeDocument/2006/relationships/package" Target="embeddings/Microsoft_Visio_Drawing172.vsdx"/><Relationship Id="rId196" Type="http://schemas.openxmlformats.org/officeDocument/2006/relationships/package" Target="embeddings/Microsoft_Visio_Drawing88.vsdx"/><Relationship Id="rId200" Type="http://schemas.openxmlformats.org/officeDocument/2006/relationships/package" Target="embeddings/Microsoft_Visio_Drawing90.vsdx"/><Relationship Id="rId382" Type="http://schemas.openxmlformats.org/officeDocument/2006/relationships/image" Target="media/image189.emf"/><Relationship Id="rId417" Type="http://schemas.openxmlformats.org/officeDocument/2006/relationships/package" Target="embeddings/Microsoft_Visio_Drawing195.vsdx"/><Relationship Id="rId438" Type="http://schemas.openxmlformats.org/officeDocument/2006/relationships/image" Target="media/image222.emf"/><Relationship Id="rId459" Type="http://schemas.openxmlformats.org/officeDocument/2006/relationships/package" Target="embeddings/Microsoft_Visio_Drawing216.vsdx"/><Relationship Id="rId16" Type="http://schemas.openxmlformats.org/officeDocument/2006/relationships/package" Target="embeddings/Microsoft_Visio_Drawing4.vsdx"/><Relationship Id="rId221" Type="http://schemas.openxmlformats.org/officeDocument/2006/relationships/image" Target="media/image110.emf"/><Relationship Id="rId242" Type="http://schemas.openxmlformats.org/officeDocument/2006/relationships/package" Target="embeddings/Microsoft_Visio_Drawing111.vsdx"/><Relationship Id="rId263" Type="http://schemas.openxmlformats.org/officeDocument/2006/relationships/image" Target="media/image131.emf"/><Relationship Id="rId284" Type="http://schemas.openxmlformats.org/officeDocument/2006/relationships/package" Target="embeddings/Microsoft_Visio_Drawing132.vsdx"/><Relationship Id="rId319" Type="http://schemas.openxmlformats.org/officeDocument/2006/relationships/package" Target="embeddings/Microsoft_Visio_Drawing149.vsdx"/><Relationship Id="rId470" Type="http://schemas.openxmlformats.org/officeDocument/2006/relationships/image" Target="media/image238.emf"/><Relationship Id="rId491" Type="http://schemas.openxmlformats.org/officeDocument/2006/relationships/package" Target="embeddings/Microsoft_Visio_Drawing232.vsdx"/><Relationship Id="rId505" Type="http://schemas.openxmlformats.org/officeDocument/2006/relationships/package" Target="embeddings/Microsoft_Visio_Drawing239.vsdx"/><Relationship Id="rId526" Type="http://schemas.openxmlformats.org/officeDocument/2006/relationships/image" Target="media/image266.emf"/><Relationship Id="rId37" Type="http://schemas.openxmlformats.org/officeDocument/2006/relationships/package" Target="embeddings/Microsoft_Visio_Drawing14.vsdx"/><Relationship Id="rId58" Type="http://schemas.openxmlformats.org/officeDocument/2006/relationships/package" Target="embeddings/Microsoft_Visio_Drawing24.vsdx"/><Relationship Id="rId79" Type="http://schemas.openxmlformats.org/officeDocument/2006/relationships/image" Target="media/image38.emf"/><Relationship Id="rId102" Type="http://schemas.openxmlformats.org/officeDocument/2006/relationships/image" Target="media/image50.emf"/><Relationship Id="rId123" Type="http://schemas.openxmlformats.org/officeDocument/2006/relationships/oleObject" Target="embeddings/Microsoft_Visio_2003-2010_Drawing3.vsd"/><Relationship Id="rId144" Type="http://schemas.openxmlformats.org/officeDocument/2006/relationships/image" Target="media/image71.emf"/><Relationship Id="rId330" Type="http://schemas.openxmlformats.org/officeDocument/2006/relationships/image" Target="media/image165.emf"/><Relationship Id="rId90" Type="http://schemas.openxmlformats.org/officeDocument/2006/relationships/image" Target="media/image44.emf"/><Relationship Id="rId165" Type="http://schemas.openxmlformats.org/officeDocument/2006/relationships/package" Target="embeddings/Microsoft_Visio_Drawing73.vsdx"/><Relationship Id="rId186" Type="http://schemas.openxmlformats.org/officeDocument/2006/relationships/package" Target="embeddings/Microsoft_Visio_Drawing83.vsdx"/><Relationship Id="rId351" Type="http://schemas.openxmlformats.org/officeDocument/2006/relationships/package" Target="embeddings/Microsoft_Visio_Drawing167.vsdx"/><Relationship Id="rId372" Type="http://schemas.openxmlformats.org/officeDocument/2006/relationships/image" Target="media/image184.emf"/><Relationship Id="rId393" Type="http://schemas.openxmlformats.org/officeDocument/2006/relationships/package" Target="embeddings/Microsoft_Visio_Drawing188.vsdx"/><Relationship Id="rId407" Type="http://schemas.openxmlformats.org/officeDocument/2006/relationships/image" Target="media/image202.png"/><Relationship Id="rId428" Type="http://schemas.openxmlformats.org/officeDocument/2006/relationships/image" Target="media/image217.emf"/><Relationship Id="rId449" Type="http://schemas.openxmlformats.org/officeDocument/2006/relationships/package" Target="embeddings/Microsoft_Visio_Drawing211.vsdx"/><Relationship Id="rId211" Type="http://schemas.openxmlformats.org/officeDocument/2006/relationships/image" Target="media/image105.emf"/><Relationship Id="rId232" Type="http://schemas.openxmlformats.org/officeDocument/2006/relationships/package" Target="embeddings/Microsoft_Visio_Drawing106.vsdx"/><Relationship Id="rId253" Type="http://schemas.openxmlformats.org/officeDocument/2006/relationships/image" Target="media/image126.emf"/><Relationship Id="rId274" Type="http://schemas.openxmlformats.org/officeDocument/2006/relationships/package" Target="embeddings/Microsoft_Visio_Drawing127.vsdx"/><Relationship Id="rId295" Type="http://schemas.openxmlformats.org/officeDocument/2006/relationships/image" Target="media/image148.emf"/><Relationship Id="rId309" Type="http://schemas.openxmlformats.org/officeDocument/2006/relationships/image" Target="media/image155.emf"/><Relationship Id="rId460" Type="http://schemas.openxmlformats.org/officeDocument/2006/relationships/image" Target="media/image233.emf"/><Relationship Id="rId481" Type="http://schemas.openxmlformats.org/officeDocument/2006/relationships/package" Target="embeddings/Microsoft_Visio_Drawing227.vsdx"/><Relationship Id="rId516" Type="http://schemas.openxmlformats.org/officeDocument/2006/relationships/package" Target="embeddings/Microsoft_Visio_Drawing245.vsdx"/><Relationship Id="rId27" Type="http://schemas.openxmlformats.org/officeDocument/2006/relationships/package" Target="embeddings/Microsoft_Visio_Drawing9.vsdx"/><Relationship Id="rId48" Type="http://schemas.openxmlformats.org/officeDocument/2006/relationships/package" Target="embeddings/Microsoft_Visio_Drawing19.vsdx"/><Relationship Id="rId69" Type="http://schemas.openxmlformats.org/officeDocument/2006/relationships/image" Target="media/image33.emf"/><Relationship Id="rId113" Type="http://schemas.openxmlformats.org/officeDocument/2006/relationships/package" Target="embeddings/Microsoft_Visio_Drawing51.vsdx"/><Relationship Id="rId134" Type="http://schemas.openxmlformats.org/officeDocument/2006/relationships/image" Target="media/image66.emf"/><Relationship Id="rId320" Type="http://schemas.openxmlformats.org/officeDocument/2006/relationships/image" Target="media/image160.emf"/><Relationship Id="rId537" Type="http://schemas.openxmlformats.org/officeDocument/2006/relationships/image" Target="media/image271.emf"/><Relationship Id="rId80" Type="http://schemas.openxmlformats.org/officeDocument/2006/relationships/package" Target="embeddings/Microsoft_Visio_Drawing35.vsdx"/><Relationship Id="rId155" Type="http://schemas.openxmlformats.org/officeDocument/2006/relationships/package" Target="embeddings/Microsoft_Visio_Drawing68.vsdx"/><Relationship Id="rId176" Type="http://schemas.openxmlformats.org/officeDocument/2006/relationships/package" Target="embeddings/Microsoft_Visio_Drawing78.vsdx"/><Relationship Id="rId197" Type="http://schemas.openxmlformats.org/officeDocument/2006/relationships/image" Target="media/image98.emf"/><Relationship Id="rId341" Type="http://schemas.openxmlformats.org/officeDocument/2006/relationships/package" Target="embeddings/Microsoft_Visio_Drawing160.vsdx"/><Relationship Id="rId362" Type="http://schemas.openxmlformats.org/officeDocument/2006/relationships/image" Target="media/image179.emf"/><Relationship Id="rId383" Type="http://schemas.openxmlformats.org/officeDocument/2006/relationships/package" Target="embeddings/Microsoft_Visio_Drawing183.vsdx"/><Relationship Id="rId418" Type="http://schemas.openxmlformats.org/officeDocument/2006/relationships/image" Target="media/image212.emf"/><Relationship Id="rId439" Type="http://schemas.openxmlformats.org/officeDocument/2006/relationships/package" Target="embeddings/Microsoft_Visio_Drawing206.vsdx"/><Relationship Id="rId201" Type="http://schemas.openxmlformats.org/officeDocument/2006/relationships/image" Target="media/image100.emf"/><Relationship Id="rId222" Type="http://schemas.openxmlformats.org/officeDocument/2006/relationships/package" Target="embeddings/Microsoft_Visio_Drawing101.vsdx"/><Relationship Id="rId243" Type="http://schemas.openxmlformats.org/officeDocument/2006/relationships/image" Target="media/image121.emf"/><Relationship Id="rId264" Type="http://schemas.openxmlformats.org/officeDocument/2006/relationships/package" Target="embeddings/Microsoft_Visio_Drawing122.vsdx"/><Relationship Id="rId285" Type="http://schemas.openxmlformats.org/officeDocument/2006/relationships/image" Target="media/image142.emf"/><Relationship Id="rId450" Type="http://schemas.openxmlformats.org/officeDocument/2006/relationships/image" Target="media/image228.emf"/><Relationship Id="rId471" Type="http://schemas.openxmlformats.org/officeDocument/2006/relationships/package" Target="embeddings/Microsoft_Visio_Drawing222.vsdx"/><Relationship Id="rId506" Type="http://schemas.openxmlformats.org/officeDocument/2006/relationships/image" Target="media/image256.emf"/><Relationship Id="rId17" Type="http://schemas.openxmlformats.org/officeDocument/2006/relationships/image" Target="media/image6.emf"/><Relationship Id="rId38" Type="http://schemas.openxmlformats.org/officeDocument/2006/relationships/image" Target="media/image17.emf"/><Relationship Id="rId59" Type="http://schemas.openxmlformats.org/officeDocument/2006/relationships/image" Target="media/image28.emf"/><Relationship Id="rId103" Type="http://schemas.openxmlformats.org/officeDocument/2006/relationships/package" Target="embeddings/Microsoft_Visio_Drawing46.vsdx"/><Relationship Id="rId124" Type="http://schemas.openxmlformats.org/officeDocument/2006/relationships/image" Target="media/image61.emf"/><Relationship Id="rId310" Type="http://schemas.openxmlformats.org/officeDocument/2006/relationships/package" Target="embeddings/Microsoft_Visio_Drawing144.vsdx"/><Relationship Id="rId492" Type="http://schemas.openxmlformats.org/officeDocument/2006/relationships/image" Target="media/image249.emf"/><Relationship Id="rId527" Type="http://schemas.openxmlformats.org/officeDocument/2006/relationships/package" Target="embeddings/Microsoft_Visio_Drawing250.vsdx"/><Relationship Id="rId70" Type="http://schemas.openxmlformats.org/officeDocument/2006/relationships/package" Target="embeddings/Microsoft_Visio_Drawing30.vsdx"/><Relationship Id="rId91" Type="http://schemas.openxmlformats.org/officeDocument/2006/relationships/package" Target="embeddings/Microsoft_Visio_Drawing40.vsdx"/><Relationship Id="rId145" Type="http://schemas.openxmlformats.org/officeDocument/2006/relationships/package" Target="embeddings/Microsoft_Visio_Drawing63.vsdx"/><Relationship Id="rId166" Type="http://schemas.openxmlformats.org/officeDocument/2006/relationships/image" Target="media/image82.emf"/><Relationship Id="rId187" Type="http://schemas.openxmlformats.org/officeDocument/2006/relationships/image" Target="media/image93.emf"/><Relationship Id="rId331" Type="http://schemas.openxmlformats.org/officeDocument/2006/relationships/package" Target="embeddings/Microsoft_Visio_Drawing155.vsdx"/><Relationship Id="rId352" Type="http://schemas.openxmlformats.org/officeDocument/2006/relationships/image" Target="media/image174.emf"/><Relationship Id="rId373" Type="http://schemas.openxmlformats.org/officeDocument/2006/relationships/package" Target="embeddings/Microsoft_Visio_Drawing178.vsdx"/><Relationship Id="rId394" Type="http://schemas.openxmlformats.org/officeDocument/2006/relationships/image" Target="media/image195.emf"/><Relationship Id="rId408" Type="http://schemas.openxmlformats.org/officeDocument/2006/relationships/image" Target="media/image203.png"/><Relationship Id="rId429" Type="http://schemas.openxmlformats.org/officeDocument/2006/relationships/package" Target="embeddings/Microsoft_Visio_Drawing201.vsdx"/><Relationship Id="rId1" Type="http://schemas.openxmlformats.org/officeDocument/2006/relationships/customXml" Target="../customXml/item1.xml"/><Relationship Id="rId212" Type="http://schemas.openxmlformats.org/officeDocument/2006/relationships/package" Target="embeddings/Microsoft_Visio_Drawing96.vsdx"/><Relationship Id="rId233" Type="http://schemas.openxmlformats.org/officeDocument/2006/relationships/image" Target="media/image116.emf"/><Relationship Id="rId254" Type="http://schemas.openxmlformats.org/officeDocument/2006/relationships/package" Target="embeddings/Microsoft_Visio_Drawing117.vsdx"/><Relationship Id="rId440" Type="http://schemas.openxmlformats.org/officeDocument/2006/relationships/image" Target="media/image223.emf"/><Relationship Id="rId28" Type="http://schemas.openxmlformats.org/officeDocument/2006/relationships/image" Target="media/image12.emf"/><Relationship Id="rId49" Type="http://schemas.openxmlformats.org/officeDocument/2006/relationships/image" Target="media/image23.emf"/><Relationship Id="rId114" Type="http://schemas.openxmlformats.org/officeDocument/2006/relationships/image" Target="media/image56.emf"/><Relationship Id="rId275" Type="http://schemas.openxmlformats.org/officeDocument/2006/relationships/image" Target="media/image137.emf"/><Relationship Id="rId296" Type="http://schemas.openxmlformats.org/officeDocument/2006/relationships/package" Target="embeddings/Microsoft_Visio_Drawing137.vsdx"/><Relationship Id="rId300" Type="http://schemas.openxmlformats.org/officeDocument/2006/relationships/package" Target="embeddings/Microsoft_Visio_Drawing139.vsdx"/><Relationship Id="rId461" Type="http://schemas.openxmlformats.org/officeDocument/2006/relationships/package" Target="embeddings/Microsoft_Visio_Drawing217.vsdx"/><Relationship Id="rId482" Type="http://schemas.openxmlformats.org/officeDocument/2006/relationships/image" Target="media/image244.emf"/><Relationship Id="rId517" Type="http://schemas.openxmlformats.org/officeDocument/2006/relationships/image" Target="media/image261.emf"/><Relationship Id="rId538" Type="http://schemas.openxmlformats.org/officeDocument/2006/relationships/package" Target="embeddings/Microsoft_Visio_Drawing256.vsdx"/><Relationship Id="rId60" Type="http://schemas.openxmlformats.org/officeDocument/2006/relationships/package" Target="embeddings/Microsoft_Visio_Drawing25.vsdx"/><Relationship Id="rId81" Type="http://schemas.openxmlformats.org/officeDocument/2006/relationships/image" Target="media/image39.emf"/><Relationship Id="rId135" Type="http://schemas.openxmlformats.org/officeDocument/2006/relationships/package" Target="embeddings/Microsoft_Visio_Drawing58.vsdx"/><Relationship Id="rId156" Type="http://schemas.openxmlformats.org/officeDocument/2006/relationships/image" Target="media/image77.emf"/><Relationship Id="rId177" Type="http://schemas.openxmlformats.org/officeDocument/2006/relationships/image" Target="media/image88.emf"/><Relationship Id="rId198" Type="http://schemas.openxmlformats.org/officeDocument/2006/relationships/package" Target="embeddings/Microsoft_Visio_Drawing89.vsdx"/><Relationship Id="rId321" Type="http://schemas.openxmlformats.org/officeDocument/2006/relationships/package" Target="embeddings/Microsoft_Visio_Drawing150.vsdx"/><Relationship Id="rId342" Type="http://schemas.openxmlformats.org/officeDocument/2006/relationships/image" Target="media/image171.emf"/><Relationship Id="rId363" Type="http://schemas.openxmlformats.org/officeDocument/2006/relationships/package" Target="embeddings/Microsoft_Visio_Drawing173.vsdx"/><Relationship Id="rId384" Type="http://schemas.openxmlformats.org/officeDocument/2006/relationships/image" Target="media/image190.emf"/><Relationship Id="rId419" Type="http://schemas.openxmlformats.org/officeDocument/2006/relationships/package" Target="embeddings/Microsoft_Visio_Drawing196.vsdx"/><Relationship Id="rId202" Type="http://schemas.openxmlformats.org/officeDocument/2006/relationships/package" Target="embeddings/Microsoft_Visio_Drawing91.vsdx"/><Relationship Id="rId223" Type="http://schemas.openxmlformats.org/officeDocument/2006/relationships/image" Target="media/image111.emf"/><Relationship Id="rId244" Type="http://schemas.openxmlformats.org/officeDocument/2006/relationships/package" Target="embeddings/Microsoft_Visio_Drawing112.vsdx"/><Relationship Id="rId430" Type="http://schemas.openxmlformats.org/officeDocument/2006/relationships/image" Target="media/image218.emf"/><Relationship Id="rId18" Type="http://schemas.openxmlformats.org/officeDocument/2006/relationships/package" Target="embeddings/Microsoft_Visio_Drawing5.vsdx"/><Relationship Id="rId39" Type="http://schemas.openxmlformats.org/officeDocument/2006/relationships/package" Target="embeddings/Microsoft_Visio_Drawing15.vsdx"/><Relationship Id="rId265" Type="http://schemas.openxmlformats.org/officeDocument/2006/relationships/image" Target="media/image132.emf"/><Relationship Id="rId286" Type="http://schemas.openxmlformats.org/officeDocument/2006/relationships/package" Target="embeddings/Microsoft_Visio_Drawing133.vsdx"/><Relationship Id="rId451" Type="http://schemas.openxmlformats.org/officeDocument/2006/relationships/package" Target="embeddings/Microsoft_Visio_Drawing212.vsdx"/><Relationship Id="rId472" Type="http://schemas.openxmlformats.org/officeDocument/2006/relationships/image" Target="media/image239.emf"/><Relationship Id="rId493" Type="http://schemas.openxmlformats.org/officeDocument/2006/relationships/package" Target="embeddings/Microsoft_Visio_Drawing233.vsdx"/><Relationship Id="rId507" Type="http://schemas.openxmlformats.org/officeDocument/2006/relationships/package" Target="embeddings/Microsoft_Visio_Drawing240.vsdx"/><Relationship Id="rId528" Type="http://schemas.openxmlformats.org/officeDocument/2006/relationships/package" Target="embeddings/Microsoft_Visio_Drawing251.vsdx"/><Relationship Id="rId50" Type="http://schemas.openxmlformats.org/officeDocument/2006/relationships/package" Target="embeddings/Microsoft_Visio_Drawing20.vsdx"/><Relationship Id="rId104" Type="http://schemas.openxmlformats.org/officeDocument/2006/relationships/image" Target="media/image51.emf"/><Relationship Id="rId125" Type="http://schemas.openxmlformats.org/officeDocument/2006/relationships/package" Target="embeddings/Microsoft_Visio_Drawing53.vsdx"/><Relationship Id="rId146" Type="http://schemas.openxmlformats.org/officeDocument/2006/relationships/image" Target="media/image72.emf"/><Relationship Id="rId167" Type="http://schemas.openxmlformats.org/officeDocument/2006/relationships/package" Target="embeddings/Microsoft_Visio_Drawing74.vsdx"/><Relationship Id="rId188" Type="http://schemas.openxmlformats.org/officeDocument/2006/relationships/package" Target="embeddings/Microsoft_Visio_Drawing84.vsdx"/><Relationship Id="rId311" Type="http://schemas.openxmlformats.org/officeDocument/2006/relationships/image" Target="media/image156.emf"/><Relationship Id="rId332" Type="http://schemas.openxmlformats.org/officeDocument/2006/relationships/image" Target="media/image166.emf"/><Relationship Id="rId353" Type="http://schemas.openxmlformats.org/officeDocument/2006/relationships/package" Target="embeddings/Microsoft_Visio_Drawing168.vsdx"/><Relationship Id="rId374" Type="http://schemas.openxmlformats.org/officeDocument/2006/relationships/image" Target="media/image185.emf"/><Relationship Id="rId395" Type="http://schemas.openxmlformats.org/officeDocument/2006/relationships/package" Target="embeddings/Microsoft_Visio_Drawing189.vsdx"/><Relationship Id="rId409" Type="http://schemas.openxmlformats.org/officeDocument/2006/relationships/image" Target="media/image204.png"/><Relationship Id="rId71" Type="http://schemas.openxmlformats.org/officeDocument/2006/relationships/image" Target="media/image34.emf"/><Relationship Id="rId92" Type="http://schemas.openxmlformats.org/officeDocument/2006/relationships/image" Target="media/image45.emf"/><Relationship Id="rId213" Type="http://schemas.openxmlformats.org/officeDocument/2006/relationships/image" Target="media/image106.emf"/><Relationship Id="rId234" Type="http://schemas.openxmlformats.org/officeDocument/2006/relationships/package" Target="embeddings/Microsoft_Visio_Drawing107.vsdx"/><Relationship Id="rId420" Type="http://schemas.openxmlformats.org/officeDocument/2006/relationships/image" Target="media/image213.emf"/><Relationship Id="rId2" Type="http://schemas.openxmlformats.org/officeDocument/2006/relationships/customXml" Target="../customXml/item2.xml"/><Relationship Id="rId29" Type="http://schemas.openxmlformats.org/officeDocument/2006/relationships/package" Target="embeddings/Microsoft_Visio_Drawing10.vsdx"/><Relationship Id="rId255" Type="http://schemas.openxmlformats.org/officeDocument/2006/relationships/image" Target="media/image127.emf"/><Relationship Id="rId276" Type="http://schemas.openxmlformats.org/officeDocument/2006/relationships/package" Target="embeddings/Microsoft_Visio_Drawing128.vsdx"/><Relationship Id="rId297" Type="http://schemas.openxmlformats.org/officeDocument/2006/relationships/image" Target="media/image149.emf"/><Relationship Id="rId441" Type="http://schemas.openxmlformats.org/officeDocument/2006/relationships/package" Target="embeddings/Microsoft_Visio_Drawing207.vsdx"/><Relationship Id="rId462" Type="http://schemas.openxmlformats.org/officeDocument/2006/relationships/image" Target="media/image234.emf"/><Relationship Id="rId483" Type="http://schemas.openxmlformats.org/officeDocument/2006/relationships/package" Target="embeddings/Microsoft_Visio_Drawing228.vsdx"/><Relationship Id="rId518" Type="http://schemas.openxmlformats.org/officeDocument/2006/relationships/package" Target="embeddings/Microsoft_Visio_Drawing246.vsdx"/><Relationship Id="rId539" Type="http://schemas.openxmlformats.org/officeDocument/2006/relationships/image" Target="media/image272.emf"/><Relationship Id="rId40" Type="http://schemas.openxmlformats.org/officeDocument/2006/relationships/image" Target="media/image18.emf"/><Relationship Id="rId115" Type="http://schemas.openxmlformats.org/officeDocument/2006/relationships/package" Target="embeddings/Microsoft_Visio_Drawing52.vsdx"/><Relationship Id="rId136" Type="http://schemas.openxmlformats.org/officeDocument/2006/relationships/image" Target="media/image67.emf"/><Relationship Id="rId157" Type="http://schemas.openxmlformats.org/officeDocument/2006/relationships/package" Target="embeddings/Microsoft_Visio_Drawing69.vsdx"/><Relationship Id="rId178" Type="http://schemas.openxmlformats.org/officeDocument/2006/relationships/package" Target="embeddings/Microsoft_Visio_Drawing79.vsdx"/><Relationship Id="rId301" Type="http://schemas.openxmlformats.org/officeDocument/2006/relationships/image" Target="media/image151.emf"/><Relationship Id="rId322" Type="http://schemas.openxmlformats.org/officeDocument/2006/relationships/image" Target="media/image161.emf"/><Relationship Id="rId343" Type="http://schemas.openxmlformats.org/officeDocument/2006/relationships/package" Target="embeddings/Microsoft_Visio_Drawing161.vsdx"/><Relationship Id="rId364" Type="http://schemas.openxmlformats.org/officeDocument/2006/relationships/image" Target="media/image180.emf"/><Relationship Id="rId61" Type="http://schemas.openxmlformats.org/officeDocument/2006/relationships/image" Target="media/image29.emf"/><Relationship Id="rId82" Type="http://schemas.openxmlformats.org/officeDocument/2006/relationships/package" Target="embeddings/Microsoft_Visio_Drawing36.vsdx"/><Relationship Id="rId199" Type="http://schemas.openxmlformats.org/officeDocument/2006/relationships/image" Target="media/image99.emf"/><Relationship Id="rId203" Type="http://schemas.openxmlformats.org/officeDocument/2006/relationships/image" Target="media/image101.emf"/><Relationship Id="rId385" Type="http://schemas.openxmlformats.org/officeDocument/2006/relationships/package" Target="embeddings/Microsoft_Visio_Drawing184.vsdx"/><Relationship Id="rId19" Type="http://schemas.openxmlformats.org/officeDocument/2006/relationships/image" Target="media/image7.png"/><Relationship Id="rId224" Type="http://schemas.openxmlformats.org/officeDocument/2006/relationships/package" Target="embeddings/Microsoft_Visio_Drawing102.vsdx"/><Relationship Id="rId245" Type="http://schemas.openxmlformats.org/officeDocument/2006/relationships/image" Target="media/image122.emf"/><Relationship Id="rId266" Type="http://schemas.openxmlformats.org/officeDocument/2006/relationships/package" Target="embeddings/Microsoft_Visio_Drawing123.vsdx"/><Relationship Id="rId287" Type="http://schemas.openxmlformats.org/officeDocument/2006/relationships/image" Target="media/image143.emf"/><Relationship Id="rId410" Type="http://schemas.openxmlformats.org/officeDocument/2006/relationships/image" Target="media/image205.png"/><Relationship Id="rId431" Type="http://schemas.openxmlformats.org/officeDocument/2006/relationships/package" Target="embeddings/Microsoft_Visio_Drawing202.vsdx"/><Relationship Id="rId452" Type="http://schemas.openxmlformats.org/officeDocument/2006/relationships/image" Target="media/image229.emf"/><Relationship Id="rId473" Type="http://schemas.openxmlformats.org/officeDocument/2006/relationships/package" Target="embeddings/Microsoft_Visio_Drawing223.vsdx"/><Relationship Id="rId494" Type="http://schemas.openxmlformats.org/officeDocument/2006/relationships/image" Target="media/image250.emf"/><Relationship Id="rId508" Type="http://schemas.openxmlformats.org/officeDocument/2006/relationships/image" Target="media/image257.emf"/><Relationship Id="rId529" Type="http://schemas.openxmlformats.org/officeDocument/2006/relationships/image" Target="media/image267.emf"/><Relationship Id="rId30" Type="http://schemas.openxmlformats.org/officeDocument/2006/relationships/image" Target="media/image13.emf"/><Relationship Id="rId105" Type="http://schemas.openxmlformats.org/officeDocument/2006/relationships/package" Target="embeddings/Microsoft_Visio_Drawing47.vsdx"/><Relationship Id="rId126" Type="http://schemas.openxmlformats.org/officeDocument/2006/relationships/image" Target="media/image62.emf"/><Relationship Id="rId147" Type="http://schemas.openxmlformats.org/officeDocument/2006/relationships/package" Target="embeddings/Microsoft_Visio_Drawing64.vsdx"/><Relationship Id="rId168" Type="http://schemas.openxmlformats.org/officeDocument/2006/relationships/image" Target="media/image83.emf"/><Relationship Id="rId312" Type="http://schemas.openxmlformats.org/officeDocument/2006/relationships/package" Target="embeddings/Microsoft_Visio_Drawing145.vsdx"/><Relationship Id="rId333" Type="http://schemas.openxmlformats.org/officeDocument/2006/relationships/package" Target="embeddings/Microsoft_Visio_Drawing156.vsdx"/><Relationship Id="rId354" Type="http://schemas.openxmlformats.org/officeDocument/2006/relationships/image" Target="media/image175.emf"/><Relationship Id="rId540" Type="http://schemas.openxmlformats.org/officeDocument/2006/relationships/package" Target="embeddings/Microsoft_Visio_Drawing257.vsdx"/><Relationship Id="rId51" Type="http://schemas.openxmlformats.org/officeDocument/2006/relationships/image" Target="media/image24.emf"/><Relationship Id="rId72" Type="http://schemas.openxmlformats.org/officeDocument/2006/relationships/package" Target="embeddings/Microsoft_Visio_Drawing31.vsdx"/><Relationship Id="rId93" Type="http://schemas.openxmlformats.org/officeDocument/2006/relationships/package" Target="embeddings/Microsoft_Visio_Drawing41.vsdx"/><Relationship Id="rId189" Type="http://schemas.openxmlformats.org/officeDocument/2006/relationships/image" Target="media/image94.emf"/><Relationship Id="rId375" Type="http://schemas.openxmlformats.org/officeDocument/2006/relationships/package" Target="embeddings/Microsoft_Visio_Drawing179.vsdx"/><Relationship Id="rId396" Type="http://schemas.openxmlformats.org/officeDocument/2006/relationships/image" Target="media/image196.emf"/><Relationship Id="rId3" Type="http://schemas.openxmlformats.org/officeDocument/2006/relationships/numbering" Target="numbering.xml"/><Relationship Id="rId214" Type="http://schemas.openxmlformats.org/officeDocument/2006/relationships/package" Target="embeddings/Microsoft_Visio_Drawing97.vsdx"/><Relationship Id="rId235" Type="http://schemas.openxmlformats.org/officeDocument/2006/relationships/image" Target="media/image117.emf"/><Relationship Id="rId256" Type="http://schemas.openxmlformats.org/officeDocument/2006/relationships/package" Target="embeddings/Microsoft_Visio_Drawing118.vsdx"/><Relationship Id="rId277" Type="http://schemas.openxmlformats.org/officeDocument/2006/relationships/image" Target="media/image138.emf"/><Relationship Id="rId298" Type="http://schemas.openxmlformats.org/officeDocument/2006/relationships/package" Target="embeddings/Microsoft_Visio_Drawing138.vsdx"/><Relationship Id="rId400" Type="http://schemas.openxmlformats.org/officeDocument/2006/relationships/image" Target="media/image198.emf"/><Relationship Id="rId421" Type="http://schemas.openxmlformats.org/officeDocument/2006/relationships/package" Target="embeddings/Microsoft_Visio_Drawing197.vsdx"/><Relationship Id="rId442" Type="http://schemas.openxmlformats.org/officeDocument/2006/relationships/image" Target="media/image224.emf"/><Relationship Id="rId463" Type="http://schemas.openxmlformats.org/officeDocument/2006/relationships/package" Target="embeddings/Microsoft_Visio_Drawing218.vsdx"/><Relationship Id="rId484" Type="http://schemas.openxmlformats.org/officeDocument/2006/relationships/image" Target="media/image245.emf"/><Relationship Id="rId519" Type="http://schemas.openxmlformats.org/officeDocument/2006/relationships/image" Target="media/image262.emf"/><Relationship Id="rId116" Type="http://schemas.openxmlformats.org/officeDocument/2006/relationships/image" Target="media/image57.emf"/><Relationship Id="rId137" Type="http://schemas.openxmlformats.org/officeDocument/2006/relationships/package" Target="embeddings/Microsoft_Visio_Drawing59.vsdx"/><Relationship Id="rId158" Type="http://schemas.openxmlformats.org/officeDocument/2006/relationships/image" Target="media/image78.emf"/><Relationship Id="rId302" Type="http://schemas.openxmlformats.org/officeDocument/2006/relationships/package" Target="embeddings/Microsoft_Visio_Drawing140.vsdx"/><Relationship Id="rId323" Type="http://schemas.openxmlformats.org/officeDocument/2006/relationships/package" Target="embeddings/Microsoft_Visio_Drawing151.vsdx"/><Relationship Id="rId344" Type="http://schemas.openxmlformats.org/officeDocument/2006/relationships/package" Target="embeddings/Microsoft_Visio_Drawing162.vsdx"/><Relationship Id="rId530" Type="http://schemas.openxmlformats.org/officeDocument/2006/relationships/package" Target="embeddings/Microsoft_Visio_Drawing252.vsdx"/><Relationship Id="rId20" Type="http://schemas.openxmlformats.org/officeDocument/2006/relationships/image" Target="media/image8.emf"/><Relationship Id="rId41" Type="http://schemas.openxmlformats.org/officeDocument/2006/relationships/package" Target="embeddings/Microsoft_Visio_Drawing16.vsdx"/><Relationship Id="rId62" Type="http://schemas.openxmlformats.org/officeDocument/2006/relationships/package" Target="embeddings/Microsoft_Visio_Drawing26.vsdx"/><Relationship Id="rId83" Type="http://schemas.openxmlformats.org/officeDocument/2006/relationships/image" Target="media/image40.emf"/><Relationship Id="rId179" Type="http://schemas.openxmlformats.org/officeDocument/2006/relationships/image" Target="media/image89.emf"/><Relationship Id="rId365" Type="http://schemas.openxmlformats.org/officeDocument/2006/relationships/package" Target="embeddings/Microsoft_Visio_Drawing174.vsdx"/><Relationship Id="rId386" Type="http://schemas.openxmlformats.org/officeDocument/2006/relationships/image" Target="media/image191.emf"/><Relationship Id="rId190" Type="http://schemas.openxmlformats.org/officeDocument/2006/relationships/package" Target="embeddings/Microsoft_Visio_Drawing85.vsdx"/><Relationship Id="rId204" Type="http://schemas.openxmlformats.org/officeDocument/2006/relationships/package" Target="embeddings/Microsoft_Visio_Drawing92.vsdx"/><Relationship Id="rId225" Type="http://schemas.openxmlformats.org/officeDocument/2006/relationships/image" Target="media/image112.emf"/><Relationship Id="rId246" Type="http://schemas.openxmlformats.org/officeDocument/2006/relationships/package" Target="embeddings/Microsoft_Visio_Drawing113.vsdx"/><Relationship Id="rId267" Type="http://schemas.openxmlformats.org/officeDocument/2006/relationships/image" Target="media/image133.emf"/><Relationship Id="rId288" Type="http://schemas.openxmlformats.org/officeDocument/2006/relationships/package" Target="embeddings/Microsoft_Visio_Drawing134.vsdx"/><Relationship Id="rId411" Type="http://schemas.openxmlformats.org/officeDocument/2006/relationships/image" Target="media/image206.png"/><Relationship Id="rId432" Type="http://schemas.openxmlformats.org/officeDocument/2006/relationships/image" Target="media/image219.emf"/><Relationship Id="rId453" Type="http://schemas.openxmlformats.org/officeDocument/2006/relationships/package" Target="embeddings/Microsoft_Visio_Drawing213.vsdx"/><Relationship Id="rId474" Type="http://schemas.openxmlformats.org/officeDocument/2006/relationships/image" Target="media/image240.emf"/><Relationship Id="rId509" Type="http://schemas.openxmlformats.org/officeDocument/2006/relationships/package" Target="embeddings/Microsoft_Visio_Drawing241.vsdx"/><Relationship Id="rId106" Type="http://schemas.openxmlformats.org/officeDocument/2006/relationships/image" Target="media/image52.emf"/><Relationship Id="rId127" Type="http://schemas.openxmlformats.org/officeDocument/2006/relationships/package" Target="embeddings/Microsoft_Visio_Drawing54.vsdx"/><Relationship Id="rId313" Type="http://schemas.openxmlformats.org/officeDocument/2006/relationships/image" Target="media/image157.emf"/><Relationship Id="rId495" Type="http://schemas.openxmlformats.org/officeDocument/2006/relationships/package" Target="embeddings/Microsoft_Visio_Drawing234.vsdx"/><Relationship Id="rId10" Type="http://schemas.openxmlformats.org/officeDocument/2006/relationships/package" Target="embeddings/Microsoft_Visio_Drawing1.vsdx"/><Relationship Id="rId31" Type="http://schemas.openxmlformats.org/officeDocument/2006/relationships/package" Target="embeddings/Microsoft_Visio_Drawing11.vsdx"/><Relationship Id="rId52" Type="http://schemas.openxmlformats.org/officeDocument/2006/relationships/package" Target="embeddings/Microsoft_Visio_Drawing21.vsdx"/><Relationship Id="rId73" Type="http://schemas.openxmlformats.org/officeDocument/2006/relationships/image" Target="media/image35.emf"/><Relationship Id="rId94" Type="http://schemas.openxmlformats.org/officeDocument/2006/relationships/image" Target="media/image46.emf"/><Relationship Id="rId148" Type="http://schemas.openxmlformats.org/officeDocument/2006/relationships/image" Target="media/image73.emf"/><Relationship Id="rId169" Type="http://schemas.openxmlformats.org/officeDocument/2006/relationships/package" Target="embeddings/Microsoft_Visio_Drawing75.vsdx"/><Relationship Id="rId334" Type="http://schemas.openxmlformats.org/officeDocument/2006/relationships/image" Target="media/image167.emf"/><Relationship Id="rId355" Type="http://schemas.openxmlformats.org/officeDocument/2006/relationships/package" Target="embeddings/Microsoft_Visio_Drawing169.vsdx"/><Relationship Id="rId376" Type="http://schemas.openxmlformats.org/officeDocument/2006/relationships/image" Target="media/image186.emf"/><Relationship Id="rId397" Type="http://schemas.openxmlformats.org/officeDocument/2006/relationships/package" Target="embeddings/Microsoft_Visio_Drawing190.vsdx"/><Relationship Id="rId520" Type="http://schemas.openxmlformats.org/officeDocument/2006/relationships/package" Target="embeddings/Microsoft_Visio_Drawing247.vsdx"/><Relationship Id="rId541" Type="http://schemas.openxmlformats.org/officeDocument/2006/relationships/image" Target="media/image273.emf"/><Relationship Id="rId4" Type="http://schemas.openxmlformats.org/officeDocument/2006/relationships/styles" Target="styles.xml"/><Relationship Id="rId180" Type="http://schemas.openxmlformats.org/officeDocument/2006/relationships/package" Target="embeddings/Microsoft_Visio_Drawing80.vsdx"/><Relationship Id="rId215" Type="http://schemas.openxmlformats.org/officeDocument/2006/relationships/image" Target="media/image107.emf"/><Relationship Id="rId236" Type="http://schemas.openxmlformats.org/officeDocument/2006/relationships/package" Target="embeddings/Microsoft_Visio_Drawing108.vsdx"/><Relationship Id="rId257" Type="http://schemas.openxmlformats.org/officeDocument/2006/relationships/image" Target="media/image128.emf"/><Relationship Id="rId278" Type="http://schemas.openxmlformats.org/officeDocument/2006/relationships/package" Target="embeddings/Microsoft_Visio_Drawing129.vsdx"/><Relationship Id="rId401" Type="http://schemas.openxmlformats.org/officeDocument/2006/relationships/package" Target="embeddings/Microsoft_Visio_Drawing192.vsdx"/><Relationship Id="rId422" Type="http://schemas.openxmlformats.org/officeDocument/2006/relationships/image" Target="media/image214.emf"/><Relationship Id="rId443" Type="http://schemas.openxmlformats.org/officeDocument/2006/relationships/package" Target="embeddings/Microsoft_Visio_Drawing208.vsdx"/><Relationship Id="rId464" Type="http://schemas.openxmlformats.org/officeDocument/2006/relationships/image" Target="media/image235.emf"/><Relationship Id="rId303" Type="http://schemas.openxmlformats.org/officeDocument/2006/relationships/image" Target="media/image152.emf"/><Relationship Id="rId485" Type="http://schemas.openxmlformats.org/officeDocument/2006/relationships/package" Target="embeddings/Microsoft_Visio_Drawing229.vsdx"/><Relationship Id="rId42" Type="http://schemas.openxmlformats.org/officeDocument/2006/relationships/image" Target="media/image19.emf"/><Relationship Id="rId84" Type="http://schemas.openxmlformats.org/officeDocument/2006/relationships/package" Target="embeddings/Microsoft_Visio_Drawing37.vsdx"/><Relationship Id="rId138" Type="http://schemas.openxmlformats.org/officeDocument/2006/relationships/image" Target="media/image68.emf"/><Relationship Id="rId345" Type="http://schemas.openxmlformats.org/officeDocument/2006/relationships/package" Target="embeddings/Microsoft_Visio_Drawing163.vsdx"/><Relationship Id="rId387" Type="http://schemas.openxmlformats.org/officeDocument/2006/relationships/package" Target="embeddings/Microsoft_Visio_Drawing185.vsdx"/><Relationship Id="rId510" Type="http://schemas.openxmlformats.org/officeDocument/2006/relationships/package" Target="embeddings/Microsoft_Visio_Drawing242.vsdx"/><Relationship Id="rId191" Type="http://schemas.openxmlformats.org/officeDocument/2006/relationships/image" Target="media/image95.emf"/><Relationship Id="rId205" Type="http://schemas.openxmlformats.org/officeDocument/2006/relationships/image" Target="media/image102.emf"/><Relationship Id="rId247" Type="http://schemas.openxmlformats.org/officeDocument/2006/relationships/image" Target="media/image123.emf"/><Relationship Id="rId412" Type="http://schemas.openxmlformats.org/officeDocument/2006/relationships/image" Target="media/image207.png"/><Relationship Id="rId107" Type="http://schemas.openxmlformats.org/officeDocument/2006/relationships/package" Target="embeddings/Microsoft_Visio_Drawing48.vsdx"/><Relationship Id="rId289" Type="http://schemas.openxmlformats.org/officeDocument/2006/relationships/image" Target="media/image144.emf"/><Relationship Id="rId454" Type="http://schemas.openxmlformats.org/officeDocument/2006/relationships/image" Target="media/image230.emf"/><Relationship Id="rId496" Type="http://schemas.openxmlformats.org/officeDocument/2006/relationships/image" Target="media/image251.emf"/><Relationship Id="rId11" Type="http://schemas.openxmlformats.org/officeDocument/2006/relationships/image" Target="media/image3.emf"/><Relationship Id="rId53" Type="http://schemas.openxmlformats.org/officeDocument/2006/relationships/image" Target="media/image25.emf"/><Relationship Id="rId149" Type="http://schemas.openxmlformats.org/officeDocument/2006/relationships/package" Target="embeddings/Microsoft_Visio_Drawing65.vsdx"/><Relationship Id="rId314" Type="http://schemas.openxmlformats.org/officeDocument/2006/relationships/package" Target="embeddings/Microsoft_Visio_Drawing146.vsdx"/><Relationship Id="rId356" Type="http://schemas.openxmlformats.org/officeDocument/2006/relationships/image" Target="media/image176.emf"/><Relationship Id="rId398" Type="http://schemas.openxmlformats.org/officeDocument/2006/relationships/image" Target="media/image197.emf"/><Relationship Id="rId521" Type="http://schemas.openxmlformats.org/officeDocument/2006/relationships/image" Target="media/image263.png"/><Relationship Id="rId95" Type="http://schemas.openxmlformats.org/officeDocument/2006/relationships/package" Target="embeddings/Microsoft_Visio_Drawing42.vsdx"/><Relationship Id="rId160" Type="http://schemas.openxmlformats.org/officeDocument/2006/relationships/image" Target="media/image79.emf"/><Relationship Id="rId216" Type="http://schemas.openxmlformats.org/officeDocument/2006/relationships/package" Target="embeddings/Microsoft_Visio_Drawing98.vsdx"/><Relationship Id="rId423" Type="http://schemas.openxmlformats.org/officeDocument/2006/relationships/package" Target="embeddings/Microsoft_Visio_Drawing198.vsdx"/><Relationship Id="rId258" Type="http://schemas.openxmlformats.org/officeDocument/2006/relationships/package" Target="embeddings/Microsoft_Visio_Drawing119.vsdx"/><Relationship Id="rId465" Type="http://schemas.openxmlformats.org/officeDocument/2006/relationships/package" Target="embeddings/Microsoft_Visio_Drawing219.vsdx"/><Relationship Id="rId22" Type="http://schemas.openxmlformats.org/officeDocument/2006/relationships/image" Target="media/image9.emf"/><Relationship Id="rId64" Type="http://schemas.openxmlformats.org/officeDocument/2006/relationships/package" Target="embeddings/Microsoft_Visio_Drawing27.vsdx"/><Relationship Id="rId118" Type="http://schemas.openxmlformats.org/officeDocument/2006/relationships/image" Target="media/image58.emf"/><Relationship Id="rId325" Type="http://schemas.openxmlformats.org/officeDocument/2006/relationships/package" Target="embeddings/Microsoft_Visio_Drawing152.vsdx"/><Relationship Id="rId367" Type="http://schemas.openxmlformats.org/officeDocument/2006/relationships/package" Target="embeddings/Microsoft_Visio_Drawing175.vsdx"/><Relationship Id="rId532" Type="http://schemas.openxmlformats.org/officeDocument/2006/relationships/package" Target="embeddings/Microsoft_Visio_Drawing253.vsdx"/><Relationship Id="rId171" Type="http://schemas.openxmlformats.org/officeDocument/2006/relationships/image" Target="media/image85.emf"/><Relationship Id="rId227" Type="http://schemas.openxmlformats.org/officeDocument/2006/relationships/image" Target="media/image113.emf"/><Relationship Id="rId269" Type="http://schemas.openxmlformats.org/officeDocument/2006/relationships/image" Target="media/image134.emf"/><Relationship Id="rId434" Type="http://schemas.openxmlformats.org/officeDocument/2006/relationships/image" Target="media/image220.emf"/><Relationship Id="rId476" Type="http://schemas.openxmlformats.org/officeDocument/2006/relationships/image" Target="media/image241.emf"/><Relationship Id="rId33" Type="http://schemas.openxmlformats.org/officeDocument/2006/relationships/package" Target="embeddings/Microsoft_Visio_Drawing12.vsdx"/><Relationship Id="rId129" Type="http://schemas.openxmlformats.org/officeDocument/2006/relationships/package" Target="embeddings/Microsoft_Visio_Drawing55.vsdx"/><Relationship Id="rId280" Type="http://schemas.openxmlformats.org/officeDocument/2006/relationships/package" Target="embeddings/Microsoft_Visio_Drawing130.vsdx"/><Relationship Id="rId336" Type="http://schemas.openxmlformats.org/officeDocument/2006/relationships/image" Target="media/image168.emf"/><Relationship Id="rId501" Type="http://schemas.openxmlformats.org/officeDocument/2006/relationships/package" Target="embeddings/Microsoft_Visio_Drawing237.vsdx"/><Relationship Id="rId543" Type="http://schemas.openxmlformats.org/officeDocument/2006/relationships/fontTable" Target="fontTable.xml"/><Relationship Id="rId75" Type="http://schemas.openxmlformats.org/officeDocument/2006/relationships/image" Target="media/image36.emf"/><Relationship Id="rId140" Type="http://schemas.openxmlformats.org/officeDocument/2006/relationships/image" Target="media/image69.emf"/><Relationship Id="rId182" Type="http://schemas.openxmlformats.org/officeDocument/2006/relationships/package" Target="embeddings/Microsoft_Visio_Drawing81.vsdx"/><Relationship Id="rId378" Type="http://schemas.openxmlformats.org/officeDocument/2006/relationships/image" Target="media/image187.emf"/><Relationship Id="rId403" Type="http://schemas.openxmlformats.org/officeDocument/2006/relationships/package" Target="embeddings/Microsoft_Visio_Drawing193.vsdx"/><Relationship Id="rId6" Type="http://schemas.openxmlformats.org/officeDocument/2006/relationships/webSettings" Target="webSettings.xml"/><Relationship Id="rId238" Type="http://schemas.openxmlformats.org/officeDocument/2006/relationships/package" Target="embeddings/Microsoft_Visio_Drawing109.vsdx"/><Relationship Id="rId445" Type="http://schemas.openxmlformats.org/officeDocument/2006/relationships/package" Target="embeddings/Microsoft_Visio_Drawing209.vsdx"/><Relationship Id="rId487" Type="http://schemas.openxmlformats.org/officeDocument/2006/relationships/package" Target="embeddings/Microsoft_Visio_Drawing230.vsdx"/><Relationship Id="rId291" Type="http://schemas.openxmlformats.org/officeDocument/2006/relationships/image" Target="media/image145.emf"/><Relationship Id="rId305" Type="http://schemas.openxmlformats.org/officeDocument/2006/relationships/image" Target="media/image153.emf"/><Relationship Id="rId347" Type="http://schemas.openxmlformats.org/officeDocument/2006/relationships/package" Target="embeddings/Microsoft_Visio_Drawing165.vsdx"/><Relationship Id="rId512" Type="http://schemas.openxmlformats.org/officeDocument/2006/relationships/package" Target="embeddings/Microsoft_Visio_Drawing243.vsdx"/><Relationship Id="rId44" Type="http://schemas.openxmlformats.org/officeDocument/2006/relationships/image" Target="media/image20.png"/><Relationship Id="rId86" Type="http://schemas.openxmlformats.org/officeDocument/2006/relationships/package" Target="embeddings/Microsoft_Visio_Drawing38.vsdx"/><Relationship Id="rId151" Type="http://schemas.openxmlformats.org/officeDocument/2006/relationships/package" Target="embeddings/Microsoft_Visio_Drawing66.vsdx"/><Relationship Id="rId389" Type="http://schemas.openxmlformats.org/officeDocument/2006/relationships/package" Target="embeddings/Microsoft_Visio_Drawing186.vsdx"/><Relationship Id="rId193" Type="http://schemas.openxmlformats.org/officeDocument/2006/relationships/image" Target="media/image96.emf"/><Relationship Id="rId207" Type="http://schemas.openxmlformats.org/officeDocument/2006/relationships/image" Target="media/image103.emf"/><Relationship Id="rId249" Type="http://schemas.openxmlformats.org/officeDocument/2006/relationships/image" Target="media/image124.emf"/><Relationship Id="rId414" Type="http://schemas.openxmlformats.org/officeDocument/2006/relationships/image" Target="media/image209.png"/><Relationship Id="rId456" Type="http://schemas.openxmlformats.org/officeDocument/2006/relationships/image" Target="media/image231.emf"/><Relationship Id="rId498" Type="http://schemas.openxmlformats.org/officeDocument/2006/relationships/image" Target="media/image252.emf"/><Relationship Id="rId13" Type="http://schemas.openxmlformats.org/officeDocument/2006/relationships/image" Target="media/image4.emf"/><Relationship Id="rId109" Type="http://schemas.openxmlformats.org/officeDocument/2006/relationships/package" Target="embeddings/Microsoft_Visio_Drawing49.vsdx"/><Relationship Id="rId260" Type="http://schemas.openxmlformats.org/officeDocument/2006/relationships/package" Target="embeddings/Microsoft_Visio_Drawing120.vsdx"/><Relationship Id="rId316" Type="http://schemas.openxmlformats.org/officeDocument/2006/relationships/package" Target="embeddings/Microsoft_Visio_Drawing147.vsdx"/><Relationship Id="rId523" Type="http://schemas.openxmlformats.org/officeDocument/2006/relationships/package" Target="embeddings/Microsoft_Visio_Drawing248.vsdx"/><Relationship Id="rId55" Type="http://schemas.openxmlformats.org/officeDocument/2006/relationships/image" Target="media/image26.emf"/><Relationship Id="rId97" Type="http://schemas.openxmlformats.org/officeDocument/2006/relationships/package" Target="embeddings/Microsoft_Visio_Drawing43.vsdx"/><Relationship Id="rId120" Type="http://schemas.openxmlformats.org/officeDocument/2006/relationships/image" Target="media/image59.emf"/><Relationship Id="rId358" Type="http://schemas.openxmlformats.org/officeDocument/2006/relationships/image" Target="media/image177.emf"/><Relationship Id="rId162" Type="http://schemas.openxmlformats.org/officeDocument/2006/relationships/image" Target="media/image80.emf"/><Relationship Id="rId218" Type="http://schemas.openxmlformats.org/officeDocument/2006/relationships/package" Target="embeddings/Microsoft_Visio_Drawing99.vsdx"/><Relationship Id="rId425" Type="http://schemas.openxmlformats.org/officeDocument/2006/relationships/package" Target="embeddings/Microsoft_Visio_Drawing199.vsdx"/><Relationship Id="rId467" Type="http://schemas.openxmlformats.org/officeDocument/2006/relationships/package" Target="embeddings/Microsoft_Visio_Drawing220.vsdx"/><Relationship Id="rId271" Type="http://schemas.openxmlformats.org/officeDocument/2006/relationships/image" Target="media/image135.emf"/><Relationship Id="rId24" Type="http://schemas.openxmlformats.org/officeDocument/2006/relationships/image" Target="media/image10.emf"/><Relationship Id="rId66" Type="http://schemas.openxmlformats.org/officeDocument/2006/relationships/package" Target="embeddings/Microsoft_Visio_Drawing28.vsdx"/><Relationship Id="rId131" Type="http://schemas.openxmlformats.org/officeDocument/2006/relationships/package" Target="embeddings/Microsoft_Visio_Drawing56.vsdx"/><Relationship Id="rId327" Type="http://schemas.openxmlformats.org/officeDocument/2006/relationships/package" Target="embeddings/Microsoft_Visio_Drawing153.vsdx"/><Relationship Id="rId369" Type="http://schemas.openxmlformats.org/officeDocument/2006/relationships/package" Target="embeddings/Microsoft_Visio_Drawing176.vsdx"/><Relationship Id="rId534" Type="http://schemas.openxmlformats.org/officeDocument/2006/relationships/package" Target="embeddings/Microsoft_Visio_Drawing254.vsdx"/><Relationship Id="rId173" Type="http://schemas.openxmlformats.org/officeDocument/2006/relationships/image" Target="media/image86.emf"/><Relationship Id="rId229" Type="http://schemas.openxmlformats.org/officeDocument/2006/relationships/image" Target="media/image114.emf"/><Relationship Id="rId380" Type="http://schemas.openxmlformats.org/officeDocument/2006/relationships/image" Target="media/image188.emf"/><Relationship Id="rId436" Type="http://schemas.openxmlformats.org/officeDocument/2006/relationships/image" Target="media/image221.emf"/><Relationship Id="rId240" Type="http://schemas.openxmlformats.org/officeDocument/2006/relationships/package" Target="embeddings/Microsoft_Visio_Drawing110.vsdx"/><Relationship Id="rId478" Type="http://schemas.openxmlformats.org/officeDocument/2006/relationships/image" Target="media/image242.emf"/><Relationship Id="rId35" Type="http://schemas.openxmlformats.org/officeDocument/2006/relationships/package" Target="embeddings/Microsoft_Visio_Drawing13.vsdx"/><Relationship Id="rId77" Type="http://schemas.openxmlformats.org/officeDocument/2006/relationships/image" Target="media/image37.emf"/><Relationship Id="rId100" Type="http://schemas.openxmlformats.org/officeDocument/2006/relationships/image" Target="media/image49.emf"/><Relationship Id="rId282" Type="http://schemas.openxmlformats.org/officeDocument/2006/relationships/package" Target="embeddings/Microsoft_Visio_Drawing131.vsdx"/><Relationship Id="rId338" Type="http://schemas.openxmlformats.org/officeDocument/2006/relationships/image" Target="media/image169.emf"/><Relationship Id="rId503" Type="http://schemas.openxmlformats.org/officeDocument/2006/relationships/package" Target="embeddings/Microsoft_Visio_Drawing238.vsdx"/><Relationship Id="rId8" Type="http://schemas.openxmlformats.org/officeDocument/2006/relationships/package" Target="embeddings/Microsoft_Visio_Drawing.vsdx"/><Relationship Id="rId142" Type="http://schemas.openxmlformats.org/officeDocument/2006/relationships/image" Target="media/image70.emf"/><Relationship Id="rId184" Type="http://schemas.openxmlformats.org/officeDocument/2006/relationships/package" Target="embeddings/Microsoft_Visio_Drawing82.vsdx"/><Relationship Id="rId391" Type="http://schemas.openxmlformats.org/officeDocument/2006/relationships/package" Target="embeddings/Microsoft_Visio_Drawing187.vsdx"/><Relationship Id="rId405" Type="http://schemas.openxmlformats.org/officeDocument/2006/relationships/package" Target="embeddings/Microsoft_Visio_Drawing194.vsdx"/><Relationship Id="rId447" Type="http://schemas.openxmlformats.org/officeDocument/2006/relationships/package" Target="embeddings/Microsoft_Visio_Drawing210.vsdx"/><Relationship Id="rId251" Type="http://schemas.openxmlformats.org/officeDocument/2006/relationships/image" Target="media/image125.emf"/><Relationship Id="rId489" Type="http://schemas.openxmlformats.org/officeDocument/2006/relationships/package" Target="embeddings/Microsoft_Visio_Drawing231.vsdx"/><Relationship Id="rId46" Type="http://schemas.openxmlformats.org/officeDocument/2006/relationships/package" Target="embeddings/Microsoft_Visio_Drawing18.vsdx"/><Relationship Id="rId293" Type="http://schemas.openxmlformats.org/officeDocument/2006/relationships/image" Target="media/image146.PNG"/><Relationship Id="rId307" Type="http://schemas.openxmlformats.org/officeDocument/2006/relationships/image" Target="media/image154.emf"/><Relationship Id="rId349" Type="http://schemas.openxmlformats.org/officeDocument/2006/relationships/package" Target="embeddings/Microsoft_Visio_Drawing166.vsdx"/><Relationship Id="rId514" Type="http://schemas.openxmlformats.org/officeDocument/2006/relationships/package" Target="embeddings/Microsoft_Visio_Drawing244.vsdx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AT%20Computer\AppData\Roaming\Microsoft\Templates\Ion%20design%20(blank).dotx" TargetMode="External"/></Relationships>
</file>

<file path=word/theme/theme1.xml><?xml version="1.0" encoding="utf-8"?>
<a:theme xmlns:a="http://schemas.openxmlformats.org/drawingml/2006/main" name="Ion">
  <a:themeElements>
    <a:clrScheme name="Ion">
      <a:dk1>
        <a:sysClr val="windowText" lastClr="000000"/>
      </a:dk1>
      <a:lt1>
        <a:sysClr val="window" lastClr="FFFFFF"/>
      </a:lt1>
      <a:dk2>
        <a:srgbClr val="1E5155"/>
      </a:dk2>
      <a:lt2>
        <a:srgbClr val="EBEBEB"/>
      </a:lt2>
      <a:accent1>
        <a:srgbClr val="B01513"/>
      </a:accent1>
      <a:accent2>
        <a:srgbClr val="EA6312"/>
      </a:accent2>
      <a:accent3>
        <a:srgbClr val="E6B729"/>
      </a:accent3>
      <a:accent4>
        <a:srgbClr val="6AAC90"/>
      </a:accent4>
      <a:accent5>
        <a:srgbClr val="54849A"/>
      </a:accent5>
      <a:accent6>
        <a:srgbClr val="9E5E9B"/>
      </a:accent6>
      <a:hlink>
        <a:srgbClr val="58C1BA"/>
      </a:hlink>
      <a:folHlink>
        <a:srgbClr val="9DFFCB"/>
      </a:folHlink>
    </a:clrScheme>
    <a:fontScheme name="Ion">
      <a:majorFont>
        <a:latin typeface="Century Gothic" panose="020B0502020202020204"/>
        <a:ea typeface=""/>
        <a:cs typeface=""/>
        <a:font script="Jpan" typeface="メイリオ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entury Gothic" panose="020B0502020202020204"/>
        <a:ea typeface=""/>
        <a:cs typeface=""/>
        <a:font script="Jpan" typeface="メイリオ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Ion">
      <a:fillStyleLst>
        <a:solidFill>
          <a:schemeClr val="phClr"/>
        </a:solidFill>
        <a:gradFill rotWithShape="1">
          <a:gsLst>
            <a:gs pos="0">
              <a:schemeClr val="phClr">
                <a:tint val="64000"/>
                <a:lumMod val="118000"/>
              </a:schemeClr>
            </a:gs>
            <a:gs pos="100000">
              <a:schemeClr val="phClr">
                <a:tint val="92000"/>
                <a:alpha val="100000"/>
                <a:lumMod val="110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tint val="98000"/>
                <a:lumMod val="114000"/>
              </a:schemeClr>
            </a:gs>
            <a:gs pos="100000">
              <a:schemeClr val="phClr">
                <a:shade val="90000"/>
                <a:lumMod val="84000"/>
              </a:schemeClr>
            </a:gs>
          </a:gsLst>
          <a:lin ang="5400000" scaled="0"/>
        </a:gradFill>
      </a:fillStyleLst>
      <a:lnStyleLst>
        <a:ln w="9525" cap="rnd" cmpd="sng" algn="ctr">
          <a:solidFill>
            <a:schemeClr val="phClr"/>
          </a:solidFill>
          <a:prstDash val="solid"/>
        </a:ln>
        <a:ln w="19050" cap="rnd" cmpd="sng" algn="ctr">
          <a:solidFill>
            <a:schemeClr val="phClr"/>
          </a:solidFill>
          <a:prstDash val="solid"/>
        </a:ln>
        <a:ln w="28575" cap="rnd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>
            <a:outerShdw blurRad="38100" dist="25400" dir="5400000" rotWithShape="0">
              <a:srgbClr val="000000">
                <a:alpha val="45000"/>
              </a:srgbClr>
            </a:outerShdw>
          </a:effectLst>
        </a:effectStyle>
        <a:effectStyle>
          <a:effectLst>
            <a:outerShdw blurRad="63500" dist="38100" dir="5400000" rotWithShape="0">
              <a:srgbClr val="000000">
                <a:alpha val="60000"/>
              </a:srgbClr>
            </a:outerShdw>
          </a:effectLst>
          <a:scene3d>
            <a:camera prst="orthographicFront">
              <a:rot lat="0" lon="0" rev="0"/>
            </a:camera>
            <a:lightRig rig="threePt" dir="tl"/>
          </a:scene3d>
          <a:sp3d prstMaterial="plastic">
            <a:bevelT w="0" h="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97000"/>
                <a:hueMod val="88000"/>
                <a:satMod val="130000"/>
                <a:lumMod val="124000"/>
              </a:schemeClr>
            </a:gs>
            <a:gs pos="100000">
              <a:schemeClr val="phClr">
                <a:tint val="96000"/>
                <a:shade val="88000"/>
                <a:hueMod val="108000"/>
                <a:satMod val="164000"/>
                <a:lumMod val="76000"/>
              </a:schemeClr>
            </a:gs>
          </a:gsLst>
          <a:path path="circle">
            <a:fillToRect l="45000" t="65000" r="125000" b="100000"/>
          </a:path>
        </a:gradFill>
        <a:blipFill rotWithShape="1">
          <a:blip xmlns:r="http://schemas.openxmlformats.org/officeDocument/2006/relationships">
            <a:duotone>
              <a:schemeClr val="phClr">
                <a:shade val="69000"/>
                <a:hueMod val="108000"/>
                <a:satMod val="164000"/>
                <a:lumMod val="74000"/>
              </a:schemeClr>
              <a:schemeClr val="phClr">
                <a:tint val="96000"/>
                <a:hueMod val="88000"/>
                <a:satMod val="140000"/>
                <a:lumMod val="132000"/>
              </a:schemeClr>
            </a:duotone>
          </a:blip>
          <a:stretch/>
        </a:blip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Ion" id="{B8441ADB-2E43-4AF7-B97A-BD870242C6A8}" vid="{292E63A9-BB86-4E3D-B92A-7223C6510D2E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?mso-contentType ?>
<FormTemplates xmlns="http://schemas.microsoft.com/sharepoint/v3/contenttype/forms">
  <Display>DocumentLibraryForm</Display>
  <Edit>AssetEditForm</Edit>
  <New>DocumentLibraryForm</New>
</FormTemplat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8D527A9-858A-4DE6-85D1-2C4E15415FCB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78304048-7962-4F29-8CFA-9E9691D5967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Ion design (blank).dotx</Template>
  <TotalTime>0</TotalTime>
  <Pages>43</Pages>
  <Words>3663</Words>
  <Characters>20884</Characters>
  <Application>Microsoft Office Word</Application>
  <DocSecurity>0</DocSecurity>
  <Lines>174</Lines>
  <Paragraphs>48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24499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Habibul Haq</dc:creator>
  <cp:keywords/>
  <cp:lastModifiedBy>Md. Habibul Haq</cp:lastModifiedBy>
  <cp:revision>2</cp:revision>
  <cp:lastPrinted>2017-07-04T04:09:00Z</cp:lastPrinted>
  <dcterms:created xsi:type="dcterms:W3CDTF">2019-01-26T04:53:00Z</dcterms:created>
  <dcterms:modified xsi:type="dcterms:W3CDTF">2019-01-26T04:53:00Z</dcterms:modified>
  <cp:ver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TemplateID">
    <vt:lpwstr>TC034577119991</vt:lpwstr>
  </property>
</Properties>
</file>